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2EB622FA" w14:textId="77777777" w:rsidR="001E6EDA" w:rsidRPr="003B5E68" w:rsidRDefault="00836836" w:rsidP="00736C0B">
      <w:pPr>
        <w:pStyle w:val="Title"/>
      </w:pPr>
      <w:r w:rsidRPr="003B5E68">
        <w:rPr>
          <w:noProof/>
        </w:rPr>
        <mc:AlternateContent>
          <mc:Choice Requires="wpc">
            <w:drawing>
              <wp:anchor distT="0" distB="0" distL="114300" distR="114300" simplePos="0" relativeHeight="251658240" behindDoc="1" locked="0" layoutInCell="1" allowOverlap="1" wp14:anchorId="5BD3CC70" wp14:editId="6756DAFF">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7232C729"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1C6898AE" w14:textId="77777777" w:rsidR="001E6EDA" w:rsidRPr="003B5E68" w:rsidRDefault="001E6EDA" w:rsidP="00736C0B">
      <w:pPr>
        <w:pStyle w:val="Title"/>
      </w:pPr>
      <w:bookmarkStart w:id="1" w:name="_Hlk508737859"/>
    </w:p>
    <w:p w14:paraId="73B6061A" w14:textId="77777777" w:rsidR="000B6706" w:rsidRPr="003B5E68" w:rsidRDefault="0013369B" w:rsidP="00736C0B">
      <w:pPr>
        <w:pStyle w:val="Title"/>
      </w:pPr>
      <w:r w:rsidRPr="003B5E68">
        <w:t>Offene Punkte</w:t>
      </w:r>
    </w:p>
    <w:p w14:paraId="29150ACF" w14:textId="77777777" w:rsidR="000B6706" w:rsidRPr="003B5E68" w:rsidRDefault="000B6706" w:rsidP="00736C0B">
      <w:pPr>
        <w:pStyle w:val="Title"/>
      </w:pPr>
    </w:p>
    <w:p w14:paraId="274C6850" w14:textId="77777777" w:rsidR="000B6706" w:rsidRPr="003B5E68" w:rsidRDefault="0013369B" w:rsidP="007144DE">
      <w:pPr>
        <w:pStyle w:val="Titel-1"/>
        <w:rPr>
          <w:lang w:val="de-DE"/>
        </w:rPr>
      </w:pPr>
      <w:bookmarkStart w:id="2" w:name="_Hlk508737905"/>
      <w:r w:rsidRPr="003B5E68">
        <w:rPr>
          <w:lang w:val="de-DE"/>
        </w:rPr>
        <w:t>Daipan Framework</w:t>
      </w:r>
    </w:p>
    <w:p w14:paraId="394A98FC" w14:textId="77777777" w:rsidR="000B6706" w:rsidRPr="003B5E68" w:rsidRDefault="000B6706" w:rsidP="007144DE">
      <w:pPr>
        <w:pStyle w:val="Titel-2"/>
        <w:rPr>
          <w:lang w:val="de-DE"/>
        </w:rPr>
      </w:pPr>
    </w:p>
    <w:p w14:paraId="7DDBBFCE" w14:textId="77777777" w:rsidR="00736C0B" w:rsidRPr="003B5E68" w:rsidRDefault="00736C0B" w:rsidP="007144DE">
      <w:pPr>
        <w:pStyle w:val="Titel-3"/>
      </w:pPr>
    </w:p>
    <w:p w14:paraId="725A2DE1" w14:textId="77777777" w:rsidR="00736C0B" w:rsidRPr="003B5E68" w:rsidRDefault="00736C0B" w:rsidP="00736C0B">
      <w:pPr>
        <w:pStyle w:val="Title"/>
      </w:pPr>
    </w:p>
    <w:p w14:paraId="089F0E3F" w14:textId="77777777" w:rsidR="007144DE" w:rsidRPr="003B5E68" w:rsidRDefault="007144DE" w:rsidP="00736C0B">
      <w:pPr>
        <w:pStyle w:val="Title"/>
      </w:pPr>
    </w:p>
    <w:p w14:paraId="58F243F4" w14:textId="77777777" w:rsidR="007144DE" w:rsidRPr="003B5E68" w:rsidRDefault="007144DE" w:rsidP="00736C0B">
      <w:pPr>
        <w:pStyle w:val="Title"/>
      </w:pPr>
    </w:p>
    <w:bookmarkEnd w:id="1"/>
    <w:bookmarkEnd w:id="2"/>
    <w:p w14:paraId="6125C2E7" w14:textId="77777777" w:rsidR="00736C0B" w:rsidRPr="003B5E68" w:rsidRDefault="00736C0B" w:rsidP="00736C0B">
      <w:pPr>
        <w:pStyle w:val="Title"/>
      </w:pPr>
      <w:r w:rsidRPr="003B5E68">
        <w:rPr>
          <w:noProof/>
        </w:rPr>
        <w:drawing>
          <wp:anchor distT="0" distB="0" distL="114300" distR="114300" simplePos="0" relativeHeight="251659264" behindDoc="0" locked="0" layoutInCell="1" allowOverlap="1" wp14:anchorId="0A1C6193" wp14:editId="7DD7FE52">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00B2FAE7" w14:textId="77777777" w:rsidR="000B6706" w:rsidRPr="003B5E68" w:rsidRDefault="000B6706" w:rsidP="009E6E4F">
      <w:pPr>
        <w:pStyle w:val="Title"/>
      </w:pPr>
    </w:p>
    <w:p w14:paraId="6D50215E" w14:textId="77777777" w:rsidR="000B6706" w:rsidRPr="003B5E68" w:rsidRDefault="000B6706" w:rsidP="001E6EDA">
      <w:pPr>
        <w:pStyle w:val="Titeladresse"/>
        <w:rPr>
          <w:lang w:val="de-DE"/>
        </w:rPr>
      </w:pPr>
      <w:r w:rsidRPr="003B5E68">
        <w:rPr>
          <w:lang w:val="de-DE"/>
        </w:rPr>
        <w:t>Neutorstraße 13</w:t>
      </w:r>
      <w:r w:rsidRPr="003B5E68">
        <w:rPr>
          <w:lang w:val="de-DE"/>
        </w:rPr>
        <w:br/>
        <w:t>5020 Salzburg</w:t>
      </w:r>
    </w:p>
    <w:p w14:paraId="361D0EDB" w14:textId="77777777" w:rsidR="000B6706" w:rsidRPr="00292AC1" w:rsidRDefault="004D30EC" w:rsidP="001E6EDA">
      <w:pPr>
        <w:pStyle w:val="Titeladresse"/>
        <w:rPr>
          <w:lang w:val="en-US"/>
        </w:rPr>
      </w:pPr>
      <w:r w:rsidRPr="00292AC1">
        <w:rPr>
          <w:lang w:val="en-US"/>
        </w:rPr>
        <w:t>AUSTRIA</w:t>
      </w:r>
    </w:p>
    <w:p w14:paraId="13CFC8BE" w14:textId="77777777" w:rsidR="000B6706" w:rsidRPr="00292AC1" w:rsidRDefault="000B6706" w:rsidP="001E6EDA">
      <w:pPr>
        <w:pStyle w:val="Titeladresse"/>
        <w:rPr>
          <w:lang w:val="en-US"/>
        </w:rPr>
      </w:pPr>
    </w:p>
    <w:p w14:paraId="2554EB0E" w14:textId="77777777" w:rsidR="000B6706" w:rsidRPr="00292AC1" w:rsidRDefault="000B6706" w:rsidP="001E6EDA">
      <w:pPr>
        <w:pStyle w:val="Titeladresse"/>
        <w:rPr>
          <w:lang w:val="en-US"/>
        </w:rPr>
      </w:pPr>
      <w:r w:rsidRPr="00292AC1">
        <w:rPr>
          <w:lang w:val="en-US"/>
        </w:rPr>
        <w:t>Tel: +43 (662) 276198-11</w:t>
      </w:r>
    </w:p>
    <w:p w14:paraId="45CA3D3F" w14:textId="77777777" w:rsidR="000B6706" w:rsidRPr="00292AC1" w:rsidRDefault="000B6706" w:rsidP="001E6EDA">
      <w:pPr>
        <w:pStyle w:val="Titeladresse"/>
        <w:rPr>
          <w:lang w:val="en-US"/>
        </w:rPr>
      </w:pPr>
      <w:r w:rsidRPr="00292AC1">
        <w:rPr>
          <w:lang w:val="en-US"/>
        </w:rPr>
        <w:t>Fax: +43 (662) 276198-98</w:t>
      </w:r>
    </w:p>
    <w:p w14:paraId="7A9C6676" w14:textId="77777777" w:rsidR="000B6706" w:rsidRPr="00292AC1" w:rsidRDefault="000B6706" w:rsidP="001E6EDA">
      <w:pPr>
        <w:pStyle w:val="Titeladresse"/>
        <w:rPr>
          <w:lang w:val="en-US"/>
        </w:rPr>
      </w:pPr>
      <w:r w:rsidRPr="00292AC1">
        <w:rPr>
          <w:lang w:val="en-US"/>
        </w:rPr>
        <w:t xml:space="preserve">Mail: </w:t>
      </w:r>
      <w:hyperlink r:id="rId11" w:history="1">
        <w:r w:rsidR="000C3CB5" w:rsidRPr="00292AC1">
          <w:rPr>
            <w:rStyle w:val="Hyperlink"/>
            <w:lang w:val="en-US"/>
          </w:rPr>
          <w:t>office@breanos.com</w:t>
        </w:r>
      </w:hyperlink>
    </w:p>
    <w:p w14:paraId="5D13AF22" w14:textId="77777777" w:rsidR="000C3CB5" w:rsidRPr="00292AC1" w:rsidRDefault="000C3CB5" w:rsidP="001E6EDA">
      <w:pPr>
        <w:pStyle w:val="Titeladresse"/>
        <w:rPr>
          <w:lang w:val="en-US"/>
        </w:rPr>
      </w:pPr>
    </w:p>
    <w:p w14:paraId="57328557" w14:textId="77777777" w:rsidR="000C3CB5" w:rsidRPr="00292AC1" w:rsidRDefault="000C3CB5" w:rsidP="001E6EDA">
      <w:pPr>
        <w:pStyle w:val="Titeladresse"/>
        <w:rPr>
          <w:lang w:val="en-US"/>
        </w:rPr>
      </w:pPr>
    </w:p>
    <w:p w14:paraId="48323A37" w14:textId="77777777" w:rsidR="000C3CB5" w:rsidRPr="00292AC1" w:rsidRDefault="000C3CB5" w:rsidP="001E6EDA">
      <w:pPr>
        <w:pStyle w:val="Titeladresse"/>
        <w:rPr>
          <w:lang w:val="en-US"/>
        </w:rPr>
      </w:pPr>
    </w:p>
    <w:p w14:paraId="49F02121" w14:textId="77777777" w:rsidR="000C3CB5" w:rsidRPr="00292AC1" w:rsidRDefault="000C3CB5" w:rsidP="001E6EDA">
      <w:pPr>
        <w:pStyle w:val="Titeladresse"/>
        <w:rPr>
          <w:lang w:val="en-US"/>
        </w:rPr>
      </w:pPr>
    </w:p>
    <w:p w14:paraId="1C33BDF7" w14:textId="77777777" w:rsidR="000C3CB5" w:rsidRPr="00292AC1" w:rsidRDefault="000C3CB5" w:rsidP="001E6EDA">
      <w:pPr>
        <w:pStyle w:val="Titeladresse"/>
        <w:rPr>
          <w:lang w:val="en-US"/>
        </w:rPr>
      </w:pPr>
    </w:p>
    <w:p w14:paraId="080B7172" w14:textId="77777777" w:rsidR="000C3CB5" w:rsidRPr="00292AC1" w:rsidRDefault="000C3CB5" w:rsidP="001E6EDA">
      <w:pPr>
        <w:pStyle w:val="Titeladresse"/>
        <w:rPr>
          <w:lang w:val="en-US"/>
        </w:rPr>
      </w:pPr>
    </w:p>
    <w:p w14:paraId="3A0BC52E" w14:textId="77777777" w:rsidR="000C3CB5" w:rsidRPr="00292AC1" w:rsidRDefault="000C3CB5" w:rsidP="001E6EDA">
      <w:pPr>
        <w:pStyle w:val="Titeladresse"/>
        <w:rPr>
          <w:lang w:val="en-US"/>
        </w:rPr>
      </w:pPr>
    </w:p>
    <w:p w14:paraId="70985A56" w14:textId="77777777" w:rsidR="000C3CB5" w:rsidRPr="00292AC1" w:rsidRDefault="000C3CB5" w:rsidP="001E6EDA">
      <w:pPr>
        <w:pStyle w:val="Titeladresse"/>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3B5E68" w14:paraId="0F76CE4C" w14:textId="77777777" w:rsidTr="00665D31">
        <w:tc>
          <w:tcPr>
            <w:tcW w:w="4531" w:type="dxa"/>
          </w:tcPr>
          <w:p w14:paraId="1FCE9346" w14:textId="77777777" w:rsidR="00665D31" w:rsidRPr="003B5E68" w:rsidRDefault="00665D31" w:rsidP="00665D31">
            <w:pPr>
              <w:pStyle w:val="Titeladresse"/>
              <w:spacing w:before="60" w:after="60"/>
              <w:jc w:val="right"/>
              <w:rPr>
                <w:lang w:val="de-DE"/>
              </w:rPr>
            </w:pPr>
            <w:r w:rsidRPr="003B5E68">
              <w:rPr>
                <w:lang w:val="de-DE"/>
              </w:rPr>
              <w:t>Version</w:t>
            </w:r>
          </w:p>
        </w:tc>
        <w:tc>
          <w:tcPr>
            <w:tcW w:w="4531" w:type="dxa"/>
          </w:tcPr>
          <w:p w14:paraId="52F4ABFC" w14:textId="1F91212D" w:rsidR="00665D31" w:rsidRPr="003B5E68" w:rsidRDefault="005D3372" w:rsidP="00665D31">
            <w:pPr>
              <w:pStyle w:val="Titeladresse"/>
              <w:spacing w:before="60" w:after="60"/>
              <w:jc w:val="left"/>
              <w:rPr>
                <w:lang w:val="de-DE"/>
              </w:rPr>
            </w:pPr>
            <w:bookmarkStart w:id="3" w:name="Version"/>
            <w:r>
              <w:rPr>
                <w:lang w:val="de-DE"/>
              </w:rPr>
              <w:t>1</w:t>
            </w:r>
            <w:r w:rsidR="009C63D9">
              <w:rPr>
                <w:lang w:val="de-DE"/>
              </w:rPr>
              <w:t>.2</w:t>
            </w:r>
            <w:bookmarkEnd w:id="3"/>
          </w:p>
        </w:tc>
      </w:tr>
      <w:tr w:rsidR="00665D31" w:rsidRPr="003B5E68" w14:paraId="648421FE" w14:textId="77777777" w:rsidTr="00665D31">
        <w:tc>
          <w:tcPr>
            <w:tcW w:w="4531" w:type="dxa"/>
          </w:tcPr>
          <w:p w14:paraId="5BD4F4BA" w14:textId="77777777" w:rsidR="00665D31" w:rsidRPr="003B5E68" w:rsidRDefault="00665D31" w:rsidP="00665D31">
            <w:pPr>
              <w:pStyle w:val="Titeladresse"/>
              <w:spacing w:before="60" w:after="60"/>
              <w:jc w:val="right"/>
              <w:rPr>
                <w:lang w:val="de-DE"/>
              </w:rPr>
            </w:pPr>
            <w:r w:rsidRPr="003B5E68">
              <w:rPr>
                <w:lang w:val="de-DE"/>
              </w:rPr>
              <w:t>Datum</w:t>
            </w:r>
          </w:p>
        </w:tc>
        <w:tc>
          <w:tcPr>
            <w:tcW w:w="4531" w:type="dxa"/>
          </w:tcPr>
          <w:p w14:paraId="13BD697A" w14:textId="52C4D25C" w:rsidR="00665D31" w:rsidRPr="003B5E68" w:rsidRDefault="0013369B" w:rsidP="00665D31">
            <w:pPr>
              <w:pStyle w:val="Titeladresse"/>
              <w:spacing w:before="60" w:after="60"/>
              <w:jc w:val="left"/>
              <w:rPr>
                <w:lang w:val="de-DE"/>
              </w:rPr>
            </w:pPr>
            <w:r w:rsidRPr="003B5E68">
              <w:rPr>
                <w:lang w:val="de-DE"/>
              </w:rPr>
              <w:fldChar w:fldCharType="begin"/>
            </w:r>
            <w:r w:rsidRPr="003B5E68">
              <w:rPr>
                <w:lang w:val="de-DE"/>
              </w:rPr>
              <w:instrText xml:space="preserve"> DATE   \* MERGEFORMAT </w:instrText>
            </w:r>
            <w:r w:rsidRPr="003B5E68">
              <w:rPr>
                <w:lang w:val="de-DE"/>
              </w:rPr>
              <w:fldChar w:fldCharType="separate"/>
            </w:r>
            <w:r w:rsidR="00EF3557">
              <w:rPr>
                <w:noProof/>
                <w:lang w:val="de-DE"/>
              </w:rPr>
              <w:t>08.08.2018</w:t>
            </w:r>
            <w:r w:rsidRPr="003B5E68">
              <w:rPr>
                <w:lang w:val="de-DE"/>
              </w:rPr>
              <w:fldChar w:fldCharType="end"/>
            </w:r>
          </w:p>
        </w:tc>
      </w:tr>
    </w:tbl>
    <w:p w14:paraId="3C1901B6" w14:textId="77777777" w:rsidR="009055E7" w:rsidRPr="003B5E68" w:rsidRDefault="009055E7">
      <w:pPr>
        <w:spacing w:before="0" w:after="0"/>
        <w:jc w:val="left"/>
        <w:rPr>
          <w:lang w:val="de-DE"/>
        </w:rPr>
      </w:pPr>
      <w:r w:rsidRPr="003B5E68">
        <w:rPr>
          <w:lang w:val="de-DE"/>
        </w:rPr>
        <w:br w:type="page"/>
      </w:r>
    </w:p>
    <w:p w14:paraId="2663874C" w14:textId="77777777" w:rsidR="000C3CB5" w:rsidRPr="003B5E68" w:rsidRDefault="000C3CB5" w:rsidP="001E6EDA">
      <w:pPr>
        <w:rPr>
          <w:lang w:val="de-DE"/>
        </w:rPr>
      </w:pPr>
    </w:p>
    <w:p w14:paraId="534A42D4" w14:textId="77777777" w:rsidR="00561415" w:rsidRPr="003B5E68" w:rsidRDefault="00561415" w:rsidP="00292AC1">
      <w:pPr>
        <w:pStyle w:val="Heading1"/>
        <w:numPr>
          <w:ilvl w:val="0"/>
          <w:numId w:val="0"/>
        </w:numPr>
        <w:ind w:left="432" w:hanging="432"/>
      </w:pPr>
      <w:bookmarkStart w:id="4" w:name="_Toc521491509"/>
      <w:r w:rsidRPr="003B5E68">
        <w:t>Inhaltsverzeichnis</w:t>
      </w:r>
      <w:bookmarkEnd w:id="0"/>
      <w:bookmarkEnd w:id="4"/>
    </w:p>
    <w:bookmarkStart w:id="5" w:name="_Toc508728046"/>
    <w:bookmarkStart w:id="6" w:name="_Toc508728218"/>
    <w:p w14:paraId="62F29F26" w14:textId="77777777" w:rsidR="004C0984" w:rsidRDefault="0001132C">
      <w:pPr>
        <w:pStyle w:val="TOC1"/>
        <w:rPr>
          <w:rFonts w:asciiTheme="minorHAnsi" w:eastAsiaTheme="minorEastAsia" w:hAnsiTheme="minorHAnsi" w:cstheme="minorBidi"/>
          <w:noProof/>
          <w:szCs w:val="22"/>
          <w:lang w:val="en-GB" w:eastAsia="en-GB"/>
        </w:rPr>
      </w:pPr>
      <w:r w:rsidRPr="003B5E68">
        <w:rPr>
          <w:rFonts w:cs="Arial"/>
          <w:sz w:val="25"/>
          <w:szCs w:val="25"/>
          <w:lang w:val="de-DE"/>
        </w:rPr>
        <w:fldChar w:fldCharType="begin"/>
      </w:r>
      <w:r w:rsidRPr="003B5E68">
        <w:rPr>
          <w:rFonts w:cs="Arial"/>
          <w:sz w:val="25"/>
          <w:szCs w:val="25"/>
          <w:lang w:val="de-DE"/>
        </w:rPr>
        <w:instrText xml:space="preserve"> TOC \o "1-4" \h \z \u </w:instrText>
      </w:r>
      <w:r w:rsidRPr="003B5E68">
        <w:rPr>
          <w:rFonts w:cs="Arial"/>
          <w:sz w:val="25"/>
          <w:szCs w:val="25"/>
          <w:lang w:val="de-DE"/>
        </w:rPr>
        <w:fldChar w:fldCharType="separate"/>
      </w:r>
      <w:hyperlink w:anchor="_Toc521491509" w:history="1">
        <w:r w:rsidR="004C0984" w:rsidRPr="00D42350">
          <w:rPr>
            <w:rStyle w:val="Hyperlink"/>
            <w:noProof/>
          </w:rPr>
          <w:t>Inhaltsverzeichnis</w:t>
        </w:r>
        <w:r w:rsidR="004C0984">
          <w:rPr>
            <w:noProof/>
            <w:webHidden/>
          </w:rPr>
          <w:tab/>
        </w:r>
        <w:r w:rsidR="004C0984">
          <w:rPr>
            <w:noProof/>
            <w:webHidden/>
          </w:rPr>
          <w:fldChar w:fldCharType="begin"/>
        </w:r>
        <w:r w:rsidR="004C0984">
          <w:rPr>
            <w:noProof/>
            <w:webHidden/>
          </w:rPr>
          <w:instrText xml:space="preserve"> PAGEREF _Toc521491509 \h </w:instrText>
        </w:r>
        <w:r w:rsidR="004C0984">
          <w:rPr>
            <w:noProof/>
            <w:webHidden/>
          </w:rPr>
        </w:r>
        <w:r w:rsidR="004C0984">
          <w:rPr>
            <w:noProof/>
            <w:webHidden/>
          </w:rPr>
          <w:fldChar w:fldCharType="separate"/>
        </w:r>
        <w:r w:rsidR="004C0984">
          <w:rPr>
            <w:noProof/>
            <w:webHidden/>
          </w:rPr>
          <w:t>2</w:t>
        </w:r>
        <w:r w:rsidR="004C0984">
          <w:rPr>
            <w:noProof/>
            <w:webHidden/>
          </w:rPr>
          <w:fldChar w:fldCharType="end"/>
        </w:r>
      </w:hyperlink>
    </w:p>
    <w:p w14:paraId="10D0505F" w14:textId="77777777" w:rsidR="004C0984" w:rsidRDefault="00917924">
      <w:pPr>
        <w:pStyle w:val="TOC1"/>
        <w:rPr>
          <w:rFonts w:asciiTheme="minorHAnsi" w:eastAsiaTheme="minorEastAsia" w:hAnsiTheme="minorHAnsi" w:cstheme="minorBidi"/>
          <w:noProof/>
          <w:szCs w:val="22"/>
          <w:lang w:val="en-GB" w:eastAsia="en-GB"/>
        </w:rPr>
      </w:pPr>
      <w:hyperlink w:anchor="_Toc521491510" w:history="1">
        <w:r w:rsidR="004C0984" w:rsidRPr="00D42350">
          <w:rPr>
            <w:rStyle w:val="Hyperlink"/>
            <w:noProof/>
          </w:rPr>
          <w:t>Änderungsverzeichnis</w:t>
        </w:r>
        <w:r w:rsidR="004C0984">
          <w:rPr>
            <w:noProof/>
            <w:webHidden/>
          </w:rPr>
          <w:tab/>
        </w:r>
        <w:r w:rsidR="004C0984">
          <w:rPr>
            <w:noProof/>
            <w:webHidden/>
          </w:rPr>
          <w:fldChar w:fldCharType="begin"/>
        </w:r>
        <w:r w:rsidR="004C0984">
          <w:rPr>
            <w:noProof/>
            <w:webHidden/>
          </w:rPr>
          <w:instrText xml:space="preserve"> PAGEREF _Toc521491510 \h </w:instrText>
        </w:r>
        <w:r w:rsidR="004C0984">
          <w:rPr>
            <w:noProof/>
            <w:webHidden/>
          </w:rPr>
        </w:r>
        <w:r w:rsidR="004C0984">
          <w:rPr>
            <w:noProof/>
            <w:webHidden/>
          </w:rPr>
          <w:fldChar w:fldCharType="separate"/>
        </w:r>
        <w:r w:rsidR="004C0984">
          <w:rPr>
            <w:noProof/>
            <w:webHidden/>
          </w:rPr>
          <w:t>3</w:t>
        </w:r>
        <w:r w:rsidR="004C0984">
          <w:rPr>
            <w:noProof/>
            <w:webHidden/>
          </w:rPr>
          <w:fldChar w:fldCharType="end"/>
        </w:r>
      </w:hyperlink>
    </w:p>
    <w:p w14:paraId="22A7FEA4" w14:textId="77777777" w:rsidR="004C0984" w:rsidRDefault="00917924">
      <w:pPr>
        <w:pStyle w:val="TOC1"/>
        <w:tabs>
          <w:tab w:val="left" w:pos="400"/>
        </w:tabs>
        <w:rPr>
          <w:rFonts w:asciiTheme="minorHAnsi" w:eastAsiaTheme="minorEastAsia" w:hAnsiTheme="minorHAnsi" w:cstheme="minorBidi"/>
          <w:noProof/>
          <w:szCs w:val="22"/>
          <w:lang w:val="en-GB" w:eastAsia="en-GB"/>
        </w:rPr>
      </w:pPr>
      <w:hyperlink w:anchor="_Toc521491511" w:history="1">
        <w:r w:rsidR="004C0984" w:rsidRPr="00D42350">
          <w:rPr>
            <w:rStyle w:val="Hyperlink"/>
            <w:noProof/>
          </w:rPr>
          <w:t>1</w:t>
        </w:r>
        <w:r w:rsidR="004C0984">
          <w:rPr>
            <w:rFonts w:asciiTheme="minorHAnsi" w:eastAsiaTheme="minorEastAsia" w:hAnsiTheme="minorHAnsi" w:cstheme="minorBidi"/>
            <w:noProof/>
            <w:szCs w:val="22"/>
            <w:lang w:val="en-GB" w:eastAsia="en-GB"/>
          </w:rPr>
          <w:tab/>
        </w:r>
        <w:r w:rsidR="004C0984" w:rsidRPr="00D42350">
          <w:rPr>
            <w:rStyle w:val="Hyperlink"/>
            <w:noProof/>
          </w:rPr>
          <w:t>Daipan intern</w:t>
        </w:r>
        <w:r w:rsidR="004C0984">
          <w:rPr>
            <w:noProof/>
            <w:webHidden/>
          </w:rPr>
          <w:tab/>
        </w:r>
        <w:r w:rsidR="004C0984">
          <w:rPr>
            <w:noProof/>
            <w:webHidden/>
          </w:rPr>
          <w:fldChar w:fldCharType="begin"/>
        </w:r>
        <w:r w:rsidR="004C0984">
          <w:rPr>
            <w:noProof/>
            <w:webHidden/>
          </w:rPr>
          <w:instrText xml:space="preserve"> PAGEREF _Toc521491511 \h </w:instrText>
        </w:r>
        <w:r w:rsidR="004C0984">
          <w:rPr>
            <w:noProof/>
            <w:webHidden/>
          </w:rPr>
        </w:r>
        <w:r w:rsidR="004C0984">
          <w:rPr>
            <w:noProof/>
            <w:webHidden/>
          </w:rPr>
          <w:fldChar w:fldCharType="separate"/>
        </w:r>
        <w:r w:rsidR="004C0984">
          <w:rPr>
            <w:noProof/>
            <w:webHidden/>
          </w:rPr>
          <w:t>4</w:t>
        </w:r>
        <w:r w:rsidR="004C0984">
          <w:rPr>
            <w:noProof/>
            <w:webHidden/>
          </w:rPr>
          <w:fldChar w:fldCharType="end"/>
        </w:r>
      </w:hyperlink>
    </w:p>
    <w:p w14:paraId="21E0A0E9" w14:textId="77777777" w:rsidR="004C0984" w:rsidRDefault="00917924">
      <w:pPr>
        <w:pStyle w:val="TOC1"/>
        <w:tabs>
          <w:tab w:val="left" w:pos="400"/>
        </w:tabs>
        <w:rPr>
          <w:rFonts w:asciiTheme="minorHAnsi" w:eastAsiaTheme="minorEastAsia" w:hAnsiTheme="minorHAnsi" w:cstheme="minorBidi"/>
          <w:noProof/>
          <w:szCs w:val="22"/>
          <w:lang w:val="en-GB" w:eastAsia="en-GB"/>
        </w:rPr>
      </w:pPr>
      <w:hyperlink w:anchor="_Toc521491512" w:history="1">
        <w:r w:rsidR="004C0984" w:rsidRPr="00D42350">
          <w:rPr>
            <w:rStyle w:val="Hyperlink"/>
            <w:noProof/>
          </w:rPr>
          <w:t>2</w:t>
        </w:r>
        <w:r w:rsidR="004C0984">
          <w:rPr>
            <w:rFonts w:asciiTheme="minorHAnsi" w:eastAsiaTheme="minorEastAsia" w:hAnsiTheme="minorHAnsi" w:cstheme="minorBidi"/>
            <w:noProof/>
            <w:szCs w:val="22"/>
            <w:lang w:val="en-GB" w:eastAsia="en-GB"/>
          </w:rPr>
          <w:tab/>
        </w:r>
        <w:r w:rsidR="004C0984" w:rsidRPr="00D42350">
          <w:rPr>
            <w:rStyle w:val="Hyperlink"/>
            <w:noProof/>
          </w:rPr>
          <w:t>Sonstiges</w:t>
        </w:r>
        <w:r w:rsidR="004C0984">
          <w:rPr>
            <w:noProof/>
            <w:webHidden/>
          </w:rPr>
          <w:tab/>
        </w:r>
        <w:r w:rsidR="004C0984">
          <w:rPr>
            <w:noProof/>
            <w:webHidden/>
          </w:rPr>
          <w:fldChar w:fldCharType="begin"/>
        </w:r>
        <w:r w:rsidR="004C0984">
          <w:rPr>
            <w:noProof/>
            <w:webHidden/>
          </w:rPr>
          <w:instrText xml:space="preserve"> PAGEREF _Toc521491512 \h </w:instrText>
        </w:r>
        <w:r w:rsidR="004C0984">
          <w:rPr>
            <w:noProof/>
            <w:webHidden/>
          </w:rPr>
        </w:r>
        <w:r w:rsidR="004C0984">
          <w:rPr>
            <w:noProof/>
            <w:webHidden/>
          </w:rPr>
          <w:fldChar w:fldCharType="separate"/>
        </w:r>
        <w:r w:rsidR="004C0984">
          <w:rPr>
            <w:noProof/>
            <w:webHidden/>
          </w:rPr>
          <w:t>5</w:t>
        </w:r>
        <w:r w:rsidR="004C0984">
          <w:rPr>
            <w:noProof/>
            <w:webHidden/>
          </w:rPr>
          <w:fldChar w:fldCharType="end"/>
        </w:r>
      </w:hyperlink>
    </w:p>
    <w:p w14:paraId="4189E17D" w14:textId="77777777" w:rsidR="0001132C" w:rsidRPr="003B5E68" w:rsidRDefault="0001132C" w:rsidP="0001132C">
      <w:pPr>
        <w:rPr>
          <w:rFonts w:cs="Arial"/>
          <w:sz w:val="25"/>
          <w:szCs w:val="25"/>
          <w:lang w:val="de-DE"/>
        </w:rPr>
      </w:pPr>
      <w:r w:rsidRPr="003B5E68">
        <w:rPr>
          <w:rFonts w:cs="Arial"/>
          <w:sz w:val="25"/>
          <w:szCs w:val="25"/>
          <w:lang w:val="de-DE"/>
        </w:rPr>
        <w:fldChar w:fldCharType="end"/>
      </w:r>
    </w:p>
    <w:p w14:paraId="619C3FE4" w14:textId="77777777" w:rsidR="0001132C" w:rsidRPr="003B5E68" w:rsidRDefault="0001132C">
      <w:pPr>
        <w:spacing w:before="0" w:after="0"/>
        <w:jc w:val="left"/>
        <w:rPr>
          <w:lang w:val="de-DE"/>
        </w:rPr>
      </w:pPr>
      <w:r w:rsidRPr="003B5E68">
        <w:rPr>
          <w:lang w:val="de-DE"/>
        </w:rPr>
        <w:br w:type="page"/>
      </w:r>
    </w:p>
    <w:p w14:paraId="424BF29B" w14:textId="77777777" w:rsidR="00561415" w:rsidRPr="003B5E68" w:rsidRDefault="001C7E88" w:rsidP="0013369B">
      <w:pPr>
        <w:pStyle w:val="Heading1"/>
        <w:numPr>
          <w:ilvl w:val="0"/>
          <w:numId w:val="0"/>
        </w:numPr>
        <w:ind w:left="431" w:hanging="431"/>
      </w:pPr>
      <w:bookmarkStart w:id="7" w:name="_Toc521491510"/>
      <w:r w:rsidRPr="003B5E68">
        <w:lastRenderedPageBreak/>
        <w:t>Änderungsverzeichnis</w:t>
      </w:r>
      <w:bookmarkEnd w:id="5"/>
      <w:bookmarkEnd w:id="6"/>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3B5E68" w14:paraId="1595A003" w14:textId="77777777" w:rsidTr="0070007B">
        <w:tc>
          <w:tcPr>
            <w:tcW w:w="1615" w:type="dxa"/>
            <w:shd w:val="clear" w:color="auto" w:fill="auto"/>
          </w:tcPr>
          <w:p w14:paraId="76A709E9" w14:textId="77777777" w:rsidR="0070007B" w:rsidRPr="003B5E68" w:rsidRDefault="0070007B" w:rsidP="001E6EDA">
            <w:pPr>
              <w:rPr>
                <w:lang w:val="de-DE"/>
              </w:rPr>
            </w:pPr>
            <w:r w:rsidRPr="003B5E68">
              <w:rPr>
                <w:lang w:val="de-DE"/>
              </w:rPr>
              <w:t>Datum</w:t>
            </w:r>
          </w:p>
        </w:tc>
        <w:tc>
          <w:tcPr>
            <w:tcW w:w="1064" w:type="dxa"/>
            <w:shd w:val="clear" w:color="auto" w:fill="auto"/>
          </w:tcPr>
          <w:p w14:paraId="0134152D" w14:textId="77777777" w:rsidR="0070007B" w:rsidRPr="003B5E68" w:rsidRDefault="0070007B" w:rsidP="001E6EDA">
            <w:pPr>
              <w:rPr>
                <w:lang w:val="de-DE"/>
              </w:rPr>
            </w:pPr>
            <w:r w:rsidRPr="003B5E68">
              <w:rPr>
                <w:lang w:val="de-DE"/>
              </w:rPr>
              <w:t>Version</w:t>
            </w:r>
          </w:p>
        </w:tc>
        <w:tc>
          <w:tcPr>
            <w:tcW w:w="1886" w:type="dxa"/>
          </w:tcPr>
          <w:p w14:paraId="461D179E" w14:textId="77777777" w:rsidR="0070007B" w:rsidRPr="003B5E68" w:rsidRDefault="00C4661F" w:rsidP="001E6EDA">
            <w:pPr>
              <w:rPr>
                <w:lang w:val="de-DE"/>
              </w:rPr>
            </w:pPr>
            <w:r w:rsidRPr="003B5E68">
              <w:rPr>
                <w:lang w:val="de-DE"/>
              </w:rPr>
              <w:t>Verfasser</w:t>
            </w:r>
          </w:p>
        </w:tc>
        <w:tc>
          <w:tcPr>
            <w:tcW w:w="4389" w:type="dxa"/>
            <w:shd w:val="clear" w:color="auto" w:fill="auto"/>
          </w:tcPr>
          <w:p w14:paraId="651FF20C" w14:textId="77777777" w:rsidR="0070007B" w:rsidRPr="003B5E68" w:rsidRDefault="0070007B" w:rsidP="001E6EDA">
            <w:pPr>
              <w:rPr>
                <w:lang w:val="de-DE"/>
              </w:rPr>
            </w:pPr>
            <w:r w:rsidRPr="003B5E68">
              <w:rPr>
                <w:lang w:val="de-DE"/>
              </w:rPr>
              <w:t>Beschreibung</w:t>
            </w:r>
          </w:p>
        </w:tc>
      </w:tr>
      <w:tr w:rsidR="0070007B" w:rsidRPr="003B5E68" w14:paraId="50AB0D7A" w14:textId="77777777" w:rsidTr="0070007B">
        <w:tc>
          <w:tcPr>
            <w:tcW w:w="1615" w:type="dxa"/>
            <w:shd w:val="clear" w:color="auto" w:fill="auto"/>
          </w:tcPr>
          <w:p w14:paraId="28284AEA" w14:textId="77777777" w:rsidR="0070007B" w:rsidRPr="003B5E68" w:rsidRDefault="0013369B" w:rsidP="001E6EDA">
            <w:pPr>
              <w:rPr>
                <w:lang w:val="de-DE"/>
              </w:rPr>
            </w:pPr>
            <w:r w:rsidRPr="003B5E68">
              <w:rPr>
                <w:lang w:val="de-DE"/>
              </w:rPr>
              <w:t>2018-06-22</w:t>
            </w:r>
          </w:p>
        </w:tc>
        <w:tc>
          <w:tcPr>
            <w:tcW w:w="1064" w:type="dxa"/>
            <w:shd w:val="clear" w:color="auto" w:fill="auto"/>
          </w:tcPr>
          <w:p w14:paraId="2CCEB2D9" w14:textId="77777777" w:rsidR="0070007B" w:rsidRPr="003B5E68" w:rsidRDefault="009E6E4F" w:rsidP="001E6EDA">
            <w:pPr>
              <w:rPr>
                <w:lang w:val="de-DE"/>
              </w:rPr>
            </w:pPr>
            <w:r w:rsidRPr="003B5E68">
              <w:rPr>
                <w:lang w:val="de-DE"/>
              </w:rPr>
              <w:t>1.0</w:t>
            </w:r>
          </w:p>
        </w:tc>
        <w:tc>
          <w:tcPr>
            <w:tcW w:w="1886" w:type="dxa"/>
          </w:tcPr>
          <w:p w14:paraId="10AFFF62" w14:textId="77777777" w:rsidR="0070007B" w:rsidRPr="003B5E68" w:rsidRDefault="0013369B" w:rsidP="001E6EDA">
            <w:pPr>
              <w:rPr>
                <w:lang w:val="de-DE"/>
              </w:rPr>
            </w:pPr>
            <w:r w:rsidRPr="003B5E68">
              <w:rPr>
                <w:lang w:val="de-DE"/>
              </w:rPr>
              <w:t>FKE</w:t>
            </w:r>
          </w:p>
        </w:tc>
        <w:tc>
          <w:tcPr>
            <w:tcW w:w="4389" w:type="dxa"/>
            <w:shd w:val="clear" w:color="auto" w:fill="auto"/>
          </w:tcPr>
          <w:p w14:paraId="4AE51031" w14:textId="77777777" w:rsidR="0070007B" w:rsidRPr="003B5E68" w:rsidRDefault="0013369B" w:rsidP="001E6EDA">
            <w:pPr>
              <w:rPr>
                <w:lang w:val="de-DE"/>
              </w:rPr>
            </w:pPr>
            <w:r w:rsidRPr="003B5E68">
              <w:rPr>
                <w:lang w:val="de-DE"/>
              </w:rPr>
              <w:t>Erstversion</w:t>
            </w:r>
          </w:p>
        </w:tc>
      </w:tr>
      <w:tr w:rsidR="006D7811" w:rsidRPr="003B5E68" w14:paraId="1176350E" w14:textId="77777777" w:rsidTr="0070007B">
        <w:tc>
          <w:tcPr>
            <w:tcW w:w="1615" w:type="dxa"/>
            <w:shd w:val="clear" w:color="auto" w:fill="auto"/>
          </w:tcPr>
          <w:p w14:paraId="4D30EDD1" w14:textId="77777777" w:rsidR="006D7811" w:rsidRPr="003B5E68" w:rsidRDefault="006D7811" w:rsidP="001E6EDA">
            <w:pPr>
              <w:rPr>
                <w:lang w:val="de-DE"/>
              </w:rPr>
            </w:pPr>
            <w:r>
              <w:rPr>
                <w:lang w:val="de-DE"/>
              </w:rPr>
              <w:t>2018-06-25</w:t>
            </w:r>
          </w:p>
        </w:tc>
        <w:tc>
          <w:tcPr>
            <w:tcW w:w="1064" w:type="dxa"/>
            <w:shd w:val="clear" w:color="auto" w:fill="auto"/>
          </w:tcPr>
          <w:p w14:paraId="6920455D" w14:textId="77777777" w:rsidR="006D7811" w:rsidRPr="003B5E68" w:rsidRDefault="006D7811" w:rsidP="001E6EDA">
            <w:pPr>
              <w:rPr>
                <w:lang w:val="de-DE"/>
              </w:rPr>
            </w:pPr>
            <w:r>
              <w:rPr>
                <w:lang w:val="de-DE"/>
              </w:rPr>
              <w:t>1.1</w:t>
            </w:r>
          </w:p>
        </w:tc>
        <w:tc>
          <w:tcPr>
            <w:tcW w:w="1886" w:type="dxa"/>
          </w:tcPr>
          <w:p w14:paraId="1611E3D8" w14:textId="77777777" w:rsidR="006D7811" w:rsidRPr="003B5E68" w:rsidRDefault="006D7811" w:rsidP="001E6EDA">
            <w:pPr>
              <w:rPr>
                <w:lang w:val="de-DE"/>
              </w:rPr>
            </w:pPr>
            <w:r>
              <w:rPr>
                <w:lang w:val="de-DE"/>
              </w:rPr>
              <w:t>FKE</w:t>
            </w:r>
          </w:p>
        </w:tc>
        <w:tc>
          <w:tcPr>
            <w:tcW w:w="4389" w:type="dxa"/>
            <w:shd w:val="clear" w:color="auto" w:fill="auto"/>
          </w:tcPr>
          <w:p w14:paraId="475E8DE4" w14:textId="77777777" w:rsidR="006D7811" w:rsidRPr="003B5E68" w:rsidRDefault="006D7811" w:rsidP="001E6EDA">
            <w:pPr>
              <w:rPr>
                <w:lang w:val="de-DE"/>
              </w:rPr>
            </w:pPr>
            <w:r>
              <w:rPr>
                <w:lang w:val="de-DE"/>
              </w:rPr>
              <w:t>Info über Viewer (VMA) hinzugefügt</w:t>
            </w:r>
          </w:p>
        </w:tc>
      </w:tr>
      <w:tr w:rsidR="005D3372" w:rsidRPr="003B5E68" w14:paraId="08F365DC" w14:textId="77777777" w:rsidTr="0070007B">
        <w:tc>
          <w:tcPr>
            <w:tcW w:w="1615" w:type="dxa"/>
            <w:shd w:val="clear" w:color="auto" w:fill="auto"/>
          </w:tcPr>
          <w:p w14:paraId="7EDE09A9" w14:textId="77777777" w:rsidR="005D3372" w:rsidRDefault="005D3372" w:rsidP="00917924">
            <w:pPr>
              <w:jc w:val="left"/>
              <w:rPr>
                <w:lang w:val="de-DE"/>
              </w:rPr>
            </w:pPr>
            <w:r>
              <w:rPr>
                <w:lang w:val="de-DE"/>
              </w:rPr>
              <w:t>2018-08-08</w:t>
            </w:r>
          </w:p>
        </w:tc>
        <w:tc>
          <w:tcPr>
            <w:tcW w:w="1064" w:type="dxa"/>
            <w:shd w:val="clear" w:color="auto" w:fill="auto"/>
          </w:tcPr>
          <w:p w14:paraId="2725A5B6" w14:textId="77777777" w:rsidR="005D3372" w:rsidRDefault="005D3372" w:rsidP="001E6EDA">
            <w:pPr>
              <w:rPr>
                <w:lang w:val="de-DE"/>
              </w:rPr>
            </w:pPr>
            <w:r>
              <w:rPr>
                <w:lang w:val="de-DE"/>
              </w:rPr>
              <w:t>1.2</w:t>
            </w:r>
          </w:p>
        </w:tc>
        <w:tc>
          <w:tcPr>
            <w:tcW w:w="1886" w:type="dxa"/>
          </w:tcPr>
          <w:p w14:paraId="6A5300C5" w14:textId="77777777" w:rsidR="005D3372" w:rsidRDefault="005D3372" w:rsidP="001E6EDA">
            <w:pPr>
              <w:rPr>
                <w:lang w:val="de-DE"/>
              </w:rPr>
            </w:pPr>
            <w:r>
              <w:rPr>
                <w:lang w:val="de-DE"/>
              </w:rPr>
              <w:t>ABE</w:t>
            </w:r>
          </w:p>
        </w:tc>
        <w:tc>
          <w:tcPr>
            <w:tcW w:w="4389" w:type="dxa"/>
            <w:shd w:val="clear" w:color="auto" w:fill="auto"/>
          </w:tcPr>
          <w:p w14:paraId="0D51749D" w14:textId="77777777" w:rsidR="005D3372" w:rsidRDefault="005D3372" w:rsidP="001E6EDA">
            <w:pPr>
              <w:rPr>
                <w:lang w:val="de-DE"/>
              </w:rPr>
            </w:pPr>
            <w:r>
              <w:rPr>
                <w:lang w:val="de-DE"/>
              </w:rPr>
              <w:t>Status BIF, BB ergänzt, Adam hinzugefügt.</w:t>
            </w:r>
          </w:p>
        </w:tc>
      </w:tr>
    </w:tbl>
    <w:p w14:paraId="7C974C96" w14:textId="77777777" w:rsidR="00470F75" w:rsidRDefault="001C7E88" w:rsidP="0013369B">
      <w:pPr>
        <w:pStyle w:val="Heading1"/>
      </w:pPr>
      <w:r w:rsidRPr="003B5E68">
        <w:br w:type="page"/>
      </w:r>
      <w:bookmarkStart w:id="8" w:name="_Toc521491511"/>
      <w:r w:rsidR="00292AC1">
        <w:lastRenderedPageBreak/>
        <w:t>Daipan intern</w:t>
      </w:r>
      <w:bookmarkEnd w:id="8"/>
    </w:p>
    <w:p w14:paraId="53620203" w14:textId="77777777" w:rsidR="008C72B5" w:rsidRDefault="008C72B5" w:rsidP="0013369B">
      <w:pPr>
        <w:pStyle w:val="ListParagraph"/>
        <w:numPr>
          <w:ilvl w:val="0"/>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BIF</w:t>
      </w:r>
    </w:p>
    <w:p w14:paraId="71F4201A" w14:textId="2D29F0E2" w:rsidR="0013369B" w:rsidRPr="003B5E68" w:rsidRDefault="006B2154" w:rsidP="00917924">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BIF-Engine</w:t>
      </w:r>
    </w:p>
    <w:p w14:paraId="3D807EAE" w14:textId="77777777" w:rsidR="003771F3" w:rsidRDefault="006B2154"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WexFlow-Funktionalitäten vorhanden und beherrschbar</w:t>
      </w:r>
      <w:r w:rsidR="003771F3" w:rsidRPr="003771F3">
        <w:rPr>
          <w:rFonts w:asciiTheme="minorHAnsi" w:hAnsiTheme="minorHAnsi" w:cstheme="minorHAnsi"/>
          <w:lang w:val="de-DE"/>
        </w:rPr>
        <w:t xml:space="preserve"> </w:t>
      </w:r>
    </w:p>
    <w:p w14:paraId="0588AF28" w14:textId="77777777" w:rsidR="003771F3" w:rsidRDefault="003771F3"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In-/Out-Argumente derzeit text-/nachrichtenbasierend -&gt; muss als .NET Object möglich sein</w:t>
      </w:r>
    </w:p>
    <w:p w14:paraId="67B4521E" w14:textId="3D0ACED7" w:rsidR="006B2154" w:rsidRDefault="004457EA" w:rsidP="00917924">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Parallelisierung möglich</w:t>
      </w:r>
    </w:p>
    <w:p w14:paraId="0BBF38C5" w14:textId="77777777" w:rsidR="00711845" w:rsidRPr="00917924" w:rsidRDefault="00711845" w:rsidP="00917924">
      <w:pPr>
        <w:pStyle w:val="ListParagraph"/>
        <w:numPr>
          <w:ilvl w:val="2"/>
          <w:numId w:val="11"/>
        </w:numPr>
        <w:spacing w:before="0" w:after="160" w:line="259" w:lineRule="auto"/>
        <w:jc w:val="left"/>
        <w:rPr>
          <w:rFonts w:asciiTheme="minorHAnsi" w:hAnsiTheme="minorHAnsi" w:cstheme="minorHAnsi"/>
        </w:rPr>
      </w:pPr>
      <w:r w:rsidRPr="00917924">
        <w:rPr>
          <w:rFonts w:asciiTheme="minorHAnsi" w:hAnsiTheme="minorHAnsi" w:cstheme="minorHAnsi"/>
        </w:rPr>
        <w:t xml:space="preserve">Hosting in </w:t>
      </w:r>
      <w:r w:rsidR="008C72B5" w:rsidRPr="00917924">
        <w:rPr>
          <w:rFonts w:asciiTheme="minorHAnsi" w:hAnsiTheme="minorHAnsi" w:cstheme="minorHAnsi"/>
        </w:rPr>
        <w:t xml:space="preserve">Azure </w:t>
      </w:r>
      <w:r w:rsidR="00F557F5">
        <w:rPr>
          <w:rFonts w:asciiTheme="minorHAnsi" w:hAnsiTheme="minorHAnsi" w:cstheme="minorHAnsi"/>
        </w:rPr>
        <w:t>unklar</w:t>
      </w:r>
      <w:r w:rsidR="003771F3">
        <w:rPr>
          <w:rFonts w:asciiTheme="minorHAnsi" w:hAnsiTheme="minorHAnsi" w:cstheme="minorHAnsi"/>
        </w:rPr>
        <w:t xml:space="preserve"> </w:t>
      </w:r>
      <w:r w:rsidR="00DF582A">
        <w:rPr>
          <w:rFonts w:asciiTheme="minorHAnsi" w:hAnsiTheme="minorHAnsi" w:cstheme="minorHAnsi"/>
        </w:rPr>
        <w:tab/>
      </w:r>
      <w:r w:rsidR="00DF582A">
        <w:rPr>
          <w:rFonts w:asciiTheme="minorHAnsi" w:hAnsiTheme="minorHAnsi" w:cstheme="minorHAnsi"/>
        </w:rPr>
        <w:tab/>
      </w:r>
      <w:r w:rsidR="008C72B5" w:rsidRPr="00917924">
        <w:rPr>
          <w:rFonts w:asciiTheme="minorHAnsi" w:hAnsiTheme="minorHAnsi" w:cstheme="minorHAnsi"/>
        </w:rPr>
        <w:t>(muss installiert wer</w:t>
      </w:r>
      <w:r w:rsidR="008C72B5">
        <w:rPr>
          <w:rFonts w:asciiTheme="minorHAnsi" w:hAnsiTheme="minorHAnsi" w:cstheme="minorHAnsi"/>
        </w:rPr>
        <w:t>den -&gt; VM?)</w:t>
      </w:r>
    </w:p>
    <w:p w14:paraId="41F1984F" w14:textId="77777777" w:rsidR="006B2154" w:rsidRDefault="006B2154">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State Machine </w:t>
      </w:r>
      <w:r w:rsidR="003771F3">
        <w:rPr>
          <w:rFonts w:asciiTheme="minorHAnsi" w:hAnsiTheme="minorHAnsi" w:cstheme="minorHAnsi"/>
          <w:lang w:val="de-DE"/>
        </w:rPr>
        <w:t xml:space="preserve">fehlt </w:t>
      </w:r>
      <w:r w:rsidR="00DF582A">
        <w:rPr>
          <w:rFonts w:asciiTheme="minorHAnsi" w:hAnsiTheme="minorHAnsi" w:cstheme="minorHAnsi"/>
          <w:lang w:val="de-DE"/>
        </w:rPr>
        <w:tab/>
      </w:r>
      <w:r w:rsidR="00DF582A">
        <w:rPr>
          <w:rFonts w:asciiTheme="minorHAnsi" w:hAnsiTheme="minorHAnsi" w:cstheme="minorHAnsi"/>
          <w:lang w:val="de-DE"/>
        </w:rPr>
        <w:tab/>
      </w:r>
      <w:r w:rsidR="00DF582A">
        <w:rPr>
          <w:rFonts w:asciiTheme="minorHAnsi" w:hAnsiTheme="minorHAnsi" w:cstheme="minorHAnsi"/>
          <w:lang w:val="de-DE"/>
        </w:rPr>
        <w:tab/>
      </w:r>
      <w:r>
        <w:rPr>
          <w:rFonts w:asciiTheme="minorHAnsi" w:hAnsiTheme="minorHAnsi" w:cstheme="minorHAnsi"/>
          <w:lang w:val="de-DE"/>
        </w:rPr>
        <w:t>(Requirements überwiegend klar)</w:t>
      </w:r>
    </w:p>
    <w:p w14:paraId="6C6CF81F" w14:textId="77777777" w:rsidR="006B2154" w:rsidRDefault="006B2154"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Petri Netz Modellierung </w:t>
      </w:r>
      <w:r w:rsidR="003771F3">
        <w:rPr>
          <w:rFonts w:asciiTheme="minorHAnsi" w:hAnsiTheme="minorHAnsi" w:cstheme="minorHAnsi"/>
          <w:lang w:val="de-DE"/>
        </w:rPr>
        <w:t>fehlt</w:t>
      </w:r>
      <w:r w:rsidR="00DF582A">
        <w:rPr>
          <w:rFonts w:asciiTheme="minorHAnsi" w:hAnsiTheme="minorHAnsi" w:cstheme="minorHAnsi"/>
          <w:lang w:val="de-DE"/>
        </w:rPr>
        <w:tab/>
      </w:r>
      <w:r w:rsidR="00DF582A">
        <w:rPr>
          <w:rFonts w:asciiTheme="minorHAnsi" w:hAnsiTheme="minorHAnsi" w:cstheme="minorHAnsi"/>
          <w:lang w:val="de-DE"/>
        </w:rPr>
        <w:tab/>
      </w:r>
      <w:r>
        <w:rPr>
          <w:rFonts w:asciiTheme="minorHAnsi" w:hAnsiTheme="minorHAnsi" w:cstheme="minorHAnsi"/>
          <w:lang w:val="de-DE"/>
        </w:rPr>
        <w:t>(Requirements unklar)</w:t>
      </w:r>
    </w:p>
    <w:p w14:paraId="2B77ACE8" w14:textId="77777777" w:rsidR="00E45C62" w:rsidRDefault="00E45C62"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Transitionen fehlen </w:t>
      </w:r>
      <w:r w:rsidR="00DF582A">
        <w:rPr>
          <w:rFonts w:asciiTheme="minorHAnsi" w:hAnsiTheme="minorHAnsi" w:cstheme="minorHAnsi"/>
          <w:lang w:val="de-DE"/>
        </w:rPr>
        <w:tab/>
      </w:r>
      <w:r w:rsidR="00DF582A">
        <w:rPr>
          <w:rFonts w:asciiTheme="minorHAnsi" w:hAnsiTheme="minorHAnsi" w:cstheme="minorHAnsi"/>
          <w:lang w:val="de-DE"/>
        </w:rPr>
        <w:tab/>
      </w:r>
      <w:r w:rsidR="00DF582A">
        <w:rPr>
          <w:rFonts w:asciiTheme="minorHAnsi" w:hAnsiTheme="minorHAnsi" w:cstheme="minorHAnsi"/>
          <w:lang w:val="de-DE"/>
        </w:rPr>
        <w:tab/>
      </w:r>
      <w:r>
        <w:rPr>
          <w:rFonts w:asciiTheme="minorHAnsi" w:hAnsiTheme="minorHAnsi" w:cstheme="minorHAnsi"/>
          <w:lang w:val="de-DE"/>
        </w:rPr>
        <w:t>(Requirements teilweise klar)</w:t>
      </w:r>
    </w:p>
    <w:p w14:paraId="29310CA3" w14:textId="77777777" w:rsidR="00DF582A" w:rsidRDefault="00DF582A"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Statische Modellvalidierung fehlt </w:t>
      </w:r>
      <w:r>
        <w:rPr>
          <w:rFonts w:asciiTheme="minorHAnsi" w:hAnsiTheme="minorHAnsi" w:cstheme="minorHAnsi"/>
          <w:lang w:val="de-DE"/>
        </w:rPr>
        <w:tab/>
        <w:t>(Requirements überwiegend klar)</w:t>
      </w:r>
    </w:p>
    <w:p w14:paraId="59BE8036" w14:textId="77777777" w:rsidR="00A465FA" w:rsidRPr="00917924" w:rsidRDefault="00A465FA" w:rsidP="00917924">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Persistierung laufender Workflows</w:t>
      </w:r>
      <w:r>
        <w:rPr>
          <w:rFonts w:asciiTheme="minorHAnsi" w:hAnsiTheme="minorHAnsi" w:cstheme="minorHAnsi"/>
          <w:lang w:val="de-DE"/>
        </w:rPr>
        <w:tab/>
        <w:t>(Requirements überwiegend klar)</w:t>
      </w:r>
    </w:p>
    <w:p w14:paraId="7C497DE4" w14:textId="77777777" w:rsidR="006B2154" w:rsidRPr="003B5E68" w:rsidRDefault="006B2154" w:rsidP="00917924">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BIF-Workflows</w:t>
      </w:r>
    </w:p>
    <w:p w14:paraId="2A6F91B6" w14:textId="77777777" w:rsidR="003771F3" w:rsidRDefault="006B2154" w:rsidP="003771F3">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Können </w:t>
      </w:r>
      <w:r w:rsidR="003A3A0A">
        <w:rPr>
          <w:rFonts w:asciiTheme="minorHAnsi" w:hAnsiTheme="minorHAnsi" w:cstheme="minorHAnsi"/>
          <w:lang w:val="de-DE"/>
        </w:rPr>
        <w:t>als</w:t>
      </w:r>
      <w:r>
        <w:rPr>
          <w:rFonts w:asciiTheme="minorHAnsi" w:hAnsiTheme="minorHAnsi" w:cstheme="minorHAnsi"/>
          <w:lang w:val="de-DE"/>
        </w:rPr>
        <w:t xml:space="preserve"> S</w:t>
      </w:r>
      <w:r w:rsidR="00A708AC">
        <w:rPr>
          <w:rFonts w:asciiTheme="minorHAnsi" w:hAnsiTheme="minorHAnsi" w:cstheme="minorHAnsi"/>
          <w:lang w:val="de-DE"/>
        </w:rPr>
        <w:t xml:space="preserve">ervice Fabric </w:t>
      </w:r>
      <w:r w:rsidR="00D27C46">
        <w:rPr>
          <w:rFonts w:asciiTheme="minorHAnsi" w:hAnsiTheme="minorHAnsi" w:cstheme="minorHAnsi"/>
          <w:lang w:val="de-DE"/>
        </w:rPr>
        <w:t>Microservices</w:t>
      </w:r>
      <w:r>
        <w:rPr>
          <w:rFonts w:asciiTheme="minorHAnsi" w:hAnsiTheme="minorHAnsi" w:cstheme="minorHAnsi"/>
          <w:lang w:val="de-DE"/>
        </w:rPr>
        <w:t xml:space="preserve"> ausgeführt werden</w:t>
      </w:r>
    </w:p>
    <w:p w14:paraId="1535AC97" w14:textId="77777777" w:rsidR="00067209" w:rsidRDefault="00067209" w:rsidP="00917924">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WexFlow-Funktionalitäten vorhanden</w:t>
      </w:r>
    </w:p>
    <w:p w14:paraId="472ADC8B" w14:textId="77777777" w:rsidR="008C72B5" w:rsidRDefault="008C72B5" w:rsidP="008C72B5">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BIF-Designer</w:t>
      </w:r>
    </w:p>
    <w:p w14:paraId="525BA978" w14:textId="77777777" w:rsidR="00A35294" w:rsidRPr="00917924" w:rsidRDefault="008C72B5" w:rsidP="00917924">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Requirements </w:t>
      </w:r>
      <w:r w:rsidR="00852B50">
        <w:rPr>
          <w:rFonts w:asciiTheme="minorHAnsi" w:hAnsiTheme="minorHAnsi" w:cstheme="minorHAnsi"/>
          <w:lang w:val="de-DE"/>
        </w:rPr>
        <w:t>überwiegend</w:t>
      </w:r>
      <w:r>
        <w:rPr>
          <w:rFonts w:asciiTheme="minorHAnsi" w:hAnsiTheme="minorHAnsi" w:cstheme="minorHAnsi"/>
          <w:lang w:val="de-DE"/>
        </w:rPr>
        <w:t xml:space="preserve"> klar</w:t>
      </w:r>
    </w:p>
    <w:p w14:paraId="21814CCB" w14:textId="77777777" w:rsidR="0013369B" w:rsidRPr="003B5E68" w:rsidRDefault="0013369B" w:rsidP="0013369B">
      <w:pPr>
        <w:pStyle w:val="ListParagraph"/>
        <w:numPr>
          <w:ilvl w:val="0"/>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Assistant</w:t>
      </w:r>
    </w:p>
    <w:p w14:paraId="786BC64F" w14:textId="77777777" w:rsidR="0013369B" w:rsidRPr="003B5E68" w:rsidRDefault="0013369B" w:rsidP="0013369B">
      <w:pPr>
        <w:pStyle w:val="ListParagraph"/>
        <w:numPr>
          <w:ilvl w:val="1"/>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Blackboard</w:t>
      </w:r>
    </w:p>
    <w:p w14:paraId="59A3B83D" w14:textId="77777777" w:rsidR="0013369B"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Hat noch Testcode drin</w:t>
      </w:r>
    </w:p>
    <w:p w14:paraId="78DFD998" w14:textId="77777777" w:rsidR="0056005B" w:rsidRPr="003B5E68" w:rsidRDefault="0056005B" w:rsidP="0013369B">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Unterstützt ActiveMQ</w:t>
      </w:r>
    </w:p>
    <w:p w14:paraId="3EAB8977" w14:textId="62ADE58C" w:rsidR="003B5E68" w:rsidRDefault="003B5E68"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Es existiert keine </w:t>
      </w:r>
      <w:r w:rsidR="00982AB4">
        <w:rPr>
          <w:rFonts w:asciiTheme="minorHAnsi" w:hAnsiTheme="minorHAnsi" w:cstheme="minorHAnsi"/>
          <w:lang w:val="de-DE"/>
        </w:rPr>
        <w:t>Knowledge Source</w:t>
      </w:r>
      <w:r w:rsidR="00982AB4" w:rsidRPr="003B5E68">
        <w:rPr>
          <w:rFonts w:asciiTheme="minorHAnsi" w:hAnsiTheme="minorHAnsi" w:cstheme="minorHAnsi"/>
          <w:lang w:val="de-DE"/>
        </w:rPr>
        <w:t xml:space="preserve"> </w:t>
      </w:r>
      <w:r w:rsidRPr="003B5E68">
        <w:rPr>
          <w:rFonts w:asciiTheme="minorHAnsi" w:hAnsiTheme="minorHAnsi" w:cstheme="minorHAnsi"/>
          <w:lang w:val="de-DE"/>
        </w:rPr>
        <w:t>die dediziert für die Datenweitergabe an Core/Presenter da ist.</w:t>
      </w:r>
    </w:p>
    <w:p w14:paraId="55C56DC6" w14:textId="77777777" w:rsidR="001C5586" w:rsidRPr="003B5E68" w:rsidRDefault="001C5586" w:rsidP="0013369B">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Routenänderungen während Laufzeit</w:t>
      </w:r>
      <w:r w:rsidR="00B1023E">
        <w:rPr>
          <w:rFonts w:asciiTheme="minorHAnsi" w:hAnsiTheme="minorHAnsi" w:cstheme="minorHAnsi"/>
          <w:lang w:val="de-DE"/>
        </w:rPr>
        <w:t xml:space="preserve"> fehlen</w:t>
      </w:r>
    </w:p>
    <w:p w14:paraId="12113314" w14:textId="77777777" w:rsidR="0013369B" w:rsidRPr="003B5E68" w:rsidRDefault="0013369B" w:rsidP="0013369B">
      <w:pPr>
        <w:pStyle w:val="ListParagraph"/>
        <w:numPr>
          <w:ilvl w:val="1"/>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Presenter</w:t>
      </w:r>
    </w:p>
    <w:p w14:paraId="38E13A31" w14:textId="77777777"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MC-Paar wird noch </w:t>
      </w:r>
      <w:r w:rsidR="003B5E68" w:rsidRPr="003B5E68">
        <w:rPr>
          <w:rFonts w:asciiTheme="minorHAnsi" w:hAnsiTheme="minorHAnsi" w:cstheme="minorHAnsi"/>
          <w:lang w:val="de-DE"/>
        </w:rPr>
        <w:t>hartkodiert</w:t>
      </w:r>
      <w:r w:rsidRPr="003B5E68">
        <w:rPr>
          <w:rFonts w:asciiTheme="minorHAnsi" w:hAnsiTheme="minorHAnsi" w:cstheme="minorHAnsi"/>
          <w:lang w:val="de-DE"/>
        </w:rPr>
        <w:t xml:space="preserve"> instanziiert,</w:t>
      </w:r>
    </w:p>
    <w:p w14:paraId="33823EEC" w14:textId="278E28B1"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Model</w:t>
      </w:r>
      <w:r w:rsidR="000B6AB3">
        <w:rPr>
          <w:rFonts w:asciiTheme="minorHAnsi" w:hAnsiTheme="minorHAnsi" w:cstheme="minorHAnsi"/>
          <w:lang w:val="de-DE"/>
        </w:rPr>
        <w:t>/ViewModel</w:t>
      </w:r>
      <w:r w:rsidRPr="003B5E68">
        <w:rPr>
          <w:rFonts w:asciiTheme="minorHAnsi" w:hAnsiTheme="minorHAnsi" w:cstheme="minorHAnsi"/>
          <w:lang w:val="de-DE"/>
        </w:rPr>
        <w:t xml:space="preserve"> kann derzeit nur simple Datenhaltung, d.h. Single-Properties, keine Listen o.ä.</w:t>
      </w:r>
      <w:r w:rsidR="000B6AB3">
        <w:rPr>
          <w:rFonts w:asciiTheme="minorHAnsi" w:hAnsiTheme="minorHAnsi" w:cstheme="minorHAnsi"/>
          <w:lang w:val="de-DE"/>
        </w:rPr>
        <w:t xml:space="preserve"> – Klärung </w:t>
      </w:r>
      <w:r w:rsidR="00455091">
        <w:rPr>
          <w:rFonts w:asciiTheme="minorHAnsi" w:hAnsiTheme="minorHAnsi" w:cstheme="minorHAnsi"/>
          <w:lang w:val="de-DE"/>
        </w:rPr>
        <w:t>der Datennavigation</w:t>
      </w:r>
    </w:p>
    <w:p w14:paraId="26B4A466" w14:textId="77777777"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Modeländerungen können entsprechend nur Updates der Properties sein. </w:t>
      </w:r>
    </w:p>
    <w:p w14:paraId="7B13AD86" w14:textId="77777777" w:rsidR="002B4ED5" w:rsidRPr="003B5E68" w:rsidRDefault="002B4ED5" w:rsidP="002B4ED5">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Updatemechanismus Richtung External Communication sieht ebenfalls nur einfaches Setzen der Properties vor, kein „add“, „remove“ o.ä.</w:t>
      </w:r>
    </w:p>
    <w:p w14:paraId="3CF4F108" w14:textId="77777777"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Kein Mechanismus vorhanden, neue MC-Paare im Presenter anzumelden</w:t>
      </w:r>
      <w:r w:rsidR="00AA22F9" w:rsidRPr="003B5E68">
        <w:rPr>
          <w:rFonts w:asciiTheme="minorHAnsi" w:hAnsiTheme="minorHAnsi" w:cstheme="minorHAnsi"/>
          <w:lang w:val="de-DE"/>
        </w:rPr>
        <w:t>, existierende zu aktualisieren oder zu entfernen</w:t>
      </w:r>
    </w:p>
    <w:p w14:paraId="1BCF836B" w14:textId="77777777" w:rsidR="0013369B" w:rsidRPr="003B5E68" w:rsidRDefault="0013369B" w:rsidP="0013369B">
      <w:pPr>
        <w:pStyle w:val="ListParagraph"/>
        <w:numPr>
          <w:ilvl w:val="1"/>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External Communication</w:t>
      </w:r>
    </w:p>
    <w:p w14:paraId="02F16C9A" w14:textId="77777777"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Derzeit unverschlüsseltes http</w:t>
      </w:r>
    </w:p>
    <w:p w14:paraId="02E0036D" w14:textId="77777777"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Fileshare für </w:t>
      </w:r>
      <w:r w:rsidR="003B5E68" w:rsidRPr="003B5E68">
        <w:rPr>
          <w:rFonts w:asciiTheme="minorHAnsi" w:hAnsiTheme="minorHAnsi" w:cstheme="minorHAnsi"/>
          <w:lang w:val="de-DE"/>
        </w:rPr>
        <w:t>XAML-Dateien</w:t>
      </w:r>
      <w:r w:rsidRPr="003B5E68">
        <w:rPr>
          <w:rFonts w:asciiTheme="minorHAnsi" w:hAnsiTheme="minorHAnsi" w:cstheme="minorHAnsi"/>
          <w:lang w:val="de-DE"/>
        </w:rPr>
        <w:t xml:space="preserve"> u. sonstige </w:t>
      </w:r>
      <w:r w:rsidR="003B5E68" w:rsidRPr="003B5E68">
        <w:rPr>
          <w:rFonts w:asciiTheme="minorHAnsi" w:hAnsiTheme="minorHAnsi" w:cstheme="minorHAnsi"/>
          <w:lang w:val="de-DE"/>
        </w:rPr>
        <w:t xml:space="preserve">Dateien </w:t>
      </w:r>
      <w:r w:rsidRPr="003B5E68">
        <w:rPr>
          <w:rFonts w:asciiTheme="minorHAnsi" w:hAnsiTheme="minorHAnsi" w:cstheme="minorHAnsi"/>
          <w:lang w:val="de-DE"/>
        </w:rPr>
        <w:t>derzeit direkt beim deployten Package</w:t>
      </w:r>
    </w:p>
    <w:p w14:paraId="66F017E8" w14:textId="77777777" w:rsidR="0013369B" w:rsidRPr="003B5E68" w:rsidRDefault="0013369B" w:rsidP="0013369B">
      <w:pPr>
        <w:pStyle w:val="ListParagraph"/>
        <w:numPr>
          <w:ilvl w:val="3"/>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Umständlicher Pfad</w:t>
      </w:r>
    </w:p>
    <w:p w14:paraId="23D20FAC" w14:textId="77777777" w:rsidR="0013369B" w:rsidRPr="003B5E68" w:rsidRDefault="0013369B" w:rsidP="0013369B">
      <w:pPr>
        <w:pStyle w:val="ListParagraph"/>
        <w:numPr>
          <w:ilvl w:val="3"/>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Bei jedem Deployment des External Communication ändert sich der Pfad und alles muss dann neu deploy</w:t>
      </w:r>
      <w:r w:rsidR="003B5E68" w:rsidRPr="003B5E68">
        <w:rPr>
          <w:rFonts w:asciiTheme="minorHAnsi" w:hAnsiTheme="minorHAnsi" w:cstheme="minorHAnsi"/>
          <w:lang w:val="de-DE"/>
        </w:rPr>
        <w:t>t</w:t>
      </w:r>
      <w:r w:rsidRPr="003B5E68">
        <w:rPr>
          <w:rFonts w:asciiTheme="minorHAnsi" w:hAnsiTheme="minorHAnsi" w:cstheme="minorHAnsi"/>
          <w:lang w:val="de-DE"/>
        </w:rPr>
        <w:t xml:space="preserve"> werden.</w:t>
      </w:r>
    </w:p>
    <w:p w14:paraId="4CAFF700" w14:textId="444C04B9" w:rsidR="0013369B" w:rsidRPr="003B5E68"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Benötigte Berechtigungen für Befehl ausführen, View subscriben etc. werden derzeit generativ erwartet, z.</w:t>
      </w:r>
      <w:r w:rsidR="003B5E68" w:rsidRPr="003B5E68">
        <w:rPr>
          <w:rFonts w:asciiTheme="minorHAnsi" w:hAnsiTheme="minorHAnsi" w:cstheme="minorHAnsi"/>
          <w:lang w:val="de-DE"/>
        </w:rPr>
        <w:t>B</w:t>
      </w:r>
      <w:r w:rsidRPr="003B5E68">
        <w:rPr>
          <w:rFonts w:asciiTheme="minorHAnsi" w:hAnsiTheme="minorHAnsi" w:cstheme="minorHAnsi"/>
          <w:lang w:val="de-DE"/>
        </w:rPr>
        <w:t xml:space="preserve">. zum </w:t>
      </w:r>
      <w:r w:rsidR="00C23FAE">
        <w:rPr>
          <w:rFonts w:asciiTheme="minorHAnsi" w:hAnsiTheme="minorHAnsi" w:cstheme="minorHAnsi"/>
          <w:lang w:val="de-DE"/>
        </w:rPr>
        <w:t>S</w:t>
      </w:r>
      <w:r w:rsidRPr="003B5E68">
        <w:rPr>
          <w:rFonts w:asciiTheme="minorHAnsi" w:hAnsiTheme="minorHAnsi" w:cstheme="minorHAnsi"/>
          <w:lang w:val="de-DE"/>
        </w:rPr>
        <w:t xml:space="preserve">ubscriben der </w:t>
      </w:r>
      <w:r w:rsidR="003B5E68" w:rsidRPr="003B5E68">
        <w:rPr>
          <w:rFonts w:asciiTheme="minorHAnsi" w:hAnsiTheme="minorHAnsi" w:cstheme="minorHAnsi"/>
          <w:lang w:val="de-DE"/>
        </w:rPr>
        <w:t>V</w:t>
      </w:r>
      <w:r w:rsidRPr="003B5E68">
        <w:rPr>
          <w:rFonts w:asciiTheme="minorHAnsi" w:hAnsiTheme="minorHAnsi" w:cstheme="minorHAnsi"/>
          <w:lang w:val="de-DE"/>
        </w:rPr>
        <w:t>iew „Driller1“ muss das Recht „Driller1.subscribe“ existieren und dem Nutzer zuordenbar sein.</w:t>
      </w:r>
    </w:p>
    <w:p w14:paraId="15A399B6" w14:textId="77777777" w:rsidR="00923812" w:rsidRDefault="00923812"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Kein Mechanismus, neue Views zu hinterlegen</w:t>
      </w:r>
      <w:r w:rsidR="00AA22F9" w:rsidRPr="003B5E68">
        <w:rPr>
          <w:rFonts w:asciiTheme="minorHAnsi" w:hAnsiTheme="minorHAnsi" w:cstheme="minorHAnsi"/>
          <w:lang w:val="de-DE"/>
        </w:rPr>
        <w:t>, existierenden zu überschreiben oder zu entfernen</w:t>
      </w:r>
    </w:p>
    <w:p w14:paraId="404CA55F" w14:textId="77777777" w:rsidR="003F131C" w:rsidRPr="003B5E68" w:rsidRDefault="003F131C" w:rsidP="0013369B">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Wertupdates an Client unterstützen nur Einzelwerte (kein Add to list / remove / update bspw.)</w:t>
      </w:r>
    </w:p>
    <w:p w14:paraId="57710793" w14:textId="77777777" w:rsidR="0013369B" w:rsidRPr="003B5E68" w:rsidRDefault="0013369B" w:rsidP="0013369B">
      <w:pPr>
        <w:pStyle w:val="ListParagraph"/>
        <w:numPr>
          <w:ilvl w:val="1"/>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lastRenderedPageBreak/>
        <w:t>Core</w:t>
      </w:r>
    </w:p>
    <w:p w14:paraId="263C78FB" w14:textId="77777777" w:rsidR="0013369B" w:rsidRDefault="0013369B" w:rsidP="0013369B">
      <w:pPr>
        <w:pStyle w:val="ListParagraph"/>
        <w:numPr>
          <w:ilvl w:val="2"/>
          <w:numId w:val="11"/>
        </w:num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Macht momentan außer Presenter initialisieren u. Updates vom Blackboard an Presenter weiter reichen nichts</w:t>
      </w:r>
    </w:p>
    <w:p w14:paraId="78FA0235" w14:textId="77777777" w:rsidR="00484A7C" w:rsidRDefault="00484A7C" w:rsidP="00484A7C">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Adam</w:t>
      </w:r>
    </w:p>
    <w:p w14:paraId="2A33A0F8" w14:textId="77777777" w:rsidR="00484A7C" w:rsidRDefault="00484A7C" w:rsidP="00484A7C">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Requirements unklar</w:t>
      </w:r>
    </w:p>
    <w:p w14:paraId="19B30B5C" w14:textId="63C6F607" w:rsidR="00484A7C" w:rsidRDefault="00484A7C" w:rsidP="00D55B4C">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Keine UI-Anbindung (braucht Konsole f. Interaktion m. Usern)</w:t>
      </w:r>
    </w:p>
    <w:p w14:paraId="62D945E1" w14:textId="17DA64F4" w:rsidR="00EF3557" w:rsidRDefault="00EF3557" w:rsidP="00D55B4C">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Controller fehlt</w:t>
      </w:r>
    </w:p>
    <w:p w14:paraId="04C783EB" w14:textId="77777777" w:rsidR="00D55B4C" w:rsidRDefault="00D55B4C" w:rsidP="00D55B4C">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AI</w:t>
      </w:r>
    </w:p>
    <w:p w14:paraId="751C8A63" w14:textId="77777777" w:rsidR="00D55B4C" w:rsidRDefault="00D55B4C" w:rsidP="00D55B4C">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Requirements unklar</w:t>
      </w:r>
    </w:p>
    <w:p w14:paraId="62F5E4C2" w14:textId="13BBE871" w:rsidR="00D55B4C" w:rsidRDefault="00D55B4C">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Einbindung in Framework unklar (Schnittstellen, Datenflüsse, … )</w:t>
      </w:r>
    </w:p>
    <w:p w14:paraId="2AD0FE3C" w14:textId="3E28961F" w:rsidR="00455091" w:rsidRDefault="00455091" w:rsidP="00455091">
      <w:pPr>
        <w:pStyle w:val="ListParagraph"/>
        <w:numPr>
          <w:ilvl w:val="1"/>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BreanosIdentityProvider</w:t>
      </w:r>
    </w:p>
    <w:p w14:paraId="3613E9D8" w14:textId="140390A8" w:rsidR="00455091" w:rsidRPr="00917924" w:rsidRDefault="00455091">
      <w:pPr>
        <w:pStyle w:val="ListParagraph"/>
        <w:numPr>
          <w:ilvl w:val="2"/>
          <w:numId w:val="11"/>
        </w:numPr>
        <w:spacing w:before="0" w:after="160" w:line="259" w:lineRule="auto"/>
        <w:jc w:val="left"/>
        <w:rPr>
          <w:rFonts w:asciiTheme="minorHAnsi" w:hAnsiTheme="minorHAnsi" w:cstheme="minorHAnsi"/>
          <w:lang w:val="de-DE"/>
        </w:rPr>
      </w:pPr>
      <w:r>
        <w:rPr>
          <w:rFonts w:asciiTheme="minorHAnsi" w:hAnsiTheme="minorHAnsi" w:cstheme="minorHAnsi"/>
          <w:lang w:val="de-DE"/>
        </w:rPr>
        <w:t xml:space="preserve">Erweiterung um Client </w:t>
      </w:r>
    </w:p>
    <w:p w14:paraId="0E55DCCB" w14:textId="77777777" w:rsidR="002B4ED5" w:rsidRPr="003B5E68" w:rsidRDefault="002B4ED5" w:rsidP="002B4ED5">
      <w:p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Darüber hinaus sind Core, Presenter, Blackboard und External Communication derzeit auf eine einzige Instanz im ganzen Cluster reduziert. Beim External Communication ist dies Designbedingt, ebenso derzeit beim Presenter, d.h. es ist </w:t>
      </w:r>
      <w:r w:rsidR="003B5E68" w:rsidRPr="003B5E68">
        <w:rPr>
          <w:rFonts w:asciiTheme="minorHAnsi" w:hAnsiTheme="minorHAnsi" w:cstheme="minorHAnsi"/>
          <w:lang w:val="de-DE"/>
        </w:rPr>
        <w:t>unwahrscheinlich,</w:t>
      </w:r>
      <w:r w:rsidRPr="003B5E68">
        <w:rPr>
          <w:rFonts w:asciiTheme="minorHAnsi" w:hAnsiTheme="minorHAnsi" w:cstheme="minorHAnsi"/>
          <w:lang w:val="de-DE"/>
        </w:rPr>
        <w:t xml:space="preserve"> dass</w:t>
      </w:r>
      <w:bookmarkStart w:id="9" w:name="_GoBack"/>
      <w:bookmarkEnd w:id="9"/>
      <w:r w:rsidRPr="003B5E68">
        <w:rPr>
          <w:rFonts w:asciiTheme="minorHAnsi" w:hAnsiTheme="minorHAnsi" w:cstheme="minorHAnsi"/>
          <w:lang w:val="de-DE"/>
        </w:rPr>
        <w:t xml:space="preserve"> diese Komponenten </w:t>
      </w:r>
      <w:r w:rsidR="003B5E68">
        <w:rPr>
          <w:rFonts w:asciiTheme="minorHAnsi" w:hAnsiTheme="minorHAnsi" w:cstheme="minorHAnsi"/>
          <w:lang w:val="de-DE"/>
        </w:rPr>
        <w:t xml:space="preserve">Lastverteilung </w:t>
      </w:r>
      <w:r w:rsidRPr="003B5E68">
        <w:rPr>
          <w:rFonts w:asciiTheme="minorHAnsi" w:hAnsiTheme="minorHAnsi" w:cstheme="minorHAnsi"/>
          <w:lang w:val="de-DE"/>
        </w:rPr>
        <w:t>durch mehrfachte Instanziierung umsetzen können.</w:t>
      </w:r>
    </w:p>
    <w:p w14:paraId="0F0403F5" w14:textId="77777777" w:rsidR="002B4ED5" w:rsidRPr="003B5E68" w:rsidRDefault="002B4ED5" w:rsidP="002B4ED5">
      <w:pPr>
        <w:spacing w:before="0" w:after="160" w:line="259" w:lineRule="auto"/>
        <w:jc w:val="left"/>
        <w:rPr>
          <w:rFonts w:asciiTheme="minorHAnsi" w:hAnsiTheme="minorHAnsi" w:cstheme="minorHAnsi"/>
          <w:lang w:val="de-DE"/>
        </w:rPr>
      </w:pPr>
      <w:r w:rsidRPr="003B5E68">
        <w:rPr>
          <w:rFonts w:asciiTheme="minorHAnsi" w:hAnsiTheme="minorHAnsi" w:cstheme="minorHAnsi"/>
          <w:lang w:val="de-DE"/>
        </w:rPr>
        <w:t xml:space="preserve">Bei Core ist die Single-Instance dem Umstand geschuldet, dass Core </w:t>
      </w:r>
      <w:r w:rsidR="00507CFE" w:rsidRPr="003B5E68">
        <w:rPr>
          <w:rFonts w:asciiTheme="minorHAnsi" w:hAnsiTheme="minorHAnsi" w:cstheme="minorHAnsi"/>
          <w:lang w:val="de-DE"/>
        </w:rPr>
        <w:t xml:space="preserve">derzeit </w:t>
      </w:r>
      <w:r w:rsidRPr="003B5E68">
        <w:rPr>
          <w:rFonts w:asciiTheme="minorHAnsi" w:hAnsiTheme="minorHAnsi" w:cstheme="minorHAnsi"/>
          <w:lang w:val="de-DE"/>
        </w:rPr>
        <w:t xml:space="preserve">das Blackboard initialisiert. Jede Instanz </w:t>
      </w:r>
      <w:r w:rsidR="003B5E68" w:rsidRPr="003B5E68">
        <w:rPr>
          <w:rFonts w:asciiTheme="minorHAnsi" w:hAnsiTheme="minorHAnsi" w:cstheme="minorHAnsi"/>
          <w:lang w:val="de-DE"/>
        </w:rPr>
        <w:t>des Cores</w:t>
      </w:r>
      <w:r w:rsidRPr="003B5E68">
        <w:rPr>
          <w:rFonts w:asciiTheme="minorHAnsi" w:hAnsiTheme="minorHAnsi" w:cstheme="minorHAnsi"/>
          <w:lang w:val="de-DE"/>
        </w:rPr>
        <w:t xml:space="preserve"> würde das Blackboard erneut initialisieren, </w:t>
      </w:r>
      <w:r w:rsidR="00923812" w:rsidRPr="003B5E68">
        <w:rPr>
          <w:rFonts w:asciiTheme="minorHAnsi" w:hAnsiTheme="minorHAnsi" w:cstheme="minorHAnsi"/>
          <w:lang w:val="de-DE"/>
        </w:rPr>
        <w:t xml:space="preserve">selbst bei verwendeter eindeutiger ActorId des </w:t>
      </w:r>
      <w:r w:rsidR="003B5E68" w:rsidRPr="003B5E68">
        <w:rPr>
          <w:rFonts w:asciiTheme="minorHAnsi" w:hAnsiTheme="minorHAnsi" w:cstheme="minorHAnsi"/>
          <w:lang w:val="de-DE"/>
        </w:rPr>
        <w:t>Blackboard</w:t>
      </w:r>
      <w:r w:rsidR="00923812" w:rsidRPr="003B5E68">
        <w:rPr>
          <w:rFonts w:asciiTheme="minorHAnsi" w:hAnsiTheme="minorHAnsi" w:cstheme="minorHAnsi"/>
          <w:lang w:val="de-DE"/>
        </w:rPr>
        <w:t>.</w:t>
      </w:r>
    </w:p>
    <w:p w14:paraId="281887ED" w14:textId="77777777" w:rsidR="0013369B" w:rsidRDefault="00292AC1" w:rsidP="00292AC1">
      <w:pPr>
        <w:pStyle w:val="Heading1"/>
      </w:pPr>
      <w:bookmarkStart w:id="10" w:name="_Toc521491512"/>
      <w:r w:rsidRPr="00292AC1">
        <w:t>Sonstiges</w:t>
      </w:r>
      <w:bookmarkEnd w:id="10"/>
    </w:p>
    <w:p w14:paraId="5023523C" w14:textId="77777777" w:rsidR="006D7811" w:rsidRPr="006D7811" w:rsidRDefault="006D7811" w:rsidP="006D7811">
      <w:pPr>
        <w:pStyle w:val="ListParagraph"/>
        <w:numPr>
          <w:ilvl w:val="0"/>
          <w:numId w:val="11"/>
        </w:numPr>
        <w:rPr>
          <w:rFonts w:asciiTheme="minorHAnsi" w:hAnsiTheme="minorHAnsi" w:cstheme="minorHAnsi"/>
          <w:lang w:val="de-DE"/>
        </w:rPr>
      </w:pPr>
      <w:r w:rsidRPr="006D7811">
        <w:rPr>
          <w:rFonts w:asciiTheme="minorHAnsi" w:hAnsiTheme="minorHAnsi" w:cstheme="minorHAnsi"/>
          <w:lang w:val="de-DE"/>
        </w:rPr>
        <w:t>Client unterstützt noch keine Dateiübertragung (Bilder, etc.) vom Server</w:t>
      </w:r>
    </w:p>
    <w:p w14:paraId="7616980B" w14:textId="75D80488" w:rsidR="00917924" w:rsidRDefault="00292AC1" w:rsidP="006D7811">
      <w:pPr>
        <w:pStyle w:val="ListParagraph"/>
        <w:numPr>
          <w:ilvl w:val="0"/>
          <w:numId w:val="11"/>
        </w:numPr>
        <w:rPr>
          <w:rFonts w:asciiTheme="minorHAnsi" w:hAnsiTheme="minorHAnsi" w:cstheme="minorHAnsi"/>
          <w:lang w:val="de-DE"/>
        </w:rPr>
      </w:pPr>
      <w:r w:rsidRPr="006D7811">
        <w:rPr>
          <w:rFonts w:asciiTheme="minorHAnsi" w:hAnsiTheme="minorHAnsi" w:cstheme="minorHAnsi"/>
          <w:lang w:val="de-DE"/>
        </w:rPr>
        <w:t xml:space="preserve">Das Framework wurde bisher </w:t>
      </w:r>
      <w:r w:rsidR="00D5274A">
        <w:rPr>
          <w:rFonts w:asciiTheme="minorHAnsi" w:hAnsiTheme="minorHAnsi" w:cstheme="minorHAnsi"/>
          <w:lang w:val="de-DE"/>
        </w:rPr>
        <w:t xml:space="preserve">nicht als komplettes Package </w:t>
      </w:r>
      <w:r w:rsidRPr="006D7811">
        <w:rPr>
          <w:rFonts w:asciiTheme="minorHAnsi" w:hAnsiTheme="minorHAnsi" w:cstheme="minorHAnsi"/>
          <w:lang w:val="de-DE"/>
        </w:rPr>
        <w:t xml:space="preserve">in einer Azure-Cloud-Umgebung getestet. </w:t>
      </w:r>
    </w:p>
    <w:p w14:paraId="48FAC1A8" w14:textId="77777777" w:rsidR="00917924" w:rsidRPr="00917924" w:rsidRDefault="00917924" w:rsidP="00917924">
      <w:pPr>
        <w:rPr>
          <w:lang w:val="de-DE"/>
        </w:rPr>
      </w:pPr>
    </w:p>
    <w:p w14:paraId="072D2B9D" w14:textId="77777777" w:rsidR="00917924" w:rsidRPr="00917924" w:rsidRDefault="00917924" w:rsidP="00917924">
      <w:pPr>
        <w:rPr>
          <w:lang w:val="de-DE"/>
        </w:rPr>
      </w:pPr>
    </w:p>
    <w:p w14:paraId="7B32CDBD" w14:textId="6AEED430" w:rsidR="00917924" w:rsidRDefault="00917924" w:rsidP="00917924">
      <w:pPr>
        <w:rPr>
          <w:lang w:val="de-DE"/>
        </w:rPr>
      </w:pPr>
    </w:p>
    <w:p w14:paraId="674F3171" w14:textId="77777777" w:rsidR="00292AC1" w:rsidRPr="00917924" w:rsidRDefault="00292AC1" w:rsidP="00917924">
      <w:pPr>
        <w:jc w:val="right"/>
        <w:rPr>
          <w:lang w:val="de-DE"/>
        </w:rPr>
      </w:pPr>
    </w:p>
    <w:sectPr w:rsidR="00292AC1" w:rsidRPr="00917924" w:rsidSect="00CC0AC7">
      <w:headerReference w:type="even" r:id="rId12"/>
      <w:headerReference w:type="default" r:id="rId13"/>
      <w:footerReference w:type="even" r:id="rId14"/>
      <w:footerReference w:type="default" r:id="rId15"/>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77EB1" w14:textId="77777777" w:rsidR="005F1D87" w:rsidRDefault="005F1D87" w:rsidP="00624295">
      <w:r>
        <w:separator/>
      </w:r>
    </w:p>
    <w:p w14:paraId="0F844CF5" w14:textId="77777777" w:rsidR="005F1D87" w:rsidRDefault="005F1D87" w:rsidP="00624295"/>
  </w:endnote>
  <w:endnote w:type="continuationSeparator" w:id="0">
    <w:p w14:paraId="6018365F" w14:textId="77777777" w:rsidR="005F1D87" w:rsidRDefault="005F1D87" w:rsidP="00624295">
      <w:r>
        <w:continuationSeparator/>
      </w:r>
    </w:p>
    <w:p w14:paraId="1BEACD3B" w14:textId="77777777" w:rsidR="005F1D87" w:rsidRDefault="005F1D87"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D0143" w14:textId="77777777" w:rsidR="00D363D3" w:rsidRDefault="00D363D3">
    <w:pPr>
      <w:pStyle w:val="Footer"/>
    </w:pPr>
  </w:p>
  <w:p w14:paraId="369625E8"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14:paraId="2FD6AB94" w14:textId="77777777" w:rsidTr="0001132C">
      <w:trPr>
        <w:trHeight w:val="304"/>
      </w:trPr>
      <w:tc>
        <w:tcPr>
          <w:tcW w:w="1247" w:type="dxa"/>
        </w:tcPr>
        <w:p w14:paraId="5B202B41" w14:textId="77777777" w:rsidR="00100648" w:rsidRPr="005C6D6B" w:rsidRDefault="00100648" w:rsidP="00100648">
          <w:pPr>
            <w:pStyle w:val="Footer"/>
          </w:pPr>
          <w:r>
            <w:t>Autor</w:t>
          </w:r>
        </w:p>
      </w:tc>
      <w:tc>
        <w:tcPr>
          <w:tcW w:w="5216" w:type="dxa"/>
        </w:tcPr>
        <w:p w14:paraId="7C2833E7" w14:textId="77777777" w:rsidR="00100648" w:rsidRPr="005C6D6B" w:rsidRDefault="00D3341E" w:rsidP="00100648">
          <w:pPr>
            <w:pStyle w:val="Footer"/>
          </w:pPr>
          <w:r>
            <w:rPr>
              <w:noProof/>
            </w:rPr>
            <w:fldChar w:fldCharType="begin"/>
          </w:r>
          <w:r>
            <w:rPr>
              <w:noProof/>
            </w:rPr>
            <w:instrText xml:space="preserve"> USERNAME   \* MERGEFORMAT </w:instrText>
          </w:r>
          <w:r>
            <w:rPr>
              <w:noProof/>
            </w:rPr>
            <w:fldChar w:fldCharType="separate"/>
          </w:r>
          <w:r w:rsidR="0013369B">
            <w:rPr>
              <w:noProof/>
            </w:rPr>
            <w:t>Franz Kellner, Breanos Software</w:t>
          </w:r>
          <w:r>
            <w:rPr>
              <w:noProof/>
            </w:rPr>
            <w:fldChar w:fldCharType="end"/>
          </w:r>
        </w:p>
      </w:tc>
      <w:tc>
        <w:tcPr>
          <w:tcW w:w="1093" w:type="dxa"/>
        </w:tcPr>
        <w:p w14:paraId="2D5C1636" w14:textId="77777777" w:rsidR="00100648" w:rsidRPr="005C6D6B" w:rsidRDefault="00CC0AC7" w:rsidP="00100648">
          <w:pPr>
            <w:pStyle w:val="Footer"/>
            <w:jc w:val="right"/>
          </w:pPr>
          <w:r>
            <w:t>Datum</w:t>
          </w:r>
        </w:p>
      </w:tc>
      <w:tc>
        <w:tcPr>
          <w:tcW w:w="1094" w:type="dxa"/>
        </w:tcPr>
        <w:p w14:paraId="40CCE1AB" w14:textId="69FD753B" w:rsidR="00100648" w:rsidRPr="005C6D6B" w:rsidRDefault="0067263F" w:rsidP="00CC0AC7">
          <w:pPr>
            <w:pStyle w:val="Footer"/>
            <w:jc w:val="left"/>
          </w:pPr>
          <w:r>
            <w:rPr>
              <w:noProof/>
            </w:rPr>
            <w:fldChar w:fldCharType="begin"/>
          </w:r>
          <w:r>
            <w:rPr>
              <w:noProof/>
            </w:rPr>
            <w:instrText xml:space="preserve"> DATE   \* MERGEFORMAT </w:instrText>
          </w:r>
          <w:r>
            <w:rPr>
              <w:noProof/>
            </w:rPr>
            <w:fldChar w:fldCharType="separate"/>
          </w:r>
          <w:r w:rsidR="00EF3557">
            <w:rPr>
              <w:noProof/>
            </w:rPr>
            <w:t>08.08.2018</w:t>
          </w:r>
          <w:r>
            <w:rPr>
              <w:noProof/>
            </w:rPr>
            <w:fldChar w:fldCharType="end"/>
          </w:r>
        </w:p>
      </w:tc>
      <w:tc>
        <w:tcPr>
          <w:tcW w:w="1093" w:type="dxa"/>
        </w:tcPr>
        <w:p w14:paraId="0EFA44FA" w14:textId="77777777" w:rsidR="00100648" w:rsidRPr="005C6D6B" w:rsidRDefault="00100648" w:rsidP="00100648">
          <w:pPr>
            <w:pStyle w:val="Footer"/>
            <w:jc w:val="right"/>
          </w:pPr>
          <w:r>
            <w:t>Version</w:t>
          </w:r>
        </w:p>
      </w:tc>
      <w:tc>
        <w:tcPr>
          <w:tcW w:w="1094" w:type="dxa"/>
        </w:tcPr>
        <w:p w14:paraId="3234D4DB" w14:textId="6428AD91" w:rsidR="00100648" w:rsidRPr="005C6D6B" w:rsidRDefault="00100648" w:rsidP="00100648">
          <w:pPr>
            <w:pStyle w:val="Footer"/>
          </w:pPr>
          <w:r>
            <w:fldChar w:fldCharType="begin"/>
          </w:r>
          <w:r>
            <w:instrText xml:space="preserve"> REF Version \h </w:instrText>
          </w:r>
          <w:r w:rsidR="00CC0AC7">
            <w:instrText xml:space="preserve"> \* MERGEFORMAT </w:instrText>
          </w:r>
          <w:r>
            <w:fldChar w:fldCharType="separate"/>
          </w:r>
          <w:r w:rsidR="009C63D9" w:rsidRPr="00917924">
            <w:t>1.2</w:t>
          </w:r>
          <w:r>
            <w:fldChar w:fldCharType="end"/>
          </w:r>
        </w:p>
      </w:tc>
    </w:tr>
    <w:tr w:rsidR="00100648" w:rsidRPr="005C6D6B" w14:paraId="1B907792" w14:textId="77777777" w:rsidTr="0001132C">
      <w:trPr>
        <w:trHeight w:val="304"/>
      </w:trPr>
      <w:tc>
        <w:tcPr>
          <w:tcW w:w="1247" w:type="dxa"/>
        </w:tcPr>
        <w:p w14:paraId="59811452" w14:textId="77777777" w:rsidR="00100648" w:rsidRPr="005C6D6B" w:rsidRDefault="00100648" w:rsidP="00100648">
          <w:pPr>
            <w:pStyle w:val="Footer"/>
          </w:pPr>
          <w:r>
            <w:t>Dokument</w:t>
          </w:r>
        </w:p>
      </w:tc>
      <w:tc>
        <w:tcPr>
          <w:tcW w:w="5216" w:type="dxa"/>
        </w:tcPr>
        <w:p w14:paraId="47F57989" w14:textId="0834BF86" w:rsidR="00100648" w:rsidRPr="005C6D6B" w:rsidRDefault="00D3341E" w:rsidP="00100648">
          <w:pPr>
            <w:pStyle w:val="Footer"/>
          </w:pPr>
          <w:r>
            <w:rPr>
              <w:noProof/>
            </w:rPr>
            <w:fldChar w:fldCharType="begin"/>
          </w:r>
          <w:r>
            <w:rPr>
              <w:noProof/>
            </w:rPr>
            <w:instrText xml:space="preserve"> FILENAME   \* MERGEFORMAT </w:instrText>
          </w:r>
          <w:r>
            <w:rPr>
              <w:noProof/>
            </w:rPr>
            <w:fldChar w:fldCharType="separate"/>
          </w:r>
          <w:r w:rsidR="009C63D9">
            <w:rPr>
              <w:noProof/>
            </w:rPr>
            <w:t>2018-06-25 Offene Punkte Daipan Framework.docx</w:t>
          </w:r>
          <w:r>
            <w:rPr>
              <w:noProof/>
            </w:rPr>
            <w:fldChar w:fldCharType="end"/>
          </w:r>
        </w:p>
      </w:tc>
      <w:tc>
        <w:tcPr>
          <w:tcW w:w="1093" w:type="dxa"/>
        </w:tcPr>
        <w:p w14:paraId="2F445E41" w14:textId="77777777" w:rsidR="00100648" w:rsidRPr="005C6D6B" w:rsidRDefault="00100648" w:rsidP="00100648">
          <w:pPr>
            <w:pStyle w:val="Footer"/>
            <w:jc w:val="right"/>
          </w:pPr>
        </w:p>
      </w:tc>
      <w:tc>
        <w:tcPr>
          <w:tcW w:w="1094" w:type="dxa"/>
        </w:tcPr>
        <w:p w14:paraId="6CE0A326" w14:textId="77777777" w:rsidR="00100648" w:rsidRPr="005C6D6B" w:rsidRDefault="00100648" w:rsidP="00CC0AC7">
          <w:pPr>
            <w:pStyle w:val="Footer"/>
            <w:jc w:val="left"/>
          </w:pPr>
        </w:p>
      </w:tc>
      <w:tc>
        <w:tcPr>
          <w:tcW w:w="1093" w:type="dxa"/>
        </w:tcPr>
        <w:p w14:paraId="00DFEA36" w14:textId="77777777" w:rsidR="00100648" w:rsidRPr="005C6D6B" w:rsidRDefault="00100648" w:rsidP="00100648">
          <w:pPr>
            <w:pStyle w:val="Footer"/>
            <w:jc w:val="right"/>
          </w:pPr>
          <w:r>
            <w:t>Seite</w:t>
          </w:r>
        </w:p>
      </w:tc>
      <w:tc>
        <w:tcPr>
          <w:tcW w:w="1094" w:type="dxa"/>
        </w:tcPr>
        <w:p w14:paraId="2928C168" w14:textId="77777777" w:rsidR="00100648" w:rsidRPr="005C6D6B" w:rsidRDefault="00100648" w:rsidP="00100648">
          <w:pPr>
            <w:pStyle w:val="Footer"/>
          </w:pPr>
          <w:r>
            <w:fldChar w:fldCharType="begin"/>
          </w:r>
          <w:r>
            <w:instrText xml:space="preserve"> PAGE / NUMPAGE \* MERGEFORMAT </w:instrText>
          </w:r>
          <w:r>
            <w:fldChar w:fldCharType="separate"/>
          </w:r>
          <w:r w:rsidR="007144DE">
            <w:rPr>
              <w:noProof/>
            </w:rPr>
            <w:t>4</w:t>
          </w:r>
          <w:r>
            <w:fldChar w:fldCharType="end"/>
          </w:r>
          <w:r>
            <w:t>/</w:t>
          </w:r>
          <w:r w:rsidR="00D3341E">
            <w:rPr>
              <w:noProof/>
            </w:rPr>
            <w:fldChar w:fldCharType="begin"/>
          </w:r>
          <w:r w:rsidR="00D3341E">
            <w:rPr>
              <w:noProof/>
            </w:rPr>
            <w:instrText xml:space="preserve"> NUMPAGES   \* MERGEFORMAT </w:instrText>
          </w:r>
          <w:r w:rsidR="00D3341E">
            <w:rPr>
              <w:noProof/>
            </w:rPr>
            <w:fldChar w:fldCharType="separate"/>
          </w:r>
          <w:r w:rsidR="007144DE">
            <w:rPr>
              <w:noProof/>
            </w:rPr>
            <w:t>6</w:t>
          </w:r>
          <w:r w:rsidR="00D3341E">
            <w:rPr>
              <w:noProof/>
            </w:rPr>
            <w:fldChar w:fldCharType="end"/>
          </w:r>
        </w:p>
      </w:tc>
    </w:tr>
  </w:tbl>
  <w:p w14:paraId="1047D147" w14:textId="77777777" w:rsidR="00D363D3" w:rsidRPr="00736C0B" w:rsidRDefault="00D363D3" w:rsidP="005C6D6B">
    <w:pPr>
      <w:tabs>
        <w:tab w:val="center" w:pos="4678"/>
        <w:tab w:val="left" w:pos="7797"/>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DC21" w14:textId="77777777" w:rsidR="005F1D87" w:rsidRDefault="005F1D87" w:rsidP="00624295">
      <w:r>
        <w:separator/>
      </w:r>
    </w:p>
    <w:p w14:paraId="7B22CC6E" w14:textId="77777777" w:rsidR="005F1D87" w:rsidRDefault="005F1D87" w:rsidP="00624295"/>
  </w:footnote>
  <w:footnote w:type="continuationSeparator" w:id="0">
    <w:p w14:paraId="66A3E613" w14:textId="77777777" w:rsidR="005F1D87" w:rsidRDefault="005F1D87" w:rsidP="00624295">
      <w:r>
        <w:continuationSeparator/>
      </w:r>
    </w:p>
    <w:p w14:paraId="38BE4E28" w14:textId="77777777" w:rsidR="005F1D87" w:rsidRDefault="005F1D87"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ED3D" w14:textId="77777777" w:rsidR="00D363D3" w:rsidRDefault="00D363D3">
    <w:pPr>
      <w:pStyle w:val="Header"/>
    </w:pPr>
  </w:p>
  <w:p w14:paraId="63CF14AD"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C943" w14:textId="77777777" w:rsidR="00D363D3" w:rsidRPr="005C6D6B" w:rsidRDefault="00917924" w:rsidP="00CC0AC7">
    <w:pPr>
      <w:pStyle w:val="Header"/>
      <w:ind w:left="-851"/>
    </w:pPr>
    <w:sdt>
      <w:sdtPr>
        <w:alias w:val="Title"/>
        <w:tag w:val=""/>
        <w:id w:val="1499385642"/>
        <w:placeholder>
          <w:docPart w:val="39F061F99AF5433BA0EFD25E4EC228DD"/>
        </w:placeholder>
        <w:dataBinding w:prefixMappings="xmlns:ns0='http://purl.org/dc/elements/1.1/' xmlns:ns1='http://schemas.openxmlformats.org/package/2006/metadata/core-properties' " w:xpath="/ns1:coreProperties[1]/ns0:title[1]" w:storeItemID="{6C3C8BC8-F283-45AE-878A-BAB7291924A1}"/>
        <w:text/>
      </w:sdtPr>
      <w:sdtEndPr/>
      <w:sdtContent>
        <w:r w:rsidR="005D3372">
          <w:t>Offene Punkte Daipan</w:t>
        </w:r>
      </w:sdtContent>
    </w:sdt>
    <w:r w:rsidR="00CC0AC7">
      <w:rPr>
        <w:noProof/>
        <w:lang w:eastAsia="de-AT"/>
      </w:rPr>
      <w:drawing>
        <wp:anchor distT="0" distB="0" distL="114300" distR="114300" simplePos="0" relativeHeight="251663872" behindDoc="0" locked="0" layoutInCell="1" allowOverlap="1" wp14:anchorId="0900C5F2" wp14:editId="7DB69AA2">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AC7">
      <w:rPr>
        <w:noProof/>
        <w:lang w:eastAsia="de-AT"/>
      </w:rPr>
      <mc:AlternateContent>
        <mc:Choice Requires="wps">
          <w:drawing>
            <wp:anchor distT="0" distB="0" distL="114300" distR="114300" simplePos="0" relativeHeight="251662848" behindDoc="0" locked="0" layoutInCell="1" allowOverlap="1" wp14:anchorId="61572682" wp14:editId="676D2FCD">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F2100"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62CFBEDC" wp14:editId="56D9F3A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86523"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rsidR="00D363D3" w:rsidRPr="005C6D6B">
      <w:tab/>
    </w:r>
    <w:r w:rsidR="00D363D3" w:rsidRPr="005C6D6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461E"/>
    <w:multiLevelType w:val="hybridMultilevel"/>
    <w:tmpl w:val="0E3685A0"/>
    <w:lvl w:ilvl="0" w:tplc="B06A6054">
      <w:start w:val="1100"/>
      <w:numFmt w:val="bullet"/>
      <w:lvlText w:val="-"/>
      <w:lvlJc w:val="left"/>
      <w:pPr>
        <w:ind w:left="720" w:hanging="360"/>
      </w:pPr>
      <w:rPr>
        <w:rFonts w:ascii="Calibri" w:eastAsiaTheme="minorEastAsia"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CD1A1E"/>
    <w:multiLevelType w:val="multilevel"/>
    <w:tmpl w:val="911C7B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2"/>
  </w:num>
  <w:num w:numId="5">
    <w:abstractNumId w:val="8"/>
  </w:num>
  <w:num w:numId="6">
    <w:abstractNumId w:val="7"/>
  </w:num>
  <w:num w:numId="7">
    <w:abstractNumId w:val="6"/>
  </w:num>
  <w:num w:numId="8">
    <w:abstractNumId w:val="3"/>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9B"/>
    <w:rsid w:val="000043AE"/>
    <w:rsid w:val="00005785"/>
    <w:rsid w:val="00006489"/>
    <w:rsid w:val="000066BB"/>
    <w:rsid w:val="0001132C"/>
    <w:rsid w:val="00012A4F"/>
    <w:rsid w:val="000156F4"/>
    <w:rsid w:val="000218D1"/>
    <w:rsid w:val="00023938"/>
    <w:rsid w:val="00023A70"/>
    <w:rsid w:val="000259D8"/>
    <w:rsid w:val="00031BA8"/>
    <w:rsid w:val="000346B9"/>
    <w:rsid w:val="00037E11"/>
    <w:rsid w:val="00040796"/>
    <w:rsid w:val="00041916"/>
    <w:rsid w:val="00044690"/>
    <w:rsid w:val="00047523"/>
    <w:rsid w:val="00050DD1"/>
    <w:rsid w:val="00052DC9"/>
    <w:rsid w:val="00055A95"/>
    <w:rsid w:val="00057EA2"/>
    <w:rsid w:val="000662CF"/>
    <w:rsid w:val="00066AD7"/>
    <w:rsid w:val="00067209"/>
    <w:rsid w:val="00072057"/>
    <w:rsid w:val="000808B7"/>
    <w:rsid w:val="00081804"/>
    <w:rsid w:val="00082C57"/>
    <w:rsid w:val="0008444A"/>
    <w:rsid w:val="0009005C"/>
    <w:rsid w:val="0009174E"/>
    <w:rsid w:val="00094F28"/>
    <w:rsid w:val="00095331"/>
    <w:rsid w:val="00095AC7"/>
    <w:rsid w:val="000A0174"/>
    <w:rsid w:val="000A0417"/>
    <w:rsid w:val="000A4A50"/>
    <w:rsid w:val="000A5956"/>
    <w:rsid w:val="000A5C23"/>
    <w:rsid w:val="000A5CD4"/>
    <w:rsid w:val="000A788F"/>
    <w:rsid w:val="000B05E7"/>
    <w:rsid w:val="000B3EDD"/>
    <w:rsid w:val="000B4D28"/>
    <w:rsid w:val="000B4EE0"/>
    <w:rsid w:val="000B55B5"/>
    <w:rsid w:val="000B6706"/>
    <w:rsid w:val="000B68F1"/>
    <w:rsid w:val="000B6AB3"/>
    <w:rsid w:val="000C3CB5"/>
    <w:rsid w:val="000C3E3D"/>
    <w:rsid w:val="000D1191"/>
    <w:rsid w:val="000D3154"/>
    <w:rsid w:val="000D6C67"/>
    <w:rsid w:val="000E1C8C"/>
    <w:rsid w:val="000E781D"/>
    <w:rsid w:val="000F0A20"/>
    <w:rsid w:val="000F7BD1"/>
    <w:rsid w:val="00100648"/>
    <w:rsid w:val="0010114E"/>
    <w:rsid w:val="00102B12"/>
    <w:rsid w:val="0010332D"/>
    <w:rsid w:val="00103FA4"/>
    <w:rsid w:val="00105ED4"/>
    <w:rsid w:val="001068C1"/>
    <w:rsid w:val="00113815"/>
    <w:rsid w:val="001156C3"/>
    <w:rsid w:val="001226CF"/>
    <w:rsid w:val="00122AFD"/>
    <w:rsid w:val="001230C3"/>
    <w:rsid w:val="00123D45"/>
    <w:rsid w:val="0012549E"/>
    <w:rsid w:val="001269D8"/>
    <w:rsid w:val="00130761"/>
    <w:rsid w:val="0013330C"/>
    <w:rsid w:val="0013369B"/>
    <w:rsid w:val="00134679"/>
    <w:rsid w:val="001352E6"/>
    <w:rsid w:val="0014104E"/>
    <w:rsid w:val="0014266E"/>
    <w:rsid w:val="001432F6"/>
    <w:rsid w:val="00143463"/>
    <w:rsid w:val="00146A47"/>
    <w:rsid w:val="00150895"/>
    <w:rsid w:val="00152CE9"/>
    <w:rsid w:val="00152E69"/>
    <w:rsid w:val="00155E1F"/>
    <w:rsid w:val="00156098"/>
    <w:rsid w:val="001647B5"/>
    <w:rsid w:val="00170032"/>
    <w:rsid w:val="00172367"/>
    <w:rsid w:val="001732DB"/>
    <w:rsid w:val="001820F4"/>
    <w:rsid w:val="00182F14"/>
    <w:rsid w:val="001840CB"/>
    <w:rsid w:val="001855B5"/>
    <w:rsid w:val="001907F6"/>
    <w:rsid w:val="00193063"/>
    <w:rsid w:val="0019502D"/>
    <w:rsid w:val="00196E1D"/>
    <w:rsid w:val="001A6046"/>
    <w:rsid w:val="001A67E4"/>
    <w:rsid w:val="001B4DEB"/>
    <w:rsid w:val="001B7019"/>
    <w:rsid w:val="001C11FF"/>
    <w:rsid w:val="001C1ACF"/>
    <w:rsid w:val="001C5395"/>
    <w:rsid w:val="001C5586"/>
    <w:rsid w:val="001C5992"/>
    <w:rsid w:val="001C7E88"/>
    <w:rsid w:val="001D0171"/>
    <w:rsid w:val="001D22A2"/>
    <w:rsid w:val="001D4397"/>
    <w:rsid w:val="001E002F"/>
    <w:rsid w:val="001E25E8"/>
    <w:rsid w:val="001E49BC"/>
    <w:rsid w:val="001E4C88"/>
    <w:rsid w:val="001E4FA9"/>
    <w:rsid w:val="001E5435"/>
    <w:rsid w:val="001E6CD0"/>
    <w:rsid w:val="001E6EDA"/>
    <w:rsid w:val="001F50B8"/>
    <w:rsid w:val="001F59E6"/>
    <w:rsid w:val="00200404"/>
    <w:rsid w:val="00202EAD"/>
    <w:rsid w:val="00205ED3"/>
    <w:rsid w:val="00210BB2"/>
    <w:rsid w:val="002126DA"/>
    <w:rsid w:val="0021289C"/>
    <w:rsid w:val="00212D3F"/>
    <w:rsid w:val="00213037"/>
    <w:rsid w:val="002138D8"/>
    <w:rsid w:val="0021409B"/>
    <w:rsid w:val="00215E28"/>
    <w:rsid w:val="0021674D"/>
    <w:rsid w:val="00216AA6"/>
    <w:rsid w:val="00221A82"/>
    <w:rsid w:val="00224A6D"/>
    <w:rsid w:val="00226431"/>
    <w:rsid w:val="00226AC8"/>
    <w:rsid w:val="00227D88"/>
    <w:rsid w:val="00232952"/>
    <w:rsid w:val="00241229"/>
    <w:rsid w:val="0024373B"/>
    <w:rsid w:val="00244E94"/>
    <w:rsid w:val="00246B7B"/>
    <w:rsid w:val="0024712F"/>
    <w:rsid w:val="00247AC3"/>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2AC1"/>
    <w:rsid w:val="00293CAE"/>
    <w:rsid w:val="002A0DE5"/>
    <w:rsid w:val="002A1211"/>
    <w:rsid w:val="002A1440"/>
    <w:rsid w:val="002A2929"/>
    <w:rsid w:val="002A4F2D"/>
    <w:rsid w:val="002A7BD5"/>
    <w:rsid w:val="002B06F2"/>
    <w:rsid w:val="002B25BB"/>
    <w:rsid w:val="002B30E2"/>
    <w:rsid w:val="002B4ED5"/>
    <w:rsid w:val="002B5114"/>
    <w:rsid w:val="002B54C3"/>
    <w:rsid w:val="002B5883"/>
    <w:rsid w:val="002C6AC7"/>
    <w:rsid w:val="002D0A4E"/>
    <w:rsid w:val="002D3390"/>
    <w:rsid w:val="002D4103"/>
    <w:rsid w:val="002D5D91"/>
    <w:rsid w:val="002D661E"/>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771F3"/>
    <w:rsid w:val="003800AD"/>
    <w:rsid w:val="00385D7E"/>
    <w:rsid w:val="00387B25"/>
    <w:rsid w:val="00391C71"/>
    <w:rsid w:val="00392478"/>
    <w:rsid w:val="003A149E"/>
    <w:rsid w:val="003A3A0A"/>
    <w:rsid w:val="003A5C4B"/>
    <w:rsid w:val="003A5F80"/>
    <w:rsid w:val="003A74E9"/>
    <w:rsid w:val="003A7EDE"/>
    <w:rsid w:val="003B032C"/>
    <w:rsid w:val="003B12E1"/>
    <w:rsid w:val="003B1B34"/>
    <w:rsid w:val="003B2402"/>
    <w:rsid w:val="003B24E2"/>
    <w:rsid w:val="003B2EA3"/>
    <w:rsid w:val="003B5E68"/>
    <w:rsid w:val="003B7580"/>
    <w:rsid w:val="003D0E29"/>
    <w:rsid w:val="003D4ADD"/>
    <w:rsid w:val="003D6C2C"/>
    <w:rsid w:val="003E0AEF"/>
    <w:rsid w:val="003E2186"/>
    <w:rsid w:val="003E3747"/>
    <w:rsid w:val="003F131C"/>
    <w:rsid w:val="003F17C1"/>
    <w:rsid w:val="003F36F6"/>
    <w:rsid w:val="003F50AC"/>
    <w:rsid w:val="003F5FD8"/>
    <w:rsid w:val="003F6A95"/>
    <w:rsid w:val="003F7D5F"/>
    <w:rsid w:val="004018EF"/>
    <w:rsid w:val="00402A7E"/>
    <w:rsid w:val="00403553"/>
    <w:rsid w:val="0040543A"/>
    <w:rsid w:val="00406B02"/>
    <w:rsid w:val="0041133D"/>
    <w:rsid w:val="00413145"/>
    <w:rsid w:val="00414F35"/>
    <w:rsid w:val="004153E6"/>
    <w:rsid w:val="004261C7"/>
    <w:rsid w:val="00431EA5"/>
    <w:rsid w:val="004367E6"/>
    <w:rsid w:val="00437841"/>
    <w:rsid w:val="004408CA"/>
    <w:rsid w:val="00441227"/>
    <w:rsid w:val="00442174"/>
    <w:rsid w:val="00443B10"/>
    <w:rsid w:val="004457EA"/>
    <w:rsid w:val="00446F20"/>
    <w:rsid w:val="00450812"/>
    <w:rsid w:val="00451A1F"/>
    <w:rsid w:val="00451B28"/>
    <w:rsid w:val="00455091"/>
    <w:rsid w:val="00456F63"/>
    <w:rsid w:val="004573E9"/>
    <w:rsid w:val="0046166D"/>
    <w:rsid w:val="00463EB2"/>
    <w:rsid w:val="00466080"/>
    <w:rsid w:val="00470F75"/>
    <w:rsid w:val="004767CE"/>
    <w:rsid w:val="00476C34"/>
    <w:rsid w:val="00484A7C"/>
    <w:rsid w:val="00484FA2"/>
    <w:rsid w:val="00486388"/>
    <w:rsid w:val="0049004E"/>
    <w:rsid w:val="00493C87"/>
    <w:rsid w:val="00497390"/>
    <w:rsid w:val="00497BD3"/>
    <w:rsid w:val="004A1444"/>
    <w:rsid w:val="004B2366"/>
    <w:rsid w:val="004B24D3"/>
    <w:rsid w:val="004B2EA1"/>
    <w:rsid w:val="004B309A"/>
    <w:rsid w:val="004B3B35"/>
    <w:rsid w:val="004B4686"/>
    <w:rsid w:val="004B7124"/>
    <w:rsid w:val="004C0984"/>
    <w:rsid w:val="004C2EC5"/>
    <w:rsid w:val="004C4D55"/>
    <w:rsid w:val="004D0FEF"/>
    <w:rsid w:val="004D3051"/>
    <w:rsid w:val="004D30EC"/>
    <w:rsid w:val="004D51E1"/>
    <w:rsid w:val="004E03DC"/>
    <w:rsid w:val="004E13EF"/>
    <w:rsid w:val="004E3147"/>
    <w:rsid w:val="004E5F89"/>
    <w:rsid w:val="004F0815"/>
    <w:rsid w:val="004F12EF"/>
    <w:rsid w:val="004F2AE6"/>
    <w:rsid w:val="004F6FFB"/>
    <w:rsid w:val="00500099"/>
    <w:rsid w:val="00500735"/>
    <w:rsid w:val="0050459A"/>
    <w:rsid w:val="00504BFD"/>
    <w:rsid w:val="00506A7E"/>
    <w:rsid w:val="00507CFE"/>
    <w:rsid w:val="0051104C"/>
    <w:rsid w:val="0051632E"/>
    <w:rsid w:val="005237D5"/>
    <w:rsid w:val="0052381F"/>
    <w:rsid w:val="00527EDB"/>
    <w:rsid w:val="005329F8"/>
    <w:rsid w:val="00533D04"/>
    <w:rsid w:val="005411FD"/>
    <w:rsid w:val="005413D5"/>
    <w:rsid w:val="00541474"/>
    <w:rsid w:val="00543208"/>
    <w:rsid w:val="00544CAA"/>
    <w:rsid w:val="005514FC"/>
    <w:rsid w:val="005577E2"/>
    <w:rsid w:val="0056005B"/>
    <w:rsid w:val="00561415"/>
    <w:rsid w:val="00566465"/>
    <w:rsid w:val="00566478"/>
    <w:rsid w:val="0057030E"/>
    <w:rsid w:val="005719B3"/>
    <w:rsid w:val="0057395C"/>
    <w:rsid w:val="00574489"/>
    <w:rsid w:val="00581170"/>
    <w:rsid w:val="00582EF2"/>
    <w:rsid w:val="00586049"/>
    <w:rsid w:val="005906CE"/>
    <w:rsid w:val="00591592"/>
    <w:rsid w:val="005937C6"/>
    <w:rsid w:val="005A14C4"/>
    <w:rsid w:val="005A1CC1"/>
    <w:rsid w:val="005A2C58"/>
    <w:rsid w:val="005A2FFB"/>
    <w:rsid w:val="005B4BB2"/>
    <w:rsid w:val="005B5043"/>
    <w:rsid w:val="005C4D21"/>
    <w:rsid w:val="005C57D6"/>
    <w:rsid w:val="005C5FC2"/>
    <w:rsid w:val="005C6D6B"/>
    <w:rsid w:val="005D29BE"/>
    <w:rsid w:val="005D3372"/>
    <w:rsid w:val="005D4540"/>
    <w:rsid w:val="005D6019"/>
    <w:rsid w:val="005D605A"/>
    <w:rsid w:val="005E29B8"/>
    <w:rsid w:val="005E5ECC"/>
    <w:rsid w:val="005E67ED"/>
    <w:rsid w:val="005E6982"/>
    <w:rsid w:val="005E786E"/>
    <w:rsid w:val="005E7AE8"/>
    <w:rsid w:val="005F1D87"/>
    <w:rsid w:val="005F4561"/>
    <w:rsid w:val="005F56A8"/>
    <w:rsid w:val="005F6719"/>
    <w:rsid w:val="00600FDD"/>
    <w:rsid w:val="00601AE1"/>
    <w:rsid w:val="006025DB"/>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263F"/>
    <w:rsid w:val="0067336D"/>
    <w:rsid w:val="006751AD"/>
    <w:rsid w:val="006759D9"/>
    <w:rsid w:val="006840E0"/>
    <w:rsid w:val="00685304"/>
    <w:rsid w:val="006870D9"/>
    <w:rsid w:val="00692B1F"/>
    <w:rsid w:val="00692C6D"/>
    <w:rsid w:val="006A0E5B"/>
    <w:rsid w:val="006A4F39"/>
    <w:rsid w:val="006A5BE6"/>
    <w:rsid w:val="006A6568"/>
    <w:rsid w:val="006A743C"/>
    <w:rsid w:val="006B2154"/>
    <w:rsid w:val="006B2741"/>
    <w:rsid w:val="006B2954"/>
    <w:rsid w:val="006B5265"/>
    <w:rsid w:val="006B5940"/>
    <w:rsid w:val="006C0476"/>
    <w:rsid w:val="006C0EDB"/>
    <w:rsid w:val="006C5EAC"/>
    <w:rsid w:val="006C7CA9"/>
    <w:rsid w:val="006D0DA0"/>
    <w:rsid w:val="006D277C"/>
    <w:rsid w:val="006D2CA2"/>
    <w:rsid w:val="006D3F1B"/>
    <w:rsid w:val="006D4A43"/>
    <w:rsid w:val="006D73E3"/>
    <w:rsid w:val="006D7811"/>
    <w:rsid w:val="006E36F3"/>
    <w:rsid w:val="006E629C"/>
    <w:rsid w:val="006E6688"/>
    <w:rsid w:val="006F17D8"/>
    <w:rsid w:val="006F5288"/>
    <w:rsid w:val="006F7A67"/>
    <w:rsid w:val="006F7CBE"/>
    <w:rsid w:val="0070007B"/>
    <w:rsid w:val="00700589"/>
    <w:rsid w:val="00703A4B"/>
    <w:rsid w:val="00707F5A"/>
    <w:rsid w:val="00711845"/>
    <w:rsid w:val="007144DE"/>
    <w:rsid w:val="00714C7C"/>
    <w:rsid w:val="00720683"/>
    <w:rsid w:val="00720C62"/>
    <w:rsid w:val="00721B7A"/>
    <w:rsid w:val="00725348"/>
    <w:rsid w:val="00725FED"/>
    <w:rsid w:val="00732667"/>
    <w:rsid w:val="007343B6"/>
    <w:rsid w:val="00736C0B"/>
    <w:rsid w:val="00741936"/>
    <w:rsid w:val="00741D00"/>
    <w:rsid w:val="0074593F"/>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75E8"/>
    <w:rsid w:val="00820133"/>
    <w:rsid w:val="00821666"/>
    <w:rsid w:val="0082213A"/>
    <w:rsid w:val="00834334"/>
    <w:rsid w:val="00835E5B"/>
    <w:rsid w:val="00836836"/>
    <w:rsid w:val="00852333"/>
    <w:rsid w:val="00852B50"/>
    <w:rsid w:val="00852C09"/>
    <w:rsid w:val="008533C6"/>
    <w:rsid w:val="00856B5A"/>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3F13"/>
    <w:rsid w:val="008C72B5"/>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17924"/>
    <w:rsid w:val="00923812"/>
    <w:rsid w:val="009262C6"/>
    <w:rsid w:val="00930590"/>
    <w:rsid w:val="00940127"/>
    <w:rsid w:val="00947294"/>
    <w:rsid w:val="00950516"/>
    <w:rsid w:val="00951ECD"/>
    <w:rsid w:val="0095680F"/>
    <w:rsid w:val="00957568"/>
    <w:rsid w:val="00965843"/>
    <w:rsid w:val="00967A89"/>
    <w:rsid w:val="00973F19"/>
    <w:rsid w:val="009807CA"/>
    <w:rsid w:val="009814D4"/>
    <w:rsid w:val="00982AB4"/>
    <w:rsid w:val="009831C3"/>
    <w:rsid w:val="00986E3D"/>
    <w:rsid w:val="00991537"/>
    <w:rsid w:val="00992100"/>
    <w:rsid w:val="00993DC6"/>
    <w:rsid w:val="00995A6F"/>
    <w:rsid w:val="009A447C"/>
    <w:rsid w:val="009A6B98"/>
    <w:rsid w:val="009B0D91"/>
    <w:rsid w:val="009B6F3A"/>
    <w:rsid w:val="009B79F3"/>
    <w:rsid w:val="009C1521"/>
    <w:rsid w:val="009C5553"/>
    <w:rsid w:val="009C63D9"/>
    <w:rsid w:val="009D0165"/>
    <w:rsid w:val="009D171E"/>
    <w:rsid w:val="009E083F"/>
    <w:rsid w:val="009E3294"/>
    <w:rsid w:val="009E42CE"/>
    <w:rsid w:val="009E4A58"/>
    <w:rsid w:val="009E6E4F"/>
    <w:rsid w:val="009F2395"/>
    <w:rsid w:val="009F3F1B"/>
    <w:rsid w:val="00A013D0"/>
    <w:rsid w:val="00A01721"/>
    <w:rsid w:val="00A07283"/>
    <w:rsid w:val="00A076FC"/>
    <w:rsid w:val="00A07D3C"/>
    <w:rsid w:val="00A119F2"/>
    <w:rsid w:val="00A1583B"/>
    <w:rsid w:val="00A224E0"/>
    <w:rsid w:val="00A27C2B"/>
    <w:rsid w:val="00A35294"/>
    <w:rsid w:val="00A352E0"/>
    <w:rsid w:val="00A362A3"/>
    <w:rsid w:val="00A37F30"/>
    <w:rsid w:val="00A43087"/>
    <w:rsid w:val="00A43973"/>
    <w:rsid w:val="00A465FA"/>
    <w:rsid w:val="00A50C83"/>
    <w:rsid w:val="00A51F59"/>
    <w:rsid w:val="00A52D3A"/>
    <w:rsid w:val="00A53201"/>
    <w:rsid w:val="00A54272"/>
    <w:rsid w:val="00A5528E"/>
    <w:rsid w:val="00A566D4"/>
    <w:rsid w:val="00A62070"/>
    <w:rsid w:val="00A6305D"/>
    <w:rsid w:val="00A6423E"/>
    <w:rsid w:val="00A708AC"/>
    <w:rsid w:val="00A73FB1"/>
    <w:rsid w:val="00A7474D"/>
    <w:rsid w:val="00A76A22"/>
    <w:rsid w:val="00A85AAC"/>
    <w:rsid w:val="00A86AE0"/>
    <w:rsid w:val="00A932C6"/>
    <w:rsid w:val="00A939C2"/>
    <w:rsid w:val="00A955D4"/>
    <w:rsid w:val="00A97A57"/>
    <w:rsid w:val="00A97BFF"/>
    <w:rsid w:val="00AA22F9"/>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F0C77"/>
    <w:rsid w:val="00AF2013"/>
    <w:rsid w:val="00AF21C4"/>
    <w:rsid w:val="00AF6742"/>
    <w:rsid w:val="00B019CC"/>
    <w:rsid w:val="00B06DB0"/>
    <w:rsid w:val="00B07034"/>
    <w:rsid w:val="00B0744F"/>
    <w:rsid w:val="00B1023E"/>
    <w:rsid w:val="00B12DA6"/>
    <w:rsid w:val="00B16424"/>
    <w:rsid w:val="00B24BAD"/>
    <w:rsid w:val="00B24C4F"/>
    <w:rsid w:val="00B24C59"/>
    <w:rsid w:val="00B25EDA"/>
    <w:rsid w:val="00B26016"/>
    <w:rsid w:val="00B32EF0"/>
    <w:rsid w:val="00B36AF0"/>
    <w:rsid w:val="00B3734E"/>
    <w:rsid w:val="00B43308"/>
    <w:rsid w:val="00B461F2"/>
    <w:rsid w:val="00B50C0A"/>
    <w:rsid w:val="00B5255A"/>
    <w:rsid w:val="00B6298C"/>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3FAE"/>
    <w:rsid w:val="00C27061"/>
    <w:rsid w:val="00C3290B"/>
    <w:rsid w:val="00C343AB"/>
    <w:rsid w:val="00C43FAC"/>
    <w:rsid w:val="00C4661F"/>
    <w:rsid w:val="00C560A9"/>
    <w:rsid w:val="00C5678B"/>
    <w:rsid w:val="00C5731A"/>
    <w:rsid w:val="00C576D8"/>
    <w:rsid w:val="00C60649"/>
    <w:rsid w:val="00C6086E"/>
    <w:rsid w:val="00C665B4"/>
    <w:rsid w:val="00C678A5"/>
    <w:rsid w:val="00C746F7"/>
    <w:rsid w:val="00C76B17"/>
    <w:rsid w:val="00C81A5A"/>
    <w:rsid w:val="00C853AD"/>
    <w:rsid w:val="00C86192"/>
    <w:rsid w:val="00C9157A"/>
    <w:rsid w:val="00C915F9"/>
    <w:rsid w:val="00C9177F"/>
    <w:rsid w:val="00C91856"/>
    <w:rsid w:val="00CA5647"/>
    <w:rsid w:val="00CA5B0F"/>
    <w:rsid w:val="00CB0ED5"/>
    <w:rsid w:val="00CB162E"/>
    <w:rsid w:val="00CB1D54"/>
    <w:rsid w:val="00CC0869"/>
    <w:rsid w:val="00CC0951"/>
    <w:rsid w:val="00CC0AC7"/>
    <w:rsid w:val="00CD188C"/>
    <w:rsid w:val="00CD3F20"/>
    <w:rsid w:val="00CD536F"/>
    <w:rsid w:val="00CE0B44"/>
    <w:rsid w:val="00CE65B2"/>
    <w:rsid w:val="00CF15AD"/>
    <w:rsid w:val="00CF64EA"/>
    <w:rsid w:val="00CF6E59"/>
    <w:rsid w:val="00CF7E3B"/>
    <w:rsid w:val="00D05103"/>
    <w:rsid w:val="00D06DB2"/>
    <w:rsid w:val="00D13D62"/>
    <w:rsid w:val="00D14817"/>
    <w:rsid w:val="00D20B6C"/>
    <w:rsid w:val="00D23E45"/>
    <w:rsid w:val="00D264D9"/>
    <w:rsid w:val="00D27C46"/>
    <w:rsid w:val="00D3032B"/>
    <w:rsid w:val="00D30AF0"/>
    <w:rsid w:val="00D31FB6"/>
    <w:rsid w:val="00D32386"/>
    <w:rsid w:val="00D3341E"/>
    <w:rsid w:val="00D335C0"/>
    <w:rsid w:val="00D33AD0"/>
    <w:rsid w:val="00D363D3"/>
    <w:rsid w:val="00D42ED3"/>
    <w:rsid w:val="00D47772"/>
    <w:rsid w:val="00D512C7"/>
    <w:rsid w:val="00D5274A"/>
    <w:rsid w:val="00D529F3"/>
    <w:rsid w:val="00D531A0"/>
    <w:rsid w:val="00D55B4C"/>
    <w:rsid w:val="00D57889"/>
    <w:rsid w:val="00D70827"/>
    <w:rsid w:val="00D736C4"/>
    <w:rsid w:val="00D774F6"/>
    <w:rsid w:val="00D81FB5"/>
    <w:rsid w:val="00D832B4"/>
    <w:rsid w:val="00D83804"/>
    <w:rsid w:val="00D875C6"/>
    <w:rsid w:val="00D87DF2"/>
    <w:rsid w:val="00D9020D"/>
    <w:rsid w:val="00D92BAD"/>
    <w:rsid w:val="00D93828"/>
    <w:rsid w:val="00D93EB3"/>
    <w:rsid w:val="00D949C1"/>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54B6"/>
    <w:rsid w:val="00DE5A7D"/>
    <w:rsid w:val="00DF0A3C"/>
    <w:rsid w:val="00DF1D07"/>
    <w:rsid w:val="00DF214A"/>
    <w:rsid w:val="00DF4B42"/>
    <w:rsid w:val="00DF4D86"/>
    <w:rsid w:val="00DF582A"/>
    <w:rsid w:val="00DF627F"/>
    <w:rsid w:val="00DF70FA"/>
    <w:rsid w:val="00E12A9F"/>
    <w:rsid w:val="00E13091"/>
    <w:rsid w:val="00E1458F"/>
    <w:rsid w:val="00E16049"/>
    <w:rsid w:val="00E23BB8"/>
    <w:rsid w:val="00E25096"/>
    <w:rsid w:val="00E41D56"/>
    <w:rsid w:val="00E45C62"/>
    <w:rsid w:val="00E476E7"/>
    <w:rsid w:val="00E52596"/>
    <w:rsid w:val="00E56968"/>
    <w:rsid w:val="00E56B44"/>
    <w:rsid w:val="00E5782B"/>
    <w:rsid w:val="00E60A5E"/>
    <w:rsid w:val="00E63D07"/>
    <w:rsid w:val="00E63DF7"/>
    <w:rsid w:val="00E63EC9"/>
    <w:rsid w:val="00E70111"/>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557"/>
    <w:rsid w:val="00EF36D7"/>
    <w:rsid w:val="00F01AB9"/>
    <w:rsid w:val="00F0398F"/>
    <w:rsid w:val="00F0462B"/>
    <w:rsid w:val="00F05482"/>
    <w:rsid w:val="00F055DD"/>
    <w:rsid w:val="00F07B11"/>
    <w:rsid w:val="00F07FC8"/>
    <w:rsid w:val="00F10A82"/>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51022"/>
    <w:rsid w:val="00F524ED"/>
    <w:rsid w:val="00F557F5"/>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A1EFE"/>
    <w:rsid w:val="00FA30A3"/>
    <w:rsid w:val="00FA3F15"/>
    <w:rsid w:val="00FA52A8"/>
    <w:rsid w:val="00FA5F41"/>
    <w:rsid w:val="00FA7D60"/>
    <w:rsid w:val="00FB15CF"/>
    <w:rsid w:val="00FB2695"/>
    <w:rsid w:val="00FB3C6D"/>
    <w:rsid w:val="00FB4B23"/>
    <w:rsid w:val="00FB58F5"/>
    <w:rsid w:val="00FB5C5F"/>
    <w:rsid w:val="00FB69B8"/>
    <w:rsid w:val="00FB7F8F"/>
    <w:rsid w:val="00FC244C"/>
    <w:rsid w:val="00FC4742"/>
    <w:rsid w:val="00FC4B0C"/>
    <w:rsid w:val="00FC7264"/>
    <w:rsid w:val="00FC755B"/>
    <w:rsid w:val="00FC7642"/>
    <w:rsid w:val="00FD3CED"/>
    <w:rsid w:val="00FD5489"/>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2F8CB4E"/>
  <w15:docId w15:val="{A7459264-92BB-44B3-BC28-5EB8ACC8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C0B"/>
    <w:pPr>
      <w:spacing w:before="120" w:after="120"/>
      <w:jc w:val="both"/>
    </w:pPr>
    <w:rPr>
      <w:rFonts w:ascii="Arial" w:hAnsi="Arial"/>
      <w:sz w:val="22"/>
      <w:szCs w:val="24"/>
      <w:lang w:val="de-AT"/>
    </w:rPr>
  </w:style>
  <w:style w:type="paragraph" w:styleId="Heading1">
    <w:name w:val="heading 1"/>
    <w:basedOn w:val="Normal"/>
    <w:next w:val="Normal"/>
    <w:link w:val="Heading1Char"/>
    <w:rsid w:val="00F817CC"/>
    <w:pPr>
      <w:keepNext/>
      <w:numPr>
        <w:numId w:val="8"/>
      </w:numPr>
      <w:spacing w:before="360"/>
      <w:jc w:val="left"/>
      <w:outlineLvl w:val="0"/>
    </w:pPr>
    <w:rPr>
      <w:b/>
      <w:bCs/>
      <w:color w:val="115A7B"/>
      <w:sz w:val="28"/>
      <w:szCs w:val="28"/>
      <w:lang w:val="de-DE"/>
    </w:rPr>
  </w:style>
  <w:style w:type="paragraph" w:styleId="Heading2">
    <w:name w:val="heading 2"/>
    <w:basedOn w:val="Normal"/>
    <w:next w:val="Normal"/>
    <w:link w:val="Heading2Char"/>
    <w:qFormat/>
    <w:rsid w:val="00F817CC"/>
    <w:pPr>
      <w:keepNext/>
      <w:numPr>
        <w:ilvl w:val="1"/>
        <w:numId w:val="8"/>
      </w:numPr>
      <w:spacing w:before="240" w:after="60"/>
      <w:ind w:left="578" w:hanging="578"/>
      <w:jc w:val="left"/>
      <w:outlineLvl w:val="1"/>
    </w:pPr>
    <w:rPr>
      <w:rFonts w:cs="Arial"/>
      <w:b/>
      <w:bCs/>
      <w:iCs/>
      <w:color w:val="115A7B"/>
      <w:sz w:val="24"/>
      <w:lang w:val="de-DE"/>
    </w:rPr>
  </w:style>
  <w:style w:type="paragraph" w:styleId="Heading3">
    <w:name w:val="heading 3"/>
    <w:basedOn w:val="Normal"/>
    <w:next w:val="Normal"/>
    <w:link w:val="Heading3Char"/>
    <w:qFormat/>
    <w:rsid w:val="00653C54"/>
    <w:pPr>
      <w:keepNext/>
      <w:numPr>
        <w:ilvl w:val="2"/>
        <w:numId w:val="8"/>
      </w:numPr>
      <w:spacing w:before="240" w:after="60"/>
      <w:outlineLvl w:val="2"/>
    </w:pPr>
    <w:rPr>
      <w:rFonts w:cs="Arial"/>
      <w:b/>
      <w:bCs/>
      <w:color w:val="115A7B"/>
      <w:szCs w:val="26"/>
    </w:rPr>
  </w:style>
  <w:style w:type="paragraph" w:styleId="Heading4">
    <w:name w:val="heading 4"/>
    <w:basedOn w:val="Normal"/>
    <w:next w:val="Normal"/>
    <w:link w:val="Heading4Char"/>
    <w:qFormat/>
    <w:rsid w:val="00F817CC"/>
    <w:pPr>
      <w:keepNext/>
      <w:numPr>
        <w:ilvl w:val="3"/>
        <w:numId w:val="8"/>
      </w:numPr>
      <w:spacing w:before="240" w:after="60"/>
      <w:ind w:left="862" w:hanging="862"/>
      <w:jc w:val="left"/>
      <w:outlineLvl w:val="3"/>
    </w:pPr>
    <w:rPr>
      <w:b/>
      <w:bCs/>
      <w:color w:val="115A7B"/>
      <w:szCs w:val="28"/>
    </w:rPr>
  </w:style>
  <w:style w:type="paragraph" w:styleId="Heading5">
    <w:name w:val="heading 5"/>
    <w:basedOn w:val="Normal"/>
    <w:next w:val="Normal"/>
    <w:link w:val="Heading5Char"/>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rsid w:val="00DA19B6"/>
    <w:pPr>
      <w:numPr>
        <w:ilvl w:val="6"/>
        <w:numId w:val="8"/>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5C1A"/>
    <w:pPr>
      <w:tabs>
        <w:tab w:val="center" w:pos="4536"/>
        <w:tab w:val="right" w:pos="9072"/>
      </w:tabs>
    </w:pPr>
  </w:style>
  <w:style w:type="paragraph" w:styleId="Footer">
    <w:name w:val="footer"/>
    <w:basedOn w:val="Normal"/>
    <w:rsid w:val="00736C0B"/>
    <w:pPr>
      <w:tabs>
        <w:tab w:val="center" w:pos="4536"/>
        <w:tab w:val="right" w:pos="9072"/>
      </w:tabs>
      <w:spacing w:before="60" w:after="60"/>
    </w:pPr>
    <w:rPr>
      <w:sz w:val="16"/>
    </w:rPr>
  </w:style>
  <w:style w:type="paragraph" w:styleId="Title">
    <w:name w:val="Title"/>
    <w:basedOn w:val="Normal"/>
    <w:link w:val="TitleChar"/>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F817CC"/>
    <w:rPr>
      <w:rFonts w:ascii="Arial" w:hAnsi="Arial"/>
      <w:b/>
      <w:bCs/>
      <w:color w:val="115A7B"/>
      <w:sz w:val="28"/>
      <w:szCs w:val="28"/>
    </w:rPr>
  </w:style>
  <w:style w:type="character" w:customStyle="1" w:styleId="Heading2Char">
    <w:name w:val="Heading 2 Char"/>
    <w:link w:val="Heading2"/>
    <w:rsid w:val="00F817CC"/>
    <w:rPr>
      <w:rFonts w:ascii="Arial" w:hAnsi="Arial" w:cs="Arial"/>
      <w:b/>
      <w:bCs/>
      <w:iCs/>
      <w:color w:val="115A7B"/>
      <w:sz w:val="24"/>
      <w:szCs w:val="24"/>
    </w:rPr>
  </w:style>
  <w:style w:type="character" w:customStyle="1" w:styleId="Heading3Char">
    <w:name w:val="Heading 3 Char"/>
    <w:link w:val="Heading3"/>
    <w:rsid w:val="00653C54"/>
    <w:rPr>
      <w:rFonts w:ascii="Arial" w:hAnsi="Arial" w:cs="Arial"/>
      <w:b/>
      <w:bCs/>
      <w:color w:val="115A7B"/>
      <w:szCs w:val="26"/>
      <w:lang w:val="de-AT"/>
    </w:rPr>
  </w:style>
  <w:style w:type="character" w:customStyle="1" w:styleId="TitleChar">
    <w:name w:val="Title Char"/>
    <w:link w:val="Title"/>
    <w:rsid w:val="00736C0B"/>
    <w:rPr>
      <w:rFonts w:ascii="Arial" w:hAnsi="Arial"/>
      <w:b/>
      <w:bCs/>
      <w:sz w:val="48"/>
      <w:szCs w:val="24"/>
    </w:rPr>
  </w:style>
  <w:style w:type="character" w:customStyle="1" w:styleId="Heading4Char">
    <w:name w:val="Heading 4 Char"/>
    <w:link w:val="Heading4"/>
    <w:rsid w:val="00F817CC"/>
    <w:rPr>
      <w:rFonts w:ascii="Arial" w:hAnsi="Arial"/>
      <w:b/>
      <w:bCs/>
      <w:color w:val="115A7B"/>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Heading1"/>
    <w:qFormat/>
    <w:rsid w:val="00292AC1"/>
    <w:pPr>
      <w:ind w:left="431" w:hanging="431"/>
    </w:p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 w:type="character" w:customStyle="1" w:styleId="HeaderChar">
    <w:name w:val="Header Char"/>
    <w:basedOn w:val="DefaultParagraphFont"/>
    <w:link w:val="Header"/>
    <w:rsid w:val="000B6706"/>
    <w:rPr>
      <w:rFonts w:ascii="Arial" w:hAnsi="Arial"/>
      <w:szCs w:val="24"/>
      <w:lang w:val="de-AT"/>
    </w:rPr>
  </w:style>
  <w:style w:type="paragraph" w:styleId="Caption">
    <w:name w:val="caption"/>
    <w:basedOn w:val="Normal"/>
    <w:next w:val="Normal"/>
    <w:unhideWhenUsed/>
    <w:qFormat/>
    <w:rsid w:val="00736C0B"/>
    <w:pPr>
      <w:spacing w:before="0" w:after="200"/>
    </w:pPr>
    <w:rPr>
      <w:bCs/>
      <w:i/>
      <w:color w:val="115A7B"/>
      <w:szCs w:val="18"/>
      <w:lang w:val="en-US" w:eastAsia="x-none"/>
    </w:rPr>
  </w:style>
  <w:style w:type="character" w:customStyle="1" w:styleId="Heading5Char">
    <w:name w:val="Heading 5 Char"/>
    <w:basedOn w:val="DefaultParagraphFont"/>
    <w:link w:val="Heading5"/>
    <w:semiHidden/>
    <w:rsid w:val="00900B2F"/>
    <w:rPr>
      <w:rFonts w:asciiTheme="majorHAnsi" w:eastAsiaTheme="majorEastAsia" w:hAnsiTheme="majorHAnsi" w:cstheme="majorBidi"/>
      <w:color w:val="365F91" w:themeColor="accent1" w:themeShade="BF"/>
      <w:szCs w:val="24"/>
      <w:lang w:val="de-AT"/>
    </w:rPr>
  </w:style>
  <w:style w:type="character" w:customStyle="1" w:styleId="Heading6Char">
    <w:name w:val="Heading 6 Char"/>
    <w:basedOn w:val="DefaultParagraphFont"/>
    <w:link w:val="Heading6"/>
    <w:semiHidden/>
    <w:rsid w:val="00900B2F"/>
    <w:rPr>
      <w:rFonts w:asciiTheme="majorHAnsi" w:eastAsiaTheme="majorEastAsia" w:hAnsiTheme="majorHAnsi" w:cstheme="majorBidi"/>
      <w:color w:val="243F60" w:themeColor="accent1" w:themeShade="7F"/>
      <w:szCs w:val="24"/>
      <w:lang w:val="de-AT"/>
    </w:rPr>
  </w:style>
  <w:style w:type="character" w:customStyle="1" w:styleId="Heading8Char">
    <w:name w:val="Heading 8 Char"/>
    <w:basedOn w:val="DefaultParagraphFont"/>
    <w:link w:val="Heading8"/>
    <w:semiHidden/>
    <w:rsid w:val="00900B2F"/>
    <w:rPr>
      <w:rFonts w:asciiTheme="majorHAnsi" w:eastAsiaTheme="majorEastAsia" w:hAnsiTheme="majorHAnsi" w:cstheme="majorBidi"/>
      <w:color w:val="272727" w:themeColor="text1" w:themeTint="D8"/>
      <w:sz w:val="21"/>
      <w:szCs w:val="21"/>
      <w:lang w:val="de-AT"/>
    </w:rPr>
  </w:style>
  <w:style w:type="character" w:customStyle="1" w:styleId="Heading9Char">
    <w:name w:val="Heading 9 Char"/>
    <w:basedOn w:val="DefaultParagraphFont"/>
    <w:link w:val="Heading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Normal"/>
    <w:rsid w:val="001E6EDA"/>
    <w:pPr>
      <w:jc w:val="center"/>
    </w:pPr>
    <w:rPr>
      <w:szCs w:val="20"/>
    </w:rPr>
  </w:style>
  <w:style w:type="paragraph" w:customStyle="1" w:styleId="Formatvorlageberschift1-0125PtLinks">
    <w:name w:val="Formatvorlage Überschift 1-0 + 125 Pt. Links"/>
    <w:basedOn w:val="berschift1-0"/>
    <w:rsid w:val="0010114E"/>
    <w:rPr>
      <w:bCs w:val="0"/>
      <w:sz w:val="25"/>
      <w:szCs w:val="20"/>
    </w:rPr>
  </w:style>
  <w:style w:type="character" w:styleId="UnresolvedMention">
    <w:name w:val="Unresolved Mention"/>
    <w:basedOn w:val="DefaultParagraphFont"/>
    <w:uiPriority w:val="99"/>
    <w:semiHidden/>
    <w:unhideWhenUsed/>
    <w:rsid w:val="000C3CB5"/>
    <w:rPr>
      <w:color w:val="808080"/>
      <w:shd w:val="clear" w:color="auto" w:fill="E6E6E6"/>
    </w:rPr>
  </w:style>
  <w:style w:type="paragraph" w:styleId="TOC4">
    <w:name w:val="toc 4"/>
    <w:basedOn w:val="Normal"/>
    <w:next w:val="Normal"/>
    <w:autoRedefine/>
    <w:uiPriority w:val="39"/>
    <w:unhideWhenUsed/>
    <w:rsid w:val="00CC0AC7"/>
    <w:pPr>
      <w:spacing w:after="100"/>
      <w:ind w:left="660"/>
    </w:pPr>
  </w:style>
  <w:style w:type="paragraph" w:customStyle="1" w:styleId="Titel-1">
    <w:name w:val="Titel-1"/>
    <w:basedOn w:val="Title"/>
    <w:qFormat/>
    <w:rsid w:val="007144DE"/>
    <w:rPr>
      <w:sz w:val="40"/>
      <w:lang w:val="de-AT"/>
    </w:rPr>
  </w:style>
  <w:style w:type="paragraph" w:customStyle="1" w:styleId="Titel-2">
    <w:name w:val="Titel-2"/>
    <w:basedOn w:val="Title"/>
    <w:qFormat/>
    <w:rsid w:val="007144DE"/>
    <w:rPr>
      <w:sz w:val="36"/>
      <w:lang w:val="de-AT"/>
    </w:rPr>
  </w:style>
  <w:style w:type="paragraph" w:customStyle="1" w:styleId="Titel-3">
    <w:name w:val="Titel-3"/>
    <w:basedOn w:val="Title"/>
    <w:rsid w:val="007144DE"/>
    <w:rPr>
      <w:sz w:val="32"/>
    </w:rPr>
  </w:style>
  <w:style w:type="character" w:styleId="PlaceholderText">
    <w:name w:val="Placeholder Text"/>
    <w:basedOn w:val="DefaultParagraphFont"/>
    <w:uiPriority w:val="99"/>
    <w:semiHidden/>
    <w:rsid w:val="005D3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E-SRV01\Daten\Intern\Vorlagen\Projekt\Breanos%20Allgemein%20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F061F99AF5433BA0EFD25E4EC228DD"/>
        <w:category>
          <w:name w:val="General"/>
          <w:gallery w:val="placeholder"/>
        </w:category>
        <w:types>
          <w:type w:val="bbPlcHdr"/>
        </w:types>
        <w:behaviors>
          <w:behavior w:val="content"/>
        </w:behaviors>
        <w:guid w:val="{C4B502AB-8132-430D-8A2D-1BF6448D68F2}"/>
      </w:docPartPr>
      <w:docPartBody>
        <w:p w:rsidR="00B26089" w:rsidRDefault="00E57ABB">
          <w:r w:rsidRPr="00E6655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BB"/>
    <w:rsid w:val="00B26089"/>
    <w:rsid w:val="00E57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AB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5DB2D-1586-40A0-816D-849355B1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Breanos Allgemein DE.dotx</Template>
  <TotalTime>0</TotalTime>
  <Pages>5</Pages>
  <Words>492</Words>
  <Characters>3543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Offene Punkte Daipan</vt:lpstr>
      <vt:lpstr>Handbuchvorlage_DE</vt:lpstr>
    </vt:vector>
  </TitlesOfParts>
  <Company>Breanos GmbH</Company>
  <LinksUpToDate>false</LinksUpToDate>
  <CharactersWithSpaces>4027</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Offene Punkte Daipan</dc:title>
  <dc:creator>Franz Kellner, Breanos Software;achim.bernhard@breanos.com</dc:creator>
  <cp:lastModifiedBy>Achim Bernhard</cp:lastModifiedBy>
  <cp:revision>48</cp:revision>
  <cp:lastPrinted>2017-12-19T13:24:00Z</cp:lastPrinted>
  <dcterms:created xsi:type="dcterms:W3CDTF">2018-06-22T11:02:00Z</dcterms:created>
  <dcterms:modified xsi:type="dcterms:W3CDTF">2018-08-08T15:00:00Z</dcterms:modified>
</cp:coreProperties>
</file>