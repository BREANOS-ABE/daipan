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7279141"/>
    <w:p w:rsidR="001E6EDA" w:rsidRPr="0001132C" w:rsidRDefault="00836836" w:rsidP="00736C0B">
      <w:pPr>
        <w:pStyle w:val="Titel"/>
        <w:rPr>
          <w:lang w:val="de-AT"/>
        </w:rPr>
      </w:pPr>
      <w:r w:rsidRPr="0001132C">
        <w:rPr>
          <w:noProof/>
          <w:lang w:val="de-AT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1270</wp:posOffset>
                </wp:positionV>
                <wp:extent cx="5921375" cy="3917950"/>
                <wp:effectExtent l="0" t="0" r="3175" b="6350"/>
                <wp:wrapNone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5619E514" id="Zeichenbereich 4" o:spid="_x0000_s1026" editas="canvas" style="position:absolute;margin-left:-.05pt;margin-top:.1pt;width:466.25pt;height:308.5pt;z-index:-251658240" coordsize="59213,39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13;height:39179;visibility:visible;mso-wrap-style:square" filled="t">
                  <v:fill r:id="rId9" o:title="" opacity=".5" recolor="t" rotate="t" o:detectmouseclick="t" type="frame"/>
                  <v:path o:connecttype="none"/>
                </v:shape>
              </v:group>
            </w:pict>
          </mc:Fallback>
        </mc:AlternateContent>
      </w:r>
    </w:p>
    <w:p w:rsidR="001E6EDA" w:rsidRPr="0001132C" w:rsidRDefault="001E6EDA" w:rsidP="00736C0B">
      <w:pPr>
        <w:pStyle w:val="Titel"/>
        <w:rPr>
          <w:lang w:val="de-AT"/>
        </w:rPr>
      </w:pPr>
      <w:bookmarkStart w:id="1" w:name="_Hlk508737859"/>
    </w:p>
    <w:sdt>
      <w:sdtPr>
        <w:rPr>
          <w:lang w:val="de-AT"/>
        </w:rPr>
        <w:alias w:val="Title"/>
        <w:tag w:val=""/>
        <w:id w:val="-406148064"/>
        <w:placeholder>
          <w:docPart w:val="2F79EC6ECA2F4F6BAFB2AE24F0E74A1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B6706" w:rsidRPr="0001132C" w:rsidRDefault="00A621BC" w:rsidP="00736C0B">
          <w:pPr>
            <w:pStyle w:val="Titel"/>
            <w:rPr>
              <w:lang w:val="de-AT"/>
            </w:rPr>
          </w:pPr>
          <w:r>
            <w:rPr>
              <w:lang w:val="de-AT"/>
            </w:rPr>
            <w:t>Anforderungsdefinition</w:t>
          </w:r>
        </w:p>
      </w:sdtContent>
    </w:sdt>
    <w:p w:rsidR="000B6706" w:rsidRPr="0001132C" w:rsidRDefault="000B6706" w:rsidP="00736C0B">
      <w:pPr>
        <w:pStyle w:val="Titel"/>
        <w:rPr>
          <w:lang w:val="de-AT"/>
        </w:rPr>
      </w:pPr>
    </w:p>
    <w:bookmarkStart w:id="2" w:name="_Hlk508737905" w:displacedByCustomXml="next"/>
    <w:sdt>
      <w:sdtPr>
        <w:alias w:val="Subject"/>
        <w:tag w:val=""/>
        <w:id w:val="-1253960124"/>
        <w:placeholder>
          <w:docPart w:val="55DE186BED2748CCAB45C72460D6056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B6706" w:rsidRPr="007144DE" w:rsidRDefault="001938FC" w:rsidP="007144DE">
          <w:pPr>
            <w:pStyle w:val="Titel-1"/>
          </w:pPr>
          <w:r>
            <w:t>KPU</w:t>
          </w:r>
        </w:p>
      </w:sdtContent>
    </w:sdt>
    <w:p w:rsidR="000B6706" w:rsidRPr="007144DE" w:rsidRDefault="000B6706" w:rsidP="007144DE">
      <w:pPr>
        <w:pStyle w:val="Titel-2"/>
      </w:pPr>
    </w:p>
    <w:p w:rsidR="00736C0B" w:rsidRPr="007144DE" w:rsidRDefault="00736C0B" w:rsidP="007144DE">
      <w:pPr>
        <w:pStyle w:val="Titel-3"/>
      </w:pPr>
    </w:p>
    <w:p w:rsidR="00736C0B" w:rsidRDefault="00736C0B" w:rsidP="00736C0B">
      <w:pPr>
        <w:pStyle w:val="Titel"/>
        <w:rPr>
          <w:lang w:val="de-AT"/>
        </w:rPr>
      </w:pPr>
    </w:p>
    <w:p w:rsidR="007144DE" w:rsidRDefault="007144DE" w:rsidP="00736C0B">
      <w:pPr>
        <w:pStyle w:val="Titel"/>
        <w:rPr>
          <w:lang w:val="de-AT"/>
        </w:rPr>
      </w:pPr>
    </w:p>
    <w:p w:rsidR="007144DE" w:rsidRPr="0001132C" w:rsidRDefault="007144DE" w:rsidP="00736C0B">
      <w:pPr>
        <w:pStyle w:val="Titel"/>
        <w:rPr>
          <w:lang w:val="de-AT"/>
        </w:rPr>
      </w:pPr>
    </w:p>
    <w:bookmarkEnd w:id="1"/>
    <w:bookmarkEnd w:id="2"/>
    <w:p w:rsidR="00736C0B" w:rsidRPr="0001132C" w:rsidRDefault="00736C0B" w:rsidP="00736C0B">
      <w:pPr>
        <w:pStyle w:val="Titel"/>
        <w:rPr>
          <w:lang w:val="de-AT"/>
        </w:rPr>
      </w:pPr>
      <w:r w:rsidRPr="0001132C">
        <w:rPr>
          <w:noProof/>
          <w:lang w:val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162230</wp:posOffset>
            </wp:positionV>
            <wp:extent cx="2733675" cy="485775"/>
            <wp:effectExtent l="0" t="0" r="9525" b="9525"/>
            <wp:wrapSquare wrapText="bothSides"/>
            <wp:docPr id="66" name="Picture 66" descr="BREANOS LOGO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 descr="BREANOS LOGO V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6706" w:rsidRPr="0001132C" w:rsidRDefault="000B6706" w:rsidP="009E6E4F">
      <w:pPr>
        <w:pStyle w:val="Titel"/>
        <w:rPr>
          <w:lang w:val="de-AT"/>
        </w:rPr>
      </w:pPr>
    </w:p>
    <w:p w:rsidR="000B6706" w:rsidRPr="0001132C" w:rsidRDefault="000B6706" w:rsidP="001E6EDA">
      <w:pPr>
        <w:pStyle w:val="Titeladresse"/>
      </w:pPr>
      <w:r w:rsidRPr="0001132C">
        <w:t>Neutorstraße 13</w:t>
      </w:r>
      <w:r w:rsidRPr="0001132C">
        <w:br/>
        <w:t>5020 Salzburg</w:t>
      </w:r>
    </w:p>
    <w:p w:rsidR="000B6706" w:rsidRPr="0001132C" w:rsidRDefault="004D30EC" w:rsidP="001E6EDA">
      <w:pPr>
        <w:pStyle w:val="Titeladresse"/>
      </w:pPr>
      <w:r w:rsidRPr="0001132C">
        <w:t>AUSTRIA</w:t>
      </w:r>
    </w:p>
    <w:p w:rsidR="000B6706" w:rsidRPr="0001132C" w:rsidRDefault="000B6706" w:rsidP="001E6EDA">
      <w:pPr>
        <w:pStyle w:val="Titeladresse"/>
      </w:pPr>
    </w:p>
    <w:p w:rsidR="000B6706" w:rsidRPr="001401EB" w:rsidRDefault="000B6706" w:rsidP="001E6EDA">
      <w:pPr>
        <w:pStyle w:val="Titeladresse"/>
      </w:pPr>
      <w:r w:rsidRPr="001401EB">
        <w:t>Tel: +43 (662) 276198-11</w:t>
      </w:r>
    </w:p>
    <w:p w:rsidR="000B6706" w:rsidRPr="00A0204A" w:rsidRDefault="000B6706" w:rsidP="001E6EDA">
      <w:pPr>
        <w:pStyle w:val="Titeladresse"/>
        <w:rPr>
          <w:lang w:val="en-GB"/>
        </w:rPr>
      </w:pPr>
      <w:r w:rsidRPr="00A0204A">
        <w:rPr>
          <w:lang w:val="en-GB"/>
        </w:rPr>
        <w:t>Fax: +43 (662) 276198-98</w:t>
      </w:r>
    </w:p>
    <w:p w:rsidR="000B6706" w:rsidRPr="00A0204A" w:rsidRDefault="000B6706" w:rsidP="001E6EDA">
      <w:pPr>
        <w:pStyle w:val="Titeladresse"/>
        <w:rPr>
          <w:lang w:val="en-GB"/>
        </w:rPr>
      </w:pPr>
      <w:r w:rsidRPr="00A0204A">
        <w:rPr>
          <w:lang w:val="en-GB"/>
        </w:rPr>
        <w:t xml:space="preserve">Mail: </w:t>
      </w:r>
      <w:hyperlink r:id="rId11" w:history="1">
        <w:r w:rsidR="000C3CB5" w:rsidRPr="00A0204A">
          <w:rPr>
            <w:rStyle w:val="Hyperlink"/>
            <w:lang w:val="en-GB"/>
          </w:rPr>
          <w:t>office@breanos.com</w:t>
        </w:r>
      </w:hyperlink>
    </w:p>
    <w:p w:rsidR="000C3CB5" w:rsidRPr="00A0204A" w:rsidRDefault="000C3CB5" w:rsidP="001E6EDA">
      <w:pPr>
        <w:pStyle w:val="Titeladresse"/>
        <w:rPr>
          <w:lang w:val="en-GB"/>
        </w:rPr>
      </w:pPr>
    </w:p>
    <w:p w:rsidR="000C3CB5" w:rsidRPr="00A0204A" w:rsidRDefault="000C3CB5" w:rsidP="001E6EDA">
      <w:pPr>
        <w:pStyle w:val="Titeladresse"/>
        <w:rPr>
          <w:lang w:val="en-GB"/>
        </w:rPr>
      </w:pPr>
    </w:p>
    <w:p w:rsidR="000C3CB5" w:rsidRPr="00A0204A" w:rsidRDefault="000C3CB5" w:rsidP="001E6EDA">
      <w:pPr>
        <w:pStyle w:val="Titeladresse"/>
        <w:rPr>
          <w:lang w:val="en-GB"/>
        </w:rPr>
      </w:pPr>
    </w:p>
    <w:p w:rsidR="000C3CB5" w:rsidRPr="00A0204A" w:rsidRDefault="000C3CB5" w:rsidP="001E6EDA">
      <w:pPr>
        <w:pStyle w:val="Titeladresse"/>
        <w:rPr>
          <w:lang w:val="en-GB"/>
        </w:rPr>
      </w:pPr>
    </w:p>
    <w:p w:rsidR="000C3CB5" w:rsidRPr="00A0204A" w:rsidRDefault="000C3CB5" w:rsidP="001E6EDA">
      <w:pPr>
        <w:pStyle w:val="Titeladresse"/>
        <w:rPr>
          <w:lang w:val="en-GB"/>
        </w:rPr>
      </w:pPr>
    </w:p>
    <w:p w:rsidR="000C3CB5" w:rsidRPr="00A0204A" w:rsidRDefault="000C3CB5" w:rsidP="001E6EDA">
      <w:pPr>
        <w:pStyle w:val="Titeladresse"/>
        <w:rPr>
          <w:lang w:val="en-GB"/>
        </w:rPr>
      </w:pPr>
    </w:p>
    <w:p w:rsidR="000C3CB5" w:rsidRPr="00A0204A" w:rsidRDefault="000C3CB5" w:rsidP="001E6EDA">
      <w:pPr>
        <w:pStyle w:val="Titeladresse"/>
        <w:rPr>
          <w:lang w:val="en-GB"/>
        </w:rPr>
      </w:pPr>
    </w:p>
    <w:p w:rsidR="000C3CB5" w:rsidRPr="00A0204A" w:rsidRDefault="000C3CB5" w:rsidP="001E6EDA">
      <w:pPr>
        <w:pStyle w:val="Titeladresse"/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65D31" w:rsidRPr="0001132C" w:rsidTr="00665D31">
        <w:tc>
          <w:tcPr>
            <w:tcW w:w="4531" w:type="dxa"/>
          </w:tcPr>
          <w:p w:rsidR="00665D31" w:rsidRPr="0001132C" w:rsidRDefault="00F514A1" w:rsidP="00665D31">
            <w:pPr>
              <w:pStyle w:val="Titeladresse"/>
              <w:spacing w:before="60" w:after="60"/>
              <w:jc w:val="right"/>
            </w:pPr>
            <w:r>
              <w:t>Datei</w:t>
            </w:r>
          </w:p>
        </w:tc>
        <w:tc>
          <w:tcPr>
            <w:tcW w:w="4531" w:type="dxa"/>
          </w:tcPr>
          <w:p w:rsidR="00665D31" w:rsidRPr="0001132C" w:rsidRDefault="00F20F77" w:rsidP="00665D31">
            <w:pPr>
              <w:pStyle w:val="Titeladresse"/>
              <w:spacing w:before="60" w:after="60"/>
              <w:jc w:val="left"/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0B36AA">
              <w:rPr>
                <w:noProof/>
              </w:rPr>
              <w:t>Dokument3</w:t>
            </w:r>
            <w:r>
              <w:rPr>
                <w:noProof/>
              </w:rPr>
              <w:fldChar w:fldCharType="end"/>
            </w:r>
          </w:p>
        </w:tc>
      </w:tr>
      <w:tr w:rsidR="00665D31" w:rsidRPr="0001132C" w:rsidTr="00665D31">
        <w:tc>
          <w:tcPr>
            <w:tcW w:w="4531" w:type="dxa"/>
          </w:tcPr>
          <w:p w:rsidR="00665D31" w:rsidRPr="0001132C" w:rsidRDefault="00665D31" w:rsidP="00665D31">
            <w:pPr>
              <w:pStyle w:val="Titeladresse"/>
              <w:spacing w:before="60" w:after="60"/>
              <w:jc w:val="right"/>
            </w:pPr>
            <w:r w:rsidRPr="0001132C">
              <w:t>Datum</w:t>
            </w:r>
          </w:p>
        </w:tc>
        <w:tc>
          <w:tcPr>
            <w:tcW w:w="4531" w:type="dxa"/>
          </w:tcPr>
          <w:p w:rsidR="00665D31" w:rsidRPr="0001132C" w:rsidRDefault="00F514A1" w:rsidP="00665D31">
            <w:pPr>
              <w:pStyle w:val="Titeladresse"/>
              <w:spacing w:before="60" w:after="60"/>
              <w:jc w:val="left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1938FC">
              <w:rPr>
                <w:noProof/>
              </w:rPr>
              <w:t>15.03.2018</w:t>
            </w:r>
            <w:r>
              <w:fldChar w:fldCharType="end"/>
            </w:r>
          </w:p>
        </w:tc>
      </w:tr>
    </w:tbl>
    <w:p w:rsidR="009055E7" w:rsidRDefault="009055E7">
      <w:pPr>
        <w:spacing w:before="0" w:after="0"/>
        <w:jc w:val="left"/>
      </w:pPr>
      <w:r>
        <w:br w:type="page"/>
      </w:r>
    </w:p>
    <w:p w:rsidR="000C3CB5" w:rsidRDefault="000C3CB5" w:rsidP="001E6EDA"/>
    <w:p w:rsidR="009055E7" w:rsidRPr="0001132C" w:rsidRDefault="009055E7" w:rsidP="001E6EDA">
      <w:pPr>
        <w:sectPr w:rsidR="009055E7" w:rsidRPr="0001132C">
          <w:pgSz w:w="11906" w:h="16838"/>
          <w:pgMar w:top="1417" w:right="1417" w:bottom="1134" w:left="1417" w:header="369" w:footer="284" w:gutter="0"/>
          <w:cols w:space="720"/>
        </w:sectPr>
      </w:pPr>
    </w:p>
    <w:p w:rsidR="00561415" w:rsidRPr="0001132C" w:rsidRDefault="00561415" w:rsidP="0010114E">
      <w:pPr>
        <w:pStyle w:val="Formatvorlageberschift1-0125PtLinks"/>
      </w:pPr>
      <w:r w:rsidRPr="0001132C">
        <w:lastRenderedPageBreak/>
        <w:t>Inhaltsverzeichnis</w:t>
      </w:r>
      <w:bookmarkEnd w:id="0"/>
    </w:p>
    <w:bookmarkStart w:id="3" w:name="_Toc508728046"/>
    <w:bookmarkStart w:id="4" w:name="_Toc508728218"/>
    <w:p w:rsidR="00FD7163" w:rsidRDefault="0001132C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r w:rsidRPr="0001132C">
        <w:rPr>
          <w:rFonts w:cs="Arial"/>
          <w:sz w:val="25"/>
          <w:szCs w:val="25"/>
        </w:rPr>
        <w:fldChar w:fldCharType="begin"/>
      </w:r>
      <w:r w:rsidRPr="0001132C">
        <w:rPr>
          <w:rFonts w:cs="Arial"/>
          <w:sz w:val="25"/>
          <w:szCs w:val="25"/>
        </w:rPr>
        <w:instrText xml:space="preserve"> TOC \o "1-4" \h \z \u </w:instrText>
      </w:r>
      <w:r w:rsidRPr="0001132C">
        <w:rPr>
          <w:rFonts w:cs="Arial"/>
          <w:sz w:val="25"/>
          <w:szCs w:val="25"/>
        </w:rPr>
        <w:fldChar w:fldCharType="separate"/>
      </w:r>
      <w:hyperlink w:anchor="_Toc508801401" w:history="1">
        <w:r w:rsidR="00FD7163" w:rsidRPr="0033373B">
          <w:rPr>
            <w:rStyle w:val="Hyperlink"/>
            <w:noProof/>
          </w:rPr>
          <w:t>1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</w:rPr>
          <w:t>Änderungsverzeichnis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_Toc508801401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4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02" w:history="1">
        <w:r w:rsidR="00FD7163" w:rsidRPr="0033373B">
          <w:rPr>
            <w:rStyle w:val="Hyperlink"/>
            <w:noProof/>
          </w:rPr>
          <w:t>2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</w:rPr>
          <w:t>Anforderungsbeschreibung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_Toc508801402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5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03" w:history="1">
        <w:r w:rsidR="00FD7163" w:rsidRPr="0033373B">
          <w:rPr>
            <w:rStyle w:val="Hyperlink"/>
            <w:noProof/>
          </w:rPr>
          <w:t>2.1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</w:rPr>
          <w:t>Einführung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_Toc508801403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5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04" w:history="1">
        <w:r w:rsidR="00FD7163" w:rsidRPr="0033373B">
          <w:rPr>
            <w:rStyle w:val="Hyperlink"/>
            <w:noProof/>
          </w:rPr>
          <w:t>2.1.1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</w:rPr>
          <w:t>Inkludierter Umfang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_Toc508801404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5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05" w:history="1">
        <w:r w:rsidR="00FD7163" w:rsidRPr="0033373B">
          <w:rPr>
            <w:rStyle w:val="Hyperlink"/>
            <w:noProof/>
            <w:lang w:val="en-GB"/>
          </w:rPr>
          <w:t>2.1.2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  <w:lang w:val="en-GB"/>
          </w:rPr>
          <w:t>Exkludierter Umfang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_Toc508801405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5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06" w:history="1">
        <w:r w:rsidR="00FD7163" w:rsidRPr="0033373B">
          <w:rPr>
            <w:rStyle w:val="Hyperlink"/>
            <w:noProof/>
          </w:rPr>
          <w:t>2.2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</w:rPr>
          <w:t>Geplantes Vorgehen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_Toc508801406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5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07" w:history="1">
        <w:r w:rsidR="00FD7163" w:rsidRPr="0033373B">
          <w:rPr>
            <w:rStyle w:val="Hyperlink"/>
            <w:noProof/>
          </w:rPr>
          <w:t>2.3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</w:rPr>
          <w:t>Aufwand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_Toc508801407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5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08" w:history="1">
        <w:r w:rsidR="00FD7163" w:rsidRPr="0033373B">
          <w:rPr>
            <w:rStyle w:val="Hyperlink"/>
            <w:noProof/>
            <w:lang w:val="de-DE"/>
          </w:rPr>
          <w:t>2.3.1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  <w:lang w:val="de-DE"/>
          </w:rPr>
          <w:t>Anmerkungen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_Toc508801408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6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09" w:history="1">
        <w:r w:rsidR="00FD7163" w:rsidRPr="0033373B">
          <w:rPr>
            <w:rStyle w:val="Hyperlink"/>
            <w:noProof/>
          </w:rPr>
          <w:t>2.4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</w:rPr>
          <w:t>Risiken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_Toc508801409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6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10" w:history="1">
        <w:r w:rsidR="00FD7163" w:rsidRPr="0033373B">
          <w:rPr>
            <w:rStyle w:val="Hyperlink"/>
            <w:noProof/>
            <w:lang w:val="de-DE"/>
          </w:rPr>
          <w:t>2.4.1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  <w:lang w:val="de-DE"/>
          </w:rPr>
          <w:t>Risiko 1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_Toc508801410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6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11" w:history="1">
        <w:r w:rsidR="00FD7163" w:rsidRPr="0033373B">
          <w:rPr>
            <w:rStyle w:val="Hyperlink"/>
            <w:noProof/>
            <w:lang w:val="de-DE"/>
          </w:rPr>
          <w:t>2.4.1.1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  <w:lang w:val="de-DE"/>
          </w:rPr>
          <w:t>Beschreibung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_Toc508801411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6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12" w:history="1">
        <w:r w:rsidR="00FD7163" w:rsidRPr="0033373B">
          <w:rPr>
            <w:rStyle w:val="Hyperlink"/>
            <w:noProof/>
            <w:lang w:val="de-DE"/>
          </w:rPr>
          <w:t>2.4.1.2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  <w:lang w:val="de-DE"/>
          </w:rPr>
          <w:t>Folgen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_Toc508801412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6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13" w:history="1">
        <w:r w:rsidR="00FD7163" w:rsidRPr="0033373B">
          <w:rPr>
            <w:rStyle w:val="Hyperlink"/>
            <w:noProof/>
            <w:lang w:val="de-DE"/>
          </w:rPr>
          <w:t>2.4.1.3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  <w:lang w:val="de-DE"/>
          </w:rPr>
          <w:t>Gegenmaßnahmen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_Toc508801413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6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14" w:history="1">
        <w:r w:rsidR="00FD7163" w:rsidRPr="0033373B">
          <w:rPr>
            <w:rStyle w:val="Hyperlink"/>
            <w:noProof/>
            <w:lang w:val="de-DE"/>
          </w:rPr>
          <w:t>2.4.1.4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  <w:lang w:val="de-DE"/>
          </w:rPr>
          <w:t>Wahrscheinlichkeit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_Toc508801414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6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15" w:history="1">
        <w:r w:rsidR="00FD7163" w:rsidRPr="0033373B">
          <w:rPr>
            <w:rStyle w:val="Hyperlink"/>
            <w:noProof/>
          </w:rPr>
          <w:t>2.5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</w:rPr>
          <w:t>Erfordernisse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_Toc508801415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6</w:t>
        </w:r>
        <w:r w:rsidR="00FD7163">
          <w:rPr>
            <w:noProof/>
            <w:webHidden/>
          </w:rPr>
          <w:fldChar w:fldCharType="end"/>
        </w:r>
      </w:hyperlink>
    </w:p>
    <w:p w:rsidR="00FD7163" w:rsidRDefault="00F20F7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08801416" w:history="1">
        <w:r w:rsidR="00FD7163" w:rsidRPr="0033373B">
          <w:rPr>
            <w:rStyle w:val="Hyperlink"/>
            <w:noProof/>
            <w:lang w:val="de-DE"/>
          </w:rPr>
          <w:t>2.5.1</w:t>
        </w:r>
        <w:r w:rsidR="00FD7163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FD7163" w:rsidRPr="0033373B">
          <w:rPr>
            <w:rStyle w:val="Hyperlink"/>
            <w:noProof/>
            <w:lang w:val="de-DE"/>
          </w:rPr>
          <w:t>Requirement 1</w:t>
        </w:r>
        <w:r w:rsidR="00FD7163">
          <w:rPr>
            <w:noProof/>
            <w:webHidden/>
          </w:rPr>
          <w:tab/>
        </w:r>
        <w:r w:rsidR="00FD7163">
          <w:rPr>
            <w:noProof/>
            <w:webHidden/>
          </w:rPr>
          <w:fldChar w:fldCharType="begin"/>
        </w:r>
        <w:r w:rsidR="00FD7163">
          <w:rPr>
            <w:noProof/>
            <w:webHidden/>
          </w:rPr>
          <w:instrText xml:space="preserve"> PAGEREF _Toc508801416 \h </w:instrText>
        </w:r>
        <w:r w:rsidR="00FD7163">
          <w:rPr>
            <w:noProof/>
            <w:webHidden/>
          </w:rPr>
        </w:r>
        <w:r w:rsidR="00FD7163">
          <w:rPr>
            <w:noProof/>
            <w:webHidden/>
          </w:rPr>
          <w:fldChar w:fldCharType="separate"/>
        </w:r>
        <w:r w:rsidR="000B36AA">
          <w:rPr>
            <w:noProof/>
            <w:webHidden/>
          </w:rPr>
          <w:t>6</w:t>
        </w:r>
        <w:r w:rsidR="00FD7163">
          <w:rPr>
            <w:noProof/>
            <w:webHidden/>
          </w:rPr>
          <w:fldChar w:fldCharType="end"/>
        </w:r>
      </w:hyperlink>
    </w:p>
    <w:p w:rsidR="0001132C" w:rsidRPr="0001132C" w:rsidRDefault="0001132C" w:rsidP="0001132C">
      <w:pPr>
        <w:rPr>
          <w:rFonts w:cs="Arial"/>
          <w:sz w:val="25"/>
          <w:szCs w:val="25"/>
        </w:rPr>
      </w:pPr>
      <w:r w:rsidRPr="0001132C">
        <w:rPr>
          <w:rFonts w:cs="Arial"/>
          <w:sz w:val="25"/>
          <w:szCs w:val="25"/>
        </w:rPr>
        <w:fldChar w:fldCharType="end"/>
      </w:r>
    </w:p>
    <w:p w:rsidR="0001132C" w:rsidRPr="0001132C" w:rsidRDefault="0001132C">
      <w:pPr>
        <w:spacing w:before="0" w:after="0"/>
        <w:jc w:val="left"/>
      </w:pPr>
      <w:r w:rsidRPr="0001132C">
        <w:br w:type="page"/>
      </w:r>
    </w:p>
    <w:p w:rsidR="00561415" w:rsidRPr="0001132C" w:rsidRDefault="001C7E88" w:rsidP="0001132C">
      <w:pPr>
        <w:pStyle w:val="berschrift1"/>
        <w:numPr>
          <w:ilvl w:val="0"/>
          <w:numId w:val="10"/>
        </w:numPr>
        <w:rPr>
          <w:lang w:val="de-AT"/>
        </w:rPr>
      </w:pPr>
      <w:bookmarkStart w:id="5" w:name="_Toc508801401"/>
      <w:r w:rsidRPr="0001132C">
        <w:rPr>
          <w:lang w:val="de-AT"/>
        </w:rPr>
        <w:lastRenderedPageBreak/>
        <w:t>Änderungsverzeichnis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064"/>
        <w:gridCol w:w="1886"/>
        <w:gridCol w:w="4389"/>
      </w:tblGrid>
      <w:tr w:rsidR="0070007B" w:rsidRPr="0001132C" w:rsidTr="0070007B">
        <w:tc>
          <w:tcPr>
            <w:tcW w:w="1615" w:type="dxa"/>
            <w:shd w:val="clear" w:color="auto" w:fill="auto"/>
          </w:tcPr>
          <w:p w:rsidR="0070007B" w:rsidRPr="0001132C" w:rsidRDefault="0070007B" w:rsidP="001E6EDA">
            <w:r w:rsidRPr="0001132C">
              <w:t>Datum</w:t>
            </w:r>
          </w:p>
        </w:tc>
        <w:tc>
          <w:tcPr>
            <w:tcW w:w="1064" w:type="dxa"/>
            <w:shd w:val="clear" w:color="auto" w:fill="auto"/>
          </w:tcPr>
          <w:p w:rsidR="0070007B" w:rsidRPr="0001132C" w:rsidRDefault="0070007B" w:rsidP="001E6EDA">
            <w:r w:rsidRPr="0001132C">
              <w:t>Version</w:t>
            </w:r>
          </w:p>
        </w:tc>
        <w:tc>
          <w:tcPr>
            <w:tcW w:w="1886" w:type="dxa"/>
          </w:tcPr>
          <w:p w:rsidR="0070007B" w:rsidRPr="0001132C" w:rsidRDefault="00C4661F" w:rsidP="001E6EDA">
            <w:r>
              <w:t>Verfasser</w:t>
            </w:r>
          </w:p>
        </w:tc>
        <w:tc>
          <w:tcPr>
            <w:tcW w:w="4389" w:type="dxa"/>
            <w:shd w:val="clear" w:color="auto" w:fill="auto"/>
          </w:tcPr>
          <w:p w:rsidR="0070007B" w:rsidRPr="0001132C" w:rsidRDefault="0070007B" w:rsidP="001E6EDA">
            <w:r w:rsidRPr="0001132C">
              <w:t>Beschreibung</w:t>
            </w:r>
          </w:p>
        </w:tc>
      </w:tr>
      <w:tr w:rsidR="0070007B" w:rsidRPr="00A0204A" w:rsidTr="0070007B">
        <w:tc>
          <w:tcPr>
            <w:tcW w:w="1615" w:type="dxa"/>
            <w:shd w:val="clear" w:color="auto" w:fill="auto"/>
          </w:tcPr>
          <w:p w:rsidR="0070007B" w:rsidRPr="0001132C" w:rsidRDefault="00A05BB2" w:rsidP="001E6EDA">
            <w:r>
              <w:t>14.03.2018</w:t>
            </w:r>
          </w:p>
        </w:tc>
        <w:tc>
          <w:tcPr>
            <w:tcW w:w="1064" w:type="dxa"/>
            <w:shd w:val="clear" w:color="auto" w:fill="auto"/>
          </w:tcPr>
          <w:p w:rsidR="0070007B" w:rsidRPr="0001132C" w:rsidRDefault="00413177" w:rsidP="001E6EDA">
            <w:r>
              <w:t>1</w:t>
            </w:r>
          </w:p>
        </w:tc>
        <w:sdt>
          <w:sdtPr>
            <w:alias w:val="Author"/>
            <w:tag w:val=""/>
            <w:id w:val="-1244413651"/>
            <w:placeholder>
              <w:docPart w:val="23E571C9964E4E47932DB37E97C68D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86" w:type="dxa"/>
              </w:tcPr>
              <w:p w:rsidR="0070007B" w:rsidRPr="0001132C" w:rsidRDefault="000B36AA" w:rsidP="001E6EDA">
                <w:r>
                  <w:t>Fabian Ulamec, Breanos Software</w:t>
                </w:r>
              </w:p>
            </w:tc>
          </w:sdtContent>
        </w:sdt>
        <w:tc>
          <w:tcPr>
            <w:tcW w:w="4389" w:type="dxa"/>
            <w:shd w:val="clear" w:color="auto" w:fill="auto"/>
          </w:tcPr>
          <w:p w:rsidR="0070007B" w:rsidRPr="001401EB" w:rsidRDefault="005E4EDD" w:rsidP="001E6EDA">
            <w:r w:rsidRPr="001401EB">
              <w:t xml:space="preserve">Erstellung </w:t>
            </w:r>
            <w:r w:rsidR="008575FD" w:rsidRPr="001401EB">
              <w:t>des Dokuments.</w:t>
            </w:r>
            <w:r w:rsidR="001401EB" w:rsidRPr="001401EB">
              <w:t xml:space="preserve"> </w:t>
            </w:r>
          </w:p>
        </w:tc>
      </w:tr>
    </w:tbl>
    <w:p w:rsidR="00A07D3C" w:rsidRPr="0001132C" w:rsidRDefault="001C7E88" w:rsidP="00F817CC">
      <w:pPr>
        <w:pStyle w:val="berschrift1"/>
        <w:rPr>
          <w:lang w:val="de-AT"/>
        </w:rPr>
      </w:pPr>
      <w:bookmarkStart w:id="6" w:name="_GoBack"/>
      <w:bookmarkEnd w:id="6"/>
      <w:r w:rsidRPr="006E54C9">
        <w:rPr>
          <w:lang w:val="de-AT"/>
        </w:rPr>
        <w:br w:type="page"/>
      </w:r>
      <w:bookmarkStart w:id="7" w:name="_Toc508801402"/>
      <w:r w:rsidR="00A0204A" w:rsidRPr="006E54C9">
        <w:rPr>
          <w:lang w:val="de-AT"/>
        </w:rPr>
        <w:lastRenderedPageBreak/>
        <w:t>Anforderungsbeschreibung</w:t>
      </w:r>
      <w:bookmarkEnd w:id="7"/>
    </w:p>
    <w:p w:rsidR="00E95620" w:rsidRPr="0001132C" w:rsidRDefault="00A0204A" w:rsidP="00900B2F">
      <w:pPr>
        <w:pStyle w:val="berschrift2"/>
        <w:rPr>
          <w:lang w:val="de-AT"/>
        </w:rPr>
      </w:pPr>
      <w:bookmarkStart w:id="8" w:name="_Toc508801403"/>
      <w:r>
        <w:rPr>
          <w:lang w:val="de-AT"/>
        </w:rPr>
        <w:t>Einführung</w:t>
      </w:r>
      <w:bookmarkEnd w:id="8"/>
    </w:p>
    <w:p w:rsidR="00E95620" w:rsidRDefault="009F7848" w:rsidP="001E6EDA">
      <w:r>
        <w:t xml:space="preserve">Die Knowledge Processing Units (KPU) dienen dem Verwalten von </w:t>
      </w:r>
      <w:r w:rsidR="00D13FB0">
        <w:t>Daten und steuern von Aktionen.</w:t>
      </w:r>
    </w:p>
    <w:p w:rsidR="00D13FB0" w:rsidRDefault="00D13FB0" w:rsidP="001E6EDA">
      <w:r>
        <w:t xml:space="preserve">Arten von KPUs: </w:t>
      </w:r>
    </w:p>
    <w:p w:rsidR="00D13FB0" w:rsidRDefault="00D13FB0" w:rsidP="00D13FB0">
      <w:pPr>
        <w:pStyle w:val="Listenabsatz"/>
        <w:numPr>
          <w:ilvl w:val="0"/>
          <w:numId w:val="13"/>
        </w:numPr>
      </w:pPr>
      <w:proofErr w:type="spellStart"/>
      <w:r>
        <w:t>Machine</w:t>
      </w:r>
      <w:proofErr w:type="spellEnd"/>
      <w:r>
        <w:t xml:space="preserve"> Unit</w:t>
      </w:r>
    </w:p>
    <w:p w:rsidR="00D13FB0" w:rsidRDefault="00D13FB0" w:rsidP="00D13FB0">
      <w:pPr>
        <w:pStyle w:val="Listenabsatz"/>
        <w:numPr>
          <w:ilvl w:val="0"/>
          <w:numId w:val="13"/>
        </w:numPr>
      </w:pPr>
      <w:r>
        <w:t>Transport Unit</w:t>
      </w:r>
    </w:p>
    <w:p w:rsidR="00D13FB0" w:rsidRDefault="00D13FB0" w:rsidP="00D13FB0">
      <w:pPr>
        <w:pStyle w:val="Listenabsatz"/>
        <w:numPr>
          <w:ilvl w:val="0"/>
          <w:numId w:val="13"/>
        </w:numPr>
      </w:pPr>
      <w:proofErr w:type="spellStart"/>
      <w:r>
        <w:t>Logistic</w:t>
      </w:r>
      <w:proofErr w:type="spellEnd"/>
      <w:r>
        <w:t xml:space="preserve"> Unit</w:t>
      </w:r>
    </w:p>
    <w:p w:rsidR="00D13FB0" w:rsidRDefault="00D13FB0" w:rsidP="00D13FB0">
      <w:proofErr w:type="spellStart"/>
      <w:r>
        <w:t>Machine</w:t>
      </w:r>
      <w:proofErr w:type="spellEnd"/>
      <w:r>
        <w:t xml:space="preserve"> Units: Diese KPUs steuern das Verhalten und die Aktionen einer Maschine. Z.B. welche Operation an einem Werkstück durchgeführt werden soll.</w:t>
      </w:r>
    </w:p>
    <w:p w:rsidR="00D13FB0" w:rsidRDefault="00D13FB0" w:rsidP="00D13FB0">
      <w:r>
        <w:t xml:space="preserve">Transport Units: Für den Transport zuständig. Damit sind z.B. Start- und Zielkoordinate für Greifer, </w:t>
      </w:r>
      <w:proofErr w:type="spellStart"/>
      <w:r>
        <w:t>Gantries</w:t>
      </w:r>
      <w:proofErr w:type="spellEnd"/>
      <w:r>
        <w:t xml:space="preserve"> o.ä. gemeint.</w:t>
      </w:r>
    </w:p>
    <w:p w:rsidR="00D13FB0" w:rsidRPr="009F7848" w:rsidRDefault="00D13FB0" w:rsidP="00D13FB0">
      <w:proofErr w:type="spellStart"/>
      <w:r>
        <w:t>Logistic</w:t>
      </w:r>
      <w:proofErr w:type="spellEnd"/>
      <w:r>
        <w:t xml:space="preserve"> Units: Zuständig für die Koordination von </w:t>
      </w:r>
      <w:proofErr w:type="spellStart"/>
      <w:r>
        <w:t>Machine</w:t>
      </w:r>
      <w:proofErr w:type="spellEnd"/>
      <w:r>
        <w:t xml:space="preserve"> und Transport Units. Soll möglichst effizient Wegzeiten und Bearbeitungsschritte berechnen.</w:t>
      </w:r>
    </w:p>
    <w:p w:rsidR="00E95620" w:rsidRPr="009F7848" w:rsidRDefault="00E95620" w:rsidP="00E95620"/>
    <w:p w:rsidR="00E95620" w:rsidRPr="0001132C" w:rsidRDefault="00A0204A" w:rsidP="00900B2F">
      <w:pPr>
        <w:pStyle w:val="berschrift3"/>
      </w:pPr>
      <w:bookmarkStart w:id="9" w:name="_Toc508801404"/>
      <w:r>
        <w:t>Inkludierter Umfang</w:t>
      </w:r>
      <w:bookmarkEnd w:id="9"/>
    </w:p>
    <w:p w:rsidR="00D87EA8" w:rsidRPr="001E0131" w:rsidRDefault="00D13FB0" w:rsidP="00D87EA8">
      <w:r>
        <w:t>Derzeit noch unbekannt.</w:t>
      </w:r>
    </w:p>
    <w:p w:rsidR="00A0204A" w:rsidRDefault="00A0204A" w:rsidP="00A0204A">
      <w:pPr>
        <w:pStyle w:val="berschrift3"/>
        <w:rPr>
          <w:lang w:val="en-GB"/>
        </w:rPr>
      </w:pPr>
      <w:bookmarkStart w:id="10" w:name="_Toc508801405"/>
      <w:proofErr w:type="spellStart"/>
      <w:r>
        <w:rPr>
          <w:lang w:val="en-GB"/>
        </w:rPr>
        <w:t>Exkludierter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Umfang</w:t>
      </w:r>
      <w:bookmarkEnd w:id="10"/>
      <w:proofErr w:type="spellEnd"/>
    </w:p>
    <w:p w:rsidR="00CB1C49" w:rsidRDefault="00023DAB" w:rsidP="00A0204A">
      <w:pPr>
        <w:rPr>
          <w:lang w:val="en-GB"/>
        </w:rPr>
      </w:pPr>
      <w:r>
        <w:rPr>
          <w:lang w:val="en-GB"/>
        </w:rPr>
        <w:t xml:space="preserve">Was </w:t>
      </w:r>
      <w:proofErr w:type="spellStart"/>
      <w:r>
        <w:rPr>
          <w:lang w:val="en-GB"/>
        </w:rPr>
        <w:t>gehört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dazu</w:t>
      </w:r>
      <w:proofErr w:type="spellEnd"/>
      <w:r w:rsidR="00F13230">
        <w:rPr>
          <w:lang w:val="en-GB"/>
        </w:rPr>
        <w:t>?</w:t>
      </w:r>
    </w:p>
    <w:p w:rsidR="00F13230" w:rsidRDefault="00F13230" w:rsidP="00A0204A">
      <w:pPr>
        <w:rPr>
          <w:lang w:val="en-GB"/>
        </w:rPr>
      </w:pPr>
    </w:p>
    <w:p w:rsidR="00CB1C49" w:rsidRDefault="00CB1C49" w:rsidP="00CB1C49">
      <w:pPr>
        <w:pStyle w:val="berschrift2"/>
      </w:pPr>
      <w:bookmarkStart w:id="11" w:name="_Toc508801406"/>
      <w:r>
        <w:t>Geplantes Vorgehen</w:t>
      </w:r>
      <w:bookmarkEnd w:id="11"/>
    </w:p>
    <w:p w:rsidR="00CB1C49" w:rsidRDefault="00D13FB0" w:rsidP="00F13230">
      <w:r>
        <w:t>Im ersten Schritt eine Infrastruktur auf Workflow-Basis für die KPUs erstellen.</w:t>
      </w:r>
    </w:p>
    <w:p w:rsidR="00F13230" w:rsidRPr="00CB1C49" w:rsidRDefault="00F13230" w:rsidP="00F13230">
      <w:pPr>
        <w:rPr>
          <w:lang w:val="de-DE"/>
        </w:rPr>
      </w:pPr>
    </w:p>
    <w:p w:rsidR="005A1CC1" w:rsidRDefault="00A0204A" w:rsidP="00A0204A">
      <w:pPr>
        <w:pStyle w:val="berschrift2"/>
      </w:pPr>
      <w:bookmarkStart w:id="12" w:name="_Toc508801407"/>
      <w:r>
        <w:t>Aufwand</w:t>
      </w:r>
      <w:bookmarkEnd w:id="12"/>
    </w:p>
    <w:p w:rsidR="007248E8" w:rsidRDefault="00D13FB0" w:rsidP="00A0204A">
      <w:pPr>
        <w:rPr>
          <w:lang w:val="de-DE"/>
        </w:rPr>
      </w:pPr>
      <w:r>
        <w:rPr>
          <w:lang w:val="de-DE"/>
        </w:rPr>
        <w:t>Derzeit noch unbekannt.</w:t>
      </w:r>
    </w:p>
    <w:p w:rsidR="00023DAB" w:rsidRDefault="00023DAB" w:rsidP="00A0204A">
      <w:pPr>
        <w:rPr>
          <w:lang w:val="de-DE"/>
        </w:rPr>
      </w:pPr>
    </w:p>
    <w:tbl>
      <w:tblPr>
        <w:tblStyle w:val="Tabellenraster"/>
        <w:tblW w:w="9697" w:type="dxa"/>
        <w:tblLook w:val="04A0" w:firstRow="1" w:lastRow="0" w:firstColumn="1" w:lastColumn="0" w:noHBand="0" w:noVBand="1"/>
      </w:tblPr>
      <w:tblGrid>
        <w:gridCol w:w="4848"/>
        <w:gridCol w:w="4849"/>
      </w:tblGrid>
      <w:tr w:rsidR="007248E8" w:rsidRPr="005217B1" w:rsidTr="007248E8">
        <w:trPr>
          <w:trHeight w:val="108"/>
        </w:trPr>
        <w:tc>
          <w:tcPr>
            <w:tcW w:w="4848" w:type="dxa"/>
          </w:tcPr>
          <w:p w:rsidR="007248E8" w:rsidRPr="005217B1" w:rsidRDefault="007248E8" w:rsidP="00532256">
            <w:pPr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4849" w:type="dxa"/>
          </w:tcPr>
          <w:p w:rsidR="007248E8" w:rsidRPr="005217B1" w:rsidRDefault="007248E8" w:rsidP="00532256">
            <w:pPr>
              <w:rPr>
                <w:lang w:val="de-DE"/>
              </w:rPr>
            </w:pPr>
            <w:r>
              <w:rPr>
                <w:lang w:val="de-DE"/>
              </w:rPr>
              <w:t>Mannstunden</w:t>
            </w:r>
          </w:p>
        </w:tc>
      </w:tr>
      <w:tr w:rsidR="007248E8" w:rsidRPr="005217B1" w:rsidTr="007248E8">
        <w:trPr>
          <w:trHeight w:val="106"/>
        </w:trPr>
        <w:tc>
          <w:tcPr>
            <w:tcW w:w="4848" w:type="dxa"/>
          </w:tcPr>
          <w:p w:rsidR="007248E8" w:rsidRPr="005217B1" w:rsidRDefault="00D13FB0" w:rsidP="00532256">
            <w:pPr>
              <w:rPr>
                <w:lang w:val="de-DE"/>
              </w:rPr>
            </w:pPr>
            <w:r>
              <w:rPr>
                <w:lang w:val="de-DE"/>
              </w:rPr>
              <w:t>Aufbau Infrastruktur</w:t>
            </w:r>
          </w:p>
        </w:tc>
        <w:tc>
          <w:tcPr>
            <w:tcW w:w="4849" w:type="dxa"/>
          </w:tcPr>
          <w:p w:rsidR="007248E8" w:rsidRPr="005217B1" w:rsidRDefault="00D13FB0" w:rsidP="00532256">
            <w:pPr>
              <w:rPr>
                <w:lang w:val="de-DE"/>
              </w:rPr>
            </w:pPr>
            <w:r>
              <w:rPr>
                <w:rFonts w:cs="Arial"/>
                <w:lang w:val="de-DE"/>
              </w:rPr>
              <w:t>∞</w:t>
            </w:r>
          </w:p>
        </w:tc>
      </w:tr>
      <w:tr w:rsidR="00D13FB0" w:rsidRPr="005217B1" w:rsidTr="007248E8">
        <w:trPr>
          <w:trHeight w:val="344"/>
        </w:trPr>
        <w:tc>
          <w:tcPr>
            <w:tcW w:w="4848" w:type="dxa"/>
          </w:tcPr>
          <w:p w:rsidR="00D13FB0" w:rsidRPr="005217B1" w:rsidRDefault="00D13FB0" w:rsidP="00532256">
            <w:pPr>
              <w:rPr>
                <w:lang w:val="de-DE"/>
              </w:rPr>
            </w:pPr>
            <w:r>
              <w:rPr>
                <w:lang w:val="de-DE"/>
              </w:rPr>
              <w:t>Gesamt</w:t>
            </w:r>
          </w:p>
        </w:tc>
        <w:tc>
          <w:tcPr>
            <w:tcW w:w="4849" w:type="dxa"/>
          </w:tcPr>
          <w:p w:rsidR="00D13FB0" w:rsidRPr="005217B1" w:rsidRDefault="00D13FB0" w:rsidP="00532256">
            <w:pPr>
              <w:rPr>
                <w:lang w:val="de-DE"/>
              </w:rPr>
            </w:pPr>
            <w:r>
              <w:rPr>
                <w:rFonts w:cs="Arial"/>
                <w:lang w:val="de-DE"/>
              </w:rPr>
              <w:t>∞</w:t>
            </w:r>
          </w:p>
        </w:tc>
      </w:tr>
    </w:tbl>
    <w:p w:rsidR="007108A2" w:rsidRPr="00D13FB0" w:rsidRDefault="007248E8" w:rsidP="00A0204A">
      <w:pPr>
        <w:pStyle w:val="berschrift3"/>
        <w:rPr>
          <w:lang w:val="de-DE"/>
        </w:rPr>
      </w:pPr>
      <w:bookmarkStart w:id="13" w:name="_Toc508801408"/>
      <w:r>
        <w:rPr>
          <w:lang w:val="de-DE"/>
        </w:rPr>
        <w:t>Anmerkungen</w:t>
      </w:r>
      <w:bookmarkEnd w:id="13"/>
    </w:p>
    <w:p w:rsidR="007248E8" w:rsidRDefault="007248E8" w:rsidP="007248E8">
      <w:pPr>
        <w:pStyle w:val="berschrift2"/>
      </w:pPr>
      <w:bookmarkStart w:id="14" w:name="_Toc508801409"/>
      <w:r>
        <w:t>Risiken</w:t>
      </w:r>
      <w:bookmarkEnd w:id="14"/>
    </w:p>
    <w:p w:rsidR="007248E8" w:rsidRDefault="00023DAB" w:rsidP="007248E8">
      <w:pPr>
        <w:pStyle w:val="berschrift3"/>
        <w:rPr>
          <w:lang w:val="de-DE"/>
        </w:rPr>
      </w:pPr>
      <w:bookmarkStart w:id="15" w:name="_Toc508801410"/>
      <w:r>
        <w:rPr>
          <w:lang w:val="de-DE"/>
        </w:rPr>
        <w:t>Risiko 1</w:t>
      </w:r>
      <w:bookmarkEnd w:id="15"/>
    </w:p>
    <w:p w:rsidR="007248E8" w:rsidRDefault="007248E8" w:rsidP="006711E0">
      <w:pPr>
        <w:pStyle w:val="berschrift4"/>
        <w:rPr>
          <w:lang w:val="de-DE"/>
        </w:rPr>
      </w:pPr>
      <w:bookmarkStart w:id="16" w:name="_Toc508801411"/>
      <w:r w:rsidRPr="006711E0">
        <w:rPr>
          <w:lang w:val="de-DE"/>
        </w:rPr>
        <w:t>Beschreibung</w:t>
      </w:r>
      <w:bookmarkEnd w:id="16"/>
    </w:p>
    <w:p w:rsidR="006711E0" w:rsidRPr="006711E0" w:rsidRDefault="00023DAB" w:rsidP="006711E0">
      <w:pPr>
        <w:rPr>
          <w:lang w:val="de-DE"/>
        </w:rPr>
      </w:pPr>
      <w:r>
        <w:rPr>
          <w:lang w:val="de-DE"/>
        </w:rPr>
        <w:t>Worum geht es</w:t>
      </w:r>
      <w:r w:rsidR="006A1E17">
        <w:rPr>
          <w:lang w:val="de-DE"/>
        </w:rPr>
        <w:t>?</w:t>
      </w:r>
    </w:p>
    <w:p w:rsidR="007248E8" w:rsidRDefault="007248E8" w:rsidP="006711E0">
      <w:pPr>
        <w:pStyle w:val="berschrift4"/>
        <w:rPr>
          <w:lang w:val="de-DE"/>
        </w:rPr>
      </w:pPr>
      <w:bookmarkStart w:id="17" w:name="_Toc508801412"/>
      <w:r w:rsidRPr="006711E0">
        <w:rPr>
          <w:lang w:val="de-DE"/>
        </w:rPr>
        <w:lastRenderedPageBreak/>
        <w:t>Folgen</w:t>
      </w:r>
      <w:bookmarkEnd w:id="17"/>
    </w:p>
    <w:p w:rsidR="006711E0" w:rsidRPr="006711E0" w:rsidRDefault="00F13230" w:rsidP="006711E0">
      <w:pPr>
        <w:rPr>
          <w:lang w:val="de-DE"/>
        </w:rPr>
      </w:pPr>
      <w:r>
        <w:rPr>
          <w:lang w:val="de-DE"/>
        </w:rPr>
        <w:t>Was kann passieren</w:t>
      </w:r>
      <w:r w:rsidR="006A1E17">
        <w:rPr>
          <w:lang w:val="de-DE"/>
        </w:rPr>
        <w:t>?</w:t>
      </w:r>
    </w:p>
    <w:p w:rsidR="007248E8" w:rsidRDefault="007248E8" w:rsidP="006711E0">
      <w:pPr>
        <w:pStyle w:val="berschrift4"/>
        <w:rPr>
          <w:lang w:val="de-DE"/>
        </w:rPr>
      </w:pPr>
      <w:bookmarkStart w:id="18" w:name="_Toc508801413"/>
      <w:r w:rsidRPr="006711E0">
        <w:rPr>
          <w:lang w:val="de-DE"/>
        </w:rPr>
        <w:t>Gegenmaßnahmen</w:t>
      </w:r>
      <w:bookmarkEnd w:id="18"/>
    </w:p>
    <w:p w:rsidR="006711E0" w:rsidRPr="006711E0" w:rsidRDefault="00F13230" w:rsidP="00F13230">
      <w:pPr>
        <w:rPr>
          <w:lang w:val="de-DE"/>
        </w:rPr>
      </w:pPr>
      <w:r>
        <w:rPr>
          <w:lang w:val="de-DE"/>
        </w:rPr>
        <w:t xml:space="preserve">Wie kann das Risiko gelindert werden? Wie kann es vermieden werden? Wenn das Risiko eintritt, wie wird </w:t>
      </w:r>
      <w:proofErr w:type="spellStart"/>
      <w:r>
        <w:rPr>
          <w:lang w:val="de-DE"/>
        </w:rPr>
        <w:t>vorgegegangen</w:t>
      </w:r>
      <w:proofErr w:type="spellEnd"/>
      <w:r>
        <w:rPr>
          <w:lang w:val="de-DE"/>
        </w:rPr>
        <w:t>?</w:t>
      </w:r>
    </w:p>
    <w:p w:rsidR="007248E8" w:rsidRDefault="007248E8" w:rsidP="006711E0">
      <w:pPr>
        <w:pStyle w:val="berschrift4"/>
        <w:rPr>
          <w:lang w:val="de-DE"/>
        </w:rPr>
      </w:pPr>
      <w:bookmarkStart w:id="19" w:name="_Toc508801414"/>
      <w:r w:rsidRPr="006711E0">
        <w:rPr>
          <w:lang w:val="de-DE"/>
        </w:rPr>
        <w:t>Wahrscheinlichkeit</w:t>
      </w:r>
      <w:bookmarkEnd w:id="19"/>
    </w:p>
    <w:p w:rsidR="00745D7A" w:rsidRDefault="00F13230" w:rsidP="006711E0">
      <w:pPr>
        <w:rPr>
          <w:lang w:val="de-DE"/>
        </w:rPr>
      </w:pPr>
      <w:r>
        <w:rPr>
          <w:lang w:val="de-DE"/>
        </w:rPr>
        <w:t>Wie hoch schätzen wir die Wahrscheinlichkeit, dass das Risikoszenario auftritt?</w:t>
      </w:r>
    </w:p>
    <w:p w:rsidR="00745D7A" w:rsidRDefault="00604262" w:rsidP="00604262">
      <w:pPr>
        <w:pStyle w:val="berschrift2"/>
      </w:pPr>
      <w:bookmarkStart w:id="20" w:name="_Toc508801415"/>
      <w:r>
        <w:t>Erfordernisse</w:t>
      </w:r>
      <w:bookmarkEnd w:id="20"/>
    </w:p>
    <w:p w:rsidR="00707F85" w:rsidRDefault="00B07BA1" w:rsidP="00707F85">
      <w:pPr>
        <w:rPr>
          <w:lang w:val="de-DE"/>
        </w:rPr>
      </w:pPr>
      <w:r>
        <w:rPr>
          <w:lang w:val="de-DE"/>
        </w:rPr>
        <w:t>Wovon gehen wir als Grundlage der Erfüllung des Auftrags aus?</w:t>
      </w:r>
      <w:r w:rsidR="002E15C4">
        <w:rPr>
          <w:lang w:val="de-DE"/>
        </w:rPr>
        <w:t xml:space="preserve"> Was muss uns zur Verfügung gestellt werden?</w:t>
      </w:r>
    </w:p>
    <w:p w:rsidR="00707F85" w:rsidRDefault="00707F85" w:rsidP="00707F85">
      <w:pPr>
        <w:pStyle w:val="berschrift3"/>
        <w:rPr>
          <w:lang w:val="de-DE"/>
        </w:rPr>
      </w:pPr>
      <w:bookmarkStart w:id="21" w:name="_Toc508801416"/>
      <w:proofErr w:type="spellStart"/>
      <w:r>
        <w:rPr>
          <w:lang w:val="de-DE"/>
        </w:rPr>
        <w:t>Requirement</w:t>
      </w:r>
      <w:proofErr w:type="spellEnd"/>
      <w:r>
        <w:rPr>
          <w:lang w:val="de-DE"/>
        </w:rPr>
        <w:t xml:space="preserve"> 1</w:t>
      </w:r>
      <w:bookmarkEnd w:id="21"/>
    </w:p>
    <w:p w:rsidR="00900B2F" w:rsidRPr="0001132C" w:rsidRDefault="00A729F8" w:rsidP="001E0131">
      <w:r>
        <w:rPr>
          <w:lang w:val="de-DE"/>
        </w:rPr>
        <w:t xml:space="preserve">Beschreibung einer </w:t>
      </w:r>
      <w:r w:rsidR="003B6A0F">
        <w:rPr>
          <w:lang w:val="de-DE"/>
        </w:rPr>
        <w:t>Voraussetzung</w:t>
      </w:r>
    </w:p>
    <w:sectPr w:rsidR="00900B2F" w:rsidRPr="0001132C" w:rsidSect="00CC0A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417" w:bottom="1134" w:left="1417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F77" w:rsidRDefault="00F20F77" w:rsidP="00624295">
      <w:r>
        <w:separator/>
      </w:r>
    </w:p>
    <w:p w:rsidR="00F20F77" w:rsidRDefault="00F20F77" w:rsidP="00624295"/>
  </w:endnote>
  <w:endnote w:type="continuationSeparator" w:id="0">
    <w:p w:rsidR="00F20F77" w:rsidRDefault="00F20F77" w:rsidP="00624295">
      <w:r>
        <w:continuationSeparator/>
      </w:r>
    </w:p>
    <w:p w:rsidR="00F20F77" w:rsidRDefault="00F20F77" w:rsidP="00624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Fuzeile"/>
    </w:pPr>
  </w:p>
  <w:p w:rsidR="00D363D3" w:rsidRDefault="00D363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837" w:type="dxa"/>
      <w:tblInd w:w="-854" w:type="dxa"/>
      <w:tblBorders>
        <w:top w:val="single" w:sz="18" w:space="0" w:color="115A7B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  <w:tblLook w:val="04A0" w:firstRow="1" w:lastRow="0" w:firstColumn="1" w:lastColumn="0" w:noHBand="0" w:noVBand="1"/>
    </w:tblPr>
    <w:tblGrid>
      <w:gridCol w:w="1247"/>
      <w:gridCol w:w="5216"/>
      <w:gridCol w:w="1093"/>
      <w:gridCol w:w="1094"/>
      <w:gridCol w:w="1093"/>
      <w:gridCol w:w="1094"/>
    </w:tblGrid>
    <w:tr w:rsidR="00100648" w:rsidRPr="005C6D6B" w:rsidTr="0001132C">
      <w:trPr>
        <w:trHeight w:val="304"/>
      </w:trPr>
      <w:tc>
        <w:tcPr>
          <w:tcW w:w="1247" w:type="dxa"/>
        </w:tcPr>
        <w:p w:rsidR="00100648" w:rsidRPr="005C6D6B" w:rsidRDefault="00100648" w:rsidP="00100648">
          <w:pPr>
            <w:pStyle w:val="Fuzeile"/>
          </w:pPr>
          <w:r>
            <w:t>Dokument</w:t>
          </w:r>
        </w:p>
      </w:tc>
      <w:tc>
        <w:tcPr>
          <w:tcW w:w="5216" w:type="dxa"/>
        </w:tcPr>
        <w:p w:rsidR="00100648" w:rsidRPr="005C6D6B" w:rsidRDefault="00F20F77" w:rsidP="00100648">
          <w:pPr>
            <w:pStyle w:val="Fuzeile"/>
          </w:pPr>
          <w:r>
            <w:fldChar w:fldCharType="begin"/>
          </w:r>
          <w:r>
            <w:instrText xml:space="preserve"> FILENAME \* MERGEFORMAT </w:instrText>
          </w:r>
          <w:r>
            <w:fldChar w:fldCharType="separate"/>
          </w:r>
          <w:r w:rsidR="000B36AA">
            <w:rPr>
              <w:noProof/>
            </w:rPr>
            <w:t>Dokument3</w:t>
          </w:r>
          <w:r>
            <w:rPr>
              <w:noProof/>
            </w:rPr>
            <w:fldChar w:fldCharType="end"/>
          </w:r>
        </w:p>
      </w:tc>
      <w:tc>
        <w:tcPr>
          <w:tcW w:w="1093" w:type="dxa"/>
        </w:tcPr>
        <w:p w:rsidR="00100648" w:rsidRPr="005C6D6B" w:rsidRDefault="00F50605" w:rsidP="00100648">
          <w:pPr>
            <w:pStyle w:val="Fuzeile"/>
            <w:jc w:val="right"/>
          </w:pPr>
          <w:r>
            <w:t>Datum</w:t>
          </w:r>
        </w:p>
      </w:tc>
      <w:tc>
        <w:tcPr>
          <w:tcW w:w="1094" w:type="dxa"/>
        </w:tcPr>
        <w:p w:rsidR="00100648" w:rsidRPr="005C6D6B" w:rsidRDefault="00F514A1" w:rsidP="00CC0AC7">
          <w:pPr>
            <w:pStyle w:val="Fuzeile"/>
            <w:jc w:val="left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1938FC">
            <w:rPr>
              <w:noProof/>
            </w:rPr>
            <w:t>15.03.2018</w:t>
          </w:r>
          <w:r>
            <w:fldChar w:fldCharType="end"/>
          </w:r>
        </w:p>
      </w:tc>
      <w:tc>
        <w:tcPr>
          <w:tcW w:w="1093" w:type="dxa"/>
        </w:tcPr>
        <w:p w:rsidR="00100648" w:rsidRPr="005C6D6B" w:rsidRDefault="00100648" w:rsidP="00100648">
          <w:pPr>
            <w:pStyle w:val="Fuzeile"/>
            <w:jc w:val="right"/>
          </w:pPr>
          <w:r>
            <w:t>Seite</w:t>
          </w:r>
        </w:p>
      </w:tc>
      <w:tc>
        <w:tcPr>
          <w:tcW w:w="1094" w:type="dxa"/>
        </w:tcPr>
        <w:p w:rsidR="00100648" w:rsidRPr="005C6D6B" w:rsidRDefault="00100648" w:rsidP="00100648">
          <w:pPr>
            <w:pStyle w:val="Fuzeile"/>
          </w:pPr>
          <w:r>
            <w:fldChar w:fldCharType="begin"/>
          </w:r>
          <w:r>
            <w:instrText xml:space="preserve"> PAGE / NUMPAGE \* MERGEFORMAT </w:instrText>
          </w:r>
          <w:r>
            <w:fldChar w:fldCharType="separate"/>
          </w:r>
          <w:r w:rsidR="007144DE">
            <w:rPr>
              <w:noProof/>
            </w:rPr>
            <w:t>4</w:t>
          </w:r>
          <w:r>
            <w:fldChar w:fldCharType="end"/>
          </w:r>
          <w:r>
            <w:t>/</w:t>
          </w:r>
          <w:fldSimple w:instr=" NUMPAGES   \* MERGEFORMAT ">
            <w:r w:rsidR="007144DE">
              <w:rPr>
                <w:noProof/>
              </w:rPr>
              <w:t>6</w:t>
            </w:r>
          </w:fldSimple>
        </w:p>
      </w:tc>
    </w:tr>
  </w:tbl>
  <w:p w:rsidR="00D363D3" w:rsidRPr="00736C0B" w:rsidRDefault="00D363D3" w:rsidP="005C6D6B">
    <w:pPr>
      <w:tabs>
        <w:tab w:val="center" w:pos="4678"/>
        <w:tab w:val="left" w:pos="7797"/>
      </w:tabs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F77" w:rsidRDefault="00F20F77" w:rsidP="00624295">
      <w:r>
        <w:separator/>
      </w:r>
    </w:p>
    <w:p w:rsidR="00F20F77" w:rsidRDefault="00F20F77" w:rsidP="00624295"/>
  </w:footnote>
  <w:footnote w:type="continuationSeparator" w:id="0">
    <w:p w:rsidR="00F20F77" w:rsidRDefault="00F20F77" w:rsidP="00624295">
      <w:r>
        <w:continuationSeparator/>
      </w:r>
    </w:p>
    <w:p w:rsidR="00F20F77" w:rsidRDefault="00F20F77" w:rsidP="00624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Kopfzeile"/>
    </w:pPr>
  </w:p>
  <w:p w:rsidR="00D363D3" w:rsidRDefault="00D363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Pr="005C6D6B" w:rsidRDefault="00CC0AC7" w:rsidP="007B111B">
    <w:pPr>
      <w:pStyle w:val="Kopfzeile"/>
      <w:tabs>
        <w:tab w:val="left" w:pos="2895"/>
      </w:tabs>
      <w:ind w:left="-851"/>
    </w:pPr>
    <w:r>
      <w:rPr>
        <w:noProof/>
        <w:lang w:eastAsia="de-AT"/>
      </w:rPr>
      <w:drawing>
        <wp:anchor distT="0" distB="0" distL="114300" distR="114300" simplePos="0" relativeHeight="251663872" behindDoc="0" locked="0" layoutInCell="1" allowOverlap="1" wp14:anchorId="5496EB77" wp14:editId="3CD425E6">
          <wp:simplePos x="0" y="0"/>
          <wp:positionH relativeFrom="column">
            <wp:posOffset>4707179</wp:posOffset>
          </wp:positionH>
          <wp:positionV relativeFrom="paragraph">
            <wp:posOffset>-41732</wp:posOffset>
          </wp:positionV>
          <wp:extent cx="1620000" cy="324000"/>
          <wp:effectExtent l="0" t="0" r="0" b="0"/>
          <wp:wrapNone/>
          <wp:docPr id="23" name="Grafik 23" descr="O:\Vorlagen\Logo\BREANOS_600x1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Vorlagen\Logo\BREANOS_600x12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1BEB116" wp14:editId="7B9C6C3C">
              <wp:simplePos x="0" y="0"/>
              <wp:positionH relativeFrom="column">
                <wp:posOffset>-570230</wp:posOffset>
              </wp:positionH>
              <wp:positionV relativeFrom="paragraph">
                <wp:posOffset>428320</wp:posOffset>
              </wp:positionV>
              <wp:extent cx="6899961" cy="0"/>
              <wp:effectExtent l="0" t="19050" r="34290" b="19050"/>
              <wp:wrapNone/>
              <wp:docPr id="6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9996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115A7B">
                            <a:alpha val="49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836A6" id="Gerade Verbindung 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33.75pt" to="498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" strokecolor="#115a7b" strokeweight="2.25pt">
              <v:stroke opacity="32125f"/>
            </v:line>
          </w:pict>
        </mc:Fallback>
      </mc:AlternateContent>
    </w:r>
    <w:r w:rsidR="00D363D3">
      <w:rPr>
        <w:noProof/>
        <w:sz w:val="16"/>
        <w:szCs w:val="16"/>
        <w:lang w:eastAsia="de-AT"/>
      </w:rPr>
      <mc:AlternateContent>
        <mc:Choice Requires="wps">
          <w:drawing>
            <wp:anchor distT="0" distB="0" distL="114300" distR="114300" simplePos="0" relativeHeight="251661824" behindDoc="1" locked="1" layoutInCell="1" allowOverlap="1" wp14:anchorId="3AF1326F" wp14:editId="522890E2">
              <wp:simplePos x="0" y="0"/>
              <wp:positionH relativeFrom="column">
                <wp:posOffset>-893445</wp:posOffset>
              </wp:positionH>
              <wp:positionV relativeFrom="page">
                <wp:posOffset>5318760</wp:posOffset>
              </wp:positionV>
              <wp:extent cx="468000" cy="72000"/>
              <wp:effectExtent l="0" t="0" r="8255" b="4445"/>
              <wp:wrapTight wrapText="bothSides">
                <wp:wrapPolygon edited="0">
                  <wp:start x="0" y="0"/>
                  <wp:lineTo x="0" y="17204"/>
                  <wp:lineTo x="21102" y="17204"/>
                  <wp:lineTo x="21102" y="0"/>
                  <wp:lineTo x="0" y="0"/>
                </wp:wrapPolygon>
              </wp:wrapTight>
              <wp:docPr id="3" name="Rechteck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000" cy="72000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201874" id="Rechteck 102" o:spid="_x0000_s1026" style="position:absolute;margin-left:-70.35pt;margin-top:418.8pt;width:36.85pt;height:5.6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" fillcolor="#dcdcdc" stroked="f">
              <w10:wrap type="tight" anchory="page"/>
              <w10:anchorlock/>
            </v:rect>
          </w:pict>
        </mc:Fallback>
      </mc:AlternateContent>
    </w:r>
    <w:sdt>
      <w:sdtPr>
        <w:alias w:val="Title"/>
        <w:tag w:val=""/>
        <w:id w:val="251019355"/>
        <w:placeholder>
          <w:docPart w:val="F5A4A6D63B07440298C54AC91EE016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21BC">
          <w:t>Anforderungsdefinition</w:t>
        </w:r>
      </w:sdtContent>
    </w:sdt>
    <w:r w:rsidR="007B111B">
      <w:t xml:space="preserve"> - </w:t>
    </w:r>
    <w:sdt>
      <w:sdtPr>
        <w:alias w:val="Subject"/>
        <w:tag w:val=""/>
        <w:id w:val="842515948"/>
        <w:placeholder>
          <w:docPart w:val="6CC2CF699E164F29A1F5C3384B6F444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938FC">
          <w:t>KPU</w:t>
        </w:r>
      </w:sdtContent>
    </w:sdt>
    <w:r w:rsidR="00D363D3" w:rsidRPr="005C6D6B">
      <w:tab/>
    </w:r>
    <w:r w:rsidR="007B111B">
      <w:tab/>
    </w:r>
    <w:r w:rsidR="00D363D3" w:rsidRPr="005C6D6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EE9"/>
    <w:multiLevelType w:val="hybridMultilevel"/>
    <w:tmpl w:val="6E482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1EAD"/>
    <w:multiLevelType w:val="hybridMultilevel"/>
    <w:tmpl w:val="FAE27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87008"/>
    <w:multiLevelType w:val="multilevel"/>
    <w:tmpl w:val="5B7E5CA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023802"/>
    <w:multiLevelType w:val="hybridMultilevel"/>
    <w:tmpl w:val="BDD423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D1A1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6BD2E5C"/>
    <w:multiLevelType w:val="hybridMultilevel"/>
    <w:tmpl w:val="4CA6117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AE18B6"/>
    <w:multiLevelType w:val="hybridMultilevel"/>
    <w:tmpl w:val="620E1C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7A00"/>
    <w:multiLevelType w:val="multilevel"/>
    <w:tmpl w:val="694C013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D62210"/>
    <w:multiLevelType w:val="multilevel"/>
    <w:tmpl w:val="CD1E94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176C3B"/>
    <w:multiLevelType w:val="multilevel"/>
    <w:tmpl w:val="DA627EB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845AFA"/>
    <w:multiLevelType w:val="hybridMultilevel"/>
    <w:tmpl w:val="CD12E5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B7B8B"/>
    <w:multiLevelType w:val="hybridMultilevel"/>
    <w:tmpl w:val="B68A82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AA"/>
    <w:rsid w:val="000043AE"/>
    <w:rsid w:val="00005785"/>
    <w:rsid w:val="00006489"/>
    <w:rsid w:val="000066BB"/>
    <w:rsid w:val="0001132C"/>
    <w:rsid w:val="00012A4F"/>
    <w:rsid w:val="000156F4"/>
    <w:rsid w:val="000218D1"/>
    <w:rsid w:val="00023938"/>
    <w:rsid w:val="00023A70"/>
    <w:rsid w:val="00023DAB"/>
    <w:rsid w:val="000259D8"/>
    <w:rsid w:val="00031BA8"/>
    <w:rsid w:val="000346B9"/>
    <w:rsid w:val="00037E11"/>
    <w:rsid w:val="00040796"/>
    <w:rsid w:val="00041916"/>
    <w:rsid w:val="00044690"/>
    <w:rsid w:val="00047523"/>
    <w:rsid w:val="00050DD1"/>
    <w:rsid w:val="00052DC9"/>
    <w:rsid w:val="00055A95"/>
    <w:rsid w:val="000662CF"/>
    <w:rsid w:val="00066AD7"/>
    <w:rsid w:val="00072057"/>
    <w:rsid w:val="000808B7"/>
    <w:rsid w:val="00081804"/>
    <w:rsid w:val="00082C57"/>
    <w:rsid w:val="0008444A"/>
    <w:rsid w:val="0009005C"/>
    <w:rsid w:val="0009174E"/>
    <w:rsid w:val="00094F28"/>
    <w:rsid w:val="00095331"/>
    <w:rsid w:val="00095AC7"/>
    <w:rsid w:val="000A0174"/>
    <w:rsid w:val="000A0417"/>
    <w:rsid w:val="000A3C3D"/>
    <w:rsid w:val="000A4A50"/>
    <w:rsid w:val="000A5956"/>
    <w:rsid w:val="000A5C23"/>
    <w:rsid w:val="000A5CD4"/>
    <w:rsid w:val="000A788F"/>
    <w:rsid w:val="000B05E7"/>
    <w:rsid w:val="000B24EE"/>
    <w:rsid w:val="000B36AA"/>
    <w:rsid w:val="000B3EDD"/>
    <w:rsid w:val="000B4D28"/>
    <w:rsid w:val="000B4EE0"/>
    <w:rsid w:val="000B55B5"/>
    <w:rsid w:val="000B6706"/>
    <w:rsid w:val="000B68F1"/>
    <w:rsid w:val="000C3CB5"/>
    <w:rsid w:val="000C3E3D"/>
    <w:rsid w:val="000D1191"/>
    <w:rsid w:val="000D3154"/>
    <w:rsid w:val="000D6C67"/>
    <w:rsid w:val="000E1C8C"/>
    <w:rsid w:val="000E781D"/>
    <w:rsid w:val="000F0A20"/>
    <w:rsid w:val="000F3526"/>
    <w:rsid w:val="000F7BD1"/>
    <w:rsid w:val="00100648"/>
    <w:rsid w:val="0010114E"/>
    <w:rsid w:val="00102B12"/>
    <w:rsid w:val="0010332D"/>
    <w:rsid w:val="00103FA4"/>
    <w:rsid w:val="00105ED4"/>
    <w:rsid w:val="001068C1"/>
    <w:rsid w:val="00113815"/>
    <w:rsid w:val="001156C3"/>
    <w:rsid w:val="001226CF"/>
    <w:rsid w:val="00122A35"/>
    <w:rsid w:val="00122AFD"/>
    <w:rsid w:val="001230C3"/>
    <w:rsid w:val="00123D45"/>
    <w:rsid w:val="0012549E"/>
    <w:rsid w:val="001269D8"/>
    <w:rsid w:val="00130761"/>
    <w:rsid w:val="0013330C"/>
    <w:rsid w:val="00134679"/>
    <w:rsid w:val="001352E6"/>
    <w:rsid w:val="001401EB"/>
    <w:rsid w:val="0014104E"/>
    <w:rsid w:val="0014266E"/>
    <w:rsid w:val="001432F6"/>
    <w:rsid w:val="00143463"/>
    <w:rsid w:val="00146A47"/>
    <w:rsid w:val="00150895"/>
    <w:rsid w:val="00152CE9"/>
    <w:rsid w:val="00152E69"/>
    <w:rsid w:val="00155E1F"/>
    <w:rsid w:val="00156098"/>
    <w:rsid w:val="001647B5"/>
    <w:rsid w:val="00170032"/>
    <w:rsid w:val="001820F4"/>
    <w:rsid w:val="00182F14"/>
    <w:rsid w:val="001840CB"/>
    <w:rsid w:val="001855B5"/>
    <w:rsid w:val="00187BD7"/>
    <w:rsid w:val="001907F6"/>
    <w:rsid w:val="00193063"/>
    <w:rsid w:val="001938FC"/>
    <w:rsid w:val="0019502D"/>
    <w:rsid w:val="00196E1D"/>
    <w:rsid w:val="001A6046"/>
    <w:rsid w:val="001A67E4"/>
    <w:rsid w:val="001B4DEB"/>
    <w:rsid w:val="001B7019"/>
    <w:rsid w:val="001C052B"/>
    <w:rsid w:val="001C11FF"/>
    <w:rsid w:val="001C1ACF"/>
    <w:rsid w:val="001C5395"/>
    <w:rsid w:val="001C5992"/>
    <w:rsid w:val="001C7E88"/>
    <w:rsid w:val="001D0171"/>
    <w:rsid w:val="001D22A2"/>
    <w:rsid w:val="001D4397"/>
    <w:rsid w:val="001E002F"/>
    <w:rsid w:val="001E0131"/>
    <w:rsid w:val="001E25E8"/>
    <w:rsid w:val="001E49BC"/>
    <w:rsid w:val="001E4C88"/>
    <w:rsid w:val="001E4FA9"/>
    <w:rsid w:val="001E5435"/>
    <w:rsid w:val="001E6CD0"/>
    <w:rsid w:val="001E6EDA"/>
    <w:rsid w:val="001F0F7A"/>
    <w:rsid w:val="001F50B8"/>
    <w:rsid w:val="001F59E6"/>
    <w:rsid w:val="00200404"/>
    <w:rsid w:val="00205ED3"/>
    <w:rsid w:val="00210BB2"/>
    <w:rsid w:val="002126DA"/>
    <w:rsid w:val="0021289C"/>
    <w:rsid w:val="00212D3F"/>
    <w:rsid w:val="00213037"/>
    <w:rsid w:val="002138D8"/>
    <w:rsid w:val="0021409B"/>
    <w:rsid w:val="00215E28"/>
    <w:rsid w:val="0021674D"/>
    <w:rsid w:val="00216AA6"/>
    <w:rsid w:val="00224A6D"/>
    <w:rsid w:val="00226431"/>
    <w:rsid w:val="00226AC8"/>
    <w:rsid w:val="00227D88"/>
    <w:rsid w:val="00232952"/>
    <w:rsid w:val="00241229"/>
    <w:rsid w:val="0024373B"/>
    <w:rsid w:val="00244E94"/>
    <w:rsid w:val="00246B7B"/>
    <w:rsid w:val="0024712F"/>
    <w:rsid w:val="00247E45"/>
    <w:rsid w:val="00250D32"/>
    <w:rsid w:val="00251C4E"/>
    <w:rsid w:val="00251F44"/>
    <w:rsid w:val="00254048"/>
    <w:rsid w:val="002560E8"/>
    <w:rsid w:val="00265979"/>
    <w:rsid w:val="00271BB4"/>
    <w:rsid w:val="00273F7F"/>
    <w:rsid w:val="00275AF7"/>
    <w:rsid w:val="00277446"/>
    <w:rsid w:val="00281BE3"/>
    <w:rsid w:val="0028214E"/>
    <w:rsid w:val="002829CB"/>
    <w:rsid w:val="00284454"/>
    <w:rsid w:val="00284A86"/>
    <w:rsid w:val="00286B52"/>
    <w:rsid w:val="002903B8"/>
    <w:rsid w:val="002922C7"/>
    <w:rsid w:val="00293CAE"/>
    <w:rsid w:val="002A0DE5"/>
    <w:rsid w:val="002A1211"/>
    <w:rsid w:val="002A1440"/>
    <w:rsid w:val="002A2929"/>
    <w:rsid w:val="002A4F2D"/>
    <w:rsid w:val="002A7BD5"/>
    <w:rsid w:val="002B06F2"/>
    <w:rsid w:val="002B25BB"/>
    <w:rsid w:val="002B30E2"/>
    <w:rsid w:val="002B3A9F"/>
    <w:rsid w:val="002B5114"/>
    <w:rsid w:val="002B54C3"/>
    <w:rsid w:val="002B5883"/>
    <w:rsid w:val="002C6AC7"/>
    <w:rsid w:val="002D0A4E"/>
    <w:rsid w:val="002D3390"/>
    <w:rsid w:val="002D4103"/>
    <w:rsid w:val="002D5D91"/>
    <w:rsid w:val="002D661E"/>
    <w:rsid w:val="002E15C4"/>
    <w:rsid w:val="002E2120"/>
    <w:rsid w:val="002E2830"/>
    <w:rsid w:val="002E5E05"/>
    <w:rsid w:val="002E7050"/>
    <w:rsid w:val="002E740E"/>
    <w:rsid w:val="002F2986"/>
    <w:rsid w:val="002F5B93"/>
    <w:rsid w:val="00302B83"/>
    <w:rsid w:val="003030F7"/>
    <w:rsid w:val="0030652A"/>
    <w:rsid w:val="00310CE7"/>
    <w:rsid w:val="003113F8"/>
    <w:rsid w:val="00313917"/>
    <w:rsid w:val="003146CB"/>
    <w:rsid w:val="00315F73"/>
    <w:rsid w:val="00321331"/>
    <w:rsid w:val="003245A9"/>
    <w:rsid w:val="00332C6D"/>
    <w:rsid w:val="00333E97"/>
    <w:rsid w:val="00344290"/>
    <w:rsid w:val="003444A8"/>
    <w:rsid w:val="00344C42"/>
    <w:rsid w:val="00344D92"/>
    <w:rsid w:val="00346D75"/>
    <w:rsid w:val="00346FC1"/>
    <w:rsid w:val="003573D3"/>
    <w:rsid w:val="0036133A"/>
    <w:rsid w:val="003646FB"/>
    <w:rsid w:val="00365FE8"/>
    <w:rsid w:val="00367EA9"/>
    <w:rsid w:val="00370113"/>
    <w:rsid w:val="0037387C"/>
    <w:rsid w:val="00374F38"/>
    <w:rsid w:val="003757A4"/>
    <w:rsid w:val="003800AD"/>
    <w:rsid w:val="003810C6"/>
    <w:rsid w:val="00385D7E"/>
    <w:rsid w:val="00387B25"/>
    <w:rsid w:val="00391C71"/>
    <w:rsid w:val="00392478"/>
    <w:rsid w:val="003A149E"/>
    <w:rsid w:val="003A5C4B"/>
    <w:rsid w:val="003A5C8F"/>
    <w:rsid w:val="003A5F80"/>
    <w:rsid w:val="003A74E9"/>
    <w:rsid w:val="003A7EDE"/>
    <w:rsid w:val="003B032C"/>
    <w:rsid w:val="003B12E1"/>
    <w:rsid w:val="003B1B34"/>
    <w:rsid w:val="003B2402"/>
    <w:rsid w:val="003B24E2"/>
    <w:rsid w:val="003B2EA3"/>
    <w:rsid w:val="003B6A0F"/>
    <w:rsid w:val="003B7580"/>
    <w:rsid w:val="003D0E29"/>
    <w:rsid w:val="003D4ADD"/>
    <w:rsid w:val="003D6C2C"/>
    <w:rsid w:val="003E0AEF"/>
    <w:rsid w:val="003E2186"/>
    <w:rsid w:val="003E3747"/>
    <w:rsid w:val="003F17C1"/>
    <w:rsid w:val="003F36F6"/>
    <w:rsid w:val="003F50AC"/>
    <w:rsid w:val="003F5FD8"/>
    <w:rsid w:val="003F6A95"/>
    <w:rsid w:val="003F7D5F"/>
    <w:rsid w:val="004018EF"/>
    <w:rsid w:val="00402A7E"/>
    <w:rsid w:val="00403553"/>
    <w:rsid w:val="0040543A"/>
    <w:rsid w:val="00406B02"/>
    <w:rsid w:val="004107A0"/>
    <w:rsid w:val="0041133D"/>
    <w:rsid w:val="00413145"/>
    <w:rsid w:val="00413177"/>
    <w:rsid w:val="00414F35"/>
    <w:rsid w:val="004153E6"/>
    <w:rsid w:val="004261C7"/>
    <w:rsid w:val="00431EA5"/>
    <w:rsid w:val="004367E6"/>
    <w:rsid w:val="00437841"/>
    <w:rsid w:val="004408CA"/>
    <w:rsid w:val="00441227"/>
    <w:rsid w:val="00442174"/>
    <w:rsid w:val="00443B10"/>
    <w:rsid w:val="00446F20"/>
    <w:rsid w:val="00450812"/>
    <w:rsid w:val="00451A1F"/>
    <w:rsid w:val="00451B28"/>
    <w:rsid w:val="00456F63"/>
    <w:rsid w:val="004573E9"/>
    <w:rsid w:val="0046166D"/>
    <w:rsid w:val="00463EB2"/>
    <w:rsid w:val="00466080"/>
    <w:rsid w:val="00470F75"/>
    <w:rsid w:val="004767CE"/>
    <w:rsid w:val="00476C34"/>
    <w:rsid w:val="00484FA2"/>
    <w:rsid w:val="00486388"/>
    <w:rsid w:val="0049004E"/>
    <w:rsid w:val="00491E72"/>
    <w:rsid w:val="00493C87"/>
    <w:rsid w:val="00494943"/>
    <w:rsid w:val="00497390"/>
    <w:rsid w:val="00497BD3"/>
    <w:rsid w:val="004A1444"/>
    <w:rsid w:val="004B2366"/>
    <w:rsid w:val="004B24D3"/>
    <w:rsid w:val="004B2EA1"/>
    <w:rsid w:val="004B309A"/>
    <w:rsid w:val="004B3B35"/>
    <w:rsid w:val="004B4686"/>
    <w:rsid w:val="004B7124"/>
    <w:rsid w:val="004C2EC5"/>
    <w:rsid w:val="004C4D55"/>
    <w:rsid w:val="004D0FEF"/>
    <w:rsid w:val="004D3051"/>
    <w:rsid w:val="004D30EC"/>
    <w:rsid w:val="004D4F91"/>
    <w:rsid w:val="004D51E1"/>
    <w:rsid w:val="004E03DC"/>
    <w:rsid w:val="004E13EF"/>
    <w:rsid w:val="004E5F89"/>
    <w:rsid w:val="004F0815"/>
    <w:rsid w:val="004F12EF"/>
    <w:rsid w:val="004F2AE6"/>
    <w:rsid w:val="004F6FFB"/>
    <w:rsid w:val="00500099"/>
    <w:rsid w:val="00500735"/>
    <w:rsid w:val="0050459A"/>
    <w:rsid w:val="00504BFD"/>
    <w:rsid w:val="00506A7E"/>
    <w:rsid w:val="0051104C"/>
    <w:rsid w:val="0051632E"/>
    <w:rsid w:val="005217B1"/>
    <w:rsid w:val="005237D5"/>
    <w:rsid w:val="00527EDB"/>
    <w:rsid w:val="005329F8"/>
    <w:rsid w:val="00533D04"/>
    <w:rsid w:val="005411FD"/>
    <w:rsid w:val="005413D5"/>
    <w:rsid w:val="00541474"/>
    <w:rsid w:val="00543208"/>
    <w:rsid w:val="00544CAA"/>
    <w:rsid w:val="005514FC"/>
    <w:rsid w:val="005577E2"/>
    <w:rsid w:val="00561415"/>
    <w:rsid w:val="00566465"/>
    <w:rsid w:val="00566478"/>
    <w:rsid w:val="0057030E"/>
    <w:rsid w:val="005719B3"/>
    <w:rsid w:val="0057395C"/>
    <w:rsid w:val="00574489"/>
    <w:rsid w:val="00581170"/>
    <w:rsid w:val="00582EF2"/>
    <w:rsid w:val="00586049"/>
    <w:rsid w:val="005906CE"/>
    <w:rsid w:val="005930CD"/>
    <w:rsid w:val="005937C6"/>
    <w:rsid w:val="00594395"/>
    <w:rsid w:val="005A1025"/>
    <w:rsid w:val="005A14C4"/>
    <w:rsid w:val="005A1CC1"/>
    <w:rsid w:val="005A2C58"/>
    <w:rsid w:val="005A2FFB"/>
    <w:rsid w:val="005B4BB2"/>
    <w:rsid w:val="005B5043"/>
    <w:rsid w:val="005C4D21"/>
    <w:rsid w:val="005C57D6"/>
    <w:rsid w:val="005C5FC2"/>
    <w:rsid w:val="005C6D6B"/>
    <w:rsid w:val="005D29BE"/>
    <w:rsid w:val="005D4540"/>
    <w:rsid w:val="005D6019"/>
    <w:rsid w:val="005D605A"/>
    <w:rsid w:val="005E29B8"/>
    <w:rsid w:val="005E4EDD"/>
    <w:rsid w:val="005E5ECC"/>
    <w:rsid w:val="005E67ED"/>
    <w:rsid w:val="005E6982"/>
    <w:rsid w:val="005E786E"/>
    <w:rsid w:val="005E7AE8"/>
    <w:rsid w:val="005F4561"/>
    <w:rsid w:val="005F56A8"/>
    <w:rsid w:val="005F6719"/>
    <w:rsid w:val="00600FDD"/>
    <w:rsid w:val="00601AE1"/>
    <w:rsid w:val="006025DB"/>
    <w:rsid w:val="00604262"/>
    <w:rsid w:val="00604FC2"/>
    <w:rsid w:val="00605492"/>
    <w:rsid w:val="00611E13"/>
    <w:rsid w:val="00612AD5"/>
    <w:rsid w:val="00614997"/>
    <w:rsid w:val="00614A85"/>
    <w:rsid w:val="0061560B"/>
    <w:rsid w:val="00616591"/>
    <w:rsid w:val="006206EC"/>
    <w:rsid w:val="00623973"/>
    <w:rsid w:val="00624295"/>
    <w:rsid w:val="00633FC7"/>
    <w:rsid w:val="006433CB"/>
    <w:rsid w:val="006435AB"/>
    <w:rsid w:val="006478AD"/>
    <w:rsid w:val="00651BD0"/>
    <w:rsid w:val="006533CC"/>
    <w:rsid w:val="00653C54"/>
    <w:rsid w:val="00654AC0"/>
    <w:rsid w:val="0065643C"/>
    <w:rsid w:val="00656CC9"/>
    <w:rsid w:val="0066012D"/>
    <w:rsid w:val="00660AE1"/>
    <w:rsid w:val="006614DE"/>
    <w:rsid w:val="00665D31"/>
    <w:rsid w:val="00666EF3"/>
    <w:rsid w:val="0066767A"/>
    <w:rsid w:val="006711E0"/>
    <w:rsid w:val="0067336D"/>
    <w:rsid w:val="006751AD"/>
    <w:rsid w:val="006759D9"/>
    <w:rsid w:val="006840E0"/>
    <w:rsid w:val="00685304"/>
    <w:rsid w:val="006870D9"/>
    <w:rsid w:val="00692B1F"/>
    <w:rsid w:val="00692C6D"/>
    <w:rsid w:val="006A0E5B"/>
    <w:rsid w:val="006A1E17"/>
    <w:rsid w:val="006A4F39"/>
    <w:rsid w:val="006A5BE6"/>
    <w:rsid w:val="006A6568"/>
    <w:rsid w:val="006A743C"/>
    <w:rsid w:val="006B2741"/>
    <w:rsid w:val="006B2954"/>
    <w:rsid w:val="006B5265"/>
    <w:rsid w:val="006B5940"/>
    <w:rsid w:val="006C0EDB"/>
    <w:rsid w:val="006C4FD3"/>
    <w:rsid w:val="006C5EAC"/>
    <w:rsid w:val="006C7CA9"/>
    <w:rsid w:val="006D0DA0"/>
    <w:rsid w:val="006D277C"/>
    <w:rsid w:val="006D2CA2"/>
    <w:rsid w:val="006D3F1B"/>
    <w:rsid w:val="006D4A43"/>
    <w:rsid w:val="006D73E3"/>
    <w:rsid w:val="006E36F3"/>
    <w:rsid w:val="006E54C9"/>
    <w:rsid w:val="006E629C"/>
    <w:rsid w:val="006E6688"/>
    <w:rsid w:val="006F17D8"/>
    <w:rsid w:val="006F5288"/>
    <w:rsid w:val="006F7A67"/>
    <w:rsid w:val="006F7CBE"/>
    <w:rsid w:val="0070007B"/>
    <w:rsid w:val="00700589"/>
    <w:rsid w:val="00703A4B"/>
    <w:rsid w:val="00707F5A"/>
    <w:rsid w:val="00707F85"/>
    <w:rsid w:val="007108A2"/>
    <w:rsid w:val="007144DE"/>
    <w:rsid w:val="00714C7C"/>
    <w:rsid w:val="00717A0E"/>
    <w:rsid w:val="00720683"/>
    <w:rsid w:val="00720C62"/>
    <w:rsid w:val="00721B7A"/>
    <w:rsid w:val="007248E8"/>
    <w:rsid w:val="00725348"/>
    <w:rsid w:val="00725FED"/>
    <w:rsid w:val="00730E50"/>
    <w:rsid w:val="00732667"/>
    <w:rsid w:val="007343B6"/>
    <w:rsid w:val="00736C0B"/>
    <w:rsid w:val="00741936"/>
    <w:rsid w:val="00741D00"/>
    <w:rsid w:val="0074593F"/>
    <w:rsid w:val="00745D7A"/>
    <w:rsid w:val="00746A37"/>
    <w:rsid w:val="00747CE4"/>
    <w:rsid w:val="00750102"/>
    <w:rsid w:val="00752429"/>
    <w:rsid w:val="00752842"/>
    <w:rsid w:val="00757100"/>
    <w:rsid w:val="0075741A"/>
    <w:rsid w:val="007666B8"/>
    <w:rsid w:val="007717F8"/>
    <w:rsid w:val="0078031D"/>
    <w:rsid w:val="007805C4"/>
    <w:rsid w:val="00782D90"/>
    <w:rsid w:val="00786ED5"/>
    <w:rsid w:val="00793A43"/>
    <w:rsid w:val="00794F77"/>
    <w:rsid w:val="00797129"/>
    <w:rsid w:val="00797671"/>
    <w:rsid w:val="007A1BA9"/>
    <w:rsid w:val="007A374B"/>
    <w:rsid w:val="007A3F9F"/>
    <w:rsid w:val="007A52D6"/>
    <w:rsid w:val="007A6C37"/>
    <w:rsid w:val="007B0855"/>
    <w:rsid w:val="007B111B"/>
    <w:rsid w:val="007B5FC4"/>
    <w:rsid w:val="007C2429"/>
    <w:rsid w:val="007C263E"/>
    <w:rsid w:val="007C2697"/>
    <w:rsid w:val="007C3DDA"/>
    <w:rsid w:val="007C412C"/>
    <w:rsid w:val="007D1758"/>
    <w:rsid w:val="007D2ECE"/>
    <w:rsid w:val="007D4989"/>
    <w:rsid w:val="007D5C8F"/>
    <w:rsid w:val="007D67E9"/>
    <w:rsid w:val="007E263C"/>
    <w:rsid w:val="007E5870"/>
    <w:rsid w:val="007E6385"/>
    <w:rsid w:val="007F0ECB"/>
    <w:rsid w:val="007F1696"/>
    <w:rsid w:val="007F2255"/>
    <w:rsid w:val="007F27C4"/>
    <w:rsid w:val="007F3526"/>
    <w:rsid w:val="007F4529"/>
    <w:rsid w:val="007F6A3D"/>
    <w:rsid w:val="0080569E"/>
    <w:rsid w:val="008056B4"/>
    <w:rsid w:val="00810682"/>
    <w:rsid w:val="00815117"/>
    <w:rsid w:val="008155EF"/>
    <w:rsid w:val="0081668C"/>
    <w:rsid w:val="008175E8"/>
    <w:rsid w:val="00820133"/>
    <w:rsid w:val="00821666"/>
    <w:rsid w:val="0082213A"/>
    <w:rsid w:val="00834334"/>
    <w:rsid w:val="00835E5B"/>
    <w:rsid w:val="00836836"/>
    <w:rsid w:val="00852333"/>
    <w:rsid w:val="00852C09"/>
    <w:rsid w:val="008533C6"/>
    <w:rsid w:val="00856B5A"/>
    <w:rsid w:val="008575FD"/>
    <w:rsid w:val="008647E7"/>
    <w:rsid w:val="0087251D"/>
    <w:rsid w:val="00873467"/>
    <w:rsid w:val="00876B09"/>
    <w:rsid w:val="00884C8C"/>
    <w:rsid w:val="0088671A"/>
    <w:rsid w:val="0089273B"/>
    <w:rsid w:val="008933CA"/>
    <w:rsid w:val="008947BF"/>
    <w:rsid w:val="00897ED0"/>
    <w:rsid w:val="008A053C"/>
    <w:rsid w:val="008A19B4"/>
    <w:rsid w:val="008A3F3B"/>
    <w:rsid w:val="008A4617"/>
    <w:rsid w:val="008A5773"/>
    <w:rsid w:val="008A6E04"/>
    <w:rsid w:val="008B2405"/>
    <w:rsid w:val="008B696C"/>
    <w:rsid w:val="008C3F13"/>
    <w:rsid w:val="008D3240"/>
    <w:rsid w:val="008D46FC"/>
    <w:rsid w:val="008E0417"/>
    <w:rsid w:val="008E22DC"/>
    <w:rsid w:val="008E46B6"/>
    <w:rsid w:val="008E7384"/>
    <w:rsid w:val="008F3E6F"/>
    <w:rsid w:val="008F3FED"/>
    <w:rsid w:val="008F68BD"/>
    <w:rsid w:val="008F7D5C"/>
    <w:rsid w:val="00900B2F"/>
    <w:rsid w:val="00901A5A"/>
    <w:rsid w:val="009055E7"/>
    <w:rsid w:val="00911230"/>
    <w:rsid w:val="009114C9"/>
    <w:rsid w:val="00915F75"/>
    <w:rsid w:val="009177CD"/>
    <w:rsid w:val="009262C6"/>
    <w:rsid w:val="00930590"/>
    <w:rsid w:val="00940127"/>
    <w:rsid w:val="00947294"/>
    <w:rsid w:val="00950516"/>
    <w:rsid w:val="00951ECD"/>
    <w:rsid w:val="0095680F"/>
    <w:rsid w:val="00957568"/>
    <w:rsid w:val="00965843"/>
    <w:rsid w:val="00967A89"/>
    <w:rsid w:val="00973242"/>
    <w:rsid w:val="00973F19"/>
    <w:rsid w:val="009807CA"/>
    <w:rsid w:val="009814D4"/>
    <w:rsid w:val="009831C3"/>
    <w:rsid w:val="00986E3D"/>
    <w:rsid w:val="00991537"/>
    <w:rsid w:val="00992100"/>
    <w:rsid w:val="00993DC6"/>
    <w:rsid w:val="00995A6F"/>
    <w:rsid w:val="009A447C"/>
    <w:rsid w:val="009A6B98"/>
    <w:rsid w:val="009B0D91"/>
    <w:rsid w:val="009B6F3A"/>
    <w:rsid w:val="009B79F3"/>
    <w:rsid w:val="009C1521"/>
    <w:rsid w:val="009C5553"/>
    <w:rsid w:val="009D0165"/>
    <w:rsid w:val="009D171E"/>
    <w:rsid w:val="009D6707"/>
    <w:rsid w:val="009E083F"/>
    <w:rsid w:val="009E3294"/>
    <w:rsid w:val="009E42CE"/>
    <w:rsid w:val="009E4A58"/>
    <w:rsid w:val="009E6E4F"/>
    <w:rsid w:val="009F2395"/>
    <w:rsid w:val="009F3F1B"/>
    <w:rsid w:val="009F7848"/>
    <w:rsid w:val="00A013D0"/>
    <w:rsid w:val="00A01721"/>
    <w:rsid w:val="00A0204A"/>
    <w:rsid w:val="00A05BB2"/>
    <w:rsid w:val="00A07283"/>
    <w:rsid w:val="00A076FC"/>
    <w:rsid w:val="00A07D3C"/>
    <w:rsid w:val="00A119F2"/>
    <w:rsid w:val="00A1583B"/>
    <w:rsid w:val="00A224E0"/>
    <w:rsid w:val="00A27C2B"/>
    <w:rsid w:val="00A352E0"/>
    <w:rsid w:val="00A362A3"/>
    <w:rsid w:val="00A37985"/>
    <w:rsid w:val="00A37F30"/>
    <w:rsid w:val="00A43087"/>
    <w:rsid w:val="00A43973"/>
    <w:rsid w:val="00A50C83"/>
    <w:rsid w:val="00A51F59"/>
    <w:rsid w:val="00A52D3A"/>
    <w:rsid w:val="00A53201"/>
    <w:rsid w:val="00A54272"/>
    <w:rsid w:val="00A5528E"/>
    <w:rsid w:val="00A566D4"/>
    <w:rsid w:val="00A6144A"/>
    <w:rsid w:val="00A62070"/>
    <w:rsid w:val="00A621BC"/>
    <w:rsid w:val="00A6305D"/>
    <w:rsid w:val="00A6423E"/>
    <w:rsid w:val="00A729F8"/>
    <w:rsid w:val="00A73FB1"/>
    <w:rsid w:val="00A7474D"/>
    <w:rsid w:val="00A76A22"/>
    <w:rsid w:val="00A85AAC"/>
    <w:rsid w:val="00A86AE0"/>
    <w:rsid w:val="00A932C6"/>
    <w:rsid w:val="00A939C2"/>
    <w:rsid w:val="00A955D4"/>
    <w:rsid w:val="00A97A57"/>
    <w:rsid w:val="00A97BFF"/>
    <w:rsid w:val="00AA30A0"/>
    <w:rsid w:val="00AA79B0"/>
    <w:rsid w:val="00AB1063"/>
    <w:rsid w:val="00AB70D0"/>
    <w:rsid w:val="00AC476C"/>
    <w:rsid w:val="00AC6234"/>
    <w:rsid w:val="00AC6389"/>
    <w:rsid w:val="00AD195C"/>
    <w:rsid w:val="00AD26F2"/>
    <w:rsid w:val="00AD4437"/>
    <w:rsid w:val="00AD5095"/>
    <w:rsid w:val="00AD5AD1"/>
    <w:rsid w:val="00AD66C9"/>
    <w:rsid w:val="00AD7AB8"/>
    <w:rsid w:val="00AE14D3"/>
    <w:rsid w:val="00AE1DA1"/>
    <w:rsid w:val="00AE3001"/>
    <w:rsid w:val="00AF0C77"/>
    <w:rsid w:val="00AF2013"/>
    <w:rsid w:val="00AF21C4"/>
    <w:rsid w:val="00AF6742"/>
    <w:rsid w:val="00B019CC"/>
    <w:rsid w:val="00B06DB0"/>
    <w:rsid w:val="00B07034"/>
    <w:rsid w:val="00B0744F"/>
    <w:rsid w:val="00B07BA1"/>
    <w:rsid w:val="00B12DA6"/>
    <w:rsid w:val="00B16424"/>
    <w:rsid w:val="00B24BAD"/>
    <w:rsid w:val="00B24C4F"/>
    <w:rsid w:val="00B24C59"/>
    <w:rsid w:val="00B25EDA"/>
    <w:rsid w:val="00B26016"/>
    <w:rsid w:val="00B32EF0"/>
    <w:rsid w:val="00B36AF0"/>
    <w:rsid w:val="00B3734E"/>
    <w:rsid w:val="00B461F2"/>
    <w:rsid w:val="00B50C0A"/>
    <w:rsid w:val="00B5255A"/>
    <w:rsid w:val="00B73D55"/>
    <w:rsid w:val="00B80945"/>
    <w:rsid w:val="00B84001"/>
    <w:rsid w:val="00B862B0"/>
    <w:rsid w:val="00B904CA"/>
    <w:rsid w:val="00B91A2A"/>
    <w:rsid w:val="00B93A10"/>
    <w:rsid w:val="00B952A9"/>
    <w:rsid w:val="00BA017B"/>
    <w:rsid w:val="00BA11B9"/>
    <w:rsid w:val="00BA3CDA"/>
    <w:rsid w:val="00BB0E4D"/>
    <w:rsid w:val="00BB1D78"/>
    <w:rsid w:val="00BB4AE1"/>
    <w:rsid w:val="00BB5BB0"/>
    <w:rsid w:val="00BB712F"/>
    <w:rsid w:val="00BC4FB8"/>
    <w:rsid w:val="00BC5797"/>
    <w:rsid w:val="00BD2047"/>
    <w:rsid w:val="00BD3E50"/>
    <w:rsid w:val="00BD64E8"/>
    <w:rsid w:val="00BE0A1B"/>
    <w:rsid w:val="00BE12AB"/>
    <w:rsid w:val="00BE3FE4"/>
    <w:rsid w:val="00BE5E8D"/>
    <w:rsid w:val="00C0067D"/>
    <w:rsid w:val="00C011EE"/>
    <w:rsid w:val="00C04263"/>
    <w:rsid w:val="00C07CFE"/>
    <w:rsid w:val="00C176B5"/>
    <w:rsid w:val="00C27061"/>
    <w:rsid w:val="00C3290B"/>
    <w:rsid w:val="00C343AB"/>
    <w:rsid w:val="00C43FAC"/>
    <w:rsid w:val="00C4661F"/>
    <w:rsid w:val="00C560A9"/>
    <w:rsid w:val="00C5731A"/>
    <w:rsid w:val="00C576D8"/>
    <w:rsid w:val="00C60649"/>
    <w:rsid w:val="00C6086E"/>
    <w:rsid w:val="00C665B4"/>
    <w:rsid w:val="00C678A5"/>
    <w:rsid w:val="00C72D25"/>
    <w:rsid w:val="00C746F7"/>
    <w:rsid w:val="00C81A5A"/>
    <w:rsid w:val="00C853AD"/>
    <w:rsid w:val="00C86192"/>
    <w:rsid w:val="00C9157A"/>
    <w:rsid w:val="00C915F9"/>
    <w:rsid w:val="00C9177F"/>
    <w:rsid w:val="00C91856"/>
    <w:rsid w:val="00CA5647"/>
    <w:rsid w:val="00CA5B0F"/>
    <w:rsid w:val="00CB0ED5"/>
    <w:rsid w:val="00CB162E"/>
    <w:rsid w:val="00CB1C49"/>
    <w:rsid w:val="00CB1D54"/>
    <w:rsid w:val="00CB7AA2"/>
    <w:rsid w:val="00CC0869"/>
    <w:rsid w:val="00CC0951"/>
    <w:rsid w:val="00CC0AC7"/>
    <w:rsid w:val="00CD188C"/>
    <w:rsid w:val="00CD3F20"/>
    <w:rsid w:val="00CD536F"/>
    <w:rsid w:val="00CE0B44"/>
    <w:rsid w:val="00CE65B2"/>
    <w:rsid w:val="00CF15AD"/>
    <w:rsid w:val="00CF64EA"/>
    <w:rsid w:val="00CF6E59"/>
    <w:rsid w:val="00CF7E3B"/>
    <w:rsid w:val="00D05103"/>
    <w:rsid w:val="00D06DB2"/>
    <w:rsid w:val="00D13D62"/>
    <w:rsid w:val="00D13FB0"/>
    <w:rsid w:val="00D14817"/>
    <w:rsid w:val="00D156EC"/>
    <w:rsid w:val="00D20B6C"/>
    <w:rsid w:val="00D23E45"/>
    <w:rsid w:val="00D25212"/>
    <w:rsid w:val="00D264D9"/>
    <w:rsid w:val="00D3032B"/>
    <w:rsid w:val="00D30AF0"/>
    <w:rsid w:val="00D31FB6"/>
    <w:rsid w:val="00D32386"/>
    <w:rsid w:val="00D335C0"/>
    <w:rsid w:val="00D363D3"/>
    <w:rsid w:val="00D42ED3"/>
    <w:rsid w:val="00D47772"/>
    <w:rsid w:val="00D512C7"/>
    <w:rsid w:val="00D529F3"/>
    <w:rsid w:val="00D52FDB"/>
    <w:rsid w:val="00D531A0"/>
    <w:rsid w:val="00D57889"/>
    <w:rsid w:val="00D70827"/>
    <w:rsid w:val="00D736C4"/>
    <w:rsid w:val="00D774F6"/>
    <w:rsid w:val="00D81FB5"/>
    <w:rsid w:val="00D832B4"/>
    <w:rsid w:val="00D83804"/>
    <w:rsid w:val="00D84CFC"/>
    <w:rsid w:val="00D875C6"/>
    <w:rsid w:val="00D87DF2"/>
    <w:rsid w:val="00D87EA8"/>
    <w:rsid w:val="00D92BAD"/>
    <w:rsid w:val="00D93828"/>
    <w:rsid w:val="00D93EB3"/>
    <w:rsid w:val="00DA1372"/>
    <w:rsid w:val="00DA19B6"/>
    <w:rsid w:val="00DA75ED"/>
    <w:rsid w:val="00DB24D9"/>
    <w:rsid w:val="00DB3649"/>
    <w:rsid w:val="00DB3A76"/>
    <w:rsid w:val="00DB4890"/>
    <w:rsid w:val="00DC0543"/>
    <w:rsid w:val="00DC1C75"/>
    <w:rsid w:val="00DC5516"/>
    <w:rsid w:val="00DC5C1A"/>
    <w:rsid w:val="00DC7BED"/>
    <w:rsid w:val="00DC7E75"/>
    <w:rsid w:val="00DD05EF"/>
    <w:rsid w:val="00DD1447"/>
    <w:rsid w:val="00DD444D"/>
    <w:rsid w:val="00DD4C4A"/>
    <w:rsid w:val="00DD5E5C"/>
    <w:rsid w:val="00DE2D8D"/>
    <w:rsid w:val="00DE5A7D"/>
    <w:rsid w:val="00DF0A3C"/>
    <w:rsid w:val="00DF1D07"/>
    <w:rsid w:val="00DF214A"/>
    <w:rsid w:val="00DF2FA3"/>
    <w:rsid w:val="00DF4B42"/>
    <w:rsid w:val="00DF4D86"/>
    <w:rsid w:val="00DF627F"/>
    <w:rsid w:val="00DF70FA"/>
    <w:rsid w:val="00E12A9F"/>
    <w:rsid w:val="00E13091"/>
    <w:rsid w:val="00E1458F"/>
    <w:rsid w:val="00E16049"/>
    <w:rsid w:val="00E23BB8"/>
    <w:rsid w:val="00E25096"/>
    <w:rsid w:val="00E32BEE"/>
    <w:rsid w:val="00E41D56"/>
    <w:rsid w:val="00E476E7"/>
    <w:rsid w:val="00E52596"/>
    <w:rsid w:val="00E56968"/>
    <w:rsid w:val="00E56B44"/>
    <w:rsid w:val="00E5782B"/>
    <w:rsid w:val="00E60A5E"/>
    <w:rsid w:val="00E63D07"/>
    <w:rsid w:val="00E63DF7"/>
    <w:rsid w:val="00E63EC9"/>
    <w:rsid w:val="00E70111"/>
    <w:rsid w:val="00E72354"/>
    <w:rsid w:val="00E760DD"/>
    <w:rsid w:val="00E77BF1"/>
    <w:rsid w:val="00E86DF5"/>
    <w:rsid w:val="00E95565"/>
    <w:rsid w:val="00E95620"/>
    <w:rsid w:val="00EA0526"/>
    <w:rsid w:val="00EA2A85"/>
    <w:rsid w:val="00EB147A"/>
    <w:rsid w:val="00EB2B4A"/>
    <w:rsid w:val="00EB354E"/>
    <w:rsid w:val="00EB645F"/>
    <w:rsid w:val="00EC088E"/>
    <w:rsid w:val="00ED3CA5"/>
    <w:rsid w:val="00ED6548"/>
    <w:rsid w:val="00ED7C79"/>
    <w:rsid w:val="00EE14DE"/>
    <w:rsid w:val="00EE1D5E"/>
    <w:rsid w:val="00EE1F6C"/>
    <w:rsid w:val="00EF36D7"/>
    <w:rsid w:val="00F01AB9"/>
    <w:rsid w:val="00F0398F"/>
    <w:rsid w:val="00F0462B"/>
    <w:rsid w:val="00F05482"/>
    <w:rsid w:val="00F055DD"/>
    <w:rsid w:val="00F07B11"/>
    <w:rsid w:val="00F07FC8"/>
    <w:rsid w:val="00F10A82"/>
    <w:rsid w:val="00F13230"/>
    <w:rsid w:val="00F167BD"/>
    <w:rsid w:val="00F16C18"/>
    <w:rsid w:val="00F20F77"/>
    <w:rsid w:val="00F21404"/>
    <w:rsid w:val="00F21DCD"/>
    <w:rsid w:val="00F24C3B"/>
    <w:rsid w:val="00F253C4"/>
    <w:rsid w:val="00F273E8"/>
    <w:rsid w:val="00F311C1"/>
    <w:rsid w:val="00F31C8D"/>
    <w:rsid w:val="00F34317"/>
    <w:rsid w:val="00F34533"/>
    <w:rsid w:val="00F34670"/>
    <w:rsid w:val="00F34D92"/>
    <w:rsid w:val="00F35689"/>
    <w:rsid w:val="00F35A6D"/>
    <w:rsid w:val="00F36CBB"/>
    <w:rsid w:val="00F50605"/>
    <w:rsid w:val="00F51022"/>
    <w:rsid w:val="00F514A1"/>
    <w:rsid w:val="00F524ED"/>
    <w:rsid w:val="00F57407"/>
    <w:rsid w:val="00F610A0"/>
    <w:rsid w:val="00F651A8"/>
    <w:rsid w:val="00F66934"/>
    <w:rsid w:val="00F733D1"/>
    <w:rsid w:val="00F73EAC"/>
    <w:rsid w:val="00F8007B"/>
    <w:rsid w:val="00F80657"/>
    <w:rsid w:val="00F817CC"/>
    <w:rsid w:val="00F83EE5"/>
    <w:rsid w:val="00F871EB"/>
    <w:rsid w:val="00F87277"/>
    <w:rsid w:val="00F92BF1"/>
    <w:rsid w:val="00F93F52"/>
    <w:rsid w:val="00F95A44"/>
    <w:rsid w:val="00FA1EFE"/>
    <w:rsid w:val="00FA30A3"/>
    <w:rsid w:val="00FA3F15"/>
    <w:rsid w:val="00FA52A8"/>
    <w:rsid w:val="00FA5F41"/>
    <w:rsid w:val="00FA7D60"/>
    <w:rsid w:val="00FB15CF"/>
    <w:rsid w:val="00FB2695"/>
    <w:rsid w:val="00FB3C6D"/>
    <w:rsid w:val="00FB4B23"/>
    <w:rsid w:val="00FB58F5"/>
    <w:rsid w:val="00FB5B94"/>
    <w:rsid w:val="00FB5C5F"/>
    <w:rsid w:val="00FB69B8"/>
    <w:rsid w:val="00FB7F8F"/>
    <w:rsid w:val="00FC244C"/>
    <w:rsid w:val="00FC4742"/>
    <w:rsid w:val="00FC4B0C"/>
    <w:rsid w:val="00FC7264"/>
    <w:rsid w:val="00FC755B"/>
    <w:rsid w:val="00FC7642"/>
    <w:rsid w:val="00FD3CED"/>
    <w:rsid w:val="00FD5489"/>
    <w:rsid w:val="00FD7163"/>
    <w:rsid w:val="00FE24CB"/>
    <w:rsid w:val="00FE2CD5"/>
    <w:rsid w:val="00FE35C1"/>
    <w:rsid w:val="00FE3A32"/>
    <w:rsid w:val="00FE436D"/>
    <w:rsid w:val="00FE5513"/>
    <w:rsid w:val="00FE6B27"/>
    <w:rsid w:val="00FE7AF1"/>
    <w:rsid w:val="00FF2669"/>
    <w:rsid w:val="00FF3974"/>
    <w:rsid w:val="00FF3B69"/>
    <w:rsid w:val="00FF41A4"/>
    <w:rsid w:val="00FF4FD0"/>
    <w:rsid w:val="00FF5833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94F11F"/>
  <w15:docId w15:val="{1D32F9D7-3159-480F-ACB8-1B070CD2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6C0B"/>
    <w:pPr>
      <w:spacing w:before="120" w:after="120"/>
      <w:jc w:val="both"/>
    </w:pPr>
    <w:rPr>
      <w:rFonts w:ascii="Arial" w:hAnsi="Arial"/>
      <w:sz w:val="22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rsid w:val="00F817CC"/>
    <w:pPr>
      <w:keepNext/>
      <w:numPr>
        <w:numId w:val="8"/>
      </w:numPr>
      <w:spacing w:before="360"/>
      <w:jc w:val="left"/>
      <w:outlineLvl w:val="0"/>
    </w:pPr>
    <w:rPr>
      <w:b/>
      <w:bCs/>
      <w:color w:val="115A7B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F817CC"/>
    <w:pPr>
      <w:keepNext/>
      <w:numPr>
        <w:ilvl w:val="1"/>
        <w:numId w:val="8"/>
      </w:numPr>
      <w:spacing w:before="240" w:after="60"/>
      <w:jc w:val="left"/>
      <w:outlineLvl w:val="1"/>
    </w:pPr>
    <w:rPr>
      <w:rFonts w:cs="Arial"/>
      <w:b/>
      <w:bCs/>
      <w:iCs/>
      <w:color w:val="115A7B"/>
      <w:sz w:val="24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653C54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color w:val="115A7B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F817CC"/>
    <w:pPr>
      <w:keepNext/>
      <w:numPr>
        <w:ilvl w:val="3"/>
        <w:numId w:val="8"/>
      </w:numPr>
      <w:spacing w:before="240" w:after="60"/>
      <w:jc w:val="left"/>
      <w:outlineLvl w:val="3"/>
    </w:pPr>
    <w:rPr>
      <w:b/>
      <w:bCs/>
      <w:color w:val="115A7B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900B2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00B2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rsid w:val="00DA19B6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00B2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00B2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C5C1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36C0B"/>
    <w:pPr>
      <w:tabs>
        <w:tab w:val="center" w:pos="4536"/>
        <w:tab w:val="right" w:pos="9072"/>
      </w:tabs>
      <w:spacing w:before="60" w:after="60"/>
    </w:pPr>
    <w:rPr>
      <w:sz w:val="16"/>
    </w:rPr>
  </w:style>
  <w:style w:type="paragraph" w:styleId="Titel">
    <w:name w:val="Title"/>
    <w:basedOn w:val="Standard"/>
    <w:link w:val="TitelZchn"/>
    <w:qFormat/>
    <w:rsid w:val="00736C0B"/>
    <w:pPr>
      <w:jc w:val="center"/>
    </w:pPr>
    <w:rPr>
      <w:b/>
      <w:bCs/>
      <w:sz w:val="48"/>
      <w:lang w:val="de-DE"/>
    </w:rPr>
  </w:style>
  <w:style w:type="character" w:styleId="Hyperlink">
    <w:name w:val="Hyperlink"/>
    <w:uiPriority w:val="99"/>
    <w:rsid w:val="00130761"/>
    <w:rPr>
      <w:color w:val="0000FF"/>
      <w:u w:val="single"/>
    </w:rPr>
  </w:style>
  <w:style w:type="paragraph" w:styleId="Textkrper-Zeileneinzug">
    <w:name w:val="Body Text Indent"/>
    <w:basedOn w:val="Standard"/>
    <w:rsid w:val="004F0815"/>
    <w:pPr>
      <w:ind w:left="708"/>
    </w:pPr>
    <w:rPr>
      <w:rFonts w:ascii="Times New Roman" w:hAnsi="Times New Roman"/>
      <w:lang w:val="de-DE"/>
    </w:rPr>
  </w:style>
  <w:style w:type="paragraph" w:styleId="Sprechblasentext">
    <w:name w:val="Balloon Text"/>
    <w:basedOn w:val="Standard"/>
    <w:semiHidden/>
    <w:rsid w:val="00BC4FB8"/>
    <w:rPr>
      <w:rFonts w:ascii="Tahoma" w:hAnsi="Tahoma" w:cs="Tahoma"/>
      <w:sz w:val="16"/>
      <w:szCs w:val="16"/>
    </w:rPr>
  </w:style>
  <w:style w:type="paragraph" w:customStyle="1" w:styleId="6-6">
    <w:name w:val="6-6"/>
    <w:basedOn w:val="Standard"/>
    <w:qFormat/>
    <w:rsid w:val="00F273E8"/>
    <w:pPr>
      <w:jc w:val="left"/>
    </w:pPr>
    <w:rPr>
      <w:noProof/>
      <w:lang w:val="de-DE"/>
    </w:rPr>
  </w:style>
  <w:style w:type="table" w:styleId="Tabellenraster">
    <w:name w:val="Table Grid"/>
    <w:basedOn w:val="NormaleTabelle"/>
    <w:rsid w:val="001254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istaLogoGro">
    <w:name w:val="WistaLogoGroß"/>
    <w:basedOn w:val="Standard"/>
    <w:link w:val="WistaLogoGroZchn"/>
    <w:qFormat/>
    <w:rsid w:val="00302B83"/>
    <w:pPr>
      <w:jc w:val="left"/>
    </w:pPr>
    <w:rPr>
      <w:rFonts w:ascii="Arial Black" w:hAnsi="Arial Black"/>
      <w:color w:val="376092"/>
      <w:sz w:val="56"/>
      <w:szCs w:val="56"/>
    </w:rPr>
  </w:style>
  <w:style w:type="paragraph" w:customStyle="1" w:styleId="WistaLogoKlein">
    <w:name w:val="WistaLogoKlein"/>
    <w:basedOn w:val="Standard"/>
    <w:qFormat/>
    <w:rsid w:val="00624295"/>
    <w:pPr>
      <w:spacing w:line="180" w:lineRule="atLeast"/>
      <w:jc w:val="left"/>
    </w:pPr>
    <w:rPr>
      <w:rFonts w:ascii="Arial Narrow" w:hAnsi="Arial Narrow"/>
      <w:color w:val="4A452A"/>
      <w:szCs w:val="20"/>
    </w:rPr>
  </w:style>
  <w:style w:type="character" w:customStyle="1" w:styleId="WistaLogoGroZchn">
    <w:name w:val="WistaLogoGroß Zchn"/>
    <w:link w:val="WistaLogoGro"/>
    <w:rsid w:val="00302B83"/>
    <w:rPr>
      <w:rFonts w:ascii="Arial Black" w:hAnsi="Arial Black"/>
      <w:color w:val="376092"/>
      <w:sz w:val="56"/>
      <w:szCs w:val="56"/>
      <w:lang w:val="de-AT"/>
    </w:rPr>
  </w:style>
  <w:style w:type="character" w:customStyle="1" w:styleId="berschrift1Zchn">
    <w:name w:val="Überschrift 1 Zchn"/>
    <w:link w:val="berschrift1"/>
    <w:rsid w:val="00F817CC"/>
    <w:rPr>
      <w:rFonts w:ascii="Arial" w:hAnsi="Arial"/>
      <w:b/>
      <w:bCs/>
      <w:color w:val="115A7B"/>
      <w:sz w:val="28"/>
      <w:szCs w:val="28"/>
    </w:rPr>
  </w:style>
  <w:style w:type="character" w:customStyle="1" w:styleId="berschrift2Zchn">
    <w:name w:val="Überschrift 2 Zchn"/>
    <w:link w:val="berschrift2"/>
    <w:rsid w:val="00F817CC"/>
    <w:rPr>
      <w:rFonts w:ascii="Arial" w:hAnsi="Arial" w:cs="Arial"/>
      <w:b/>
      <w:bCs/>
      <w:iCs/>
      <w:color w:val="115A7B"/>
      <w:sz w:val="24"/>
      <w:szCs w:val="24"/>
    </w:rPr>
  </w:style>
  <w:style w:type="character" w:customStyle="1" w:styleId="berschrift3Zchn">
    <w:name w:val="Überschrift 3 Zchn"/>
    <w:link w:val="berschrift3"/>
    <w:rsid w:val="00653C54"/>
    <w:rPr>
      <w:rFonts w:ascii="Arial" w:hAnsi="Arial" w:cs="Arial"/>
      <w:b/>
      <w:bCs/>
      <w:color w:val="115A7B"/>
      <w:szCs w:val="26"/>
      <w:lang w:val="de-AT"/>
    </w:rPr>
  </w:style>
  <w:style w:type="character" w:customStyle="1" w:styleId="TitelZchn">
    <w:name w:val="Titel Zchn"/>
    <w:link w:val="Titel"/>
    <w:rsid w:val="00736C0B"/>
    <w:rPr>
      <w:rFonts w:ascii="Arial" w:hAnsi="Arial"/>
      <w:b/>
      <w:bCs/>
      <w:sz w:val="48"/>
      <w:szCs w:val="24"/>
    </w:rPr>
  </w:style>
  <w:style w:type="character" w:customStyle="1" w:styleId="berschrift4Zchn">
    <w:name w:val="Überschrift 4 Zchn"/>
    <w:link w:val="berschrift4"/>
    <w:rsid w:val="00F817CC"/>
    <w:rPr>
      <w:rFonts w:ascii="Arial" w:hAnsi="Arial"/>
      <w:b/>
      <w:bCs/>
      <w:color w:val="115A7B"/>
      <w:szCs w:val="28"/>
      <w:lang w:val="de-AT"/>
    </w:rPr>
  </w:style>
  <w:style w:type="paragraph" w:styleId="Verzeichnis1">
    <w:name w:val="toc 1"/>
    <w:basedOn w:val="Standard"/>
    <w:next w:val="Standard"/>
    <w:autoRedefine/>
    <w:uiPriority w:val="39"/>
    <w:rsid w:val="00FB3C6D"/>
    <w:pPr>
      <w:tabs>
        <w:tab w:val="right" w:leader="dot" w:pos="9356"/>
      </w:tabs>
    </w:pPr>
  </w:style>
  <w:style w:type="paragraph" w:styleId="Verzeichnis3">
    <w:name w:val="toc 3"/>
    <w:basedOn w:val="Standard"/>
    <w:next w:val="Standard"/>
    <w:autoRedefine/>
    <w:uiPriority w:val="39"/>
    <w:rsid w:val="00561415"/>
    <w:pPr>
      <w:ind w:left="400"/>
    </w:pPr>
  </w:style>
  <w:style w:type="paragraph" w:styleId="Verzeichnis2">
    <w:name w:val="toc 2"/>
    <w:basedOn w:val="Standard"/>
    <w:next w:val="Standard"/>
    <w:autoRedefine/>
    <w:uiPriority w:val="39"/>
    <w:rsid w:val="00561415"/>
    <w:pPr>
      <w:ind w:left="200"/>
    </w:pPr>
  </w:style>
  <w:style w:type="paragraph" w:customStyle="1" w:styleId="cueparagraph">
    <w:name w:val="cueparagraph"/>
    <w:basedOn w:val="Standard"/>
    <w:rsid w:val="00544CAA"/>
    <w:pPr>
      <w:spacing w:before="100" w:beforeAutospacing="1" w:after="100" w:afterAutospacing="1" w:line="336" w:lineRule="atLeast"/>
      <w:jc w:val="left"/>
    </w:pPr>
    <w:rPr>
      <w:rFonts w:ascii="Times New Roman" w:hAnsi="Times New Roman"/>
      <w:sz w:val="24"/>
      <w:lang w:val="de-DE"/>
    </w:rPr>
  </w:style>
  <w:style w:type="character" w:styleId="BesuchterLink">
    <w:name w:val="FollowedHyperlink"/>
    <w:rsid w:val="008A053C"/>
    <w:rPr>
      <w:color w:val="800080"/>
      <w:u w:val="single"/>
    </w:rPr>
  </w:style>
  <w:style w:type="paragraph" w:customStyle="1" w:styleId="12-6">
    <w:name w:val="12-6"/>
    <w:basedOn w:val="Standard"/>
    <w:qFormat/>
    <w:rsid w:val="00651BD0"/>
    <w:pPr>
      <w:spacing w:before="240"/>
      <w:ind w:left="1877" w:hanging="1877"/>
      <w:jc w:val="left"/>
    </w:pPr>
    <w:rPr>
      <w:lang w:val="de-DE"/>
    </w:rPr>
  </w:style>
  <w:style w:type="character" w:styleId="Kommentarzeichen">
    <w:name w:val="annotation reference"/>
    <w:rsid w:val="00E5782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5782B"/>
    <w:rPr>
      <w:szCs w:val="20"/>
    </w:rPr>
  </w:style>
  <w:style w:type="character" w:customStyle="1" w:styleId="KommentartextZchn">
    <w:name w:val="Kommentartext Zchn"/>
    <w:link w:val="Kommentartext"/>
    <w:rsid w:val="00E5782B"/>
    <w:rPr>
      <w:rFonts w:ascii="Arial" w:hAnsi="Arial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rsid w:val="00E5782B"/>
    <w:rPr>
      <w:b/>
      <w:bCs/>
    </w:rPr>
  </w:style>
  <w:style w:type="character" w:customStyle="1" w:styleId="KommentarthemaZchn">
    <w:name w:val="Kommentarthema Zchn"/>
    <w:link w:val="Kommentarthema"/>
    <w:rsid w:val="00E5782B"/>
    <w:rPr>
      <w:rFonts w:ascii="Arial" w:hAnsi="Arial"/>
      <w:b/>
      <w:bCs/>
      <w:lang w:val="de-AT"/>
    </w:rPr>
  </w:style>
  <w:style w:type="paragraph" w:customStyle="1" w:styleId="berschift1-0">
    <w:name w:val="Überschift 1-0"/>
    <w:basedOn w:val="Standard"/>
    <w:qFormat/>
    <w:rsid w:val="00FB3C6D"/>
    <w:pPr>
      <w:spacing w:before="360"/>
    </w:pPr>
    <w:rPr>
      <w:b/>
      <w:sz w:val="28"/>
    </w:rPr>
  </w:style>
  <w:style w:type="paragraph" w:styleId="Listenabsatz">
    <w:name w:val="List Paragraph"/>
    <w:basedOn w:val="Standard"/>
    <w:uiPriority w:val="34"/>
    <w:qFormat/>
    <w:rsid w:val="00A52D3A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qFormat/>
    <w:rsid w:val="009D016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9D016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AT"/>
    </w:rPr>
  </w:style>
  <w:style w:type="paragraph" w:styleId="Funotentext">
    <w:name w:val="footnote text"/>
    <w:basedOn w:val="Standard"/>
    <w:link w:val="FunotentextZchn"/>
    <w:semiHidden/>
    <w:unhideWhenUsed/>
    <w:rsid w:val="0070007B"/>
    <w:pPr>
      <w:spacing w:before="0"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70007B"/>
    <w:rPr>
      <w:rFonts w:ascii="Arial" w:hAnsi="Arial"/>
      <w:lang w:val="de-AT"/>
    </w:rPr>
  </w:style>
  <w:style w:type="character" w:styleId="Funotenzeichen">
    <w:name w:val="footnote reference"/>
    <w:basedOn w:val="Absatz-Standardschriftart"/>
    <w:semiHidden/>
    <w:unhideWhenUsed/>
    <w:rsid w:val="0070007B"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rsid w:val="000B6706"/>
    <w:rPr>
      <w:rFonts w:ascii="Arial" w:hAnsi="Arial"/>
      <w:szCs w:val="24"/>
      <w:lang w:val="de-AT"/>
    </w:rPr>
  </w:style>
  <w:style w:type="paragraph" w:styleId="Beschriftung">
    <w:name w:val="caption"/>
    <w:basedOn w:val="Standard"/>
    <w:next w:val="Standard"/>
    <w:unhideWhenUsed/>
    <w:qFormat/>
    <w:rsid w:val="00736C0B"/>
    <w:pPr>
      <w:spacing w:before="0" w:after="200"/>
    </w:pPr>
    <w:rPr>
      <w:bCs/>
      <w:i/>
      <w:color w:val="115A7B"/>
      <w:szCs w:val="18"/>
      <w:lang w:val="en-US" w:eastAsia="x-none"/>
    </w:rPr>
  </w:style>
  <w:style w:type="character" w:customStyle="1" w:styleId="berschrift5Zchn">
    <w:name w:val="Überschrift 5 Zchn"/>
    <w:basedOn w:val="Absatz-Standardschriftart"/>
    <w:link w:val="berschrift5"/>
    <w:semiHidden/>
    <w:rsid w:val="00900B2F"/>
    <w:rPr>
      <w:rFonts w:asciiTheme="majorHAnsi" w:eastAsiaTheme="majorEastAsia" w:hAnsiTheme="majorHAnsi" w:cstheme="majorBidi"/>
      <w:color w:val="365F91" w:themeColor="accent1" w:themeShade="BF"/>
      <w:szCs w:val="24"/>
      <w:lang w:val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900B2F"/>
    <w:rPr>
      <w:rFonts w:asciiTheme="majorHAnsi" w:eastAsiaTheme="majorEastAsia" w:hAnsiTheme="majorHAnsi" w:cstheme="majorBidi"/>
      <w:color w:val="243F60" w:themeColor="accent1" w:themeShade="7F"/>
      <w:szCs w:val="24"/>
      <w:lang w:val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900B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900B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/>
    </w:rPr>
  </w:style>
  <w:style w:type="paragraph" w:customStyle="1" w:styleId="Titeladresse">
    <w:name w:val="Titeladresse"/>
    <w:basedOn w:val="Standard"/>
    <w:rsid w:val="001E6EDA"/>
    <w:pPr>
      <w:jc w:val="center"/>
    </w:pPr>
    <w:rPr>
      <w:szCs w:val="20"/>
    </w:rPr>
  </w:style>
  <w:style w:type="paragraph" w:customStyle="1" w:styleId="Formatvorlageberschift1-0125PtLinks">
    <w:name w:val="Formatvorlage Überschift 1-0 + 125 Pt. Links"/>
    <w:basedOn w:val="berschift1-0"/>
    <w:rsid w:val="0010114E"/>
    <w:pPr>
      <w:jc w:val="left"/>
    </w:pPr>
    <w:rPr>
      <w:bCs/>
      <w:color w:val="115A7B"/>
      <w:sz w:val="25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CB5"/>
    <w:rPr>
      <w:color w:val="808080"/>
      <w:shd w:val="clear" w:color="auto" w:fill="E6E6E6"/>
    </w:rPr>
  </w:style>
  <w:style w:type="paragraph" w:styleId="Verzeichnis4">
    <w:name w:val="toc 4"/>
    <w:basedOn w:val="Standard"/>
    <w:next w:val="Standard"/>
    <w:autoRedefine/>
    <w:uiPriority w:val="39"/>
    <w:unhideWhenUsed/>
    <w:rsid w:val="00CC0AC7"/>
    <w:pPr>
      <w:spacing w:after="100"/>
      <w:ind w:left="660"/>
    </w:pPr>
  </w:style>
  <w:style w:type="paragraph" w:customStyle="1" w:styleId="Titel-1">
    <w:name w:val="Titel-1"/>
    <w:basedOn w:val="Titel"/>
    <w:qFormat/>
    <w:rsid w:val="007144DE"/>
    <w:rPr>
      <w:sz w:val="40"/>
      <w:lang w:val="de-AT"/>
    </w:rPr>
  </w:style>
  <w:style w:type="paragraph" w:customStyle="1" w:styleId="Titel-2">
    <w:name w:val="Titel-2"/>
    <w:basedOn w:val="Titel"/>
    <w:qFormat/>
    <w:rsid w:val="007144DE"/>
    <w:rPr>
      <w:sz w:val="36"/>
      <w:lang w:val="de-AT"/>
    </w:rPr>
  </w:style>
  <w:style w:type="paragraph" w:customStyle="1" w:styleId="Titel-3">
    <w:name w:val="Titel-3"/>
    <w:basedOn w:val="Titel"/>
    <w:rsid w:val="007144DE"/>
    <w:rPr>
      <w:sz w:val="32"/>
    </w:rPr>
  </w:style>
  <w:style w:type="character" w:styleId="Platzhaltertext">
    <w:name w:val="Placeholder Text"/>
    <w:basedOn w:val="Absatz-Standardschriftart"/>
    <w:uiPriority w:val="99"/>
    <w:semiHidden/>
    <w:rsid w:val="000A3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9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4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704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123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ffice@breano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kte\BIKS\2018-03-14%20Anforderungsdefinition%20KP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79EC6ECA2F4F6BAFB2AE24F0E74A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843416-AA26-4398-8495-CDD347A5BC62}"/>
      </w:docPartPr>
      <w:docPartBody>
        <w:p w:rsidR="003C2D2D" w:rsidRDefault="00D04FD6">
          <w:pPr>
            <w:pStyle w:val="2F79EC6ECA2F4F6BAFB2AE24F0E74A19"/>
          </w:pPr>
          <w:r w:rsidRPr="00D84875">
            <w:rPr>
              <w:rStyle w:val="Platzhaltertext"/>
            </w:rPr>
            <w:t>[Title]</w:t>
          </w:r>
        </w:p>
      </w:docPartBody>
    </w:docPart>
    <w:docPart>
      <w:docPartPr>
        <w:name w:val="55DE186BED2748CCAB45C72460D605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59B768-988B-43F4-90E4-CEF6C19D4B98}"/>
      </w:docPartPr>
      <w:docPartBody>
        <w:p w:rsidR="003C2D2D" w:rsidRDefault="00D04FD6">
          <w:pPr>
            <w:pStyle w:val="55DE186BED2748CCAB45C72460D60562"/>
          </w:pPr>
          <w:r w:rsidRPr="00D84875">
            <w:rPr>
              <w:rStyle w:val="Platzhaltertext"/>
            </w:rPr>
            <w:t>[Subject]</w:t>
          </w:r>
        </w:p>
      </w:docPartBody>
    </w:docPart>
    <w:docPart>
      <w:docPartPr>
        <w:name w:val="23E571C9964E4E47932DB37E97C68D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3AB3C1-3C9B-48B1-9453-187F933B2DB2}"/>
      </w:docPartPr>
      <w:docPartBody>
        <w:p w:rsidR="003C2D2D" w:rsidRDefault="00D04FD6">
          <w:pPr>
            <w:pStyle w:val="23E571C9964E4E47932DB37E97C68DCA"/>
          </w:pPr>
          <w:r w:rsidRPr="00D84875">
            <w:rPr>
              <w:rStyle w:val="Platzhaltertext"/>
            </w:rPr>
            <w:t>[Author]</w:t>
          </w:r>
        </w:p>
      </w:docPartBody>
    </w:docPart>
    <w:docPart>
      <w:docPartPr>
        <w:name w:val="F5A4A6D63B07440298C54AC91EE016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35E468-4C00-4CB9-A500-06A5A4C64B12}"/>
      </w:docPartPr>
      <w:docPartBody>
        <w:p w:rsidR="003C2D2D" w:rsidRDefault="00D04FD6">
          <w:pPr>
            <w:pStyle w:val="F5A4A6D63B07440298C54AC91EE016B3"/>
          </w:pPr>
          <w:r w:rsidRPr="00D84875">
            <w:rPr>
              <w:rStyle w:val="Platzhaltertext"/>
            </w:rPr>
            <w:t>[Title]</w:t>
          </w:r>
        </w:p>
      </w:docPartBody>
    </w:docPart>
    <w:docPart>
      <w:docPartPr>
        <w:name w:val="6CC2CF699E164F29A1F5C3384B6F44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EF464D-F48E-422E-818C-59DBEF676B85}"/>
      </w:docPartPr>
      <w:docPartBody>
        <w:p w:rsidR="003C2D2D" w:rsidRDefault="00D04FD6">
          <w:pPr>
            <w:pStyle w:val="6CC2CF699E164F29A1F5C3384B6F444C"/>
          </w:pPr>
          <w:r w:rsidRPr="00D84875">
            <w:rPr>
              <w:rStyle w:val="Platzhalt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D6"/>
    <w:rsid w:val="003C2D2D"/>
    <w:rsid w:val="00756041"/>
    <w:rsid w:val="00D0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F79EC6ECA2F4F6BAFB2AE24F0E74A19">
    <w:name w:val="2F79EC6ECA2F4F6BAFB2AE24F0E74A19"/>
  </w:style>
  <w:style w:type="paragraph" w:customStyle="1" w:styleId="55DE186BED2748CCAB45C72460D60562">
    <w:name w:val="55DE186BED2748CCAB45C72460D60562"/>
  </w:style>
  <w:style w:type="paragraph" w:customStyle="1" w:styleId="23E571C9964E4E47932DB37E97C68DCA">
    <w:name w:val="23E571C9964E4E47932DB37E97C68DCA"/>
  </w:style>
  <w:style w:type="paragraph" w:customStyle="1" w:styleId="F5A4A6D63B07440298C54AC91EE016B3">
    <w:name w:val="F5A4A6D63B07440298C54AC91EE016B3"/>
  </w:style>
  <w:style w:type="paragraph" w:customStyle="1" w:styleId="6CC2CF699E164F29A1F5C3384B6F444C">
    <w:name w:val="6CC2CF699E164F29A1F5C3384B6F4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85BA-9ACB-4FB4-9514-2BC71FED7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2018-03-14 Anforderungsdefinition KPU.dotx</Template>
  <TotalTime>0</TotalTime>
  <Pages>6</Pages>
  <Words>440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Anforderungsdefinition</vt:lpstr>
      <vt:lpstr>Anforderungsdefinition</vt:lpstr>
    </vt:vector>
  </TitlesOfParts>
  <Company>Breanos Software</Company>
  <LinksUpToDate>false</LinksUpToDate>
  <CharactersWithSpaces>3211</CharactersWithSpaces>
  <SharedDoc>false</SharedDoc>
  <HLinks>
    <vt:vector size="120" baseType="variant">
      <vt:variant>
        <vt:i4>1572924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_Toc286694153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_Toc286694152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_Toc286694151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_Toc286694150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_Toc286694149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_Toc286694148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_Toc286694147</vt:lpwstr>
      </vt:variant>
      <vt:variant>
        <vt:i4>1638460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_Toc286694146</vt:lpwstr>
      </vt:variant>
      <vt:variant>
        <vt:i4>1638460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_Toc286694145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_Toc286694144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_Toc286694143</vt:lpwstr>
      </vt:variant>
      <vt:variant>
        <vt:i4>1638460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_Toc286694142</vt:lpwstr>
      </vt:variant>
      <vt:variant>
        <vt:i4>1638460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_Toc286694141</vt:lpwstr>
      </vt:variant>
      <vt:variant>
        <vt:i4>1638460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_Toc286694140</vt:lpwstr>
      </vt:variant>
      <vt:variant>
        <vt:i4>1966140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_Toc286694139</vt:lpwstr>
      </vt:variant>
      <vt:variant>
        <vt:i4>1966140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_Toc286694138</vt:lpwstr>
      </vt:variant>
      <vt:variant>
        <vt:i4>1966140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_Toc286694137</vt:lpwstr>
      </vt:variant>
      <vt:variant>
        <vt:i4>1966140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_Toc286694136</vt:lpwstr>
      </vt:variant>
      <vt:variant>
        <vt:i4>1966140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_Toc286694135</vt:lpwstr>
      </vt:variant>
      <vt:variant>
        <vt:i4>7864391</vt:i4>
      </vt:variant>
      <vt:variant>
        <vt:i4>0</vt:i4>
      </vt:variant>
      <vt:variant>
        <vt:i4>0</vt:i4>
      </vt:variant>
      <vt:variant>
        <vt:i4>5</vt:i4>
      </vt:variant>
      <vt:variant>
        <vt:lpwstr>mailto:dominik.hutterer@wista-it.com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Anforderungsdefinition</dc:title>
  <dc:subject>KPU</dc:subject>
  <dc:creator>Fabian Ulamec, Breanos Software</dc:creator>
  <cp:lastModifiedBy>Fabian Ulamec, Breanos Software</cp:lastModifiedBy>
  <cp:revision>2</cp:revision>
  <cp:lastPrinted>2017-12-19T13:24:00Z</cp:lastPrinted>
  <dcterms:created xsi:type="dcterms:W3CDTF">2018-03-14T14:18:00Z</dcterms:created>
  <dcterms:modified xsi:type="dcterms:W3CDTF">2018-03-15T08:46:00Z</dcterms:modified>
</cp:coreProperties>
</file>