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7279141"/>
    <w:p w:rsidR="001E6EDA" w:rsidRPr="0001132C" w:rsidRDefault="00836836" w:rsidP="00736C0B">
      <w:pPr>
        <w:pStyle w:val="Titel"/>
        <w:rPr>
          <w:lang w:val="de-AT"/>
        </w:rPr>
      </w:pPr>
      <w:r w:rsidRPr="0001132C">
        <w:rPr>
          <w:noProof/>
          <w:lang w:val="de-AT"/>
        </w:rPr>
        <mc:AlternateContent>
          <mc:Choice Requires="wpc">
            <w:drawing>
              <wp:anchor distT="0" distB="0" distL="114300" distR="114300" simplePos="0" relativeHeight="251658240" behindDoc="1" locked="0" layoutInCell="1" allowOverlap="1">
                <wp:simplePos x="0" y="0"/>
                <wp:positionH relativeFrom="column">
                  <wp:posOffset>-635</wp:posOffset>
                </wp:positionH>
                <wp:positionV relativeFrom="paragraph">
                  <wp:posOffset>1270</wp:posOffset>
                </wp:positionV>
                <wp:extent cx="5921375" cy="3917950"/>
                <wp:effectExtent l="0" t="0" r="3175" b="6350"/>
                <wp:wrapNone/>
                <wp:docPr id="4" name="Zeichenbereich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alphaModFix amt="50000"/>
                          </a:blip>
                          <a:srcRect/>
                          <a:stretch>
                            <a:fillRect/>
                          </a:stretch>
                        </a:blipFill>
                      </wpc:bg>
                      <wpc:whole/>
                    </wpc:wpc>
                  </a:graphicData>
                </a:graphic>
              </wp:anchor>
            </w:drawing>
          </mc:Choice>
          <mc:Fallback>
            <w:pict>
              <v:group w14:anchorId="7F68D0CA" id="Zeichenbereich 4" o:spid="_x0000_s1026" editas="canvas" style="position:absolute;margin-left:-.05pt;margin-top:.1pt;width:466.25pt;height:308.5pt;z-index:-251658240" coordsize="59213,39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13;height:39179;visibility:visible;mso-wrap-style:square" filled="t">
                  <v:fill r:id="rId9" o:title="" opacity=".5" recolor="t" rotate="t" o:detectmouseclick="t" type="frame"/>
                  <v:path o:connecttype="none"/>
                </v:shape>
              </v:group>
            </w:pict>
          </mc:Fallback>
        </mc:AlternateContent>
      </w:r>
    </w:p>
    <w:p w:rsidR="001E6EDA" w:rsidRPr="0001132C" w:rsidRDefault="001E6EDA" w:rsidP="00736C0B">
      <w:pPr>
        <w:pStyle w:val="Titel"/>
        <w:rPr>
          <w:lang w:val="de-AT"/>
        </w:rPr>
      </w:pPr>
      <w:bookmarkStart w:id="1" w:name="_Hlk508737859"/>
    </w:p>
    <w:sdt>
      <w:sdtPr>
        <w:rPr>
          <w:lang w:val="de-AT"/>
        </w:rPr>
        <w:alias w:val="Title"/>
        <w:tag w:val=""/>
        <w:id w:val="-406148064"/>
        <w:placeholder>
          <w:docPart w:val="DE81E540C2154F028C37290278BE3F71"/>
        </w:placeholder>
        <w:dataBinding w:prefixMappings="xmlns:ns0='http://purl.org/dc/elements/1.1/' xmlns:ns1='http://schemas.openxmlformats.org/package/2006/metadata/core-properties' " w:xpath="/ns1:coreProperties[1]/ns0:title[1]" w:storeItemID="{6C3C8BC8-F283-45AE-878A-BAB7291924A1}"/>
        <w:text/>
      </w:sdtPr>
      <w:sdtEndPr/>
      <w:sdtContent>
        <w:p w:rsidR="000B6706" w:rsidRPr="0001132C" w:rsidRDefault="00A621BC" w:rsidP="00736C0B">
          <w:pPr>
            <w:pStyle w:val="Titel"/>
            <w:rPr>
              <w:lang w:val="de-AT"/>
            </w:rPr>
          </w:pPr>
          <w:r>
            <w:rPr>
              <w:lang w:val="de-AT"/>
            </w:rPr>
            <w:t>Anforderungsdefinition</w:t>
          </w:r>
        </w:p>
      </w:sdtContent>
    </w:sdt>
    <w:p w:rsidR="000B6706" w:rsidRPr="0001132C" w:rsidRDefault="000B6706" w:rsidP="00736C0B">
      <w:pPr>
        <w:pStyle w:val="Titel"/>
        <w:rPr>
          <w:lang w:val="de-AT"/>
        </w:rPr>
      </w:pPr>
    </w:p>
    <w:bookmarkStart w:id="2" w:name="_Hlk508737905" w:displacedByCustomXml="next"/>
    <w:sdt>
      <w:sdtPr>
        <w:alias w:val="Subject"/>
        <w:tag w:val=""/>
        <w:id w:val="-1253960124"/>
        <w:placeholder>
          <w:docPart w:val="B6C480F4F59249AB8E5B17DEB2C9829E"/>
        </w:placeholder>
        <w:dataBinding w:prefixMappings="xmlns:ns0='http://purl.org/dc/elements/1.1/' xmlns:ns1='http://schemas.openxmlformats.org/package/2006/metadata/core-properties' " w:xpath="/ns1:coreProperties[1]/ns0:subject[1]" w:storeItemID="{6C3C8BC8-F283-45AE-878A-BAB7291924A1}"/>
        <w:text/>
      </w:sdtPr>
      <w:sdtEndPr/>
      <w:sdtContent>
        <w:p w:rsidR="000B6706" w:rsidRPr="007144DE" w:rsidRDefault="00A621BC" w:rsidP="007144DE">
          <w:pPr>
            <w:pStyle w:val="Titel-1"/>
          </w:pPr>
          <w:r>
            <w:t>Vorlage</w:t>
          </w:r>
        </w:p>
      </w:sdtContent>
    </w:sdt>
    <w:p w:rsidR="000B6706" w:rsidRPr="007144DE" w:rsidRDefault="000B6706" w:rsidP="007144DE">
      <w:pPr>
        <w:pStyle w:val="Titel-2"/>
      </w:pPr>
    </w:p>
    <w:p w:rsidR="00736C0B" w:rsidRPr="007144DE" w:rsidRDefault="00736C0B" w:rsidP="007144DE">
      <w:pPr>
        <w:pStyle w:val="Titel-3"/>
      </w:pPr>
    </w:p>
    <w:p w:rsidR="00736C0B" w:rsidRDefault="00736C0B" w:rsidP="00736C0B">
      <w:pPr>
        <w:pStyle w:val="Titel"/>
        <w:rPr>
          <w:lang w:val="de-AT"/>
        </w:rPr>
      </w:pPr>
    </w:p>
    <w:p w:rsidR="007144DE" w:rsidRDefault="007144DE" w:rsidP="00736C0B">
      <w:pPr>
        <w:pStyle w:val="Titel"/>
        <w:rPr>
          <w:lang w:val="de-AT"/>
        </w:rPr>
      </w:pPr>
    </w:p>
    <w:p w:rsidR="007144DE" w:rsidRPr="0001132C" w:rsidRDefault="007144DE" w:rsidP="00736C0B">
      <w:pPr>
        <w:pStyle w:val="Titel"/>
        <w:rPr>
          <w:lang w:val="de-AT"/>
        </w:rPr>
      </w:pPr>
    </w:p>
    <w:bookmarkEnd w:id="1"/>
    <w:bookmarkEnd w:id="2"/>
    <w:p w:rsidR="00736C0B" w:rsidRPr="0001132C" w:rsidRDefault="00736C0B" w:rsidP="00736C0B">
      <w:pPr>
        <w:pStyle w:val="Titel"/>
        <w:rPr>
          <w:lang w:val="de-AT"/>
        </w:rPr>
      </w:pPr>
      <w:r w:rsidRPr="0001132C">
        <w:rPr>
          <w:noProof/>
          <w:lang w:val="de-AT"/>
        </w:rPr>
        <w:drawing>
          <wp:anchor distT="0" distB="0" distL="114300" distR="114300" simplePos="0" relativeHeight="251659264" behindDoc="0" locked="0" layoutInCell="1" allowOverlap="1">
            <wp:simplePos x="0" y="0"/>
            <wp:positionH relativeFrom="column">
              <wp:posOffset>1617345</wp:posOffset>
            </wp:positionH>
            <wp:positionV relativeFrom="paragraph">
              <wp:posOffset>162230</wp:posOffset>
            </wp:positionV>
            <wp:extent cx="2733675" cy="485775"/>
            <wp:effectExtent l="0" t="0" r="9525" b="9525"/>
            <wp:wrapSquare wrapText="bothSides"/>
            <wp:docPr id="66" name="Picture 66" descr="BREANOS LOG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REANOS LOGO 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anchor>
        </w:drawing>
      </w:r>
    </w:p>
    <w:p w:rsidR="000B6706" w:rsidRPr="0001132C" w:rsidRDefault="000B6706" w:rsidP="009E6E4F">
      <w:pPr>
        <w:pStyle w:val="Titel"/>
        <w:rPr>
          <w:lang w:val="de-AT"/>
        </w:rPr>
      </w:pPr>
    </w:p>
    <w:p w:rsidR="000B6706" w:rsidRPr="0001132C" w:rsidRDefault="000B6706" w:rsidP="001E6EDA">
      <w:pPr>
        <w:pStyle w:val="Titeladresse"/>
      </w:pPr>
      <w:r w:rsidRPr="0001132C">
        <w:t>Neutorstraße 13</w:t>
      </w:r>
      <w:r w:rsidRPr="0001132C">
        <w:br/>
        <w:t>5020 Salzburg</w:t>
      </w:r>
    </w:p>
    <w:p w:rsidR="000B6706" w:rsidRPr="0001132C" w:rsidRDefault="004D30EC" w:rsidP="001E6EDA">
      <w:pPr>
        <w:pStyle w:val="Titeladresse"/>
      </w:pPr>
      <w:r w:rsidRPr="0001132C">
        <w:t>AUSTRIA</w:t>
      </w:r>
    </w:p>
    <w:p w:rsidR="000B6706" w:rsidRPr="0001132C" w:rsidRDefault="000B6706" w:rsidP="001E6EDA">
      <w:pPr>
        <w:pStyle w:val="Titeladresse"/>
      </w:pPr>
    </w:p>
    <w:p w:rsidR="000B6706" w:rsidRPr="001401EB" w:rsidRDefault="000B6706" w:rsidP="001E6EDA">
      <w:pPr>
        <w:pStyle w:val="Titeladresse"/>
      </w:pPr>
      <w:r w:rsidRPr="001401EB">
        <w:t>Tel: +43 (662) 276198-11</w:t>
      </w:r>
    </w:p>
    <w:p w:rsidR="000B6706" w:rsidRPr="00A0204A" w:rsidRDefault="000B6706" w:rsidP="001E6EDA">
      <w:pPr>
        <w:pStyle w:val="Titeladresse"/>
        <w:rPr>
          <w:lang w:val="en-GB"/>
        </w:rPr>
      </w:pPr>
      <w:r w:rsidRPr="00A0204A">
        <w:rPr>
          <w:lang w:val="en-GB"/>
        </w:rPr>
        <w:t>Fax: +43 (662) 276198-98</w:t>
      </w:r>
    </w:p>
    <w:p w:rsidR="000B6706" w:rsidRPr="00A0204A" w:rsidRDefault="000B6706" w:rsidP="001E6EDA">
      <w:pPr>
        <w:pStyle w:val="Titeladresse"/>
        <w:rPr>
          <w:lang w:val="en-GB"/>
        </w:rPr>
      </w:pPr>
      <w:r w:rsidRPr="00A0204A">
        <w:rPr>
          <w:lang w:val="en-GB"/>
        </w:rPr>
        <w:t xml:space="preserve">Mail: </w:t>
      </w:r>
      <w:hyperlink r:id="rId11" w:history="1">
        <w:r w:rsidR="000C3CB5" w:rsidRPr="00A0204A">
          <w:rPr>
            <w:rStyle w:val="Hyperlink"/>
            <w:lang w:val="en-GB"/>
          </w:rPr>
          <w:t>office@breanos.com</w:t>
        </w:r>
      </w:hyperlink>
    </w:p>
    <w:p w:rsidR="000C3CB5" w:rsidRPr="00A0204A" w:rsidRDefault="000C3CB5" w:rsidP="001E6EDA">
      <w:pPr>
        <w:pStyle w:val="Titeladresse"/>
        <w:rPr>
          <w:lang w:val="en-GB"/>
        </w:rPr>
      </w:pPr>
    </w:p>
    <w:p w:rsidR="000C3CB5" w:rsidRPr="00A0204A" w:rsidRDefault="000C3CB5" w:rsidP="001E6EDA">
      <w:pPr>
        <w:pStyle w:val="Titeladresse"/>
        <w:rPr>
          <w:lang w:val="en-GB"/>
        </w:rPr>
      </w:pPr>
    </w:p>
    <w:p w:rsidR="000C3CB5" w:rsidRPr="00A0204A" w:rsidRDefault="000C3CB5" w:rsidP="001E6EDA">
      <w:pPr>
        <w:pStyle w:val="Titeladresse"/>
        <w:rPr>
          <w:lang w:val="en-GB"/>
        </w:rPr>
      </w:pPr>
    </w:p>
    <w:p w:rsidR="000C3CB5" w:rsidRPr="00A0204A" w:rsidRDefault="000C3CB5" w:rsidP="001E6EDA">
      <w:pPr>
        <w:pStyle w:val="Titeladresse"/>
        <w:rPr>
          <w:lang w:val="en-GB"/>
        </w:rPr>
      </w:pPr>
    </w:p>
    <w:p w:rsidR="000C3CB5" w:rsidRPr="00A0204A" w:rsidRDefault="000C3CB5" w:rsidP="001E6EDA">
      <w:pPr>
        <w:pStyle w:val="Titeladresse"/>
        <w:rPr>
          <w:lang w:val="en-GB"/>
        </w:rPr>
      </w:pPr>
    </w:p>
    <w:p w:rsidR="000C3CB5" w:rsidRPr="00A0204A" w:rsidRDefault="000C3CB5" w:rsidP="001E6EDA">
      <w:pPr>
        <w:pStyle w:val="Titeladresse"/>
        <w:rPr>
          <w:lang w:val="en-GB"/>
        </w:rPr>
      </w:pPr>
    </w:p>
    <w:p w:rsidR="000C3CB5" w:rsidRPr="00A0204A" w:rsidRDefault="000C3CB5" w:rsidP="001E6EDA">
      <w:pPr>
        <w:pStyle w:val="Titeladresse"/>
        <w:rPr>
          <w:lang w:val="en-GB"/>
        </w:rPr>
      </w:pPr>
    </w:p>
    <w:p w:rsidR="000C3CB5" w:rsidRPr="00A0204A" w:rsidRDefault="000C3CB5" w:rsidP="001E6EDA">
      <w:pPr>
        <w:pStyle w:val="Titeladresse"/>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65D31" w:rsidRPr="0001132C" w:rsidTr="00665D31">
        <w:tc>
          <w:tcPr>
            <w:tcW w:w="4531" w:type="dxa"/>
          </w:tcPr>
          <w:p w:rsidR="00665D31" w:rsidRPr="0001132C" w:rsidRDefault="00F514A1" w:rsidP="00665D31">
            <w:pPr>
              <w:pStyle w:val="Titeladresse"/>
              <w:spacing w:before="60" w:after="60"/>
              <w:jc w:val="right"/>
            </w:pPr>
            <w:r>
              <w:t>Datei</w:t>
            </w:r>
          </w:p>
        </w:tc>
        <w:tc>
          <w:tcPr>
            <w:tcW w:w="4531" w:type="dxa"/>
          </w:tcPr>
          <w:p w:rsidR="00665D31" w:rsidRPr="0001132C" w:rsidRDefault="008B4C69" w:rsidP="00665D31">
            <w:pPr>
              <w:pStyle w:val="Titeladresse"/>
              <w:spacing w:before="60" w:after="60"/>
              <w:jc w:val="left"/>
            </w:pPr>
            <w:r>
              <w:rPr>
                <w:noProof/>
              </w:rPr>
              <w:t>Anforderungsdefinition ManagementTool.docx</w:t>
            </w:r>
          </w:p>
        </w:tc>
      </w:tr>
      <w:tr w:rsidR="00665D31" w:rsidRPr="0001132C" w:rsidTr="00665D31">
        <w:tc>
          <w:tcPr>
            <w:tcW w:w="4531" w:type="dxa"/>
          </w:tcPr>
          <w:p w:rsidR="00665D31" w:rsidRPr="0001132C" w:rsidRDefault="00665D31" w:rsidP="00665D31">
            <w:pPr>
              <w:pStyle w:val="Titeladresse"/>
              <w:spacing w:before="60" w:after="60"/>
              <w:jc w:val="right"/>
            </w:pPr>
            <w:r w:rsidRPr="0001132C">
              <w:t>Datum</w:t>
            </w:r>
          </w:p>
        </w:tc>
        <w:tc>
          <w:tcPr>
            <w:tcW w:w="4531" w:type="dxa"/>
          </w:tcPr>
          <w:p w:rsidR="00665D31" w:rsidRPr="0001132C" w:rsidRDefault="00F514A1" w:rsidP="00665D31">
            <w:pPr>
              <w:pStyle w:val="Titeladresse"/>
              <w:spacing w:before="60" w:after="60"/>
              <w:jc w:val="left"/>
            </w:pPr>
            <w:r>
              <w:fldChar w:fldCharType="begin"/>
            </w:r>
            <w:r>
              <w:instrText xml:space="preserve"> TIME \@ "dd.MM.yyyy" </w:instrText>
            </w:r>
            <w:r>
              <w:fldChar w:fldCharType="separate"/>
            </w:r>
            <w:r w:rsidR="00824184">
              <w:rPr>
                <w:noProof/>
              </w:rPr>
              <w:t>13.11.2018</w:t>
            </w:r>
            <w:r>
              <w:fldChar w:fldCharType="end"/>
            </w:r>
          </w:p>
        </w:tc>
      </w:tr>
    </w:tbl>
    <w:p w:rsidR="009055E7" w:rsidRPr="0001132C" w:rsidRDefault="009055E7" w:rsidP="008B4C69">
      <w:pPr>
        <w:spacing w:before="0" w:after="0"/>
        <w:jc w:val="left"/>
        <w:sectPr w:rsidR="009055E7" w:rsidRPr="0001132C">
          <w:pgSz w:w="11906" w:h="16838"/>
          <w:pgMar w:top="1417" w:right="1417" w:bottom="1134" w:left="1417" w:header="369" w:footer="284" w:gutter="0"/>
          <w:cols w:space="720"/>
        </w:sectPr>
      </w:pPr>
    </w:p>
    <w:p w:rsidR="00561415" w:rsidRPr="0001132C" w:rsidRDefault="00561415" w:rsidP="0010114E">
      <w:pPr>
        <w:pStyle w:val="Formatvorlageberschift1-0125PtLinks"/>
      </w:pPr>
      <w:r w:rsidRPr="0001132C">
        <w:lastRenderedPageBreak/>
        <w:t>Inhaltsverzeichnis</w:t>
      </w:r>
      <w:bookmarkEnd w:id="0"/>
    </w:p>
    <w:bookmarkStart w:id="3" w:name="_Toc508728046"/>
    <w:bookmarkStart w:id="4" w:name="_Toc508728218"/>
    <w:p w:rsidR="00824184" w:rsidRDefault="0001132C">
      <w:pPr>
        <w:pStyle w:val="Verzeichnis1"/>
        <w:tabs>
          <w:tab w:val="left" w:pos="400"/>
        </w:tabs>
        <w:rPr>
          <w:rFonts w:asciiTheme="minorHAnsi" w:eastAsiaTheme="minorEastAsia" w:hAnsiTheme="minorHAnsi" w:cstheme="minorBidi"/>
          <w:noProof/>
          <w:szCs w:val="22"/>
          <w:lang w:eastAsia="de-AT"/>
        </w:rPr>
      </w:pPr>
      <w:r w:rsidRPr="0001132C">
        <w:rPr>
          <w:rFonts w:cs="Arial"/>
          <w:sz w:val="25"/>
          <w:szCs w:val="25"/>
        </w:rPr>
        <w:fldChar w:fldCharType="begin"/>
      </w:r>
      <w:r w:rsidRPr="0001132C">
        <w:rPr>
          <w:rFonts w:cs="Arial"/>
          <w:sz w:val="25"/>
          <w:szCs w:val="25"/>
        </w:rPr>
        <w:instrText xml:space="preserve"> TOC \o "1-4" \h \z \u </w:instrText>
      </w:r>
      <w:r w:rsidRPr="0001132C">
        <w:rPr>
          <w:rFonts w:cs="Arial"/>
          <w:sz w:val="25"/>
          <w:szCs w:val="25"/>
        </w:rPr>
        <w:fldChar w:fldCharType="separate"/>
      </w:r>
      <w:hyperlink w:anchor="_Toc529861495" w:history="1">
        <w:r w:rsidR="00824184" w:rsidRPr="00860CB6">
          <w:rPr>
            <w:rStyle w:val="Hyperlink"/>
            <w:noProof/>
          </w:rPr>
          <w:t>1</w:t>
        </w:r>
        <w:r w:rsidR="00824184">
          <w:rPr>
            <w:rFonts w:asciiTheme="minorHAnsi" w:eastAsiaTheme="minorEastAsia" w:hAnsiTheme="minorHAnsi" w:cstheme="minorBidi"/>
            <w:noProof/>
            <w:szCs w:val="22"/>
            <w:lang w:eastAsia="de-AT"/>
          </w:rPr>
          <w:tab/>
        </w:r>
        <w:r w:rsidR="00824184" w:rsidRPr="00860CB6">
          <w:rPr>
            <w:rStyle w:val="Hyperlink"/>
            <w:noProof/>
          </w:rPr>
          <w:t>Änderungsverzeichnis</w:t>
        </w:r>
        <w:r w:rsidR="00824184">
          <w:rPr>
            <w:noProof/>
            <w:webHidden/>
          </w:rPr>
          <w:tab/>
        </w:r>
        <w:r w:rsidR="00824184">
          <w:rPr>
            <w:noProof/>
            <w:webHidden/>
          </w:rPr>
          <w:fldChar w:fldCharType="begin"/>
        </w:r>
        <w:r w:rsidR="00824184">
          <w:rPr>
            <w:noProof/>
            <w:webHidden/>
          </w:rPr>
          <w:instrText xml:space="preserve"> PAGEREF _Toc529861495 \h </w:instrText>
        </w:r>
        <w:r w:rsidR="00824184">
          <w:rPr>
            <w:noProof/>
            <w:webHidden/>
          </w:rPr>
        </w:r>
        <w:r w:rsidR="00824184">
          <w:rPr>
            <w:noProof/>
            <w:webHidden/>
          </w:rPr>
          <w:fldChar w:fldCharType="separate"/>
        </w:r>
        <w:r w:rsidR="00824184">
          <w:rPr>
            <w:noProof/>
            <w:webHidden/>
          </w:rPr>
          <w:t>3</w:t>
        </w:r>
        <w:r w:rsidR="00824184">
          <w:rPr>
            <w:noProof/>
            <w:webHidden/>
          </w:rPr>
          <w:fldChar w:fldCharType="end"/>
        </w:r>
      </w:hyperlink>
    </w:p>
    <w:p w:rsidR="00824184" w:rsidRDefault="00824184">
      <w:pPr>
        <w:pStyle w:val="Verzeichnis1"/>
        <w:tabs>
          <w:tab w:val="left" w:pos="400"/>
        </w:tabs>
        <w:rPr>
          <w:rFonts w:asciiTheme="minorHAnsi" w:eastAsiaTheme="minorEastAsia" w:hAnsiTheme="minorHAnsi" w:cstheme="minorBidi"/>
          <w:noProof/>
          <w:szCs w:val="22"/>
          <w:lang w:eastAsia="de-AT"/>
        </w:rPr>
      </w:pPr>
      <w:hyperlink w:anchor="_Toc529861496" w:history="1">
        <w:r w:rsidRPr="00860CB6">
          <w:rPr>
            <w:rStyle w:val="Hyperlink"/>
            <w:noProof/>
          </w:rPr>
          <w:t>2</w:t>
        </w:r>
        <w:r>
          <w:rPr>
            <w:rFonts w:asciiTheme="minorHAnsi" w:eastAsiaTheme="minorEastAsia" w:hAnsiTheme="minorHAnsi" w:cstheme="minorBidi"/>
            <w:noProof/>
            <w:szCs w:val="22"/>
            <w:lang w:eastAsia="de-AT"/>
          </w:rPr>
          <w:tab/>
        </w:r>
        <w:r w:rsidRPr="00860CB6">
          <w:rPr>
            <w:rStyle w:val="Hyperlink"/>
            <w:noProof/>
          </w:rPr>
          <w:t>Anforderungsbeschreibung</w:t>
        </w:r>
        <w:r>
          <w:rPr>
            <w:noProof/>
            <w:webHidden/>
          </w:rPr>
          <w:tab/>
        </w:r>
        <w:r>
          <w:rPr>
            <w:noProof/>
            <w:webHidden/>
          </w:rPr>
          <w:fldChar w:fldCharType="begin"/>
        </w:r>
        <w:r>
          <w:rPr>
            <w:noProof/>
            <w:webHidden/>
          </w:rPr>
          <w:instrText xml:space="preserve"> PAGEREF _Toc529861496 \h </w:instrText>
        </w:r>
        <w:r>
          <w:rPr>
            <w:noProof/>
            <w:webHidden/>
          </w:rPr>
        </w:r>
        <w:r>
          <w:rPr>
            <w:noProof/>
            <w:webHidden/>
          </w:rPr>
          <w:fldChar w:fldCharType="separate"/>
        </w:r>
        <w:r>
          <w:rPr>
            <w:noProof/>
            <w:webHidden/>
          </w:rPr>
          <w:t>4</w:t>
        </w:r>
        <w:r>
          <w:rPr>
            <w:noProof/>
            <w:webHidden/>
          </w:rPr>
          <w:fldChar w:fldCharType="end"/>
        </w:r>
      </w:hyperlink>
    </w:p>
    <w:p w:rsidR="00824184" w:rsidRDefault="00824184">
      <w:pPr>
        <w:pStyle w:val="Verzeichnis2"/>
        <w:tabs>
          <w:tab w:val="left" w:pos="880"/>
          <w:tab w:val="right" w:leader="dot" w:pos="9062"/>
        </w:tabs>
        <w:rPr>
          <w:rFonts w:asciiTheme="minorHAnsi" w:eastAsiaTheme="minorEastAsia" w:hAnsiTheme="minorHAnsi" w:cstheme="minorBidi"/>
          <w:noProof/>
          <w:szCs w:val="22"/>
          <w:lang w:eastAsia="de-AT"/>
        </w:rPr>
      </w:pPr>
      <w:hyperlink w:anchor="_Toc529861497" w:history="1">
        <w:r w:rsidRPr="00860CB6">
          <w:rPr>
            <w:rStyle w:val="Hyperlink"/>
            <w:noProof/>
          </w:rPr>
          <w:t>2.1</w:t>
        </w:r>
        <w:r>
          <w:rPr>
            <w:rFonts w:asciiTheme="minorHAnsi" w:eastAsiaTheme="minorEastAsia" w:hAnsiTheme="minorHAnsi" w:cstheme="minorBidi"/>
            <w:noProof/>
            <w:szCs w:val="22"/>
            <w:lang w:eastAsia="de-AT"/>
          </w:rPr>
          <w:tab/>
        </w:r>
        <w:r w:rsidRPr="00860CB6">
          <w:rPr>
            <w:rStyle w:val="Hyperlink"/>
            <w:noProof/>
          </w:rPr>
          <w:t>Einführung</w:t>
        </w:r>
        <w:r>
          <w:rPr>
            <w:noProof/>
            <w:webHidden/>
          </w:rPr>
          <w:tab/>
        </w:r>
        <w:r>
          <w:rPr>
            <w:noProof/>
            <w:webHidden/>
          </w:rPr>
          <w:fldChar w:fldCharType="begin"/>
        </w:r>
        <w:r>
          <w:rPr>
            <w:noProof/>
            <w:webHidden/>
          </w:rPr>
          <w:instrText xml:space="preserve"> PAGEREF _Toc529861497 \h </w:instrText>
        </w:r>
        <w:r>
          <w:rPr>
            <w:noProof/>
            <w:webHidden/>
          </w:rPr>
        </w:r>
        <w:r>
          <w:rPr>
            <w:noProof/>
            <w:webHidden/>
          </w:rPr>
          <w:fldChar w:fldCharType="separate"/>
        </w:r>
        <w:r>
          <w:rPr>
            <w:noProof/>
            <w:webHidden/>
          </w:rPr>
          <w:t>4</w:t>
        </w:r>
        <w:r>
          <w:rPr>
            <w:noProof/>
            <w:webHidden/>
          </w:rPr>
          <w:fldChar w:fldCharType="end"/>
        </w:r>
      </w:hyperlink>
    </w:p>
    <w:p w:rsidR="00824184" w:rsidRDefault="00824184">
      <w:pPr>
        <w:pStyle w:val="Verzeichnis2"/>
        <w:tabs>
          <w:tab w:val="left" w:pos="880"/>
          <w:tab w:val="right" w:leader="dot" w:pos="9062"/>
        </w:tabs>
        <w:rPr>
          <w:rFonts w:asciiTheme="minorHAnsi" w:eastAsiaTheme="minorEastAsia" w:hAnsiTheme="minorHAnsi" w:cstheme="minorBidi"/>
          <w:noProof/>
          <w:szCs w:val="22"/>
          <w:lang w:eastAsia="de-AT"/>
        </w:rPr>
      </w:pPr>
      <w:hyperlink w:anchor="_Toc529861498" w:history="1">
        <w:r w:rsidRPr="00860CB6">
          <w:rPr>
            <w:rStyle w:val="Hyperlink"/>
            <w:noProof/>
          </w:rPr>
          <w:t>2.2</w:t>
        </w:r>
        <w:r>
          <w:rPr>
            <w:rFonts w:asciiTheme="minorHAnsi" w:eastAsiaTheme="minorEastAsia" w:hAnsiTheme="minorHAnsi" w:cstheme="minorBidi"/>
            <w:noProof/>
            <w:szCs w:val="22"/>
            <w:lang w:eastAsia="de-AT"/>
          </w:rPr>
          <w:tab/>
        </w:r>
        <w:r w:rsidRPr="00860CB6">
          <w:rPr>
            <w:rStyle w:val="Hyperlink"/>
            <w:noProof/>
          </w:rPr>
          <w:t>Inkludierter Umfang</w:t>
        </w:r>
        <w:r>
          <w:rPr>
            <w:noProof/>
            <w:webHidden/>
          </w:rPr>
          <w:tab/>
        </w:r>
        <w:r>
          <w:rPr>
            <w:noProof/>
            <w:webHidden/>
          </w:rPr>
          <w:fldChar w:fldCharType="begin"/>
        </w:r>
        <w:r>
          <w:rPr>
            <w:noProof/>
            <w:webHidden/>
          </w:rPr>
          <w:instrText xml:space="preserve"> PAGEREF _Toc529861498 \h </w:instrText>
        </w:r>
        <w:r>
          <w:rPr>
            <w:noProof/>
            <w:webHidden/>
          </w:rPr>
        </w:r>
        <w:r>
          <w:rPr>
            <w:noProof/>
            <w:webHidden/>
          </w:rPr>
          <w:fldChar w:fldCharType="separate"/>
        </w:r>
        <w:r>
          <w:rPr>
            <w:noProof/>
            <w:webHidden/>
          </w:rPr>
          <w:t>4</w:t>
        </w:r>
        <w:r>
          <w:rPr>
            <w:noProof/>
            <w:webHidden/>
          </w:rPr>
          <w:fldChar w:fldCharType="end"/>
        </w:r>
      </w:hyperlink>
    </w:p>
    <w:p w:rsidR="00824184" w:rsidRDefault="00824184">
      <w:pPr>
        <w:pStyle w:val="Verzeichnis2"/>
        <w:tabs>
          <w:tab w:val="left" w:pos="880"/>
          <w:tab w:val="right" w:leader="dot" w:pos="9062"/>
        </w:tabs>
        <w:rPr>
          <w:rFonts w:asciiTheme="minorHAnsi" w:eastAsiaTheme="minorEastAsia" w:hAnsiTheme="minorHAnsi" w:cstheme="minorBidi"/>
          <w:noProof/>
          <w:szCs w:val="22"/>
          <w:lang w:eastAsia="de-AT"/>
        </w:rPr>
      </w:pPr>
      <w:hyperlink w:anchor="_Toc529861499" w:history="1">
        <w:r w:rsidRPr="00860CB6">
          <w:rPr>
            <w:rStyle w:val="Hyperlink"/>
            <w:noProof/>
          </w:rPr>
          <w:t>2.3</w:t>
        </w:r>
        <w:r>
          <w:rPr>
            <w:rFonts w:asciiTheme="minorHAnsi" w:eastAsiaTheme="minorEastAsia" w:hAnsiTheme="minorHAnsi" w:cstheme="minorBidi"/>
            <w:noProof/>
            <w:szCs w:val="22"/>
            <w:lang w:eastAsia="de-AT"/>
          </w:rPr>
          <w:tab/>
        </w:r>
        <w:r w:rsidRPr="00860CB6">
          <w:rPr>
            <w:rStyle w:val="Hyperlink"/>
            <w:noProof/>
          </w:rPr>
          <w:t>Umsetzung mit einer Servic Fabric Lösung</w:t>
        </w:r>
        <w:r>
          <w:rPr>
            <w:noProof/>
            <w:webHidden/>
          </w:rPr>
          <w:tab/>
        </w:r>
        <w:r>
          <w:rPr>
            <w:noProof/>
            <w:webHidden/>
          </w:rPr>
          <w:fldChar w:fldCharType="begin"/>
        </w:r>
        <w:r>
          <w:rPr>
            <w:noProof/>
            <w:webHidden/>
          </w:rPr>
          <w:instrText xml:space="preserve"> PAGEREF _Toc529861499 \h </w:instrText>
        </w:r>
        <w:r>
          <w:rPr>
            <w:noProof/>
            <w:webHidden/>
          </w:rPr>
        </w:r>
        <w:r>
          <w:rPr>
            <w:noProof/>
            <w:webHidden/>
          </w:rPr>
          <w:fldChar w:fldCharType="separate"/>
        </w:r>
        <w:r>
          <w:rPr>
            <w:noProof/>
            <w:webHidden/>
          </w:rPr>
          <w:t>6</w:t>
        </w:r>
        <w:r>
          <w:rPr>
            <w:noProof/>
            <w:webHidden/>
          </w:rPr>
          <w:fldChar w:fldCharType="end"/>
        </w:r>
      </w:hyperlink>
    </w:p>
    <w:p w:rsidR="00824184" w:rsidRDefault="00824184">
      <w:pPr>
        <w:pStyle w:val="Verzeichnis2"/>
        <w:tabs>
          <w:tab w:val="left" w:pos="880"/>
          <w:tab w:val="right" w:leader="dot" w:pos="9062"/>
        </w:tabs>
        <w:rPr>
          <w:rFonts w:asciiTheme="minorHAnsi" w:eastAsiaTheme="minorEastAsia" w:hAnsiTheme="minorHAnsi" w:cstheme="minorBidi"/>
          <w:noProof/>
          <w:szCs w:val="22"/>
          <w:lang w:eastAsia="de-AT"/>
        </w:rPr>
      </w:pPr>
      <w:hyperlink w:anchor="_Toc529861500" w:history="1">
        <w:r w:rsidRPr="00860CB6">
          <w:rPr>
            <w:rStyle w:val="Hyperlink"/>
            <w:noProof/>
          </w:rPr>
          <w:t>2.4</w:t>
        </w:r>
        <w:r>
          <w:rPr>
            <w:rFonts w:asciiTheme="minorHAnsi" w:eastAsiaTheme="minorEastAsia" w:hAnsiTheme="minorHAnsi" w:cstheme="minorBidi"/>
            <w:noProof/>
            <w:szCs w:val="22"/>
            <w:lang w:eastAsia="de-AT"/>
          </w:rPr>
          <w:tab/>
        </w:r>
        <w:r w:rsidRPr="00860CB6">
          <w:rPr>
            <w:rStyle w:val="Hyperlink"/>
            <w:noProof/>
          </w:rPr>
          <w:t>Geplantes Vorgehen</w:t>
        </w:r>
        <w:r>
          <w:rPr>
            <w:noProof/>
            <w:webHidden/>
          </w:rPr>
          <w:tab/>
        </w:r>
        <w:r>
          <w:rPr>
            <w:noProof/>
            <w:webHidden/>
          </w:rPr>
          <w:fldChar w:fldCharType="begin"/>
        </w:r>
        <w:r>
          <w:rPr>
            <w:noProof/>
            <w:webHidden/>
          </w:rPr>
          <w:instrText xml:space="preserve"> PAGEREF _Toc529861500 \h </w:instrText>
        </w:r>
        <w:r>
          <w:rPr>
            <w:noProof/>
            <w:webHidden/>
          </w:rPr>
        </w:r>
        <w:r>
          <w:rPr>
            <w:noProof/>
            <w:webHidden/>
          </w:rPr>
          <w:fldChar w:fldCharType="separate"/>
        </w:r>
        <w:r>
          <w:rPr>
            <w:noProof/>
            <w:webHidden/>
          </w:rPr>
          <w:t>6</w:t>
        </w:r>
        <w:r>
          <w:rPr>
            <w:noProof/>
            <w:webHidden/>
          </w:rPr>
          <w:fldChar w:fldCharType="end"/>
        </w:r>
      </w:hyperlink>
    </w:p>
    <w:p w:rsidR="00824184" w:rsidRDefault="00824184">
      <w:pPr>
        <w:pStyle w:val="Verzeichnis2"/>
        <w:tabs>
          <w:tab w:val="left" w:pos="880"/>
          <w:tab w:val="right" w:leader="dot" w:pos="9062"/>
        </w:tabs>
        <w:rPr>
          <w:rFonts w:asciiTheme="minorHAnsi" w:eastAsiaTheme="minorEastAsia" w:hAnsiTheme="minorHAnsi" w:cstheme="minorBidi"/>
          <w:noProof/>
          <w:szCs w:val="22"/>
          <w:lang w:eastAsia="de-AT"/>
        </w:rPr>
      </w:pPr>
      <w:hyperlink w:anchor="_Toc529861501" w:history="1">
        <w:r w:rsidRPr="00860CB6">
          <w:rPr>
            <w:rStyle w:val="Hyperlink"/>
            <w:noProof/>
          </w:rPr>
          <w:t>2.5</w:t>
        </w:r>
        <w:r>
          <w:rPr>
            <w:rFonts w:asciiTheme="minorHAnsi" w:eastAsiaTheme="minorEastAsia" w:hAnsiTheme="minorHAnsi" w:cstheme="minorBidi"/>
            <w:noProof/>
            <w:szCs w:val="22"/>
            <w:lang w:eastAsia="de-AT"/>
          </w:rPr>
          <w:tab/>
        </w:r>
        <w:r w:rsidRPr="00860CB6">
          <w:rPr>
            <w:rStyle w:val="Hyperlink"/>
            <w:noProof/>
          </w:rPr>
          <w:t>Aufwand</w:t>
        </w:r>
        <w:r>
          <w:rPr>
            <w:noProof/>
            <w:webHidden/>
          </w:rPr>
          <w:tab/>
        </w:r>
        <w:r>
          <w:rPr>
            <w:noProof/>
            <w:webHidden/>
          </w:rPr>
          <w:fldChar w:fldCharType="begin"/>
        </w:r>
        <w:r>
          <w:rPr>
            <w:noProof/>
            <w:webHidden/>
          </w:rPr>
          <w:instrText xml:space="preserve"> PAGEREF _Toc529861501 \h </w:instrText>
        </w:r>
        <w:r>
          <w:rPr>
            <w:noProof/>
            <w:webHidden/>
          </w:rPr>
        </w:r>
        <w:r>
          <w:rPr>
            <w:noProof/>
            <w:webHidden/>
          </w:rPr>
          <w:fldChar w:fldCharType="separate"/>
        </w:r>
        <w:r>
          <w:rPr>
            <w:noProof/>
            <w:webHidden/>
          </w:rPr>
          <w:t>7</w:t>
        </w:r>
        <w:r>
          <w:rPr>
            <w:noProof/>
            <w:webHidden/>
          </w:rPr>
          <w:fldChar w:fldCharType="end"/>
        </w:r>
      </w:hyperlink>
    </w:p>
    <w:p w:rsidR="00824184" w:rsidRDefault="00824184">
      <w:pPr>
        <w:pStyle w:val="Verzeichnis2"/>
        <w:tabs>
          <w:tab w:val="left" w:pos="880"/>
          <w:tab w:val="right" w:leader="dot" w:pos="9062"/>
        </w:tabs>
        <w:rPr>
          <w:rFonts w:asciiTheme="minorHAnsi" w:eastAsiaTheme="minorEastAsia" w:hAnsiTheme="minorHAnsi" w:cstheme="minorBidi"/>
          <w:noProof/>
          <w:szCs w:val="22"/>
          <w:lang w:eastAsia="de-AT"/>
        </w:rPr>
      </w:pPr>
      <w:hyperlink w:anchor="_Toc529861502" w:history="1">
        <w:r w:rsidRPr="00860CB6">
          <w:rPr>
            <w:rStyle w:val="Hyperlink"/>
            <w:noProof/>
          </w:rPr>
          <w:t>2.6</w:t>
        </w:r>
        <w:r>
          <w:rPr>
            <w:rFonts w:asciiTheme="minorHAnsi" w:eastAsiaTheme="minorEastAsia" w:hAnsiTheme="minorHAnsi" w:cstheme="minorBidi"/>
            <w:noProof/>
            <w:szCs w:val="22"/>
            <w:lang w:eastAsia="de-AT"/>
          </w:rPr>
          <w:tab/>
        </w:r>
        <w:r w:rsidRPr="00860CB6">
          <w:rPr>
            <w:rStyle w:val="Hyperlink"/>
            <w:noProof/>
          </w:rPr>
          <w:t>Anmerkungen</w:t>
        </w:r>
        <w:r>
          <w:rPr>
            <w:noProof/>
            <w:webHidden/>
          </w:rPr>
          <w:tab/>
        </w:r>
        <w:r>
          <w:rPr>
            <w:noProof/>
            <w:webHidden/>
          </w:rPr>
          <w:fldChar w:fldCharType="begin"/>
        </w:r>
        <w:r>
          <w:rPr>
            <w:noProof/>
            <w:webHidden/>
          </w:rPr>
          <w:instrText xml:space="preserve"> PAGEREF _Toc529861502 \h </w:instrText>
        </w:r>
        <w:r>
          <w:rPr>
            <w:noProof/>
            <w:webHidden/>
          </w:rPr>
        </w:r>
        <w:r>
          <w:rPr>
            <w:noProof/>
            <w:webHidden/>
          </w:rPr>
          <w:fldChar w:fldCharType="separate"/>
        </w:r>
        <w:r>
          <w:rPr>
            <w:noProof/>
            <w:webHidden/>
          </w:rPr>
          <w:t>7</w:t>
        </w:r>
        <w:r>
          <w:rPr>
            <w:noProof/>
            <w:webHidden/>
          </w:rPr>
          <w:fldChar w:fldCharType="end"/>
        </w:r>
      </w:hyperlink>
    </w:p>
    <w:p w:rsidR="00824184" w:rsidRDefault="00824184">
      <w:pPr>
        <w:pStyle w:val="Verzeichnis1"/>
        <w:tabs>
          <w:tab w:val="left" w:pos="400"/>
        </w:tabs>
        <w:rPr>
          <w:rFonts w:asciiTheme="minorHAnsi" w:eastAsiaTheme="minorEastAsia" w:hAnsiTheme="minorHAnsi" w:cstheme="minorBidi"/>
          <w:noProof/>
          <w:szCs w:val="22"/>
          <w:lang w:eastAsia="de-AT"/>
        </w:rPr>
      </w:pPr>
      <w:hyperlink w:anchor="_Toc529861503" w:history="1">
        <w:r w:rsidRPr="00860CB6">
          <w:rPr>
            <w:rStyle w:val="Hyperlink"/>
            <w:noProof/>
          </w:rPr>
          <w:t>3</w:t>
        </w:r>
        <w:r>
          <w:rPr>
            <w:rFonts w:asciiTheme="minorHAnsi" w:eastAsiaTheme="minorEastAsia" w:hAnsiTheme="minorHAnsi" w:cstheme="minorBidi"/>
            <w:noProof/>
            <w:szCs w:val="22"/>
            <w:lang w:eastAsia="de-AT"/>
          </w:rPr>
          <w:tab/>
        </w:r>
        <w:r w:rsidRPr="00860CB6">
          <w:rPr>
            <w:rStyle w:val="Hyperlink"/>
            <w:noProof/>
          </w:rPr>
          <w:t>Risiken</w:t>
        </w:r>
        <w:r>
          <w:rPr>
            <w:noProof/>
            <w:webHidden/>
          </w:rPr>
          <w:tab/>
        </w:r>
        <w:r>
          <w:rPr>
            <w:noProof/>
            <w:webHidden/>
          </w:rPr>
          <w:fldChar w:fldCharType="begin"/>
        </w:r>
        <w:r>
          <w:rPr>
            <w:noProof/>
            <w:webHidden/>
          </w:rPr>
          <w:instrText xml:space="preserve"> PAGEREF _Toc529861503 \h </w:instrText>
        </w:r>
        <w:r>
          <w:rPr>
            <w:noProof/>
            <w:webHidden/>
          </w:rPr>
        </w:r>
        <w:r>
          <w:rPr>
            <w:noProof/>
            <w:webHidden/>
          </w:rPr>
          <w:fldChar w:fldCharType="separate"/>
        </w:r>
        <w:r>
          <w:rPr>
            <w:noProof/>
            <w:webHidden/>
          </w:rPr>
          <w:t>7</w:t>
        </w:r>
        <w:r>
          <w:rPr>
            <w:noProof/>
            <w:webHidden/>
          </w:rPr>
          <w:fldChar w:fldCharType="end"/>
        </w:r>
      </w:hyperlink>
    </w:p>
    <w:p w:rsidR="00824184" w:rsidRDefault="00824184">
      <w:pPr>
        <w:pStyle w:val="Verzeichnis2"/>
        <w:tabs>
          <w:tab w:val="left" w:pos="880"/>
          <w:tab w:val="right" w:leader="dot" w:pos="9062"/>
        </w:tabs>
        <w:rPr>
          <w:rFonts w:asciiTheme="minorHAnsi" w:eastAsiaTheme="minorEastAsia" w:hAnsiTheme="minorHAnsi" w:cstheme="minorBidi"/>
          <w:noProof/>
          <w:szCs w:val="22"/>
          <w:lang w:eastAsia="de-AT"/>
        </w:rPr>
      </w:pPr>
      <w:hyperlink w:anchor="_Toc529861504" w:history="1">
        <w:r w:rsidRPr="00860CB6">
          <w:rPr>
            <w:rStyle w:val="Hyperlink"/>
            <w:noProof/>
          </w:rPr>
          <w:t>3.1</w:t>
        </w:r>
        <w:r>
          <w:rPr>
            <w:rFonts w:asciiTheme="minorHAnsi" w:eastAsiaTheme="minorEastAsia" w:hAnsiTheme="minorHAnsi" w:cstheme="minorBidi"/>
            <w:noProof/>
            <w:szCs w:val="22"/>
            <w:lang w:eastAsia="de-AT"/>
          </w:rPr>
          <w:tab/>
        </w:r>
        <w:r w:rsidRPr="00860CB6">
          <w:rPr>
            <w:rStyle w:val="Hyperlink"/>
            <w:noProof/>
          </w:rPr>
          <w:t>Beschreibung</w:t>
        </w:r>
        <w:r>
          <w:rPr>
            <w:noProof/>
            <w:webHidden/>
          </w:rPr>
          <w:tab/>
        </w:r>
        <w:r>
          <w:rPr>
            <w:noProof/>
            <w:webHidden/>
          </w:rPr>
          <w:fldChar w:fldCharType="begin"/>
        </w:r>
        <w:r>
          <w:rPr>
            <w:noProof/>
            <w:webHidden/>
          </w:rPr>
          <w:instrText xml:space="preserve"> PAGEREF _Toc529861504 \h </w:instrText>
        </w:r>
        <w:r>
          <w:rPr>
            <w:noProof/>
            <w:webHidden/>
          </w:rPr>
        </w:r>
        <w:r>
          <w:rPr>
            <w:noProof/>
            <w:webHidden/>
          </w:rPr>
          <w:fldChar w:fldCharType="separate"/>
        </w:r>
        <w:r>
          <w:rPr>
            <w:noProof/>
            <w:webHidden/>
          </w:rPr>
          <w:t>7</w:t>
        </w:r>
        <w:r>
          <w:rPr>
            <w:noProof/>
            <w:webHidden/>
          </w:rPr>
          <w:fldChar w:fldCharType="end"/>
        </w:r>
      </w:hyperlink>
    </w:p>
    <w:p w:rsidR="00824184" w:rsidRDefault="00824184">
      <w:pPr>
        <w:pStyle w:val="Verzeichnis2"/>
        <w:tabs>
          <w:tab w:val="left" w:pos="880"/>
          <w:tab w:val="right" w:leader="dot" w:pos="9062"/>
        </w:tabs>
        <w:rPr>
          <w:rFonts w:asciiTheme="minorHAnsi" w:eastAsiaTheme="minorEastAsia" w:hAnsiTheme="minorHAnsi" w:cstheme="minorBidi"/>
          <w:noProof/>
          <w:szCs w:val="22"/>
          <w:lang w:eastAsia="de-AT"/>
        </w:rPr>
      </w:pPr>
      <w:hyperlink w:anchor="_Toc529861505" w:history="1">
        <w:r w:rsidRPr="00860CB6">
          <w:rPr>
            <w:rStyle w:val="Hyperlink"/>
            <w:noProof/>
          </w:rPr>
          <w:t>3.2</w:t>
        </w:r>
        <w:r>
          <w:rPr>
            <w:rFonts w:asciiTheme="minorHAnsi" w:eastAsiaTheme="minorEastAsia" w:hAnsiTheme="minorHAnsi" w:cstheme="minorBidi"/>
            <w:noProof/>
            <w:szCs w:val="22"/>
            <w:lang w:eastAsia="de-AT"/>
          </w:rPr>
          <w:tab/>
        </w:r>
        <w:r w:rsidRPr="00860CB6">
          <w:rPr>
            <w:rStyle w:val="Hyperlink"/>
            <w:noProof/>
          </w:rPr>
          <w:t>Folgen</w:t>
        </w:r>
        <w:r>
          <w:rPr>
            <w:noProof/>
            <w:webHidden/>
          </w:rPr>
          <w:tab/>
        </w:r>
        <w:r>
          <w:rPr>
            <w:noProof/>
            <w:webHidden/>
          </w:rPr>
          <w:fldChar w:fldCharType="begin"/>
        </w:r>
        <w:r>
          <w:rPr>
            <w:noProof/>
            <w:webHidden/>
          </w:rPr>
          <w:instrText xml:space="preserve"> PAGEREF _Toc529861505 \h </w:instrText>
        </w:r>
        <w:r>
          <w:rPr>
            <w:noProof/>
            <w:webHidden/>
          </w:rPr>
        </w:r>
        <w:r>
          <w:rPr>
            <w:noProof/>
            <w:webHidden/>
          </w:rPr>
          <w:fldChar w:fldCharType="separate"/>
        </w:r>
        <w:r>
          <w:rPr>
            <w:noProof/>
            <w:webHidden/>
          </w:rPr>
          <w:t>7</w:t>
        </w:r>
        <w:r>
          <w:rPr>
            <w:noProof/>
            <w:webHidden/>
          </w:rPr>
          <w:fldChar w:fldCharType="end"/>
        </w:r>
      </w:hyperlink>
    </w:p>
    <w:p w:rsidR="00824184" w:rsidRDefault="00824184">
      <w:pPr>
        <w:pStyle w:val="Verzeichnis2"/>
        <w:tabs>
          <w:tab w:val="left" w:pos="880"/>
          <w:tab w:val="right" w:leader="dot" w:pos="9062"/>
        </w:tabs>
        <w:rPr>
          <w:rFonts w:asciiTheme="minorHAnsi" w:eastAsiaTheme="minorEastAsia" w:hAnsiTheme="minorHAnsi" w:cstheme="minorBidi"/>
          <w:noProof/>
          <w:szCs w:val="22"/>
          <w:lang w:eastAsia="de-AT"/>
        </w:rPr>
      </w:pPr>
      <w:hyperlink w:anchor="_Toc529861506" w:history="1">
        <w:r w:rsidRPr="00860CB6">
          <w:rPr>
            <w:rStyle w:val="Hyperlink"/>
            <w:noProof/>
          </w:rPr>
          <w:t>3.3</w:t>
        </w:r>
        <w:r>
          <w:rPr>
            <w:rFonts w:asciiTheme="minorHAnsi" w:eastAsiaTheme="minorEastAsia" w:hAnsiTheme="minorHAnsi" w:cstheme="minorBidi"/>
            <w:noProof/>
            <w:szCs w:val="22"/>
            <w:lang w:eastAsia="de-AT"/>
          </w:rPr>
          <w:tab/>
        </w:r>
        <w:r w:rsidRPr="00860CB6">
          <w:rPr>
            <w:rStyle w:val="Hyperlink"/>
            <w:noProof/>
          </w:rPr>
          <w:t>Gegenmaßnahmen</w:t>
        </w:r>
        <w:r>
          <w:rPr>
            <w:noProof/>
            <w:webHidden/>
          </w:rPr>
          <w:tab/>
        </w:r>
        <w:r>
          <w:rPr>
            <w:noProof/>
            <w:webHidden/>
          </w:rPr>
          <w:fldChar w:fldCharType="begin"/>
        </w:r>
        <w:r>
          <w:rPr>
            <w:noProof/>
            <w:webHidden/>
          </w:rPr>
          <w:instrText xml:space="preserve"> PAGEREF _Toc529861506 \h </w:instrText>
        </w:r>
        <w:r>
          <w:rPr>
            <w:noProof/>
            <w:webHidden/>
          </w:rPr>
        </w:r>
        <w:r>
          <w:rPr>
            <w:noProof/>
            <w:webHidden/>
          </w:rPr>
          <w:fldChar w:fldCharType="separate"/>
        </w:r>
        <w:r>
          <w:rPr>
            <w:noProof/>
            <w:webHidden/>
          </w:rPr>
          <w:t>7</w:t>
        </w:r>
        <w:r>
          <w:rPr>
            <w:noProof/>
            <w:webHidden/>
          </w:rPr>
          <w:fldChar w:fldCharType="end"/>
        </w:r>
      </w:hyperlink>
    </w:p>
    <w:p w:rsidR="00824184" w:rsidRDefault="00824184">
      <w:pPr>
        <w:pStyle w:val="Verzeichnis2"/>
        <w:tabs>
          <w:tab w:val="left" w:pos="880"/>
          <w:tab w:val="right" w:leader="dot" w:pos="9062"/>
        </w:tabs>
        <w:rPr>
          <w:rFonts w:asciiTheme="minorHAnsi" w:eastAsiaTheme="minorEastAsia" w:hAnsiTheme="minorHAnsi" w:cstheme="minorBidi"/>
          <w:noProof/>
          <w:szCs w:val="22"/>
          <w:lang w:eastAsia="de-AT"/>
        </w:rPr>
      </w:pPr>
      <w:hyperlink w:anchor="_Toc529861507" w:history="1">
        <w:r w:rsidRPr="00860CB6">
          <w:rPr>
            <w:rStyle w:val="Hyperlink"/>
            <w:noProof/>
          </w:rPr>
          <w:t>3.4</w:t>
        </w:r>
        <w:r>
          <w:rPr>
            <w:rFonts w:asciiTheme="minorHAnsi" w:eastAsiaTheme="minorEastAsia" w:hAnsiTheme="minorHAnsi" w:cstheme="minorBidi"/>
            <w:noProof/>
            <w:szCs w:val="22"/>
            <w:lang w:eastAsia="de-AT"/>
          </w:rPr>
          <w:tab/>
        </w:r>
        <w:r w:rsidRPr="00860CB6">
          <w:rPr>
            <w:rStyle w:val="Hyperlink"/>
            <w:noProof/>
          </w:rPr>
          <w:t>Wahrscheinlichkeit</w:t>
        </w:r>
        <w:r>
          <w:rPr>
            <w:noProof/>
            <w:webHidden/>
          </w:rPr>
          <w:tab/>
        </w:r>
        <w:r>
          <w:rPr>
            <w:noProof/>
            <w:webHidden/>
          </w:rPr>
          <w:fldChar w:fldCharType="begin"/>
        </w:r>
        <w:r>
          <w:rPr>
            <w:noProof/>
            <w:webHidden/>
          </w:rPr>
          <w:instrText xml:space="preserve"> PAGEREF _Toc529861507 \h </w:instrText>
        </w:r>
        <w:r>
          <w:rPr>
            <w:noProof/>
            <w:webHidden/>
          </w:rPr>
        </w:r>
        <w:r>
          <w:rPr>
            <w:noProof/>
            <w:webHidden/>
          </w:rPr>
          <w:fldChar w:fldCharType="separate"/>
        </w:r>
        <w:r>
          <w:rPr>
            <w:noProof/>
            <w:webHidden/>
          </w:rPr>
          <w:t>7</w:t>
        </w:r>
        <w:r>
          <w:rPr>
            <w:noProof/>
            <w:webHidden/>
          </w:rPr>
          <w:fldChar w:fldCharType="end"/>
        </w:r>
      </w:hyperlink>
    </w:p>
    <w:p w:rsidR="0001132C" w:rsidRPr="0001132C" w:rsidRDefault="0001132C" w:rsidP="0001132C">
      <w:pPr>
        <w:rPr>
          <w:rFonts w:cs="Arial"/>
          <w:sz w:val="25"/>
          <w:szCs w:val="25"/>
        </w:rPr>
      </w:pPr>
      <w:r w:rsidRPr="0001132C">
        <w:rPr>
          <w:rFonts w:cs="Arial"/>
          <w:sz w:val="25"/>
          <w:szCs w:val="25"/>
        </w:rPr>
        <w:fldChar w:fldCharType="end"/>
      </w:r>
    </w:p>
    <w:p w:rsidR="0001132C" w:rsidRPr="0001132C" w:rsidRDefault="0001132C">
      <w:pPr>
        <w:spacing w:before="0" w:after="0"/>
        <w:jc w:val="left"/>
      </w:pPr>
      <w:r w:rsidRPr="0001132C">
        <w:br w:type="page"/>
      </w:r>
    </w:p>
    <w:p w:rsidR="00561415" w:rsidRPr="0001132C" w:rsidRDefault="001C7E88" w:rsidP="0001132C">
      <w:pPr>
        <w:pStyle w:val="berschrift1"/>
        <w:numPr>
          <w:ilvl w:val="0"/>
          <w:numId w:val="10"/>
        </w:numPr>
        <w:rPr>
          <w:lang w:val="de-AT"/>
        </w:rPr>
      </w:pPr>
      <w:bookmarkStart w:id="5" w:name="_Toc529861495"/>
      <w:r w:rsidRPr="0001132C">
        <w:rPr>
          <w:lang w:val="de-AT"/>
        </w:rPr>
        <w:lastRenderedPageBreak/>
        <w:t>Änderungsverzeichnis</w:t>
      </w:r>
      <w:bookmarkEnd w:id="3"/>
      <w:bookmarkEnd w:id="4"/>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64"/>
        <w:gridCol w:w="1886"/>
        <w:gridCol w:w="4389"/>
      </w:tblGrid>
      <w:tr w:rsidR="0070007B" w:rsidRPr="0001132C" w:rsidTr="0070007B">
        <w:tc>
          <w:tcPr>
            <w:tcW w:w="1615" w:type="dxa"/>
            <w:shd w:val="clear" w:color="auto" w:fill="auto"/>
          </w:tcPr>
          <w:p w:rsidR="0070007B" w:rsidRPr="0001132C" w:rsidRDefault="0070007B" w:rsidP="001E6EDA">
            <w:r w:rsidRPr="0001132C">
              <w:t>Datum</w:t>
            </w:r>
          </w:p>
        </w:tc>
        <w:tc>
          <w:tcPr>
            <w:tcW w:w="1064" w:type="dxa"/>
            <w:shd w:val="clear" w:color="auto" w:fill="auto"/>
          </w:tcPr>
          <w:p w:rsidR="0070007B" w:rsidRPr="0001132C" w:rsidRDefault="0070007B" w:rsidP="001E6EDA">
            <w:r w:rsidRPr="0001132C">
              <w:t>Version</w:t>
            </w:r>
          </w:p>
        </w:tc>
        <w:tc>
          <w:tcPr>
            <w:tcW w:w="1886" w:type="dxa"/>
          </w:tcPr>
          <w:p w:rsidR="0070007B" w:rsidRPr="0001132C" w:rsidRDefault="00C4661F" w:rsidP="001E6EDA">
            <w:r>
              <w:t>Verfasser</w:t>
            </w:r>
          </w:p>
        </w:tc>
        <w:tc>
          <w:tcPr>
            <w:tcW w:w="4389" w:type="dxa"/>
            <w:shd w:val="clear" w:color="auto" w:fill="auto"/>
          </w:tcPr>
          <w:p w:rsidR="0070007B" w:rsidRPr="0001132C" w:rsidRDefault="0070007B" w:rsidP="001E6EDA">
            <w:r w:rsidRPr="0001132C">
              <w:t>Beschreibung</w:t>
            </w:r>
          </w:p>
        </w:tc>
      </w:tr>
      <w:tr w:rsidR="0070007B" w:rsidRPr="00A0204A" w:rsidTr="0070007B">
        <w:tc>
          <w:tcPr>
            <w:tcW w:w="1615" w:type="dxa"/>
            <w:shd w:val="clear" w:color="auto" w:fill="auto"/>
          </w:tcPr>
          <w:p w:rsidR="0070007B" w:rsidRPr="0001132C" w:rsidRDefault="00762006" w:rsidP="001E6EDA">
            <w:r>
              <w:t>09</w:t>
            </w:r>
            <w:r w:rsidR="00A05BB2">
              <w:t>.</w:t>
            </w:r>
            <w:r>
              <w:t>11</w:t>
            </w:r>
            <w:r w:rsidR="00A05BB2">
              <w:t>.2018</w:t>
            </w:r>
          </w:p>
        </w:tc>
        <w:tc>
          <w:tcPr>
            <w:tcW w:w="1064" w:type="dxa"/>
            <w:shd w:val="clear" w:color="auto" w:fill="auto"/>
          </w:tcPr>
          <w:p w:rsidR="0070007B" w:rsidRPr="0001132C" w:rsidRDefault="00762006" w:rsidP="001E6EDA">
            <w:r>
              <w:t>0.</w:t>
            </w:r>
            <w:r w:rsidR="00413177">
              <w:t>1</w:t>
            </w:r>
          </w:p>
        </w:tc>
        <w:sdt>
          <w:sdtPr>
            <w:alias w:val="Author"/>
            <w:tag w:val=""/>
            <w:id w:val="-1244413651"/>
            <w:placeholder>
              <w:docPart w:val="C5F304FE15134335B76B4323B4A0DCD0"/>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86" w:type="dxa"/>
              </w:tcPr>
              <w:p w:rsidR="0070007B" w:rsidRPr="0001132C" w:rsidRDefault="008B4C69" w:rsidP="001E6EDA">
                <w:r>
                  <w:t>EBE</w:t>
                </w:r>
              </w:p>
            </w:tc>
          </w:sdtContent>
        </w:sdt>
        <w:tc>
          <w:tcPr>
            <w:tcW w:w="4389" w:type="dxa"/>
            <w:shd w:val="clear" w:color="auto" w:fill="auto"/>
          </w:tcPr>
          <w:p w:rsidR="0070007B" w:rsidRPr="001401EB" w:rsidRDefault="00762006" w:rsidP="001E6EDA">
            <w:r>
              <w:t>Initiales</w:t>
            </w:r>
            <w:r w:rsidR="008575FD" w:rsidRPr="001401EB">
              <w:t xml:space="preserve"> Dokument.</w:t>
            </w:r>
          </w:p>
        </w:tc>
      </w:tr>
      <w:tr w:rsidR="008B4C69" w:rsidRPr="00A0204A" w:rsidTr="0070007B">
        <w:tc>
          <w:tcPr>
            <w:tcW w:w="1615" w:type="dxa"/>
            <w:shd w:val="clear" w:color="auto" w:fill="auto"/>
          </w:tcPr>
          <w:p w:rsidR="008B4C69" w:rsidRDefault="008B4C69" w:rsidP="001E6EDA">
            <w:r>
              <w:t>12.11.2018</w:t>
            </w:r>
          </w:p>
        </w:tc>
        <w:tc>
          <w:tcPr>
            <w:tcW w:w="1064" w:type="dxa"/>
            <w:shd w:val="clear" w:color="auto" w:fill="auto"/>
          </w:tcPr>
          <w:p w:rsidR="008B4C69" w:rsidRDefault="008B4C69" w:rsidP="001E6EDA">
            <w:r>
              <w:t>0.2</w:t>
            </w:r>
          </w:p>
        </w:tc>
        <w:tc>
          <w:tcPr>
            <w:tcW w:w="1886" w:type="dxa"/>
          </w:tcPr>
          <w:p w:rsidR="008B4C69" w:rsidRDefault="008B4C69" w:rsidP="001E6EDA">
            <w:r>
              <w:t>EBE</w:t>
            </w:r>
          </w:p>
        </w:tc>
        <w:tc>
          <w:tcPr>
            <w:tcW w:w="4389" w:type="dxa"/>
            <w:shd w:val="clear" w:color="auto" w:fill="auto"/>
          </w:tcPr>
          <w:p w:rsidR="008B4C69" w:rsidRDefault="008B4C69" w:rsidP="001E6EDA">
            <w:r>
              <w:t>Vervollständigung des Inhaltes.</w:t>
            </w:r>
          </w:p>
        </w:tc>
      </w:tr>
      <w:tr w:rsidR="00824184" w:rsidRPr="00A0204A" w:rsidTr="0070007B">
        <w:tc>
          <w:tcPr>
            <w:tcW w:w="1615" w:type="dxa"/>
            <w:shd w:val="clear" w:color="auto" w:fill="auto"/>
          </w:tcPr>
          <w:p w:rsidR="00824184" w:rsidRDefault="00824184" w:rsidP="001E6EDA">
            <w:r>
              <w:t>13.11.2018</w:t>
            </w:r>
          </w:p>
        </w:tc>
        <w:tc>
          <w:tcPr>
            <w:tcW w:w="1064" w:type="dxa"/>
            <w:shd w:val="clear" w:color="auto" w:fill="auto"/>
          </w:tcPr>
          <w:p w:rsidR="00824184" w:rsidRDefault="00824184" w:rsidP="001E6EDA">
            <w:r>
              <w:t>0.3</w:t>
            </w:r>
          </w:p>
        </w:tc>
        <w:tc>
          <w:tcPr>
            <w:tcW w:w="1886" w:type="dxa"/>
          </w:tcPr>
          <w:p w:rsidR="00824184" w:rsidRDefault="00824184" w:rsidP="001E6EDA">
            <w:r>
              <w:t>EBE</w:t>
            </w:r>
          </w:p>
        </w:tc>
        <w:tc>
          <w:tcPr>
            <w:tcW w:w="4389" w:type="dxa"/>
            <w:shd w:val="clear" w:color="auto" w:fill="auto"/>
          </w:tcPr>
          <w:p w:rsidR="00824184" w:rsidRDefault="00824184" w:rsidP="001E6EDA">
            <w:r>
              <w:t>Version 0.2 überarbeiten.</w:t>
            </w:r>
          </w:p>
        </w:tc>
      </w:tr>
    </w:tbl>
    <w:p w:rsidR="00A07D3C" w:rsidRPr="0001132C" w:rsidRDefault="001C7E88" w:rsidP="00F817CC">
      <w:pPr>
        <w:pStyle w:val="berschrift1"/>
        <w:rPr>
          <w:lang w:val="de-AT"/>
        </w:rPr>
      </w:pPr>
      <w:r w:rsidRPr="006E54C9">
        <w:rPr>
          <w:lang w:val="de-AT"/>
        </w:rPr>
        <w:br w:type="page"/>
      </w:r>
      <w:bookmarkStart w:id="6" w:name="_Toc529861496"/>
      <w:r w:rsidR="00A0204A" w:rsidRPr="006E54C9">
        <w:rPr>
          <w:lang w:val="de-AT"/>
        </w:rPr>
        <w:lastRenderedPageBreak/>
        <w:t>Anforderungsbeschreibung</w:t>
      </w:r>
      <w:bookmarkEnd w:id="6"/>
    </w:p>
    <w:p w:rsidR="00E95620" w:rsidRPr="0001132C" w:rsidRDefault="00A0204A" w:rsidP="00FA2391">
      <w:pPr>
        <w:pStyle w:val="berschrift2"/>
        <w:ind w:left="567" w:hanging="567"/>
        <w:rPr>
          <w:lang w:val="de-AT"/>
        </w:rPr>
      </w:pPr>
      <w:bookmarkStart w:id="7" w:name="_Toc529861497"/>
      <w:r>
        <w:rPr>
          <w:lang w:val="de-AT"/>
        </w:rPr>
        <w:t>Einführung</w:t>
      </w:r>
      <w:bookmarkEnd w:id="7"/>
    </w:p>
    <w:p w:rsidR="00E95620" w:rsidRPr="00762006" w:rsidRDefault="00762006" w:rsidP="00762006">
      <w:r>
        <w:t xml:space="preserve">Dieses Dokument beschreibt den Funktionsumfang des </w:t>
      </w:r>
      <w:proofErr w:type="spellStart"/>
      <w:r>
        <w:t>ManagementTools</w:t>
      </w:r>
      <w:proofErr w:type="spellEnd"/>
      <w:r>
        <w:t xml:space="preserve">. Das Managementtool ist eine Windows Applikation die zur Steuerung </w:t>
      </w:r>
      <w:r w:rsidR="00DE7A89">
        <w:t xml:space="preserve">und </w:t>
      </w:r>
      <w:proofErr w:type="spellStart"/>
      <w:r w:rsidR="00DE7A89">
        <w:t>Deployment</w:t>
      </w:r>
      <w:proofErr w:type="spellEnd"/>
      <w:r w:rsidR="00DE7A89">
        <w:t xml:space="preserve"> der KPUs verwendet wird.</w:t>
      </w:r>
    </w:p>
    <w:p w:rsidR="00E95620" w:rsidRPr="00762006" w:rsidRDefault="00E95620" w:rsidP="00E95620"/>
    <w:p w:rsidR="00E95620" w:rsidRPr="002C2C9D" w:rsidRDefault="00A0204A" w:rsidP="00FA2391">
      <w:pPr>
        <w:pStyle w:val="berschrift2"/>
        <w:ind w:left="567" w:hanging="567"/>
        <w:rPr>
          <w:lang w:val="de-AT"/>
        </w:rPr>
      </w:pPr>
      <w:bookmarkStart w:id="8" w:name="_Toc529861498"/>
      <w:r w:rsidRPr="002C2C9D">
        <w:rPr>
          <w:lang w:val="de-AT"/>
        </w:rPr>
        <w:t>Inkludierter Umfang</w:t>
      </w:r>
      <w:bookmarkEnd w:id="8"/>
    </w:p>
    <w:p w:rsidR="005A1CC1" w:rsidRDefault="00DE7A89" w:rsidP="00F13230">
      <w:r w:rsidRPr="00DE7A89">
        <w:t>Funktionsweise in Prosa erklärt. M</w:t>
      </w:r>
      <w:r>
        <w:t>ockups der GUI als Screenshots.</w:t>
      </w:r>
    </w:p>
    <w:p w:rsidR="001F2033" w:rsidRDefault="001F2033" w:rsidP="00F13230">
      <w:r w:rsidRPr="001F2033">
        <w:rPr>
          <w:noProof/>
        </w:rPr>
        <w:drawing>
          <wp:inline distT="0" distB="0" distL="0" distR="0">
            <wp:extent cx="4953635" cy="56692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635" cy="5669280"/>
                    </a:xfrm>
                    <a:prstGeom prst="rect">
                      <a:avLst/>
                    </a:prstGeom>
                    <a:noFill/>
                    <a:ln>
                      <a:noFill/>
                    </a:ln>
                  </pic:spPr>
                </pic:pic>
              </a:graphicData>
            </a:graphic>
          </wp:inline>
        </w:drawing>
      </w:r>
    </w:p>
    <w:p w:rsidR="00026B03" w:rsidRPr="00DE7A89" w:rsidRDefault="00026B03" w:rsidP="00F13230">
      <w:bookmarkStart w:id="9" w:name="_GoBack"/>
      <w:bookmarkEnd w:id="9"/>
    </w:p>
    <w:p w:rsidR="001E0131" w:rsidRDefault="00817A43" w:rsidP="00F66462">
      <w:r>
        <w:rPr>
          <w:noProof/>
        </w:rPr>
        <w:t>In der KPU Liste befinden sich alle KPUs im System. Man kann auf jeden Eintrag in der Liste mit der rechten Maustaste klicken. Wird diese auf einen Eintrag betätigt, öffnet sich ein Contextmenü und man kann auf den Menüeintrag Eigenschaften klicken.</w:t>
      </w:r>
    </w:p>
    <w:p w:rsidR="00F66462" w:rsidRPr="0001132C" w:rsidRDefault="00F66462" w:rsidP="00F66462"/>
    <w:p w:rsidR="00A0204A" w:rsidRDefault="00817A43" w:rsidP="00D87EA8">
      <w:r>
        <w:t xml:space="preserve">Über diesen Dialog kann eine KPU auch </w:t>
      </w:r>
      <w:proofErr w:type="spellStart"/>
      <w:r>
        <w:t>deployed</w:t>
      </w:r>
      <w:proofErr w:type="spellEnd"/>
      <w:r>
        <w:t xml:space="preserve"> werden:</w:t>
      </w:r>
    </w:p>
    <w:p w:rsidR="003B32D3" w:rsidRDefault="003B32D3" w:rsidP="00D87EA8">
      <w:r>
        <w:lastRenderedPageBreak/>
        <w:t>Dazu benötigt man ein Zip File das folgenden Aufbau hat:</w:t>
      </w:r>
    </w:p>
    <w:p w:rsidR="003B32D3" w:rsidRDefault="003B32D3" w:rsidP="003B32D3">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&lt;?</w:t>
      </w:r>
      <w:proofErr w:type="spellStart"/>
      <w:r>
        <w:rPr>
          <w:rFonts w:ascii="Consolas" w:hAnsi="Consolas" w:cs="Consolas"/>
          <w:color w:val="000000"/>
          <w:sz w:val="19"/>
          <w:szCs w:val="19"/>
        </w:rPr>
        <w:t>xml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version</w:t>
      </w:r>
      <w:proofErr w:type="spellEnd"/>
      <w:r>
        <w:rPr>
          <w:rFonts w:ascii="Consolas" w:hAnsi="Consolas" w:cs="Consolas"/>
          <w:color w:val="000000"/>
          <w:sz w:val="19"/>
          <w:szCs w:val="19"/>
        </w:rPr>
        <w:t>=</w:t>
      </w:r>
      <w:r>
        <w:rPr>
          <w:rFonts w:ascii="Consolas" w:hAnsi="Consolas" w:cs="Consolas"/>
          <w:color w:val="A31515"/>
          <w:sz w:val="19"/>
          <w:szCs w:val="19"/>
        </w:rPr>
        <w:t>"1.0"</w:t>
      </w:r>
      <w:r>
        <w:rPr>
          <w:rFonts w:ascii="Consolas" w:hAnsi="Consolas" w:cs="Consolas"/>
          <w:color w:val="000000"/>
          <w:sz w:val="19"/>
          <w:szCs w:val="19"/>
        </w:rPr>
        <w:t xml:space="preserve"> </w:t>
      </w:r>
      <w:proofErr w:type="spellStart"/>
      <w:r>
        <w:rPr>
          <w:rFonts w:ascii="Consolas" w:hAnsi="Consolas" w:cs="Consolas"/>
          <w:color w:val="0000FF"/>
          <w:sz w:val="19"/>
          <w:szCs w:val="19"/>
        </w:rPr>
        <w:t>encoding</w:t>
      </w:r>
      <w:proofErr w:type="spellEnd"/>
      <w:r>
        <w:rPr>
          <w:rFonts w:ascii="Consolas" w:hAnsi="Consolas" w:cs="Consolas"/>
          <w:color w:val="000000"/>
          <w:sz w:val="19"/>
          <w:szCs w:val="19"/>
        </w:rPr>
        <w:t>=</w:t>
      </w:r>
      <w:r>
        <w:rPr>
          <w:rFonts w:ascii="Consolas" w:hAnsi="Consolas" w:cs="Consolas"/>
          <w:color w:val="A31515"/>
          <w:sz w:val="19"/>
          <w:szCs w:val="19"/>
        </w:rPr>
        <w:t>"utf-8"</w:t>
      </w:r>
      <w:r>
        <w:rPr>
          <w:rFonts w:ascii="Consolas" w:hAnsi="Consolas" w:cs="Consolas"/>
          <w:color w:val="000000"/>
          <w:sz w:val="19"/>
          <w:szCs w:val="19"/>
        </w:rPr>
        <w:t>?&gt;</w:t>
      </w:r>
    </w:p>
    <w:p w:rsidR="003B32D3" w:rsidRDefault="003B32D3" w:rsidP="003B32D3">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&lt;Manifest </w:t>
      </w:r>
      <w:proofErr w:type="spellStart"/>
      <w:proofErr w:type="gramStart"/>
      <w:r>
        <w:rPr>
          <w:rFonts w:ascii="Consolas" w:hAnsi="Consolas" w:cs="Consolas"/>
          <w:color w:val="000000"/>
          <w:sz w:val="19"/>
          <w:szCs w:val="19"/>
        </w:rPr>
        <w:t>xmlns:</w:t>
      </w:r>
      <w:r>
        <w:rPr>
          <w:rFonts w:ascii="Consolas" w:hAnsi="Consolas" w:cs="Consolas"/>
          <w:color w:val="0000FF"/>
          <w:sz w:val="19"/>
          <w:szCs w:val="19"/>
        </w:rPr>
        <w:t>xsi</w:t>
      </w:r>
      <w:proofErr w:type="spellEnd"/>
      <w:proofErr w:type="gramEnd"/>
      <w:r>
        <w:rPr>
          <w:rFonts w:ascii="Consolas" w:hAnsi="Consolas" w:cs="Consolas"/>
          <w:color w:val="000000"/>
          <w:sz w:val="19"/>
          <w:szCs w:val="19"/>
        </w:rPr>
        <w:t>=</w:t>
      </w:r>
      <w:r>
        <w:rPr>
          <w:rFonts w:ascii="Consolas" w:hAnsi="Consolas" w:cs="Consolas"/>
          <w:color w:val="A31515"/>
          <w:sz w:val="19"/>
          <w:szCs w:val="19"/>
        </w:rPr>
        <w:t>"http://www.w3.org/2001/XMLSchema-instance"</w:t>
      </w:r>
      <w:r>
        <w:rPr>
          <w:rFonts w:ascii="Consolas" w:hAnsi="Consolas" w:cs="Consolas"/>
          <w:color w:val="000000"/>
          <w:sz w:val="19"/>
          <w:szCs w:val="19"/>
        </w:rPr>
        <w:t xml:space="preserve"> </w:t>
      </w:r>
      <w:proofErr w:type="spellStart"/>
      <w:r>
        <w:rPr>
          <w:rFonts w:ascii="Consolas" w:hAnsi="Consolas" w:cs="Consolas"/>
          <w:color w:val="000000"/>
          <w:sz w:val="19"/>
          <w:szCs w:val="19"/>
        </w:rPr>
        <w:t>xmlns:</w:t>
      </w:r>
      <w:r>
        <w:rPr>
          <w:rFonts w:ascii="Consolas" w:hAnsi="Consolas" w:cs="Consolas"/>
          <w:color w:val="0000FF"/>
          <w:sz w:val="19"/>
          <w:szCs w:val="19"/>
        </w:rPr>
        <w:t>xsd</w:t>
      </w:r>
      <w:proofErr w:type="spellEnd"/>
      <w:r>
        <w:rPr>
          <w:rFonts w:ascii="Consolas" w:hAnsi="Consolas" w:cs="Consolas"/>
          <w:color w:val="000000"/>
          <w:sz w:val="19"/>
          <w:szCs w:val="19"/>
        </w:rPr>
        <w:t>=</w:t>
      </w:r>
      <w:r>
        <w:rPr>
          <w:rFonts w:ascii="Consolas" w:hAnsi="Consolas" w:cs="Consolas"/>
          <w:color w:val="A31515"/>
          <w:sz w:val="19"/>
          <w:szCs w:val="19"/>
        </w:rPr>
        <w:t>"http://www.w3.org/2001/XMLSchema"</w:t>
      </w:r>
      <w:r>
        <w:rPr>
          <w:rFonts w:ascii="Consolas" w:hAnsi="Consolas" w:cs="Consolas"/>
          <w:color w:val="000000"/>
          <w:sz w:val="19"/>
          <w:szCs w:val="19"/>
        </w:rPr>
        <w:t>&gt;</w:t>
      </w:r>
    </w:p>
    <w:p w:rsidR="003B32D3" w:rsidRPr="003B32D3" w:rsidRDefault="003B32D3" w:rsidP="003B32D3">
      <w:pPr>
        <w:autoSpaceDE w:val="0"/>
        <w:autoSpaceDN w:val="0"/>
        <w:adjustRightInd w:val="0"/>
        <w:spacing w:before="0" w:after="0"/>
        <w:jc w:val="left"/>
        <w:rPr>
          <w:rFonts w:ascii="Consolas" w:hAnsi="Consolas" w:cs="Consolas"/>
          <w:color w:val="000000"/>
          <w:sz w:val="19"/>
          <w:szCs w:val="19"/>
          <w:lang w:val="en-GB"/>
        </w:rPr>
      </w:pPr>
      <w:r>
        <w:rPr>
          <w:rFonts w:ascii="Consolas" w:hAnsi="Consolas" w:cs="Consolas"/>
          <w:color w:val="000000"/>
          <w:sz w:val="19"/>
          <w:szCs w:val="19"/>
        </w:rPr>
        <w:t xml:space="preserve">  </w:t>
      </w:r>
      <w:r w:rsidRPr="003B32D3">
        <w:rPr>
          <w:rFonts w:ascii="Consolas" w:hAnsi="Consolas" w:cs="Consolas"/>
          <w:color w:val="000000"/>
          <w:sz w:val="19"/>
          <w:szCs w:val="19"/>
          <w:lang w:val="en-GB"/>
        </w:rPr>
        <w:t>&lt;</w:t>
      </w:r>
      <w:proofErr w:type="spellStart"/>
      <w:r w:rsidRPr="003B32D3">
        <w:rPr>
          <w:rFonts w:ascii="Consolas" w:hAnsi="Consolas" w:cs="Consolas"/>
          <w:color w:val="000000"/>
          <w:sz w:val="19"/>
          <w:szCs w:val="19"/>
          <w:lang w:val="en-GB"/>
        </w:rPr>
        <w:t>ModelClass</w:t>
      </w:r>
      <w:proofErr w:type="spellEnd"/>
      <w:r w:rsidRPr="003B32D3">
        <w:rPr>
          <w:rFonts w:ascii="Consolas" w:hAnsi="Consolas" w:cs="Consolas"/>
          <w:color w:val="000000"/>
          <w:sz w:val="19"/>
          <w:szCs w:val="19"/>
          <w:lang w:val="en-GB"/>
        </w:rPr>
        <w:t>&gt;</w:t>
      </w:r>
      <w:proofErr w:type="spellStart"/>
      <w:r w:rsidRPr="003B32D3">
        <w:rPr>
          <w:rFonts w:ascii="Consolas" w:hAnsi="Consolas" w:cs="Consolas"/>
          <w:color w:val="000000"/>
          <w:sz w:val="19"/>
          <w:szCs w:val="19"/>
          <w:lang w:val="en-GB"/>
        </w:rPr>
        <w:t>HanoiLibrary.HanoiWorkflowState</w:t>
      </w:r>
      <w:proofErr w:type="spellEnd"/>
      <w:r w:rsidRPr="003B32D3">
        <w:rPr>
          <w:rFonts w:ascii="Consolas" w:hAnsi="Consolas" w:cs="Consolas"/>
          <w:color w:val="000000"/>
          <w:sz w:val="19"/>
          <w:szCs w:val="19"/>
          <w:lang w:val="en-GB"/>
        </w:rPr>
        <w:t>&lt;/</w:t>
      </w:r>
      <w:proofErr w:type="spellStart"/>
      <w:r w:rsidRPr="003B32D3">
        <w:rPr>
          <w:rFonts w:ascii="Consolas" w:hAnsi="Consolas" w:cs="Consolas"/>
          <w:color w:val="000000"/>
          <w:sz w:val="19"/>
          <w:szCs w:val="19"/>
          <w:lang w:val="en-GB"/>
        </w:rPr>
        <w:t>ModelClass</w:t>
      </w:r>
      <w:proofErr w:type="spellEnd"/>
      <w:r w:rsidRPr="003B32D3">
        <w:rPr>
          <w:rFonts w:ascii="Consolas" w:hAnsi="Consolas" w:cs="Consolas"/>
          <w:color w:val="000000"/>
          <w:sz w:val="19"/>
          <w:szCs w:val="19"/>
          <w:lang w:val="en-GB"/>
        </w:rPr>
        <w:t>&gt;</w:t>
      </w:r>
    </w:p>
    <w:p w:rsidR="003B32D3" w:rsidRPr="003B32D3" w:rsidRDefault="003B32D3" w:rsidP="003B32D3">
      <w:pPr>
        <w:autoSpaceDE w:val="0"/>
        <w:autoSpaceDN w:val="0"/>
        <w:adjustRightInd w:val="0"/>
        <w:spacing w:before="0" w:after="0"/>
        <w:jc w:val="left"/>
        <w:rPr>
          <w:rFonts w:ascii="Consolas" w:hAnsi="Consolas" w:cs="Consolas"/>
          <w:color w:val="000000"/>
          <w:sz w:val="19"/>
          <w:szCs w:val="19"/>
          <w:lang w:val="en-GB"/>
        </w:rPr>
      </w:pPr>
      <w:r w:rsidRPr="003B32D3">
        <w:rPr>
          <w:rFonts w:ascii="Consolas" w:hAnsi="Consolas" w:cs="Consolas"/>
          <w:color w:val="000000"/>
          <w:sz w:val="19"/>
          <w:szCs w:val="19"/>
          <w:lang w:val="en-GB"/>
        </w:rPr>
        <w:t xml:space="preserve">  &lt;Assemblies&gt;</w:t>
      </w:r>
    </w:p>
    <w:p w:rsidR="003B32D3" w:rsidRPr="003B32D3" w:rsidRDefault="003B32D3" w:rsidP="003B32D3">
      <w:pPr>
        <w:autoSpaceDE w:val="0"/>
        <w:autoSpaceDN w:val="0"/>
        <w:adjustRightInd w:val="0"/>
        <w:spacing w:before="0" w:after="0"/>
        <w:jc w:val="left"/>
        <w:rPr>
          <w:rFonts w:ascii="Consolas" w:hAnsi="Consolas" w:cs="Consolas"/>
          <w:color w:val="000000"/>
          <w:sz w:val="19"/>
          <w:szCs w:val="19"/>
          <w:lang w:val="en-GB"/>
        </w:rPr>
      </w:pPr>
      <w:r w:rsidRPr="003B32D3">
        <w:rPr>
          <w:rFonts w:ascii="Consolas" w:hAnsi="Consolas" w:cs="Consolas"/>
          <w:color w:val="000000"/>
          <w:sz w:val="19"/>
          <w:szCs w:val="19"/>
          <w:lang w:val="en-GB"/>
        </w:rPr>
        <w:t xml:space="preserve">    &lt;Assembly&gt;</w:t>
      </w:r>
    </w:p>
    <w:p w:rsidR="003B32D3" w:rsidRPr="003B32D3" w:rsidRDefault="003B32D3" w:rsidP="003B32D3">
      <w:pPr>
        <w:autoSpaceDE w:val="0"/>
        <w:autoSpaceDN w:val="0"/>
        <w:adjustRightInd w:val="0"/>
        <w:spacing w:before="0" w:after="0"/>
        <w:jc w:val="left"/>
        <w:rPr>
          <w:rFonts w:ascii="Consolas" w:hAnsi="Consolas" w:cs="Consolas"/>
          <w:color w:val="000000"/>
          <w:sz w:val="19"/>
          <w:szCs w:val="19"/>
          <w:lang w:val="en-GB"/>
        </w:rPr>
      </w:pPr>
      <w:r w:rsidRPr="003B32D3">
        <w:rPr>
          <w:rFonts w:ascii="Consolas" w:hAnsi="Consolas" w:cs="Consolas"/>
          <w:color w:val="000000"/>
          <w:sz w:val="19"/>
          <w:szCs w:val="19"/>
          <w:lang w:val="en-GB"/>
        </w:rPr>
        <w:t xml:space="preserve">      &lt;Value&gt;HanoiLibraryStandard.dll&lt;/Value&gt;</w:t>
      </w:r>
    </w:p>
    <w:p w:rsidR="003B32D3" w:rsidRPr="003B32D3" w:rsidRDefault="003B32D3" w:rsidP="003B32D3">
      <w:pPr>
        <w:autoSpaceDE w:val="0"/>
        <w:autoSpaceDN w:val="0"/>
        <w:adjustRightInd w:val="0"/>
        <w:spacing w:before="0" w:after="0"/>
        <w:jc w:val="left"/>
        <w:rPr>
          <w:rFonts w:ascii="Consolas" w:hAnsi="Consolas" w:cs="Consolas"/>
          <w:color w:val="000000"/>
          <w:sz w:val="19"/>
          <w:szCs w:val="19"/>
          <w:lang w:val="en-GB"/>
        </w:rPr>
      </w:pPr>
      <w:r w:rsidRPr="003B32D3">
        <w:rPr>
          <w:rFonts w:ascii="Consolas" w:hAnsi="Consolas" w:cs="Consolas"/>
          <w:color w:val="000000"/>
          <w:sz w:val="19"/>
          <w:szCs w:val="19"/>
          <w:lang w:val="en-GB"/>
        </w:rPr>
        <w:t xml:space="preserve">    &lt;/Assembly&gt;</w:t>
      </w:r>
    </w:p>
    <w:p w:rsidR="003B32D3" w:rsidRPr="003B32D3" w:rsidRDefault="003B32D3" w:rsidP="003B32D3">
      <w:pPr>
        <w:autoSpaceDE w:val="0"/>
        <w:autoSpaceDN w:val="0"/>
        <w:adjustRightInd w:val="0"/>
        <w:spacing w:before="0" w:after="0"/>
        <w:jc w:val="left"/>
        <w:rPr>
          <w:rFonts w:ascii="Consolas" w:hAnsi="Consolas" w:cs="Consolas"/>
          <w:color w:val="000000"/>
          <w:sz w:val="19"/>
          <w:szCs w:val="19"/>
          <w:lang w:val="en-GB"/>
        </w:rPr>
      </w:pPr>
      <w:r w:rsidRPr="003B32D3">
        <w:rPr>
          <w:rFonts w:ascii="Consolas" w:hAnsi="Consolas" w:cs="Consolas"/>
          <w:color w:val="000000"/>
          <w:sz w:val="19"/>
          <w:szCs w:val="19"/>
          <w:lang w:val="en-GB"/>
        </w:rPr>
        <w:t xml:space="preserve">  &lt;/Assemblies&gt;</w:t>
      </w:r>
    </w:p>
    <w:p w:rsidR="003B32D3" w:rsidRPr="003B32D3" w:rsidRDefault="003B32D3" w:rsidP="003B32D3">
      <w:pPr>
        <w:autoSpaceDE w:val="0"/>
        <w:autoSpaceDN w:val="0"/>
        <w:adjustRightInd w:val="0"/>
        <w:spacing w:before="0" w:after="0"/>
        <w:jc w:val="left"/>
        <w:rPr>
          <w:rFonts w:ascii="Consolas" w:hAnsi="Consolas" w:cs="Consolas"/>
          <w:color w:val="000000"/>
          <w:sz w:val="19"/>
          <w:szCs w:val="19"/>
          <w:lang w:val="en-GB"/>
        </w:rPr>
      </w:pPr>
      <w:r w:rsidRPr="003B32D3">
        <w:rPr>
          <w:rFonts w:ascii="Consolas" w:hAnsi="Consolas" w:cs="Consolas"/>
          <w:color w:val="000000"/>
          <w:sz w:val="19"/>
          <w:szCs w:val="19"/>
          <w:lang w:val="en-GB"/>
        </w:rPr>
        <w:t xml:space="preserve">  &lt;Views&gt;</w:t>
      </w:r>
    </w:p>
    <w:p w:rsidR="003B32D3" w:rsidRPr="003B32D3" w:rsidRDefault="003B32D3" w:rsidP="003B32D3">
      <w:pPr>
        <w:autoSpaceDE w:val="0"/>
        <w:autoSpaceDN w:val="0"/>
        <w:adjustRightInd w:val="0"/>
        <w:spacing w:before="0" w:after="0"/>
        <w:jc w:val="left"/>
        <w:rPr>
          <w:rFonts w:ascii="Consolas" w:hAnsi="Consolas" w:cs="Consolas"/>
          <w:color w:val="000000"/>
          <w:sz w:val="19"/>
          <w:szCs w:val="19"/>
          <w:lang w:val="en-GB"/>
        </w:rPr>
      </w:pPr>
      <w:r w:rsidRPr="003B32D3">
        <w:rPr>
          <w:rFonts w:ascii="Consolas" w:hAnsi="Consolas" w:cs="Consolas"/>
          <w:color w:val="000000"/>
          <w:sz w:val="19"/>
          <w:szCs w:val="19"/>
          <w:lang w:val="en-GB"/>
        </w:rPr>
        <w:t xml:space="preserve">    &lt;View&gt;</w:t>
      </w:r>
    </w:p>
    <w:p w:rsidR="003B32D3" w:rsidRPr="003B32D3" w:rsidRDefault="003B32D3" w:rsidP="003B32D3">
      <w:pPr>
        <w:autoSpaceDE w:val="0"/>
        <w:autoSpaceDN w:val="0"/>
        <w:adjustRightInd w:val="0"/>
        <w:spacing w:before="0" w:after="0"/>
        <w:jc w:val="left"/>
        <w:rPr>
          <w:rFonts w:ascii="Consolas" w:hAnsi="Consolas" w:cs="Consolas"/>
          <w:color w:val="000000"/>
          <w:sz w:val="19"/>
          <w:szCs w:val="19"/>
          <w:lang w:val="en-GB"/>
        </w:rPr>
      </w:pPr>
      <w:r w:rsidRPr="003B32D3">
        <w:rPr>
          <w:rFonts w:ascii="Consolas" w:hAnsi="Consolas" w:cs="Consolas"/>
          <w:color w:val="000000"/>
          <w:sz w:val="19"/>
          <w:szCs w:val="19"/>
          <w:lang w:val="en-GB"/>
        </w:rPr>
        <w:t xml:space="preserve">      &lt;Value&gt;</w:t>
      </w:r>
      <w:proofErr w:type="spellStart"/>
      <w:r w:rsidRPr="003B32D3">
        <w:rPr>
          <w:rFonts w:ascii="Consolas" w:hAnsi="Consolas" w:cs="Consolas"/>
          <w:color w:val="000000"/>
          <w:sz w:val="19"/>
          <w:szCs w:val="19"/>
          <w:lang w:val="en-GB"/>
        </w:rPr>
        <w:t>Hanoi.xaml</w:t>
      </w:r>
      <w:proofErr w:type="spellEnd"/>
      <w:r w:rsidRPr="003B32D3">
        <w:rPr>
          <w:rFonts w:ascii="Consolas" w:hAnsi="Consolas" w:cs="Consolas"/>
          <w:color w:val="000000"/>
          <w:sz w:val="19"/>
          <w:szCs w:val="19"/>
          <w:lang w:val="en-GB"/>
        </w:rPr>
        <w:t>&lt;/Value&gt;</w:t>
      </w:r>
    </w:p>
    <w:p w:rsidR="003B32D3" w:rsidRPr="003B32D3" w:rsidRDefault="003B32D3" w:rsidP="003B32D3">
      <w:pPr>
        <w:autoSpaceDE w:val="0"/>
        <w:autoSpaceDN w:val="0"/>
        <w:adjustRightInd w:val="0"/>
        <w:spacing w:before="0" w:after="0"/>
        <w:jc w:val="left"/>
        <w:rPr>
          <w:rFonts w:ascii="Consolas" w:hAnsi="Consolas" w:cs="Consolas"/>
          <w:color w:val="000000"/>
          <w:sz w:val="19"/>
          <w:szCs w:val="19"/>
          <w:lang w:val="en-GB"/>
        </w:rPr>
      </w:pPr>
      <w:r w:rsidRPr="003B32D3">
        <w:rPr>
          <w:rFonts w:ascii="Consolas" w:hAnsi="Consolas" w:cs="Consolas"/>
          <w:color w:val="000000"/>
          <w:sz w:val="19"/>
          <w:szCs w:val="19"/>
          <w:lang w:val="en-GB"/>
        </w:rPr>
        <w:t xml:space="preserve">    &lt;/View&gt;</w:t>
      </w:r>
    </w:p>
    <w:p w:rsidR="003B32D3" w:rsidRPr="003B32D3" w:rsidRDefault="003B32D3" w:rsidP="003B32D3">
      <w:pPr>
        <w:autoSpaceDE w:val="0"/>
        <w:autoSpaceDN w:val="0"/>
        <w:adjustRightInd w:val="0"/>
        <w:spacing w:before="0" w:after="0"/>
        <w:jc w:val="left"/>
        <w:rPr>
          <w:rFonts w:ascii="Consolas" w:hAnsi="Consolas" w:cs="Consolas"/>
          <w:color w:val="000000"/>
          <w:sz w:val="19"/>
          <w:szCs w:val="19"/>
          <w:lang w:val="en-GB"/>
        </w:rPr>
      </w:pPr>
      <w:r w:rsidRPr="003B32D3">
        <w:rPr>
          <w:rFonts w:ascii="Consolas" w:hAnsi="Consolas" w:cs="Consolas"/>
          <w:color w:val="000000"/>
          <w:sz w:val="19"/>
          <w:szCs w:val="19"/>
          <w:lang w:val="en-GB"/>
        </w:rPr>
        <w:t xml:space="preserve">  &lt;/Views&gt;</w:t>
      </w:r>
    </w:p>
    <w:p w:rsidR="003B32D3" w:rsidRPr="003B32D3" w:rsidRDefault="003B32D3" w:rsidP="003B32D3">
      <w:pPr>
        <w:autoSpaceDE w:val="0"/>
        <w:autoSpaceDN w:val="0"/>
        <w:adjustRightInd w:val="0"/>
        <w:spacing w:before="0" w:after="0"/>
        <w:jc w:val="left"/>
        <w:rPr>
          <w:rFonts w:ascii="Consolas" w:hAnsi="Consolas" w:cs="Consolas"/>
          <w:color w:val="000000"/>
          <w:sz w:val="19"/>
          <w:szCs w:val="19"/>
          <w:lang w:val="en-GB"/>
        </w:rPr>
      </w:pPr>
      <w:r w:rsidRPr="003B32D3">
        <w:rPr>
          <w:rFonts w:ascii="Consolas" w:hAnsi="Consolas" w:cs="Consolas"/>
          <w:color w:val="000000"/>
          <w:sz w:val="19"/>
          <w:szCs w:val="19"/>
          <w:lang w:val="en-GB"/>
        </w:rPr>
        <w:t xml:space="preserve">  &lt;Files&gt;</w:t>
      </w:r>
    </w:p>
    <w:p w:rsidR="003B32D3" w:rsidRPr="003B32D3" w:rsidRDefault="003B32D3" w:rsidP="003B32D3">
      <w:pPr>
        <w:autoSpaceDE w:val="0"/>
        <w:autoSpaceDN w:val="0"/>
        <w:adjustRightInd w:val="0"/>
        <w:spacing w:before="0" w:after="0"/>
        <w:jc w:val="left"/>
        <w:rPr>
          <w:rFonts w:ascii="Consolas" w:hAnsi="Consolas" w:cs="Consolas"/>
          <w:color w:val="000000"/>
          <w:sz w:val="19"/>
          <w:szCs w:val="19"/>
          <w:lang w:val="en-GB"/>
        </w:rPr>
      </w:pPr>
      <w:r w:rsidRPr="003B32D3">
        <w:rPr>
          <w:rFonts w:ascii="Consolas" w:hAnsi="Consolas" w:cs="Consolas"/>
          <w:color w:val="000000"/>
          <w:sz w:val="19"/>
          <w:szCs w:val="19"/>
          <w:lang w:val="en-GB"/>
        </w:rPr>
        <w:t xml:space="preserve">    &lt;File&gt;</w:t>
      </w:r>
    </w:p>
    <w:p w:rsidR="003B32D3" w:rsidRPr="003B32D3" w:rsidRDefault="003B32D3" w:rsidP="003B32D3">
      <w:pPr>
        <w:autoSpaceDE w:val="0"/>
        <w:autoSpaceDN w:val="0"/>
        <w:adjustRightInd w:val="0"/>
        <w:spacing w:before="0" w:after="0"/>
        <w:jc w:val="left"/>
        <w:rPr>
          <w:rFonts w:ascii="Consolas" w:hAnsi="Consolas" w:cs="Consolas"/>
          <w:color w:val="000000"/>
          <w:sz w:val="19"/>
          <w:szCs w:val="19"/>
          <w:lang w:val="en-GB"/>
        </w:rPr>
      </w:pPr>
      <w:r w:rsidRPr="003B32D3">
        <w:rPr>
          <w:rFonts w:ascii="Consolas" w:hAnsi="Consolas" w:cs="Consolas"/>
          <w:color w:val="000000"/>
          <w:sz w:val="19"/>
          <w:szCs w:val="19"/>
          <w:lang w:val="en-GB"/>
        </w:rPr>
        <w:t xml:space="preserve">      &lt;Value&gt;Hanoi.gif&lt;/Value&gt;</w:t>
      </w:r>
    </w:p>
    <w:p w:rsidR="003B32D3" w:rsidRDefault="003B32D3" w:rsidP="003B32D3">
      <w:pPr>
        <w:autoSpaceDE w:val="0"/>
        <w:autoSpaceDN w:val="0"/>
        <w:adjustRightInd w:val="0"/>
        <w:spacing w:before="0" w:after="0"/>
        <w:jc w:val="left"/>
        <w:rPr>
          <w:rFonts w:ascii="Consolas" w:hAnsi="Consolas" w:cs="Consolas"/>
          <w:color w:val="000000"/>
          <w:sz w:val="19"/>
          <w:szCs w:val="19"/>
        </w:rPr>
      </w:pPr>
      <w:r w:rsidRPr="003B32D3">
        <w:rPr>
          <w:rFonts w:ascii="Consolas" w:hAnsi="Consolas" w:cs="Consolas"/>
          <w:color w:val="000000"/>
          <w:sz w:val="19"/>
          <w:szCs w:val="19"/>
          <w:lang w:val="en-GB"/>
        </w:rPr>
        <w:t xml:space="preserve">    </w:t>
      </w:r>
      <w:r>
        <w:rPr>
          <w:rFonts w:ascii="Consolas" w:hAnsi="Consolas" w:cs="Consolas"/>
          <w:color w:val="000000"/>
          <w:sz w:val="19"/>
          <w:szCs w:val="19"/>
        </w:rPr>
        <w:t>&lt;/File&gt;</w:t>
      </w:r>
    </w:p>
    <w:p w:rsidR="003B32D3" w:rsidRDefault="003B32D3" w:rsidP="003B32D3">
      <w:pPr>
        <w:autoSpaceDE w:val="0"/>
        <w:autoSpaceDN w:val="0"/>
        <w:adjustRightInd w:val="0"/>
        <w:spacing w:before="0" w:after="0"/>
        <w:jc w:val="left"/>
        <w:rPr>
          <w:rFonts w:ascii="Consolas" w:hAnsi="Consolas" w:cs="Consolas"/>
          <w:color w:val="000000"/>
          <w:sz w:val="19"/>
          <w:szCs w:val="19"/>
        </w:rPr>
      </w:pPr>
      <w:r>
        <w:rPr>
          <w:rFonts w:ascii="Consolas" w:hAnsi="Consolas" w:cs="Consolas"/>
          <w:color w:val="000000"/>
          <w:sz w:val="19"/>
          <w:szCs w:val="19"/>
        </w:rPr>
        <w:t xml:space="preserve">  &lt;/Files&gt;</w:t>
      </w:r>
    </w:p>
    <w:p w:rsidR="003B32D3" w:rsidRDefault="003B32D3" w:rsidP="003B32D3">
      <w:pPr>
        <w:rPr>
          <w:rFonts w:ascii="Consolas" w:hAnsi="Consolas" w:cs="Consolas"/>
          <w:color w:val="000000"/>
          <w:sz w:val="19"/>
          <w:szCs w:val="19"/>
        </w:rPr>
      </w:pPr>
      <w:r>
        <w:rPr>
          <w:rFonts w:ascii="Consolas" w:hAnsi="Consolas" w:cs="Consolas"/>
          <w:color w:val="000000"/>
          <w:sz w:val="19"/>
          <w:szCs w:val="19"/>
        </w:rPr>
        <w:t>&lt;/Manifest&gt;</w:t>
      </w:r>
    </w:p>
    <w:p w:rsidR="003B32D3" w:rsidRDefault="003B32D3" w:rsidP="00E70D5C">
      <w:r>
        <w:t xml:space="preserve">Die </w:t>
      </w:r>
      <w:proofErr w:type="spellStart"/>
      <w:r>
        <w:t>Manifestdatei</w:t>
      </w:r>
      <w:proofErr w:type="spellEnd"/>
      <w:r>
        <w:t xml:space="preserve"> beinhaltet einen Eintrag für die Model.dll. In </w:t>
      </w:r>
      <w:r w:rsidR="0056546F">
        <w:t>unserem Demo-</w:t>
      </w:r>
      <w:r>
        <w:t xml:space="preserve">Fall heißt diese HanoiLibraryStandard.dll. Die </w:t>
      </w:r>
      <w:r w:rsidR="0056546F">
        <w:t>XML</w:t>
      </w:r>
      <w:r w:rsidR="00B63AE1">
        <w:t xml:space="preserve"> Datei beinhaltet </w:t>
      </w:r>
      <w:proofErr w:type="gramStart"/>
      <w:r w:rsidR="00B63AE1">
        <w:t>den View</w:t>
      </w:r>
      <w:proofErr w:type="gramEnd"/>
      <w:r w:rsidR="00B63AE1">
        <w:t xml:space="preserve"> der KPU.</w:t>
      </w:r>
      <w:r w:rsidR="008B4C69">
        <w:t xml:space="preserve"> Dieser wird vom </w:t>
      </w:r>
      <w:proofErr w:type="spellStart"/>
      <w:r w:rsidR="008B4C69">
        <w:t>XClient</w:t>
      </w:r>
      <w:proofErr w:type="spellEnd"/>
      <w:r w:rsidR="008B4C69">
        <w:t xml:space="preserve"> </w:t>
      </w:r>
      <w:r w:rsidR="0056546F">
        <w:t xml:space="preserve">oder WPF Client </w:t>
      </w:r>
      <w:r w:rsidR="008B4C69">
        <w:t>geladen.</w:t>
      </w:r>
    </w:p>
    <w:p w:rsidR="00C63FF4" w:rsidRDefault="00C63FF4" w:rsidP="00E70D5C">
      <w:r>
        <w:t xml:space="preserve">Zum </w:t>
      </w:r>
      <w:proofErr w:type="spellStart"/>
      <w:r>
        <w:t>Deployment</w:t>
      </w:r>
      <w:proofErr w:type="spellEnd"/>
      <w:r>
        <w:t xml:space="preserve"> Dialog gelangt man über den </w:t>
      </w:r>
      <w:r w:rsidR="002A1EEA">
        <w:t>Knopf</w:t>
      </w:r>
      <w:r w:rsidR="00E667DB">
        <w:t xml:space="preserve"> </w:t>
      </w:r>
      <w:proofErr w:type="spellStart"/>
      <w:r w:rsidR="00E667DB">
        <w:t>Deploy</w:t>
      </w:r>
      <w:r w:rsidR="0056546F">
        <w:t>ment</w:t>
      </w:r>
      <w:proofErr w:type="spellEnd"/>
      <w:r w:rsidR="00E667DB">
        <w:t>.</w:t>
      </w:r>
    </w:p>
    <w:p w:rsidR="00E667DB" w:rsidRDefault="00E667DB" w:rsidP="003B32D3">
      <w:r w:rsidRPr="00E667DB">
        <w:rPr>
          <w:noProof/>
        </w:rPr>
        <w:drawing>
          <wp:inline distT="0" distB="0" distL="0" distR="0">
            <wp:extent cx="4071068" cy="3938297"/>
            <wp:effectExtent l="0" t="0" r="5715"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2349" cy="3939536"/>
                    </a:xfrm>
                    <a:prstGeom prst="rect">
                      <a:avLst/>
                    </a:prstGeom>
                    <a:noFill/>
                    <a:ln>
                      <a:noFill/>
                    </a:ln>
                  </pic:spPr>
                </pic:pic>
              </a:graphicData>
            </a:graphic>
          </wp:inline>
        </w:drawing>
      </w:r>
    </w:p>
    <w:p w:rsidR="00D87EA8" w:rsidRDefault="0056546F" w:rsidP="00D87EA8">
      <w:r>
        <w:t xml:space="preserve">Nachdem das Zip File für die KPU über einen </w:t>
      </w:r>
      <w:proofErr w:type="spellStart"/>
      <w:r>
        <w:t>FileOpen</w:t>
      </w:r>
      <w:proofErr w:type="spellEnd"/>
      <w:r>
        <w:t xml:space="preserve"> Dialog ausgewählt wurde, wird dieser über </w:t>
      </w:r>
      <w:proofErr w:type="spellStart"/>
      <w:r>
        <w:t>ActiveMQ</w:t>
      </w:r>
      <w:proofErr w:type="spellEnd"/>
      <w:r>
        <w:t xml:space="preserve"> an die </w:t>
      </w:r>
      <w:proofErr w:type="spellStart"/>
      <w:r>
        <w:t>ServiceFabric</w:t>
      </w:r>
      <w:proofErr w:type="spellEnd"/>
      <w:r>
        <w:t xml:space="preserve"> Applikation gesendet.</w:t>
      </w:r>
    </w:p>
    <w:p w:rsidR="0056546F" w:rsidRDefault="0056546F" w:rsidP="00D87EA8">
      <w:r>
        <w:t xml:space="preserve">Zusätzliche Content </w:t>
      </w:r>
      <w:proofErr w:type="spellStart"/>
      <w:r>
        <w:t>Types</w:t>
      </w:r>
      <w:proofErr w:type="spellEnd"/>
      <w:r>
        <w:t>:</w:t>
      </w:r>
    </w:p>
    <w:tbl>
      <w:tblPr>
        <w:tblStyle w:val="Tabellenraster"/>
        <w:tblW w:w="0" w:type="auto"/>
        <w:tblLook w:val="04A0" w:firstRow="1" w:lastRow="0" w:firstColumn="1" w:lastColumn="0" w:noHBand="0" w:noVBand="1"/>
      </w:tblPr>
      <w:tblGrid>
        <w:gridCol w:w="4531"/>
        <w:gridCol w:w="4531"/>
      </w:tblGrid>
      <w:tr w:rsidR="0056546F" w:rsidTr="0056546F">
        <w:tc>
          <w:tcPr>
            <w:tcW w:w="4531" w:type="dxa"/>
          </w:tcPr>
          <w:p w:rsidR="0056546F" w:rsidRDefault="0056546F" w:rsidP="00D87EA8">
            <w:proofErr w:type="spellStart"/>
            <w:r w:rsidRPr="0056546F">
              <w:t>BrokerCommands</w:t>
            </w:r>
            <w:r>
              <w:t>.KPUDeployment</w:t>
            </w:r>
            <w:proofErr w:type="spellEnd"/>
          </w:p>
        </w:tc>
        <w:tc>
          <w:tcPr>
            <w:tcW w:w="4531" w:type="dxa"/>
          </w:tcPr>
          <w:p w:rsidR="0056546F" w:rsidRDefault="0056546F" w:rsidP="00D87EA8">
            <w:r>
              <w:t xml:space="preserve">Eine neue KPU wird </w:t>
            </w:r>
            <w:proofErr w:type="spellStart"/>
            <w:r>
              <w:t>deployed</w:t>
            </w:r>
            <w:proofErr w:type="spellEnd"/>
            <w:r>
              <w:t>.</w:t>
            </w:r>
          </w:p>
        </w:tc>
      </w:tr>
      <w:tr w:rsidR="0056546F" w:rsidTr="0056546F">
        <w:tc>
          <w:tcPr>
            <w:tcW w:w="4531" w:type="dxa"/>
          </w:tcPr>
          <w:p w:rsidR="0056546F" w:rsidRPr="0056546F" w:rsidRDefault="0056546F" w:rsidP="00D87EA8">
            <w:proofErr w:type="spellStart"/>
            <w:r w:rsidRPr="0056546F">
              <w:lastRenderedPageBreak/>
              <w:t>BrokerCommands</w:t>
            </w:r>
            <w:r>
              <w:t>.RequestKPUId</w:t>
            </w:r>
            <w:proofErr w:type="spellEnd"/>
          </w:p>
        </w:tc>
        <w:tc>
          <w:tcPr>
            <w:tcW w:w="4531" w:type="dxa"/>
          </w:tcPr>
          <w:p w:rsidR="0056546F" w:rsidRDefault="0056546F" w:rsidP="00D87EA8">
            <w:r>
              <w:t xml:space="preserve">Die KPU meldet sich mit einem </w:t>
            </w:r>
            <w:proofErr w:type="spellStart"/>
            <w:r>
              <w:t>KPUId</w:t>
            </w:r>
            <w:proofErr w:type="spellEnd"/>
            <w:r>
              <w:t xml:space="preserve"> </w:t>
            </w:r>
            <w:proofErr w:type="spellStart"/>
            <w:r>
              <w:t>ContentType</w:t>
            </w:r>
            <w:proofErr w:type="spellEnd"/>
          </w:p>
        </w:tc>
      </w:tr>
      <w:tr w:rsidR="0056546F" w:rsidTr="0056546F">
        <w:tc>
          <w:tcPr>
            <w:tcW w:w="4531" w:type="dxa"/>
          </w:tcPr>
          <w:p w:rsidR="0056546F" w:rsidRPr="0056546F" w:rsidRDefault="0056546F" w:rsidP="00D87EA8">
            <w:proofErr w:type="spellStart"/>
            <w:r w:rsidRPr="0056546F">
              <w:t>BrokerCommands</w:t>
            </w:r>
            <w:r>
              <w:t>.</w:t>
            </w:r>
            <w:r w:rsidR="007B62C1" w:rsidRPr="007B62C1">
              <w:t>EXECUTE_REQUEST</w:t>
            </w:r>
            <w:proofErr w:type="spellEnd"/>
          </w:p>
        </w:tc>
        <w:tc>
          <w:tcPr>
            <w:tcW w:w="4531" w:type="dxa"/>
          </w:tcPr>
          <w:p w:rsidR="0056546F" w:rsidRDefault="0056546F" w:rsidP="00D87EA8">
            <w:r>
              <w:t>Zum Starten und Stoppen einer KPU</w:t>
            </w:r>
            <w:r w:rsidR="007B62C1">
              <w:t xml:space="preserve"> wird </w:t>
            </w:r>
            <w:proofErr w:type="spellStart"/>
            <w:r w:rsidR="007B62C1">
              <w:t>ExecuteRequest</w:t>
            </w:r>
            <w:proofErr w:type="spellEnd"/>
            <w:r w:rsidR="007B62C1">
              <w:t xml:space="preserve"> verwendet. (</w:t>
            </w:r>
            <w:proofErr w:type="spellStart"/>
            <w:r w:rsidR="007B62C1">
              <w:t>Genau so</w:t>
            </w:r>
            <w:proofErr w:type="spellEnd"/>
            <w:r w:rsidR="007B62C1">
              <w:t xml:space="preserve"> wie bei </w:t>
            </w:r>
            <w:proofErr w:type="spellStart"/>
            <w:r w:rsidR="007B62C1">
              <w:t>restart</w:t>
            </w:r>
            <w:proofErr w:type="spellEnd"/>
            <w:r w:rsidR="007B62C1">
              <w:t>)</w:t>
            </w:r>
          </w:p>
        </w:tc>
      </w:tr>
    </w:tbl>
    <w:p w:rsidR="0056546F" w:rsidRPr="001E0131" w:rsidRDefault="0056546F" w:rsidP="00D87EA8"/>
    <w:p w:rsidR="00A0204A" w:rsidRPr="001B4763" w:rsidRDefault="001B4763" w:rsidP="00FA2391">
      <w:pPr>
        <w:pStyle w:val="berschrift2"/>
        <w:ind w:left="567" w:hanging="567"/>
        <w:rPr>
          <w:lang w:val="de-AT"/>
        </w:rPr>
      </w:pPr>
      <w:bookmarkStart w:id="10" w:name="_Toc529861499"/>
      <w:r w:rsidRPr="001B4763">
        <w:rPr>
          <w:lang w:val="de-AT"/>
        </w:rPr>
        <w:t xml:space="preserve">Umsetzung mit einer </w:t>
      </w:r>
      <w:proofErr w:type="spellStart"/>
      <w:r w:rsidRPr="001B4763">
        <w:rPr>
          <w:lang w:val="de-AT"/>
        </w:rPr>
        <w:t>Servic</w:t>
      </w:r>
      <w:proofErr w:type="spellEnd"/>
      <w:r w:rsidRPr="001B4763">
        <w:rPr>
          <w:lang w:val="de-AT"/>
        </w:rPr>
        <w:t xml:space="preserve"> </w:t>
      </w:r>
      <w:proofErr w:type="spellStart"/>
      <w:r w:rsidRPr="001B4763">
        <w:rPr>
          <w:lang w:val="de-AT"/>
        </w:rPr>
        <w:t>F</w:t>
      </w:r>
      <w:r w:rsidRPr="002C2C9D">
        <w:rPr>
          <w:lang w:val="de-AT"/>
        </w:rPr>
        <w:t>abric</w:t>
      </w:r>
      <w:proofErr w:type="spellEnd"/>
      <w:r w:rsidRPr="002C2C9D">
        <w:rPr>
          <w:lang w:val="de-AT"/>
        </w:rPr>
        <w:t xml:space="preserve"> Lösung</w:t>
      </w:r>
      <w:bookmarkEnd w:id="10"/>
    </w:p>
    <w:p w:rsidR="00F13230" w:rsidRDefault="00AE459A" w:rsidP="00A0204A">
      <w:r w:rsidRPr="00AE459A">
        <w:t xml:space="preserve">In der Service </w:t>
      </w:r>
      <w:proofErr w:type="spellStart"/>
      <w:r w:rsidRPr="00AE459A">
        <w:t>Fabric</w:t>
      </w:r>
      <w:proofErr w:type="spellEnd"/>
      <w:r w:rsidRPr="00AE459A">
        <w:t xml:space="preserve"> </w:t>
      </w:r>
      <w:proofErr w:type="spellStart"/>
      <w:r w:rsidRPr="00AE459A">
        <w:t>Application</w:t>
      </w:r>
      <w:proofErr w:type="spellEnd"/>
      <w:r w:rsidRPr="00AE459A">
        <w:t xml:space="preserve"> wird ein </w:t>
      </w:r>
      <w:proofErr w:type="spellStart"/>
      <w:r w:rsidRPr="00AE459A">
        <w:t>Deployment</w:t>
      </w:r>
      <w:proofErr w:type="spellEnd"/>
      <w:r w:rsidRPr="00AE459A">
        <w:t xml:space="preserve"> Service laufen, der Anfragen übe</w:t>
      </w:r>
      <w:r>
        <w:t xml:space="preserve">r den </w:t>
      </w:r>
      <w:proofErr w:type="spellStart"/>
      <w:r>
        <w:t>ActiveMQ</w:t>
      </w:r>
      <w:proofErr w:type="spellEnd"/>
      <w:r>
        <w:t xml:space="preserve"> Bus entgegennimmt. Sobald ein Packet mit dem </w:t>
      </w:r>
      <w:r w:rsidR="00F66462">
        <w:t>Content Type</w:t>
      </w:r>
      <w:r>
        <w:t xml:space="preserve"> </w:t>
      </w:r>
      <w:proofErr w:type="spellStart"/>
      <w:r w:rsidR="002C2C9D">
        <w:t>KPUDeployment</w:t>
      </w:r>
      <w:proofErr w:type="spellEnd"/>
      <w:r w:rsidR="002C2C9D">
        <w:t xml:space="preserve"> </w:t>
      </w:r>
      <w:r>
        <w:t xml:space="preserve">ankommt wird diese als neu anzulegende KPU im System aufgenommen. Dazu muss das gesamte </w:t>
      </w:r>
      <w:proofErr w:type="spellStart"/>
      <w:r>
        <w:t>Deployment</w:t>
      </w:r>
      <w:r w:rsidR="004321FF">
        <w:t>packet</w:t>
      </w:r>
      <w:proofErr w:type="spellEnd"/>
      <w:r w:rsidR="004321FF">
        <w:t xml:space="preserve"> über </w:t>
      </w:r>
      <w:proofErr w:type="spellStart"/>
      <w:r w:rsidR="004321FF">
        <w:t>ActiveMQ</w:t>
      </w:r>
      <w:proofErr w:type="spellEnd"/>
      <w:r w:rsidR="004321FF">
        <w:t xml:space="preserve"> geladen werden. Sobald dieser beim </w:t>
      </w:r>
      <w:proofErr w:type="spellStart"/>
      <w:r w:rsidR="004321FF">
        <w:t>Deployment</w:t>
      </w:r>
      <w:proofErr w:type="spellEnd"/>
      <w:r w:rsidR="004321FF">
        <w:t xml:space="preserve"> Service angelangt ist</w:t>
      </w:r>
      <w:r w:rsidR="002C2C9D">
        <w:t>,</w:t>
      </w:r>
      <w:r w:rsidR="004321FF">
        <w:t xml:space="preserve"> wird dieses entpackt und</w:t>
      </w:r>
      <w:r w:rsidR="002C2C9D">
        <w:t xml:space="preserve"> die </w:t>
      </w:r>
      <w:proofErr w:type="spellStart"/>
      <w:r w:rsidR="002C2C9D">
        <w:t>Activities</w:t>
      </w:r>
      <w:proofErr w:type="spellEnd"/>
      <w:r w:rsidR="002C2C9D">
        <w:t xml:space="preserve"> und Workflowdefinition </w:t>
      </w:r>
      <w:r w:rsidR="004321FF">
        <w:t>in das zuständige CWF Unterverzeichnis eingefügt.</w:t>
      </w:r>
      <w:r w:rsidR="005E3894">
        <w:t xml:space="preserve"> Danach wird ein </w:t>
      </w:r>
      <w:r w:rsidR="00557E38">
        <w:t>Actor mit dem neu geladenen Workflow gestartet.</w:t>
      </w:r>
    </w:p>
    <w:p w:rsidR="0013074A" w:rsidRDefault="0013074A" w:rsidP="00A0204A"/>
    <w:p w:rsidR="005E3894" w:rsidRPr="005E3894" w:rsidRDefault="005E3894" w:rsidP="00A0204A">
      <w:pPr>
        <w:rPr>
          <w:u w:val="single"/>
        </w:rPr>
      </w:pPr>
      <w:r w:rsidRPr="005E3894">
        <w:rPr>
          <w:u w:val="single"/>
        </w:rPr>
        <w:t>Liste der Services die benötigt werden bzw. angelegt werden:</w:t>
      </w:r>
    </w:p>
    <w:tbl>
      <w:tblPr>
        <w:tblStyle w:val="Tabellenraster"/>
        <w:tblW w:w="0" w:type="auto"/>
        <w:tblLook w:val="04A0" w:firstRow="1" w:lastRow="0" w:firstColumn="1" w:lastColumn="0" w:noHBand="0" w:noVBand="1"/>
      </w:tblPr>
      <w:tblGrid>
        <w:gridCol w:w="4531"/>
        <w:gridCol w:w="4531"/>
      </w:tblGrid>
      <w:tr w:rsidR="005E3894" w:rsidRPr="00557E38" w:rsidTr="00557E38">
        <w:tc>
          <w:tcPr>
            <w:tcW w:w="4531" w:type="dxa"/>
          </w:tcPr>
          <w:p w:rsidR="005E3894" w:rsidRDefault="00557E38" w:rsidP="00A0204A">
            <w:proofErr w:type="spellStart"/>
            <w:r>
              <w:t>CWFStateless</w:t>
            </w:r>
            <w:proofErr w:type="spellEnd"/>
          </w:p>
        </w:tc>
        <w:tc>
          <w:tcPr>
            <w:tcW w:w="4531" w:type="dxa"/>
          </w:tcPr>
          <w:p w:rsidR="005E3894" w:rsidRPr="00557E38" w:rsidRDefault="00557E38" w:rsidP="00A0204A">
            <w:proofErr w:type="spellStart"/>
            <w:r w:rsidRPr="00557E38">
              <w:t>Stateless</w:t>
            </w:r>
            <w:proofErr w:type="spellEnd"/>
            <w:r w:rsidRPr="00557E38">
              <w:t xml:space="preserve"> Service, </w:t>
            </w:r>
            <w:r w:rsidR="00824184" w:rsidRPr="00557E38">
              <w:t>das</w:t>
            </w:r>
            <w:r w:rsidRPr="00557E38">
              <w:t xml:space="preserve"> als Kommunikationsservice mit dem</w:t>
            </w:r>
            <w:r>
              <w:t xml:space="preserve"> </w:t>
            </w:r>
            <w:proofErr w:type="spellStart"/>
            <w:r>
              <w:t>ActiveMQ</w:t>
            </w:r>
            <w:proofErr w:type="spellEnd"/>
            <w:r>
              <w:t xml:space="preserve"> dient.</w:t>
            </w:r>
          </w:p>
        </w:tc>
      </w:tr>
      <w:tr w:rsidR="005E3894" w:rsidTr="00557E38">
        <w:tc>
          <w:tcPr>
            <w:tcW w:w="4531" w:type="dxa"/>
          </w:tcPr>
          <w:p w:rsidR="005E3894" w:rsidRDefault="00557E38" w:rsidP="00A0204A">
            <w:proofErr w:type="spellStart"/>
            <w:r w:rsidRPr="00557E38">
              <w:t>ToHActor</w:t>
            </w:r>
            <w:proofErr w:type="spellEnd"/>
          </w:p>
        </w:tc>
        <w:tc>
          <w:tcPr>
            <w:tcW w:w="4531" w:type="dxa"/>
          </w:tcPr>
          <w:p w:rsidR="005E3894" w:rsidRDefault="00557E38" w:rsidP="00A0204A">
            <w:r>
              <w:t>Für jede Workflowinstanz bzw. KPU wird ein Actor erzeugt.</w:t>
            </w:r>
          </w:p>
        </w:tc>
      </w:tr>
    </w:tbl>
    <w:p w:rsidR="005E3894" w:rsidRPr="00AE459A" w:rsidRDefault="005E3894" w:rsidP="00A0204A"/>
    <w:p w:rsidR="00CB1C49" w:rsidRPr="00557E38" w:rsidRDefault="00CB1C49" w:rsidP="00FA2391">
      <w:pPr>
        <w:pStyle w:val="berschrift2"/>
        <w:ind w:left="567" w:hanging="567"/>
        <w:rPr>
          <w:lang w:val="de-AT"/>
        </w:rPr>
      </w:pPr>
      <w:bookmarkStart w:id="11" w:name="_Toc529861500"/>
      <w:r w:rsidRPr="00557E38">
        <w:rPr>
          <w:lang w:val="de-AT"/>
        </w:rPr>
        <w:t>Geplantes Vorgehen</w:t>
      </w:r>
      <w:bookmarkEnd w:id="11"/>
    </w:p>
    <w:p w:rsidR="00CB1C49" w:rsidRDefault="00557E38" w:rsidP="0075489B">
      <w:pPr>
        <w:pStyle w:val="Listenabsatz"/>
        <w:numPr>
          <w:ilvl w:val="0"/>
          <w:numId w:val="18"/>
        </w:numPr>
      </w:pPr>
      <w:r>
        <w:t>Erstellung des Dialogs</w:t>
      </w:r>
      <w:r w:rsidR="0075489B">
        <w:t>.</w:t>
      </w:r>
    </w:p>
    <w:p w:rsidR="00557E38" w:rsidRDefault="00557E38" w:rsidP="0075489B">
      <w:pPr>
        <w:pStyle w:val="Listenabsatz"/>
        <w:numPr>
          <w:ilvl w:val="0"/>
          <w:numId w:val="18"/>
        </w:numPr>
      </w:pPr>
      <w:r>
        <w:t xml:space="preserve">Erweiterung des </w:t>
      </w:r>
      <w:proofErr w:type="spellStart"/>
      <w:r>
        <w:t>Blackboard</w:t>
      </w:r>
      <w:proofErr w:type="spellEnd"/>
      <w:r>
        <w:t xml:space="preserve"> </w:t>
      </w:r>
      <w:proofErr w:type="gramStart"/>
      <w:r>
        <w:t>im Assistent</w:t>
      </w:r>
      <w:proofErr w:type="gramEnd"/>
      <w:r>
        <w:t>.</w:t>
      </w:r>
    </w:p>
    <w:p w:rsidR="00557E38" w:rsidRDefault="00557E38" w:rsidP="0075489B">
      <w:pPr>
        <w:pStyle w:val="Listenabsatz"/>
        <w:numPr>
          <w:ilvl w:val="0"/>
          <w:numId w:val="18"/>
        </w:numPr>
      </w:pPr>
      <w:r>
        <w:t xml:space="preserve">Erweiterung der </w:t>
      </w:r>
      <w:proofErr w:type="spellStart"/>
      <w:proofErr w:type="gramStart"/>
      <w:r>
        <w:t>CWF.Fabric.Service</w:t>
      </w:r>
      <w:proofErr w:type="spellEnd"/>
      <w:proofErr w:type="gramEnd"/>
      <w:r>
        <w:t xml:space="preserve"> Applikation um die Installation von neuen KPUs.</w:t>
      </w:r>
    </w:p>
    <w:p w:rsidR="00F13230" w:rsidRPr="00CB1C49" w:rsidRDefault="00F13230" w:rsidP="00F13230">
      <w:pPr>
        <w:rPr>
          <w:lang w:val="de-DE"/>
        </w:rPr>
      </w:pPr>
    </w:p>
    <w:p w:rsidR="005A1CC1" w:rsidRPr="00557E38" w:rsidRDefault="00A0204A" w:rsidP="00FA2391">
      <w:pPr>
        <w:pStyle w:val="berschrift2"/>
        <w:ind w:left="567" w:hanging="567"/>
        <w:rPr>
          <w:lang w:val="de-AT"/>
        </w:rPr>
      </w:pPr>
      <w:bookmarkStart w:id="12" w:name="_Toc529861501"/>
      <w:r w:rsidRPr="00557E38">
        <w:rPr>
          <w:lang w:val="de-AT"/>
        </w:rPr>
        <w:lastRenderedPageBreak/>
        <w:t>Aufwand</w:t>
      </w:r>
      <w:bookmarkEnd w:id="12"/>
    </w:p>
    <w:bookmarkStart w:id="13" w:name="_MON_1603544793"/>
    <w:bookmarkEnd w:id="13"/>
    <w:p w:rsidR="00023DAB" w:rsidRDefault="00146882" w:rsidP="00A0204A">
      <w:pPr>
        <w:rPr>
          <w:lang w:val="de-DE"/>
        </w:rPr>
      </w:pPr>
      <w:r>
        <w:rPr>
          <w:lang w:val="de-DE"/>
        </w:rPr>
        <w:object w:dxaOrig="6479" w:dyaOrig="5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7pt;height:280.5pt" o:ole="">
            <v:imagedata r:id="rId14" o:title=""/>
          </v:shape>
          <o:OLEObject Type="Embed" ProgID="Excel.Sheet.12" ShapeID="_x0000_i1025" DrawAspect="Content" ObjectID="_1603605427" r:id="rId15"/>
        </w:object>
      </w:r>
    </w:p>
    <w:p w:rsidR="005217B1" w:rsidRPr="007B07FA" w:rsidRDefault="007248E8" w:rsidP="00FA2391">
      <w:pPr>
        <w:pStyle w:val="berschrift2"/>
        <w:ind w:left="567" w:hanging="567"/>
        <w:rPr>
          <w:lang w:val="de-AT"/>
        </w:rPr>
      </w:pPr>
      <w:bookmarkStart w:id="14" w:name="_Toc529861502"/>
      <w:r w:rsidRPr="007B07FA">
        <w:rPr>
          <w:lang w:val="de-AT"/>
        </w:rPr>
        <w:t>Anmerkungen</w:t>
      </w:r>
      <w:bookmarkEnd w:id="14"/>
    </w:p>
    <w:p w:rsidR="00DF2FA3" w:rsidRDefault="00146882" w:rsidP="00A0204A">
      <w:pPr>
        <w:rPr>
          <w:lang w:val="de-DE"/>
        </w:rPr>
      </w:pPr>
      <w:r>
        <w:rPr>
          <w:lang w:val="de-DE"/>
        </w:rPr>
        <w:t>Müsste sich Zeitlich bei 100% Auslastung leicht ausgehen.</w:t>
      </w:r>
    </w:p>
    <w:p w:rsidR="007108A2" w:rsidRDefault="007108A2" w:rsidP="00A0204A">
      <w:pPr>
        <w:rPr>
          <w:lang w:val="de-DE"/>
        </w:rPr>
      </w:pPr>
    </w:p>
    <w:p w:rsidR="007248E8" w:rsidRDefault="007248E8" w:rsidP="007B07FA">
      <w:pPr>
        <w:pStyle w:val="berschrift1"/>
      </w:pPr>
      <w:bookmarkStart w:id="15" w:name="_Toc529861503"/>
      <w:r>
        <w:t>Risiken</w:t>
      </w:r>
      <w:bookmarkEnd w:id="15"/>
    </w:p>
    <w:p w:rsidR="007248E8" w:rsidRPr="007B07FA" w:rsidRDefault="007248E8" w:rsidP="007B07FA">
      <w:pPr>
        <w:pStyle w:val="berschrift2"/>
        <w:ind w:left="576"/>
        <w:rPr>
          <w:lang w:val="de-AT"/>
        </w:rPr>
      </w:pPr>
      <w:bookmarkStart w:id="16" w:name="_Toc529861504"/>
      <w:r w:rsidRPr="007B07FA">
        <w:rPr>
          <w:lang w:val="de-AT"/>
        </w:rPr>
        <w:t>Beschreibung</w:t>
      </w:r>
      <w:bookmarkEnd w:id="16"/>
    </w:p>
    <w:p w:rsidR="006711E0" w:rsidRPr="006711E0" w:rsidRDefault="00146882" w:rsidP="006711E0">
      <w:pPr>
        <w:rPr>
          <w:lang w:val="de-DE"/>
        </w:rPr>
      </w:pPr>
      <w:r>
        <w:rPr>
          <w:lang w:val="de-DE"/>
        </w:rPr>
        <w:t>Technologische Hürden, WPF als auch Service Fabrik API.</w:t>
      </w:r>
    </w:p>
    <w:p w:rsidR="007248E8" w:rsidRPr="007B07FA" w:rsidRDefault="007248E8" w:rsidP="007B07FA">
      <w:pPr>
        <w:pStyle w:val="berschrift2"/>
        <w:ind w:left="576"/>
        <w:rPr>
          <w:lang w:val="de-AT"/>
        </w:rPr>
      </w:pPr>
      <w:bookmarkStart w:id="17" w:name="_Toc529861505"/>
      <w:r w:rsidRPr="007B07FA">
        <w:rPr>
          <w:lang w:val="de-AT"/>
        </w:rPr>
        <w:t>Folgen</w:t>
      </w:r>
      <w:bookmarkEnd w:id="17"/>
    </w:p>
    <w:p w:rsidR="006711E0" w:rsidRPr="006711E0" w:rsidRDefault="00146882" w:rsidP="006711E0">
      <w:pPr>
        <w:rPr>
          <w:lang w:val="de-DE"/>
        </w:rPr>
      </w:pPr>
      <w:r>
        <w:rPr>
          <w:lang w:val="de-DE"/>
        </w:rPr>
        <w:t xml:space="preserve">Zeitlicher Verzug durch </w:t>
      </w:r>
      <w:r w:rsidR="007B07FA">
        <w:rPr>
          <w:lang w:val="de-DE"/>
        </w:rPr>
        <w:t xml:space="preserve">empirische Tests bzw. </w:t>
      </w:r>
      <w:proofErr w:type="spellStart"/>
      <w:r w:rsidR="007B07FA">
        <w:rPr>
          <w:lang w:val="de-DE"/>
        </w:rPr>
        <w:t>PoC</w:t>
      </w:r>
      <w:proofErr w:type="spellEnd"/>
      <w:r w:rsidR="007B07FA">
        <w:rPr>
          <w:lang w:val="de-DE"/>
        </w:rPr>
        <w:t>.</w:t>
      </w:r>
    </w:p>
    <w:p w:rsidR="007248E8" w:rsidRPr="007B07FA" w:rsidRDefault="007248E8" w:rsidP="007B07FA">
      <w:pPr>
        <w:pStyle w:val="berschrift2"/>
        <w:ind w:left="576"/>
        <w:rPr>
          <w:lang w:val="de-AT"/>
        </w:rPr>
      </w:pPr>
      <w:bookmarkStart w:id="18" w:name="_Toc529861506"/>
      <w:r w:rsidRPr="007B07FA">
        <w:rPr>
          <w:lang w:val="de-AT"/>
        </w:rPr>
        <w:t>Gegenmaßnahmen</w:t>
      </w:r>
      <w:bookmarkEnd w:id="18"/>
    </w:p>
    <w:p w:rsidR="006711E0" w:rsidRPr="006711E0" w:rsidRDefault="007B07FA" w:rsidP="00F13230">
      <w:pPr>
        <w:rPr>
          <w:lang w:val="de-DE"/>
        </w:rPr>
      </w:pPr>
      <w:r>
        <w:rPr>
          <w:lang w:val="de-DE"/>
        </w:rPr>
        <w:t>Fast nicht möglich, da man vorher nicht 100% weiß</w:t>
      </w:r>
      <w:r w:rsidR="00824184">
        <w:rPr>
          <w:lang w:val="de-DE"/>
        </w:rPr>
        <w:t>,</w:t>
      </w:r>
      <w:r>
        <w:rPr>
          <w:lang w:val="de-DE"/>
        </w:rPr>
        <w:t xml:space="preserve"> welche Methoden wann und wie eingesetzt werden.</w:t>
      </w:r>
      <w:r w:rsidR="00824184">
        <w:rPr>
          <w:lang w:val="de-DE"/>
        </w:rPr>
        <w:t xml:space="preserve"> Es ist viel Erfahrung da, trotzdem gibt es neuartige technologische Gebiete.</w:t>
      </w:r>
    </w:p>
    <w:p w:rsidR="007248E8" w:rsidRPr="007B07FA" w:rsidRDefault="007248E8" w:rsidP="007B07FA">
      <w:pPr>
        <w:pStyle w:val="berschrift2"/>
        <w:ind w:left="576"/>
        <w:rPr>
          <w:lang w:val="de-AT"/>
        </w:rPr>
      </w:pPr>
      <w:bookmarkStart w:id="19" w:name="_Toc529861507"/>
      <w:r w:rsidRPr="007B07FA">
        <w:rPr>
          <w:lang w:val="de-AT"/>
        </w:rPr>
        <w:t>Wahrscheinlichkeit</w:t>
      </w:r>
      <w:bookmarkEnd w:id="19"/>
    </w:p>
    <w:p w:rsidR="00745D7A" w:rsidRDefault="007B07FA" w:rsidP="006711E0">
      <w:pPr>
        <w:rPr>
          <w:lang w:val="de-DE"/>
        </w:rPr>
      </w:pPr>
      <w:r>
        <w:rPr>
          <w:lang w:val="de-DE"/>
        </w:rPr>
        <w:t xml:space="preserve">Ist trotzdem gering, da sehr viel </w:t>
      </w:r>
      <w:proofErr w:type="spellStart"/>
      <w:proofErr w:type="gramStart"/>
      <w:r>
        <w:rPr>
          <w:lang w:val="de-DE"/>
        </w:rPr>
        <w:t>Know</w:t>
      </w:r>
      <w:proofErr w:type="spellEnd"/>
      <w:r>
        <w:rPr>
          <w:lang w:val="de-DE"/>
        </w:rPr>
        <w:t xml:space="preserve"> </w:t>
      </w:r>
      <w:proofErr w:type="spellStart"/>
      <w:r>
        <w:rPr>
          <w:lang w:val="de-DE"/>
        </w:rPr>
        <w:t>How</w:t>
      </w:r>
      <w:proofErr w:type="spellEnd"/>
      <w:proofErr w:type="gramEnd"/>
      <w:r>
        <w:rPr>
          <w:lang w:val="de-DE"/>
        </w:rPr>
        <w:t xml:space="preserve"> aufgebaut wurde.</w:t>
      </w:r>
    </w:p>
    <w:p w:rsidR="00900B2F" w:rsidRPr="0001132C" w:rsidRDefault="00900B2F" w:rsidP="001E0131"/>
    <w:sectPr w:rsidR="00900B2F" w:rsidRPr="0001132C" w:rsidSect="00CC0AC7">
      <w:headerReference w:type="even" r:id="rId16"/>
      <w:headerReference w:type="default" r:id="rId17"/>
      <w:footerReference w:type="even" r:id="rId18"/>
      <w:footerReference w:type="default" r:id="rId19"/>
      <w:headerReference w:type="first" r:id="rId20"/>
      <w:footerReference w:type="first" r:id="rId21"/>
      <w:pgSz w:w="11906" w:h="16838" w:code="9"/>
      <w:pgMar w:top="1417" w:right="1417" w:bottom="1134" w:left="1417" w:header="34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B4C" w:rsidRDefault="00C77B4C" w:rsidP="00624295">
      <w:r>
        <w:separator/>
      </w:r>
    </w:p>
    <w:p w:rsidR="00C77B4C" w:rsidRDefault="00C77B4C" w:rsidP="00624295"/>
  </w:endnote>
  <w:endnote w:type="continuationSeparator" w:id="0">
    <w:p w:rsidR="00C77B4C" w:rsidRDefault="00C77B4C" w:rsidP="00624295">
      <w:r>
        <w:continuationSeparator/>
      </w:r>
    </w:p>
    <w:p w:rsidR="00C77B4C" w:rsidRDefault="00C77B4C" w:rsidP="00624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Fuzeile"/>
    </w:pPr>
  </w:p>
  <w:p w:rsidR="00D363D3" w:rsidRDefault="00D363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837" w:type="dxa"/>
      <w:tblInd w:w="-854" w:type="dxa"/>
      <w:tblBorders>
        <w:top w:val="single" w:sz="18" w:space="0" w:color="115A7B"/>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47"/>
      <w:gridCol w:w="5216"/>
      <w:gridCol w:w="1093"/>
      <w:gridCol w:w="1094"/>
      <w:gridCol w:w="1093"/>
      <w:gridCol w:w="1094"/>
    </w:tblGrid>
    <w:tr w:rsidR="00100648" w:rsidRPr="005C6D6B" w:rsidTr="0001132C">
      <w:trPr>
        <w:trHeight w:val="304"/>
      </w:trPr>
      <w:tc>
        <w:tcPr>
          <w:tcW w:w="1247" w:type="dxa"/>
        </w:tcPr>
        <w:p w:rsidR="00100648" w:rsidRPr="005C6D6B" w:rsidRDefault="00100648" w:rsidP="00100648">
          <w:pPr>
            <w:pStyle w:val="Fuzeile"/>
          </w:pPr>
          <w:r>
            <w:t>Dokument</w:t>
          </w:r>
        </w:p>
      </w:tc>
      <w:tc>
        <w:tcPr>
          <w:tcW w:w="5216" w:type="dxa"/>
        </w:tcPr>
        <w:p w:rsidR="00100648" w:rsidRPr="005C6D6B" w:rsidRDefault="008B4C69" w:rsidP="00100648">
          <w:pPr>
            <w:pStyle w:val="Fuzeile"/>
          </w:pPr>
          <w:r>
            <w:rPr>
              <w:noProof/>
            </w:rPr>
            <w:t>Anforderungsdefinition ManagementTool.docx</w:t>
          </w:r>
        </w:p>
      </w:tc>
      <w:tc>
        <w:tcPr>
          <w:tcW w:w="1093" w:type="dxa"/>
        </w:tcPr>
        <w:p w:rsidR="00100648" w:rsidRPr="005C6D6B" w:rsidRDefault="00F50605" w:rsidP="00100648">
          <w:pPr>
            <w:pStyle w:val="Fuzeile"/>
            <w:jc w:val="right"/>
          </w:pPr>
          <w:r>
            <w:t>Datum</w:t>
          </w:r>
        </w:p>
      </w:tc>
      <w:tc>
        <w:tcPr>
          <w:tcW w:w="1094" w:type="dxa"/>
        </w:tcPr>
        <w:p w:rsidR="00100648" w:rsidRPr="005C6D6B" w:rsidRDefault="00F514A1" w:rsidP="00CC0AC7">
          <w:pPr>
            <w:pStyle w:val="Fuzeile"/>
            <w:jc w:val="left"/>
          </w:pPr>
          <w:r>
            <w:fldChar w:fldCharType="begin"/>
          </w:r>
          <w:r>
            <w:instrText xml:space="preserve"> TIME \@ "dd.MM.yyyy" </w:instrText>
          </w:r>
          <w:r>
            <w:fldChar w:fldCharType="separate"/>
          </w:r>
          <w:r w:rsidR="00824184">
            <w:rPr>
              <w:noProof/>
            </w:rPr>
            <w:t>13.11.2018</w:t>
          </w:r>
          <w:r>
            <w:fldChar w:fldCharType="end"/>
          </w:r>
        </w:p>
      </w:tc>
      <w:tc>
        <w:tcPr>
          <w:tcW w:w="1093" w:type="dxa"/>
        </w:tcPr>
        <w:p w:rsidR="00100648" w:rsidRPr="005C6D6B" w:rsidRDefault="00100648" w:rsidP="00100648">
          <w:pPr>
            <w:pStyle w:val="Fuzeile"/>
            <w:jc w:val="right"/>
          </w:pPr>
          <w:r>
            <w:t>Seite</w:t>
          </w:r>
        </w:p>
      </w:tc>
      <w:tc>
        <w:tcPr>
          <w:tcW w:w="1094" w:type="dxa"/>
        </w:tcPr>
        <w:p w:rsidR="00100648" w:rsidRPr="005C6D6B" w:rsidRDefault="00100648" w:rsidP="00100648">
          <w:pPr>
            <w:pStyle w:val="Fuzeile"/>
          </w:pPr>
          <w:r>
            <w:fldChar w:fldCharType="begin"/>
          </w:r>
          <w:r>
            <w:instrText xml:space="preserve"> PAGE / NUMPAGE \* MERGEFORMAT </w:instrText>
          </w:r>
          <w:r>
            <w:fldChar w:fldCharType="separate"/>
          </w:r>
          <w:r w:rsidR="00CE2CFA">
            <w:rPr>
              <w:noProof/>
            </w:rPr>
            <w:t>5</w:t>
          </w:r>
          <w:r>
            <w:fldChar w:fldCharType="end"/>
          </w:r>
          <w:r>
            <w:t>/</w:t>
          </w:r>
          <w:r w:rsidR="0013074A">
            <w:rPr>
              <w:noProof/>
            </w:rPr>
            <w:fldChar w:fldCharType="begin"/>
          </w:r>
          <w:r w:rsidR="0013074A">
            <w:rPr>
              <w:noProof/>
            </w:rPr>
            <w:instrText xml:space="preserve"> NUMPAGES   \* MERGEFORMAT </w:instrText>
          </w:r>
          <w:r w:rsidR="0013074A">
            <w:rPr>
              <w:noProof/>
            </w:rPr>
            <w:fldChar w:fldCharType="separate"/>
          </w:r>
          <w:r w:rsidR="00CE2CFA">
            <w:rPr>
              <w:noProof/>
            </w:rPr>
            <w:t>6</w:t>
          </w:r>
          <w:r w:rsidR="0013074A">
            <w:rPr>
              <w:noProof/>
            </w:rPr>
            <w:fldChar w:fldCharType="end"/>
          </w:r>
        </w:p>
      </w:tc>
    </w:tr>
  </w:tbl>
  <w:p w:rsidR="00D363D3" w:rsidRPr="00736C0B" w:rsidRDefault="00D363D3" w:rsidP="005C6D6B">
    <w:pPr>
      <w:tabs>
        <w:tab w:val="center" w:pos="4678"/>
        <w:tab w:val="left" w:pos="7797"/>
      </w:tabs>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B4C" w:rsidRDefault="00C77B4C" w:rsidP="00624295">
      <w:r>
        <w:separator/>
      </w:r>
    </w:p>
    <w:p w:rsidR="00C77B4C" w:rsidRDefault="00C77B4C" w:rsidP="00624295"/>
  </w:footnote>
  <w:footnote w:type="continuationSeparator" w:id="0">
    <w:p w:rsidR="00C77B4C" w:rsidRDefault="00C77B4C" w:rsidP="00624295">
      <w:r>
        <w:continuationSeparator/>
      </w:r>
    </w:p>
    <w:p w:rsidR="00C77B4C" w:rsidRDefault="00C77B4C" w:rsidP="00624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Kopfzeile"/>
    </w:pPr>
  </w:p>
  <w:p w:rsidR="00D363D3" w:rsidRDefault="00D363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Pr="005C6D6B" w:rsidRDefault="00CC0AC7" w:rsidP="007B111B">
    <w:pPr>
      <w:pStyle w:val="Kopfzeile"/>
      <w:tabs>
        <w:tab w:val="left" w:pos="2895"/>
      </w:tabs>
      <w:ind w:left="-851"/>
    </w:pPr>
    <w:r>
      <w:rPr>
        <w:noProof/>
        <w:lang w:eastAsia="de-AT"/>
      </w:rPr>
      <w:drawing>
        <wp:anchor distT="0" distB="0" distL="114300" distR="114300" simplePos="0" relativeHeight="251663872" behindDoc="0" locked="0" layoutInCell="1" allowOverlap="1" wp14:anchorId="5496EB77" wp14:editId="3CD425E6">
          <wp:simplePos x="0" y="0"/>
          <wp:positionH relativeFrom="column">
            <wp:posOffset>4707179</wp:posOffset>
          </wp:positionH>
          <wp:positionV relativeFrom="paragraph">
            <wp:posOffset>-41732</wp:posOffset>
          </wp:positionV>
          <wp:extent cx="1620000" cy="324000"/>
          <wp:effectExtent l="0" t="0" r="0" b="0"/>
          <wp:wrapNone/>
          <wp:docPr id="23" name="Grafik 23"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000" cy="3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2848" behindDoc="0" locked="0" layoutInCell="1" allowOverlap="1" wp14:anchorId="31BEB116" wp14:editId="7B9C6C3C">
              <wp:simplePos x="0" y="0"/>
              <wp:positionH relativeFrom="column">
                <wp:posOffset>-570230</wp:posOffset>
              </wp:positionH>
              <wp:positionV relativeFrom="paragraph">
                <wp:posOffset>428320</wp:posOffset>
              </wp:positionV>
              <wp:extent cx="6899961" cy="0"/>
              <wp:effectExtent l="0" t="19050" r="34290" b="19050"/>
              <wp:wrapNone/>
              <wp:docPr id="6" name="Gerade Verbindung 2"/>
              <wp:cNvGraphicFramePr/>
              <a:graphic xmlns:a="http://schemas.openxmlformats.org/drawingml/2006/main">
                <a:graphicData uri="http://schemas.microsoft.com/office/word/2010/wordprocessingShape">
                  <wps:wsp>
                    <wps:cNvCnPr/>
                    <wps:spPr>
                      <a:xfrm flipV="1">
                        <a:off x="0" y="0"/>
                        <a:ext cx="6899961" cy="0"/>
                      </a:xfrm>
                      <a:prstGeom prst="line">
                        <a:avLst/>
                      </a:prstGeom>
                      <a:ln w="28575">
                        <a:solidFill>
                          <a:srgbClr val="115A7B">
                            <a:alpha val="49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3B8FC" id="Gerade Verbindung 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3.75pt" to="498.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" strokecolor="#115a7b" strokeweight="2.25pt">
              <v:stroke opacity="32125f"/>
            </v:line>
          </w:pict>
        </mc:Fallback>
      </mc:AlternateContent>
    </w:r>
    <w:r w:rsidR="00D363D3">
      <w:rPr>
        <w:noProof/>
        <w:sz w:val="16"/>
        <w:szCs w:val="16"/>
        <w:lang w:eastAsia="de-AT"/>
      </w:rPr>
      <mc:AlternateContent>
        <mc:Choice Requires="wps">
          <w:drawing>
            <wp:anchor distT="0" distB="0" distL="114300" distR="114300" simplePos="0" relativeHeight="251661824" behindDoc="1" locked="1" layoutInCell="1" allowOverlap="1" wp14:anchorId="3AF1326F" wp14:editId="522890E2">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8742A" id="Rechteck 102" o:spid="_x0000_s1026" style="position:absolute;margin-left:-70.35pt;margin-top:418.8pt;width:36.85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sdt>
      <w:sdtPr>
        <w:alias w:val="Title"/>
        <w:tag w:val=""/>
        <w:id w:val="251019355"/>
        <w:placeholder>
          <w:docPart w:val="6B8CFFD9A3854095ADC631B0576B3A0D"/>
        </w:placeholder>
        <w:dataBinding w:prefixMappings="xmlns:ns0='http://purl.org/dc/elements/1.1/' xmlns:ns1='http://schemas.openxmlformats.org/package/2006/metadata/core-properties' " w:xpath="/ns1:coreProperties[1]/ns0:title[1]" w:storeItemID="{6C3C8BC8-F283-45AE-878A-BAB7291924A1}"/>
        <w:text/>
      </w:sdtPr>
      <w:sdtEndPr/>
      <w:sdtContent>
        <w:r w:rsidR="00A621BC">
          <w:t>Anforderungsdefinition</w:t>
        </w:r>
      </w:sdtContent>
    </w:sdt>
    <w:r w:rsidR="007B111B">
      <w:t xml:space="preserve"> - </w:t>
    </w:r>
    <w:sdt>
      <w:sdtPr>
        <w:alias w:val="Subject"/>
        <w:tag w:val=""/>
        <w:id w:val="842515948"/>
        <w:placeholder>
          <w:docPart w:val="39CCCF532DD74AB3B0EE213961961E18"/>
        </w:placeholder>
        <w:dataBinding w:prefixMappings="xmlns:ns0='http://purl.org/dc/elements/1.1/' xmlns:ns1='http://schemas.openxmlformats.org/package/2006/metadata/core-properties' " w:xpath="/ns1:coreProperties[1]/ns0:subject[1]" w:storeItemID="{6C3C8BC8-F283-45AE-878A-BAB7291924A1}"/>
        <w:text/>
      </w:sdtPr>
      <w:sdtEndPr/>
      <w:sdtContent>
        <w:r w:rsidR="007B111B">
          <w:t>Vorlage</w:t>
        </w:r>
      </w:sdtContent>
    </w:sdt>
    <w:r w:rsidR="00D363D3" w:rsidRPr="005C6D6B">
      <w:tab/>
    </w:r>
    <w:r w:rsidR="007B111B">
      <w:tab/>
    </w:r>
    <w:r w:rsidR="00D363D3" w:rsidRPr="005C6D6B">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B59EF"/>
    <w:multiLevelType w:val="hybridMultilevel"/>
    <w:tmpl w:val="E884BF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F831EAD"/>
    <w:multiLevelType w:val="hybridMultilevel"/>
    <w:tmpl w:val="FAE27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D87008"/>
    <w:multiLevelType w:val="multilevel"/>
    <w:tmpl w:val="5B7E5CA2"/>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023802"/>
    <w:multiLevelType w:val="hybridMultilevel"/>
    <w:tmpl w:val="BDD4238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CD1A1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3411"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6BD2E5C"/>
    <w:multiLevelType w:val="hybridMultilevel"/>
    <w:tmpl w:val="4CA6117C"/>
    <w:lvl w:ilvl="0" w:tplc="0C07000F">
      <w:start w:val="1"/>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39AE18B6"/>
    <w:multiLevelType w:val="hybridMultilevel"/>
    <w:tmpl w:val="620E1C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68B7A00"/>
    <w:multiLevelType w:val="multilevel"/>
    <w:tmpl w:val="694C013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D62210"/>
    <w:multiLevelType w:val="multilevel"/>
    <w:tmpl w:val="CD1E94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176C3B"/>
    <w:multiLevelType w:val="multilevel"/>
    <w:tmpl w:val="DA627EB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845AFA"/>
    <w:multiLevelType w:val="hybridMultilevel"/>
    <w:tmpl w:val="CD12E5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0DB7B8B"/>
    <w:multiLevelType w:val="hybridMultilevel"/>
    <w:tmpl w:val="B68A8282"/>
    <w:lvl w:ilvl="0" w:tplc="0C07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2"/>
  </w:num>
  <w:num w:numId="5">
    <w:abstractNumId w:val="9"/>
  </w:num>
  <w:num w:numId="6">
    <w:abstractNumId w:val="8"/>
  </w:num>
  <w:num w:numId="7">
    <w:abstractNumId w:val="7"/>
  </w:num>
  <w:num w:numId="8">
    <w:abstractNumId w:val="4"/>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1"/>
  </w:num>
  <w:num w:numId="13">
    <w:abstractNumId w:val="4"/>
  </w:num>
  <w:num w:numId="14">
    <w:abstractNumId w:val="4"/>
  </w:num>
  <w:num w:numId="15">
    <w:abstractNumId w:val="4"/>
  </w:num>
  <w:num w:numId="16">
    <w:abstractNumId w:val="4"/>
  </w:num>
  <w:num w:numId="17">
    <w:abstractNumId w:val="4"/>
  </w:num>
  <w:num w:numId="18">
    <w:abstractNumId w:val="0"/>
  </w:num>
  <w:num w:numId="19">
    <w:abstractNumId w:val="4"/>
  </w:num>
  <w:num w:numId="20">
    <w:abstractNumId w:val="4"/>
  </w:num>
  <w:num w:numId="21">
    <w:abstractNumId w:val="4"/>
  </w:num>
  <w:num w:numId="22">
    <w:abstractNumId w:val="4"/>
  </w:num>
  <w:num w:numId="23">
    <w:abstractNumId w:val="4"/>
  </w:num>
  <w:num w:numId="2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4C"/>
    <w:rsid w:val="000043AE"/>
    <w:rsid w:val="00005785"/>
    <w:rsid w:val="00006489"/>
    <w:rsid w:val="000066BB"/>
    <w:rsid w:val="0001132C"/>
    <w:rsid w:val="00012A4F"/>
    <w:rsid w:val="000156F4"/>
    <w:rsid w:val="000218D1"/>
    <w:rsid w:val="00023938"/>
    <w:rsid w:val="00023A70"/>
    <w:rsid w:val="00023DAB"/>
    <w:rsid w:val="000259D8"/>
    <w:rsid w:val="00026B03"/>
    <w:rsid w:val="00031BA8"/>
    <w:rsid w:val="000346B9"/>
    <w:rsid w:val="00037E11"/>
    <w:rsid w:val="00040796"/>
    <w:rsid w:val="00041916"/>
    <w:rsid w:val="00044690"/>
    <w:rsid w:val="00047523"/>
    <w:rsid w:val="00050DD1"/>
    <w:rsid w:val="00052DC9"/>
    <w:rsid w:val="00055A95"/>
    <w:rsid w:val="000662CF"/>
    <w:rsid w:val="00066AD7"/>
    <w:rsid w:val="00072057"/>
    <w:rsid w:val="000808B7"/>
    <w:rsid w:val="00081804"/>
    <w:rsid w:val="00082C57"/>
    <w:rsid w:val="0008444A"/>
    <w:rsid w:val="0009005C"/>
    <w:rsid w:val="0009174E"/>
    <w:rsid w:val="00094F28"/>
    <w:rsid w:val="00095331"/>
    <w:rsid w:val="00095AC7"/>
    <w:rsid w:val="000A0174"/>
    <w:rsid w:val="000A0417"/>
    <w:rsid w:val="000A3C3D"/>
    <w:rsid w:val="000A4A50"/>
    <w:rsid w:val="000A5956"/>
    <w:rsid w:val="000A5C23"/>
    <w:rsid w:val="000A5CD4"/>
    <w:rsid w:val="000A788F"/>
    <w:rsid w:val="000B05E7"/>
    <w:rsid w:val="000B24EE"/>
    <w:rsid w:val="000B3EDD"/>
    <w:rsid w:val="000B4D28"/>
    <w:rsid w:val="000B4EE0"/>
    <w:rsid w:val="000B55B5"/>
    <w:rsid w:val="000B6706"/>
    <w:rsid w:val="000B68F1"/>
    <w:rsid w:val="000C3CB5"/>
    <w:rsid w:val="000C3E3D"/>
    <w:rsid w:val="000D1191"/>
    <w:rsid w:val="000D3154"/>
    <w:rsid w:val="000D6C67"/>
    <w:rsid w:val="000E1C8C"/>
    <w:rsid w:val="000E781D"/>
    <w:rsid w:val="000F0A20"/>
    <w:rsid w:val="000F3526"/>
    <w:rsid w:val="000F7BD1"/>
    <w:rsid w:val="00100648"/>
    <w:rsid w:val="0010114E"/>
    <w:rsid w:val="00102B12"/>
    <w:rsid w:val="0010332D"/>
    <w:rsid w:val="00103FA4"/>
    <w:rsid w:val="00105ED4"/>
    <w:rsid w:val="001068C1"/>
    <w:rsid w:val="00113815"/>
    <w:rsid w:val="001156C3"/>
    <w:rsid w:val="001226CF"/>
    <w:rsid w:val="00122A35"/>
    <w:rsid w:val="00122AFD"/>
    <w:rsid w:val="001230C3"/>
    <w:rsid w:val="00123D45"/>
    <w:rsid w:val="0012549E"/>
    <w:rsid w:val="001269D8"/>
    <w:rsid w:val="0013074A"/>
    <w:rsid w:val="00130761"/>
    <w:rsid w:val="0013330C"/>
    <w:rsid w:val="00134679"/>
    <w:rsid w:val="001352E6"/>
    <w:rsid w:val="001401EB"/>
    <w:rsid w:val="0014104E"/>
    <w:rsid w:val="0014266E"/>
    <w:rsid w:val="001432F6"/>
    <w:rsid w:val="00143463"/>
    <w:rsid w:val="00146882"/>
    <w:rsid w:val="00146A47"/>
    <w:rsid w:val="00150895"/>
    <w:rsid w:val="00152CE9"/>
    <w:rsid w:val="00152E69"/>
    <w:rsid w:val="00155E1F"/>
    <w:rsid w:val="00156098"/>
    <w:rsid w:val="001647B5"/>
    <w:rsid w:val="00170032"/>
    <w:rsid w:val="001820F4"/>
    <w:rsid w:val="00182F14"/>
    <w:rsid w:val="001840CB"/>
    <w:rsid w:val="001855B5"/>
    <w:rsid w:val="00187BD7"/>
    <w:rsid w:val="001907F6"/>
    <w:rsid w:val="00193063"/>
    <w:rsid w:val="0019502D"/>
    <w:rsid w:val="00196E1D"/>
    <w:rsid w:val="001A6046"/>
    <w:rsid w:val="001A67E4"/>
    <w:rsid w:val="001B4763"/>
    <w:rsid w:val="001B4DEB"/>
    <w:rsid w:val="001B7019"/>
    <w:rsid w:val="001C052B"/>
    <w:rsid w:val="001C11FF"/>
    <w:rsid w:val="001C1ACF"/>
    <w:rsid w:val="001C5395"/>
    <w:rsid w:val="001C5992"/>
    <w:rsid w:val="001C7E88"/>
    <w:rsid w:val="001D0171"/>
    <w:rsid w:val="001D22A2"/>
    <w:rsid w:val="001D4397"/>
    <w:rsid w:val="001E002F"/>
    <w:rsid w:val="001E0131"/>
    <w:rsid w:val="001E25E8"/>
    <w:rsid w:val="001E49BC"/>
    <w:rsid w:val="001E4C88"/>
    <w:rsid w:val="001E4FA9"/>
    <w:rsid w:val="001E5435"/>
    <w:rsid w:val="001E6CD0"/>
    <w:rsid w:val="001E6EDA"/>
    <w:rsid w:val="001F0F7A"/>
    <w:rsid w:val="001F2033"/>
    <w:rsid w:val="001F50B8"/>
    <w:rsid w:val="001F59E6"/>
    <w:rsid w:val="00200404"/>
    <w:rsid w:val="00205ED3"/>
    <w:rsid w:val="00210BB2"/>
    <w:rsid w:val="002126DA"/>
    <w:rsid w:val="0021289C"/>
    <w:rsid w:val="00212D3F"/>
    <w:rsid w:val="00213037"/>
    <w:rsid w:val="002138D8"/>
    <w:rsid w:val="0021409B"/>
    <w:rsid w:val="00215E28"/>
    <w:rsid w:val="0021674D"/>
    <w:rsid w:val="00216AA6"/>
    <w:rsid w:val="00224A6D"/>
    <w:rsid w:val="00226431"/>
    <w:rsid w:val="00226AC8"/>
    <w:rsid w:val="00227D88"/>
    <w:rsid w:val="00232952"/>
    <w:rsid w:val="00241229"/>
    <w:rsid w:val="0024373B"/>
    <w:rsid w:val="00244E94"/>
    <w:rsid w:val="00246B7B"/>
    <w:rsid w:val="0024712F"/>
    <w:rsid w:val="00247E45"/>
    <w:rsid w:val="00250D32"/>
    <w:rsid w:val="00251C4E"/>
    <w:rsid w:val="00251F44"/>
    <w:rsid w:val="00254048"/>
    <w:rsid w:val="002560E8"/>
    <w:rsid w:val="00265979"/>
    <w:rsid w:val="00271BB4"/>
    <w:rsid w:val="00273F7F"/>
    <w:rsid w:val="00275AF7"/>
    <w:rsid w:val="00277446"/>
    <w:rsid w:val="00281BE3"/>
    <w:rsid w:val="0028214E"/>
    <w:rsid w:val="002829CB"/>
    <w:rsid w:val="00284454"/>
    <w:rsid w:val="00284A86"/>
    <w:rsid w:val="00284F45"/>
    <w:rsid w:val="00286B52"/>
    <w:rsid w:val="002903B8"/>
    <w:rsid w:val="002922C7"/>
    <w:rsid w:val="00293CAE"/>
    <w:rsid w:val="002A0DE5"/>
    <w:rsid w:val="002A1211"/>
    <w:rsid w:val="002A1440"/>
    <w:rsid w:val="002A1EEA"/>
    <w:rsid w:val="002A2929"/>
    <w:rsid w:val="002A4F2D"/>
    <w:rsid w:val="002A7BD5"/>
    <w:rsid w:val="002B06F2"/>
    <w:rsid w:val="002B25BB"/>
    <w:rsid w:val="002B30E2"/>
    <w:rsid w:val="002B3A9F"/>
    <w:rsid w:val="002B5114"/>
    <w:rsid w:val="002B54C3"/>
    <w:rsid w:val="002B5883"/>
    <w:rsid w:val="002C2C9D"/>
    <w:rsid w:val="002C6AC7"/>
    <w:rsid w:val="002D0A4E"/>
    <w:rsid w:val="002D3390"/>
    <w:rsid w:val="002D4103"/>
    <w:rsid w:val="002D5D91"/>
    <w:rsid w:val="002D661E"/>
    <w:rsid w:val="002E15C4"/>
    <w:rsid w:val="002E2120"/>
    <w:rsid w:val="002E2830"/>
    <w:rsid w:val="002E5E05"/>
    <w:rsid w:val="002E7050"/>
    <w:rsid w:val="002E740E"/>
    <w:rsid w:val="002F2986"/>
    <w:rsid w:val="002F5B93"/>
    <w:rsid w:val="00302B83"/>
    <w:rsid w:val="003030F7"/>
    <w:rsid w:val="0030652A"/>
    <w:rsid w:val="00310CE7"/>
    <w:rsid w:val="003113F8"/>
    <w:rsid w:val="00313917"/>
    <w:rsid w:val="003146CB"/>
    <w:rsid w:val="00315F73"/>
    <w:rsid w:val="00321331"/>
    <w:rsid w:val="003245A9"/>
    <w:rsid w:val="00332C6D"/>
    <w:rsid w:val="00333E97"/>
    <w:rsid w:val="00344290"/>
    <w:rsid w:val="003444A8"/>
    <w:rsid w:val="00344C42"/>
    <w:rsid w:val="00344D92"/>
    <w:rsid w:val="00346D75"/>
    <w:rsid w:val="00346FC1"/>
    <w:rsid w:val="003573D3"/>
    <w:rsid w:val="0036133A"/>
    <w:rsid w:val="003646FB"/>
    <w:rsid w:val="00365FE8"/>
    <w:rsid w:val="00367EA9"/>
    <w:rsid w:val="00370113"/>
    <w:rsid w:val="0037387C"/>
    <w:rsid w:val="00374F38"/>
    <w:rsid w:val="003757A4"/>
    <w:rsid w:val="003800AD"/>
    <w:rsid w:val="003810C6"/>
    <w:rsid w:val="00385D7E"/>
    <w:rsid w:val="00387B25"/>
    <w:rsid w:val="00391C71"/>
    <w:rsid w:val="00392478"/>
    <w:rsid w:val="003A149E"/>
    <w:rsid w:val="003A5C4B"/>
    <w:rsid w:val="003A5C8F"/>
    <w:rsid w:val="003A5F80"/>
    <w:rsid w:val="003A74E9"/>
    <w:rsid w:val="003A7EDE"/>
    <w:rsid w:val="003B032C"/>
    <w:rsid w:val="003B12E1"/>
    <w:rsid w:val="003B1B34"/>
    <w:rsid w:val="003B2402"/>
    <w:rsid w:val="003B24E2"/>
    <w:rsid w:val="003B2EA3"/>
    <w:rsid w:val="003B32D3"/>
    <w:rsid w:val="003B6A0F"/>
    <w:rsid w:val="003B7580"/>
    <w:rsid w:val="003D0E29"/>
    <w:rsid w:val="003D4ADD"/>
    <w:rsid w:val="003D6C2C"/>
    <w:rsid w:val="003E0AEF"/>
    <w:rsid w:val="003E2186"/>
    <w:rsid w:val="003E3747"/>
    <w:rsid w:val="003F17C1"/>
    <w:rsid w:val="003F36F6"/>
    <w:rsid w:val="003F50AC"/>
    <w:rsid w:val="003F5FD8"/>
    <w:rsid w:val="003F6A95"/>
    <w:rsid w:val="003F7D5F"/>
    <w:rsid w:val="004018EF"/>
    <w:rsid w:val="00402A7E"/>
    <w:rsid w:val="00403553"/>
    <w:rsid w:val="0040543A"/>
    <w:rsid w:val="00406B02"/>
    <w:rsid w:val="004107A0"/>
    <w:rsid w:val="0041133D"/>
    <w:rsid w:val="00413145"/>
    <w:rsid w:val="00413177"/>
    <w:rsid w:val="00414F35"/>
    <w:rsid w:val="004153E6"/>
    <w:rsid w:val="004261C7"/>
    <w:rsid w:val="00431EA5"/>
    <w:rsid w:val="004321FF"/>
    <w:rsid w:val="004367E6"/>
    <w:rsid w:val="00437841"/>
    <w:rsid w:val="004408CA"/>
    <w:rsid w:val="00441227"/>
    <w:rsid w:val="00442174"/>
    <w:rsid w:val="00443B10"/>
    <w:rsid w:val="00446F20"/>
    <w:rsid w:val="00450812"/>
    <w:rsid w:val="00451A1F"/>
    <w:rsid w:val="00451B28"/>
    <w:rsid w:val="00456F63"/>
    <w:rsid w:val="004573E9"/>
    <w:rsid w:val="0046166D"/>
    <w:rsid w:val="00463EB2"/>
    <w:rsid w:val="00466080"/>
    <w:rsid w:val="00470F75"/>
    <w:rsid w:val="004767CE"/>
    <w:rsid w:val="00476C34"/>
    <w:rsid w:val="00484FA2"/>
    <w:rsid w:val="00486388"/>
    <w:rsid w:val="0049004E"/>
    <w:rsid w:val="00493C87"/>
    <w:rsid w:val="00494943"/>
    <w:rsid w:val="00497390"/>
    <w:rsid w:val="00497BD3"/>
    <w:rsid w:val="004A1444"/>
    <w:rsid w:val="004B2366"/>
    <w:rsid w:val="004B24D3"/>
    <w:rsid w:val="004B2EA1"/>
    <w:rsid w:val="004B309A"/>
    <w:rsid w:val="004B3B35"/>
    <w:rsid w:val="004B4686"/>
    <w:rsid w:val="004B7124"/>
    <w:rsid w:val="004C2EC5"/>
    <w:rsid w:val="004C4D55"/>
    <w:rsid w:val="004D0FEF"/>
    <w:rsid w:val="004D3051"/>
    <w:rsid w:val="004D30EC"/>
    <w:rsid w:val="004D4F91"/>
    <w:rsid w:val="004D51E1"/>
    <w:rsid w:val="004E03DC"/>
    <w:rsid w:val="004E13EF"/>
    <w:rsid w:val="004E5F89"/>
    <w:rsid w:val="004F0815"/>
    <w:rsid w:val="004F12EF"/>
    <w:rsid w:val="004F2AE6"/>
    <w:rsid w:val="004F6FFB"/>
    <w:rsid w:val="00500099"/>
    <w:rsid w:val="00500735"/>
    <w:rsid w:val="0050459A"/>
    <w:rsid w:val="00504BFD"/>
    <w:rsid w:val="00506A7E"/>
    <w:rsid w:val="0051104C"/>
    <w:rsid w:val="0051632E"/>
    <w:rsid w:val="005217B1"/>
    <w:rsid w:val="005237D5"/>
    <w:rsid w:val="00527EDB"/>
    <w:rsid w:val="005329F8"/>
    <w:rsid w:val="00533D04"/>
    <w:rsid w:val="005411FD"/>
    <w:rsid w:val="005413D5"/>
    <w:rsid w:val="00541474"/>
    <w:rsid w:val="00543208"/>
    <w:rsid w:val="00544CAA"/>
    <w:rsid w:val="005514FC"/>
    <w:rsid w:val="005577E2"/>
    <w:rsid w:val="00557E38"/>
    <w:rsid w:val="00561415"/>
    <w:rsid w:val="0056546F"/>
    <w:rsid w:val="00566465"/>
    <w:rsid w:val="00566478"/>
    <w:rsid w:val="0057030E"/>
    <w:rsid w:val="005719B3"/>
    <w:rsid w:val="0057395C"/>
    <w:rsid w:val="00574489"/>
    <w:rsid w:val="00581170"/>
    <w:rsid w:val="00582EF2"/>
    <w:rsid w:val="00586049"/>
    <w:rsid w:val="005906CE"/>
    <w:rsid w:val="005930CD"/>
    <w:rsid w:val="005937C6"/>
    <w:rsid w:val="00594395"/>
    <w:rsid w:val="005A1025"/>
    <w:rsid w:val="005A14C4"/>
    <w:rsid w:val="005A1CC1"/>
    <w:rsid w:val="005A2C58"/>
    <w:rsid w:val="005A2FFB"/>
    <w:rsid w:val="005B4BB2"/>
    <w:rsid w:val="005B5043"/>
    <w:rsid w:val="005C4D21"/>
    <w:rsid w:val="005C57D6"/>
    <w:rsid w:val="005C5FC2"/>
    <w:rsid w:val="005C6D6B"/>
    <w:rsid w:val="005D29BE"/>
    <w:rsid w:val="005D4540"/>
    <w:rsid w:val="005D6019"/>
    <w:rsid w:val="005D605A"/>
    <w:rsid w:val="005E29B8"/>
    <w:rsid w:val="005E3894"/>
    <w:rsid w:val="005E4EDD"/>
    <w:rsid w:val="005E5ECC"/>
    <w:rsid w:val="005E67ED"/>
    <w:rsid w:val="005E6982"/>
    <w:rsid w:val="005E786E"/>
    <w:rsid w:val="005E7AE8"/>
    <w:rsid w:val="005F4561"/>
    <w:rsid w:val="005F56A8"/>
    <w:rsid w:val="005F6719"/>
    <w:rsid w:val="00600FDD"/>
    <w:rsid w:val="00601AE1"/>
    <w:rsid w:val="006025DB"/>
    <w:rsid w:val="00604262"/>
    <w:rsid w:val="00604FC2"/>
    <w:rsid w:val="00605492"/>
    <w:rsid w:val="00611E13"/>
    <w:rsid w:val="00612AD5"/>
    <w:rsid w:val="00614997"/>
    <w:rsid w:val="00614A85"/>
    <w:rsid w:val="0061560B"/>
    <w:rsid w:val="00616591"/>
    <w:rsid w:val="006206EC"/>
    <w:rsid w:val="00623973"/>
    <w:rsid w:val="00624295"/>
    <w:rsid w:val="00633FC7"/>
    <w:rsid w:val="006433CB"/>
    <w:rsid w:val="006435AB"/>
    <w:rsid w:val="006478AD"/>
    <w:rsid w:val="00651BD0"/>
    <w:rsid w:val="006533CC"/>
    <w:rsid w:val="00653C54"/>
    <w:rsid w:val="00654AC0"/>
    <w:rsid w:val="0065643C"/>
    <w:rsid w:val="00656CC9"/>
    <w:rsid w:val="0066012D"/>
    <w:rsid w:val="00660AE1"/>
    <w:rsid w:val="006614DE"/>
    <w:rsid w:val="00665D31"/>
    <w:rsid w:val="00666EF3"/>
    <w:rsid w:val="0066767A"/>
    <w:rsid w:val="006711E0"/>
    <w:rsid w:val="0067336D"/>
    <w:rsid w:val="006751AD"/>
    <w:rsid w:val="006759D9"/>
    <w:rsid w:val="006840E0"/>
    <w:rsid w:val="00685304"/>
    <w:rsid w:val="006870D9"/>
    <w:rsid w:val="00692B1F"/>
    <w:rsid w:val="00692C6D"/>
    <w:rsid w:val="006A0E5B"/>
    <w:rsid w:val="006A1E17"/>
    <w:rsid w:val="006A4F39"/>
    <w:rsid w:val="006A5BE6"/>
    <w:rsid w:val="006A6568"/>
    <w:rsid w:val="006A743C"/>
    <w:rsid w:val="006B2741"/>
    <w:rsid w:val="006B2954"/>
    <w:rsid w:val="006B5265"/>
    <w:rsid w:val="006B5940"/>
    <w:rsid w:val="006C0EDB"/>
    <w:rsid w:val="006C4FD3"/>
    <w:rsid w:val="006C5EAC"/>
    <w:rsid w:val="006C7CA9"/>
    <w:rsid w:val="006D0DA0"/>
    <w:rsid w:val="006D277C"/>
    <w:rsid w:val="006D2CA2"/>
    <w:rsid w:val="006D3F1B"/>
    <w:rsid w:val="006D4A43"/>
    <w:rsid w:val="006D73E3"/>
    <w:rsid w:val="006E36F3"/>
    <w:rsid w:val="006E54C9"/>
    <w:rsid w:val="006E629C"/>
    <w:rsid w:val="006E6688"/>
    <w:rsid w:val="006F17D8"/>
    <w:rsid w:val="006F5288"/>
    <w:rsid w:val="006F7A67"/>
    <w:rsid w:val="006F7CBE"/>
    <w:rsid w:val="0070007B"/>
    <w:rsid w:val="00700589"/>
    <w:rsid w:val="00703A4B"/>
    <w:rsid w:val="00707F5A"/>
    <w:rsid w:val="00707F85"/>
    <w:rsid w:val="007108A2"/>
    <w:rsid w:val="007144DE"/>
    <w:rsid w:val="00714C7C"/>
    <w:rsid w:val="00717A0E"/>
    <w:rsid w:val="00720683"/>
    <w:rsid w:val="00720C62"/>
    <w:rsid w:val="00721B7A"/>
    <w:rsid w:val="007248E8"/>
    <w:rsid w:val="00725348"/>
    <w:rsid w:val="00725FED"/>
    <w:rsid w:val="00730E50"/>
    <w:rsid w:val="00732667"/>
    <w:rsid w:val="007343B6"/>
    <w:rsid w:val="00736C0B"/>
    <w:rsid w:val="00741936"/>
    <w:rsid w:val="00741D00"/>
    <w:rsid w:val="0074593F"/>
    <w:rsid w:val="00745D7A"/>
    <w:rsid w:val="00746A37"/>
    <w:rsid w:val="00747CE4"/>
    <w:rsid w:val="00750102"/>
    <w:rsid w:val="00752429"/>
    <w:rsid w:val="00752842"/>
    <w:rsid w:val="0075489B"/>
    <w:rsid w:val="00757100"/>
    <w:rsid w:val="0075741A"/>
    <w:rsid w:val="00762006"/>
    <w:rsid w:val="007666B8"/>
    <w:rsid w:val="007717F8"/>
    <w:rsid w:val="0078031D"/>
    <w:rsid w:val="007805C4"/>
    <w:rsid w:val="00782D90"/>
    <w:rsid w:val="00786ED5"/>
    <w:rsid w:val="00793A43"/>
    <w:rsid w:val="00794F77"/>
    <w:rsid w:val="00797129"/>
    <w:rsid w:val="00797671"/>
    <w:rsid w:val="007A1BA9"/>
    <w:rsid w:val="007A374B"/>
    <w:rsid w:val="007A3F9F"/>
    <w:rsid w:val="007A52D6"/>
    <w:rsid w:val="007A6C37"/>
    <w:rsid w:val="007B07FA"/>
    <w:rsid w:val="007B0855"/>
    <w:rsid w:val="007B111B"/>
    <w:rsid w:val="007B5FC4"/>
    <w:rsid w:val="007B62C1"/>
    <w:rsid w:val="007C2429"/>
    <w:rsid w:val="007C263E"/>
    <w:rsid w:val="007C2697"/>
    <w:rsid w:val="007C3DDA"/>
    <w:rsid w:val="007C412C"/>
    <w:rsid w:val="007D1758"/>
    <w:rsid w:val="007D2ECE"/>
    <w:rsid w:val="007D4989"/>
    <w:rsid w:val="007D5C8F"/>
    <w:rsid w:val="007D67E9"/>
    <w:rsid w:val="007E263C"/>
    <w:rsid w:val="007E5870"/>
    <w:rsid w:val="007E6385"/>
    <w:rsid w:val="007F0ECB"/>
    <w:rsid w:val="007F1696"/>
    <w:rsid w:val="007F2255"/>
    <w:rsid w:val="007F27C4"/>
    <w:rsid w:val="007F3526"/>
    <w:rsid w:val="007F4529"/>
    <w:rsid w:val="007F6A3D"/>
    <w:rsid w:val="0080569E"/>
    <w:rsid w:val="008056B4"/>
    <w:rsid w:val="00810682"/>
    <w:rsid w:val="00815117"/>
    <w:rsid w:val="008155EF"/>
    <w:rsid w:val="0081668C"/>
    <w:rsid w:val="008175E8"/>
    <w:rsid w:val="00817A43"/>
    <w:rsid w:val="00820133"/>
    <w:rsid w:val="00821666"/>
    <w:rsid w:val="0082213A"/>
    <w:rsid w:val="00824184"/>
    <w:rsid w:val="00834334"/>
    <w:rsid w:val="00835E5B"/>
    <w:rsid w:val="00836836"/>
    <w:rsid w:val="00852333"/>
    <w:rsid w:val="00852C09"/>
    <w:rsid w:val="008533C6"/>
    <w:rsid w:val="00856B5A"/>
    <w:rsid w:val="008575FD"/>
    <w:rsid w:val="008647E7"/>
    <w:rsid w:val="0087251D"/>
    <w:rsid w:val="00873467"/>
    <w:rsid w:val="00876B09"/>
    <w:rsid w:val="00884C8C"/>
    <w:rsid w:val="0088671A"/>
    <w:rsid w:val="0089273B"/>
    <w:rsid w:val="008933CA"/>
    <w:rsid w:val="008947BF"/>
    <w:rsid w:val="00897ED0"/>
    <w:rsid w:val="008A053C"/>
    <w:rsid w:val="008A19B4"/>
    <w:rsid w:val="008A3F3B"/>
    <w:rsid w:val="008A4617"/>
    <w:rsid w:val="008A5773"/>
    <w:rsid w:val="008A6E04"/>
    <w:rsid w:val="008B2405"/>
    <w:rsid w:val="008B4C69"/>
    <w:rsid w:val="008B696C"/>
    <w:rsid w:val="008C3F13"/>
    <w:rsid w:val="008D3240"/>
    <w:rsid w:val="008D46FC"/>
    <w:rsid w:val="008E0417"/>
    <w:rsid w:val="008E22DC"/>
    <w:rsid w:val="008E46B6"/>
    <w:rsid w:val="008E7384"/>
    <w:rsid w:val="008F3E6F"/>
    <w:rsid w:val="008F3FED"/>
    <w:rsid w:val="008F68BD"/>
    <w:rsid w:val="008F7D5C"/>
    <w:rsid w:val="00900B2F"/>
    <w:rsid w:val="00901A5A"/>
    <w:rsid w:val="009055E7"/>
    <w:rsid w:val="00911230"/>
    <w:rsid w:val="009114C9"/>
    <w:rsid w:val="00915F75"/>
    <w:rsid w:val="009177CD"/>
    <w:rsid w:val="009262C6"/>
    <w:rsid w:val="00930590"/>
    <w:rsid w:val="00940127"/>
    <w:rsid w:val="00947294"/>
    <w:rsid w:val="00950516"/>
    <w:rsid w:val="00951ECD"/>
    <w:rsid w:val="0095680F"/>
    <w:rsid w:val="00957568"/>
    <w:rsid w:val="00965843"/>
    <w:rsid w:val="00967A89"/>
    <w:rsid w:val="00967EA4"/>
    <w:rsid w:val="00973242"/>
    <w:rsid w:val="00973F19"/>
    <w:rsid w:val="009807CA"/>
    <w:rsid w:val="009814D4"/>
    <w:rsid w:val="009831C3"/>
    <w:rsid w:val="00986E3D"/>
    <w:rsid w:val="00991537"/>
    <w:rsid w:val="00992100"/>
    <w:rsid w:val="00993DC6"/>
    <w:rsid w:val="00995A6F"/>
    <w:rsid w:val="009A447C"/>
    <w:rsid w:val="009A6B98"/>
    <w:rsid w:val="009B0D91"/>
    <w:rsid w:val="009B6F3A"/>
    <w:rsid w:val="009B79F3"/>
    <w:rsid w:val="009C1521"/>
    <w:rsid w:val="009C5553"/>
    <w:rsid w:val="009D0165"/>
    <w:rsid w:val="009D171E"/>
    <w:rsid w:val="009D6707"/>
    <w:rsid w:val="009E083F"/>
    <w:rsid w:val="009E3294"/>
    <w:rsid w:val="009E42CE"/>
    <w:rsid w:val="009E4A58"/>
    <w:rsid w:val="009E6E4F"/>
    <w:rsid w:val="009F2395"/>
    <w:rsid w:val="009F3F1B"/>
    <w:rsid w:val="00A013D0"/>
    <w:rsid w:val="00A01721"/>
    <w:rsid w:val="00A0204A"/>
    <w:rsid w:val="00A05BB2"/>
    <w:rsid w:val="00A07283"/>
    <w:rsid w:val="00A076FC"/>
    <w:rsid w:val="00A07D3C"/>
    <w:rsid w:val="00A119F2"/>
    <w:rsid w:val="00A1583B"/>
    <w:rsid w:val="00A224E0"/>
    <w:rsid w:val="00A27C2B"/>
    <w:rsid w:val="00A352E0"/>
    <w:rsid w:val="00A362A3"/>
    <w:rsid w:val="00A37985"/>
    <w:rsid w:val="00A37F30"/>
    <w:rsid w:val="00A43087"/>
    <w:rsid w:val="00A43973"/>
    <w:rsid w:val="00A50C83"/>
    <w:rsid w:val="00A51F59"/>
    <w:rsid w:val="00A52D3A"/>
    <w:rsid w:val="00A53201"/>
    <w:rsid w:val="00A54272"/>
    <w:rsid w:val="00A5528E"/>
    <w:rsid w:val="00A566D4"/>
    <w:rsid w:val="00A6144A"/>
    <w:rsid w:val="00A62070"/>
    <w:rsid w:val="00A621BC"/>
    <w:rsid w:val="00A6305D"/>
    <w:rsid w:val="00A6423E"/>
    <w:rsid w:val="00A729F8"/>
    <w:rsid w:val="00A73FB1"/>
    <w:rsid w:val="00A7474D"/>
    <w:rsid w:val="00A76A22"/>
    <w:rsid w:val="00A85AAC"/>
    <w:rsid w:val="00A86AE0"/>
    <w:rsid w:val="00A932C6"/>
    <w:rsid w:val="00A939C2"/>
    <w:rsid w:val="00A955D4"/>
    <w:rsid w:val="00A97A57"/>
    <w:rsid w:val="00A97BFF"/>
    <w:rsid w:val="00AA30A0"/>
    <w:rsid w:val="00AA79B0"/>
    <w:rsid w:val="00AB1063"/>
    <w:rsid w:val="00AB70D0"/>
    <w:rsid w:val="00AC476C"/>
    <w:rsid w:val="00AC6234"/>
    <w:rsid w:val="00AC6389"/>
    <w:rsid w:val="00AD195C"/>
    <w:rsid w:val="00AD26F2"/>
    <w:rsid w:val="00AD4437"/>
    <w:rsid w:val="00AD5095"/>
    <w:rsid w:val="00AD5AD1"/>
    <w:rsid w:val="00AD66C9"/>
    <w:rsid w:val="00AD7AB8"/>
    <w:rsid w:val="00AE14D3"/>
    <w:rsid w:val="00AE1DA1"/>
    <w:rsid w:val="00AE3001"/>
    <w:rsid w:val="00AE459A"/>
    <w:rsid w:val="00AF0C77"/>
    <w:rsid w:val="00AF2013"/>
    <w:rsid w:val="00AF21C4"/>
    <w:rsid w:val="00AF6742"/>
    <w:rsid w:val="00B019CC"/>
    <w:rsid w:val="00B06DB0"/>
    <w:rsid w:val="00B07034"/>
    <w:rsid w:val="00B0744F"/>
    <w:rsid w:val="00B07BA1"/>
    <w:rsid w:val="00B12DA6"/>
    <w:rsid w:val="00B16424"/>
    <w:rsid w:val="00B24BAD"/>
    <w:rsid w:val="00B24C4F"/>
    <w:rsid w:val="00B24C59"/>
    <w:rsid w:val="00B25EDA"/>
    <w:rsid w:val="00B26016"/>
    <w:rsid w:val="00B32EF0"/>
    <w:rsid w:val="00B36AF0"/>
    <w:rsid w:val="00B3734E"/>
    <w:rsid w:val="00B461F2"/>
    <w:rsid w:val="00B50C0A"/>
    <w:rsid w:val="00B5255A"/>
    <w:rsid w:val="00B63AE1"/>
    <w:rsid w:val="00B73D55"/>
    <w:rsid w:val="00B80945"/>
    <w:rsid w:val="00B84001"/>
    <w:rsid w:val="00B862B0"/>
    <w:rsid w:val="00B904CA"/>
    <w:rsid w:val="00B91A2A"/>
    <w:rsid w:val="00B93A10"/>
    <w:rsid w:val="00B952A9"/>
    <w:rsid w:val="00BA017B"/>
    <w:rsid w:val="00BA11B9"/>
    <w:rsid w:val="00BA3CDA"/>
    <w:rsid w:val="00BB0E4D"/>
    <w:rsid w:val="00BB1D78"/>
    <w:rsid w:val="00BB4AE1"/>
    <w:rsid w:val="00BB5BB0"/>
    <w:rsid w:val="00BB712F"/>
    <w:rsid w:val="00BC4FB8"/>
    <w:rsid w:val="00BC5797"/>
    <w:rsid w:val="00BD2047"/>
    <w:rsid w:val="00BD3E50"/>
    <w:rsid w:val="00BD64E8"/>
    <w:rsid w:val="00BE0A1B"/>
    <w:rsid w:val="00BE12AB"/>
    <w:rsid w:val="00BE3FE4"/>
    <w:rsid w:val="00BE5E8D"/>
    <w:rsid w:val="00C0067D"/>
    <w:rsid w:val="00C011EE"/>
    <w:rsid w:val="00C04263"/>
    <w:rsid w:val="00C07CFE"/>
    <w:rsid w:val="00C176B5"/>
    <w:rsid w:val="00C27061"/>
    <w:rsid w:val="00C3290B"/>
    <w:rsid w:val="00C343AB"/>
    <w:rsid w:val="00C43FAC"/>
    <w:rsid w:val="00C4661F"/>
    <w:rsid w:val="00C560A9"/>
    <w:rsid w:val="00C5731A"/>
    <w:rsid w:val="00C576D8"/>
    <w:rsid w:val="00C60649"/>
    <w:rsid w:val="00C6086E"/>
    <w:rsid w:val="00C63FF4"/>
    <w:rsid w:val="00C665B4"/>
    <w:rsid w:val="00C678A5"/>
    <w:rsid w:val="00C72D25"/>
    <w:rsid w:val="00C746F7"/>
    <w:rsid w:val="00C77B4C"/>
    <w:rsid w:val="00C81A5A"/>
    <w:rsid w:val="00C853AD"/>
    <w:rsid w:val="00C86192"/>
    <w:rsid w:val="00C9157A"/>
    <w:rsid w:val="00C915F9"/>
    <w:rsid w:val="00C9177F"/>
    <w:rsid w:val="00C91856"/>
    <w:rsid w:val="00CA5647"/>
    <w:rsid w:val="00CA5B0F"/>
    <w:rsid w:val="00CB0ED5"/>
    <w:rsid w:val="00CB162E"/>
    <w:rsid w:val="00CB1C49"/>
    <w:rsid w:val="00CB1D54"/>
    <w:rsid w:val="00CB7AA2"/>
    <w:rsid w:val="00CC0869"/>
    <w:rsid w:val="00CC0951"/>
    <w:rsid w:val="00CC0AC7"/>
    <w:rsid w:val="00CD188C"/>
    <w:rsid w:val="00CD3F20"/>
    <w:rsid w:val="00CD536F"/>
    <w:rsid w:val="00CE0B44"/>
    <w:rsid w:val="00CE2CFA"/>
    <w:rsid w:val="00CE65B2"/>
    <w:rsid w:val="00CF15AD"/>
    <w:rsid w:val="00CF64EA"/>
    <w:rsid w:val="00CF6E59"/>
    <w:rsid w:val="00CF7E3B"/>
    <w:rsid w:val="00D05103"/>
    <w:rsid w:val="00D06DB2"/>
    <w:rsid w:val="00D13D62"/>
    <w:rsid w:val="00D14817"/>
    <w:rsid w:val="00D156EC"/>
    <w:rsid w:val="00D20B6C"/>
    <w:rsid w:val="00D23E45"/>
    <w:rsid w:val="00D25212"/>
    <w:rsid w:val="00D264D9"/>
    <w:rsid w:val="00D3032B"/>
    <w:rsid w:val="00D30AF0"/>
    <w:rsid w:val="00D31FB6"/>
    <w:rsid w:val="00D32386"/>
    <w:rsid w:val="00D335C0"/>
    <w:rsid w:val="00D363D3"/>
    <w:rsid w:val="00D42ED3"/>
    <w:rsid w:val="00D47772"/>
    <w:rsid w:val="00D512C7"/>
    <w:rsid w:val="00D529F3"/>
    <w:rsid w:val="00D52FDB"/>
    <w:rsid w:val="00D531A0"/>
    <w:rsid w:val="00D57889"/>
    <w:rsid w:val="00D70827"/>
    <w:rsid w:val="00D736C4"/>
    <w:rsid w:val="00D774F6"/>
    <w:rsid w:val="00D81FB5"/>
    <w:rsid w:val="00D832B4"/>
    <w:rsid w:val="00D83804"/>
    <w:rsid w:val="00D84CFC"/>
    <w:rsid w:val="00D875C6"/>
    <w:rsid w:val="00D87DF2"/>
    <w:rsid w:val="00D87EA8"/>
    <w:rsid w:val="00D92BAD"/>
    <w:rsid w:val="00D93828"/>
    <w:rsid w:val="00D93EB3"/>
    <w:rsid w:val="00DA1372"/>
    <w:rsid w:val="00DA19B6"/>
    <w:rsid w:val="00DA75ED"/>
    <w:rsid w:val="00DB24D9"/>
    <w:rsid w:val="00DB3649"/>
    <w:rsid w:val="00DB3A76"/>
    <w:rsid w:val="00DB4890"/>
    <w:rsid w:val="00DC0543"/>
    <w:rsid w:val="00DC1C75"/>
    <w:rsid w:val="00DC5516"/>
    <w:rsid w:val="00DC5C1A"/>
    <w:rsid w:val="00DC7BED"/>
    <w:rsid w:val="00DC7E75"/>
    <w:rsid w:val="00DD05EF"/>
    <w:rsid w:val="00DD1447"/>
    <w:rsid w:val="00DD444D"/>
    <w:rsid w:val="00DD4C4A"/>
    <w:rsid w:val="00DD5E5C"/>
    <w:rsid w:val="00DE2D8D"/>
    <w:rsid w:val="00DE5A7D"/>
    <w:rsid w:val="00DE7A89"/>
    <w:rsid w:val="00DF0A3C"/>
    <w:rsid w:val="00DF1D07"/>
    <w:rsid w:val="00DF214A"/>
    <w:rsid w:val="00DF2FA3"/>
    <w:rsid w:val="00DF4B42"/>
    <w:rsid w:val="00DF4D86"/>
    <w:rsid w:val="00DF627F"/>
    <w:rsid w:val="00DF70FA"/>
    <w:rsid w:val="00E12A9F"/>
    <w:rsid w:val="00E13091"/>
    <w:rsid w:val="00E1458F"/>
    <w:rsid w:val="00E16049"/>
    <w:rsid w:val="00E23BB8"/>
    <w:rsid w:val="00E25096"/>
    <w:rsid w:val="00E32BEE"/>
    <w:rsid w:val="00E41D56"/>
    <w:rsid w:val="00E476E7"/>
    <w:rsid w:val="00E52596"/>
    <w:rsid w:val="00E56968"/>
    <w:rsid w:val="00E56B44"/>
    <w:rsid w:val="00E5782B"/>
    <w:rsid w:val="00E60A5E"/>
    <w:rsid w:val="00E63D07"/>
    <w:rsid w:val="00E63DF7"/>
    <w:rsid w:val="00E63EC9"/>
    <w:rsid w:val="00E667DB"/>
    <w:rsid w:val="00E70111"/>
    <w:rsid w:val="00E70D5C"/>
    <w:rsid w:val="00E72354"/>
    <w:rsid w:val="00E760DD"/>
    <w:rsid w:val="00E77BF1"/>
    <w:rsid w:val="00E86DF5"/>
    <w:rsid w:val="00E95565"/>
    <w:rsid w:val="00E95620"/>
    <w:rsid w:val="00EA0526"/>
    <w:rsid w:val="00EA2A85"/>
    <w:rsid w:val="00EB147A"/>
    <w:rsid w:val="00EB2B4A"/>
    <w:rsid w:val="00EB354E"/>
    <w:rsid w:val="00EB645F"/>
    <w:rsid w:val="00EC06C1"/>
    <w:rsid w:val="00EC088E"/>
    <w:rsid w:val="00ED3CA5"/>
    <w:rsid w:val="00ED6548"/>
    <w:rsid w:val="00ED7C79"/>
    <w:rsid w:val="00EE14DE"/>
    <w:rsid w:val="00EE1D5E"/>
    <w:rsid w:val="00EE1F6C"/>
    <w:rsid w:val="00EF36D7"/>
    <w:rsid w:val="00F01AB9"/>
    <w:rsid w:val="00F0398F"/>
    <w:rsid w:val="00F0462B"/>
    <w:rsid w:val="00F05482"/>
    <w:rsid w:val="00F055DD"/>
    <w:rsid w:val="00F07B11"/>
    <w:rsid w:val="00F07FC8"/>
    <w:rsid w:val="00F10A82"/>
    <w:rsid w:val="00F13230"/>
    <w:rsid w:val="00F167BD"/>
    <w:rsid w:val="00F16C18"/>
    <w:rsid w:val="00F21404"/>
    <w:rsid w:val="00F21DCD"/>
    <w:rsid w:val="00F24C3B"/>
    <w:rsid w:val="00F253C4"/>
    <w:rsid w:val="00F273E8"/>
    <w:rsid w:val="00F311C1"/>
    <w:rsid w:val="00F31C8D"/>
    <w:rsid w:val="00F34317"/>
    <w:rsid w:val="00F34533"/>
    <w:rsid w:val="00F34670"/>
    <w:rsid w:val="00F34D92"/>
    <w:rsid w:val="00F35689"/>
    <w:rsid w:val="00F35A6D"/>
    <w:rsid w:val="00F36CBB"/>
    <w:rsid w:val="00F50605"/>
    <w:rsid w:val="00F51022"/>
    <w:rsid w:val="00F514A1"/>
    <w:rsid w:val="00F524ED"/>
    <w:rsid w:val="00F57407"/>
    <w:rsid w:val="00F610A0"/>
    <w:rsid w:val="00F651A8"/>
    <w:rsid w:val="00F66462"/>
    <w:rsid w:val="00F66934"/>
    <w:rsid w:val="00F733D1"/>
    <w:rsid w:val="00F73EAC"/>
    <w:rsid w:val="00F8007B"/>
    <w:rsid w:val="00F80657"/>
    <w:rsid w:val="00F817CC"/>
    <w:rsid w:val="00F83EE5"/>
    <w:rsid w:val="00F871EB"/>
    <w:rsid w:val="00F87277"/>
    <w:rsid w:val="00F92BF1"/>
    <w:rsid w:val="00F93F52"/>
    <w:rsid w:val="00F95A44"/>
    <w:rsid w:val="00FA1EFE"/>
    <w:rsid w:val="00FA2391"/>
    <w:rsid w:val="00FA30A3"/>
    <w:rsid w:val="00FA3F15"/>
    <w:rsid w:val="00FA52A8"/>
    <w:rsid w:val="00FA5F41"/>
    <w:rsid w:val="00FA7D60"/>
    <w:rsid w:val="00FB15CF"/>
    <w:rsid w:val="00FB2695"/>
    <w:rsid w:val="00FB3C6D"/>
    <w:rsid w:val="00FB4B23"/>
    <w:rsid w:val="00FB58F5"/>
    <w:rsid w:val="00FB5B94"/>
    <w:rsid w:val="00FB5C5F"/>
    <w:rsid w:val="00FB69B8"/>
    <w:rsid w:val="00FB7F8F"/>
    <w:rsid w:val="00FC244C"/>
    <w:rsid w:val="00FC4742"/>
    <w:rsid w:val="00FC4B0C"/>
    <w:rsid w:val="00FC7264"/>
    <w:rsid w:val="00FC755B"/>
    <w:rsid w:val="00FC7642"/>
    <w:rsid w:val="00FD3CED"/>
    <w:rsid w:val="00FD5489"/>
    <w:rsid w:val="00FD7163"/>
    <w:rsid w:val="00FE24CB"/>
    <w:rsid w:val="00FE2CD5"/>
    <w:rsid w:val="00FE35C1"/>
    <w:rsid w:val="00FE3A32"/>
    <w:rsid w:val="00FE436D"/>
    <w:rsid w:val="00FE5513"/>
    <w:rsid w:val="00FE6B27"/>
    <w:rsid w:val="00FE7AF1"/>
    <w:rsid w:val="00FF2669"/>
    <w:rsid w:val="00FF3974"/>
    <w:rsid w:val="00FF3B69"/>
    <w:rsid w:val="00FF41A4"/>
    <w:rsid w:val="00FF4FD0"/>
    <w:rsid w:val="00FF5833"/>
    <w:rsid w:val="00FF71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883AC40"/>
  <w15:docId w15:val="{6710D3A7-6AF3-4679-BCD0-266054D7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36C0B"/>
    <w:pPr>
      <w:spacing w:before="120" w:after="120"/>
      <w:jc w:val="both"/>
    </w:pPr>
    <w:rPr>
      <w:rFonts w:ascii="Arial" w:hAnsi="Arial"/>
      <w:sz w:val="22"/>
      <w:szCs w:val="24"/>
      <w:lang w:val="de-AT"/>
    </w:rPr>
  </w:style>
  <w:style w:type="paragraph" w:styleId="berschrift1">
    <w:name w:val="heading 1"/>
    <w:basedOn w:val="Standard"/>
    <w:next w:val="Standard"/>
    <w:link w:val="berschrift1Zchn"/>
    <w:rsid w:val="00F817CC"/>
    <w:pPr>
      <w:keepNext/>
      <w:numPr>
        <w:numId w:val="8"/>
      </w:numPr>
      <w:spacing w:before="360"/>
      <w:jc w:val="left"/>
      <w:outlineLvl w:val="0"/>
    </w:pPr>
    <w:rPr>
      <w:b/>
      <w:bCs/>
      <w:color w:val="115A7B"/>
      <w:sz w:val="28"/>
      <w:szCs w:val="28"/>
      <w:lang w:val="de-DE"/>
    </w:rPr>
  </w:style>
  <w:style w:type="paragraph" w:styleId="berschrift2">
    <w:name w:val="heading 2"/>
    <w:basedOn w:val="Standard"/>
    <w:next w:val="Standard"/>
    <w:link w:val="berschrift2Zchn"/>
    <w:qFormat/>
    <w:rsid w:val="00F817CC"/>
    <w:pPr>
      <w:keepNext/>
      <w:numPr>
        <w:ilvl w:val="1"/>
        <w:numId w:val="8"/>
      </w:numPr>
      <w:spacing w:before="240" w:after="60"/>
      <w:jc w:val="left"/>
      <w:outlineLvl w:val="1"/>
    </w:pPr>
    <w:rPr>
      <w:rFonts w:cs="Arial"/>
      <w:b/>
      <w:bCs/>
      <w:iCs/>
      <w:color w:val="115A7B"/>
      <w:sz w:val="24"/>
      <w:lang w:val="de-DE"/>
    </w:rPr>
  </w:style>
  <w:style w:type="paragraph" w:styleId="berschrift3">
    <w:name w:val="heading 3"/>
    <w:basedOn w:val="Standard"/>
    <w:next w:val="Standard"/>
    <w:link w:val="berschrift3Zchn"/>
    <w:qFormat/>
    <w:rsid w:val="00653C54"/>
    <w:pPr>
      <w:keepNext/>
      <w:numPr>
        <w:ilvl w:val="2"/>
        <w:numId w:val="8"/>
      </w:numPr>
      <w:spacing w:before="240" w:after="60"/>
      <w:outlineLvl w:val="2"/>
    </w:pPr>
    <w:rPr>
      <w:rFonts w:cs="Arial"/>
      <w:b/>
      <w:bCs/>
      <w:color w:val="115A7B"/>
      <w:szCs w:val="26"/>
    </w:rPr>
  </w:style>
  <w:style w:type="paragraph" w:styleId="berschrift4">
    <w:name w:val="heading 4"/>
    <w:basedOn w:val="Standard"/>
    <w:next w:val="Standard"/>
    <w:link w:val="berschrift4Zchn"/>
    <w:qFormat/>
    <w:rsid w:val="00F817CC"/>
    <w:pPr>
      <w:keepNext/>
      <w:numPr>
        <w:ilvl w:val="3"/>
        <w:numId w:val="8"/>
      </w:numPr>
      <w:spacing w:before="240" w:after="60"/>
      <w:jc w:val="left"/>
      <w:outlineLvl w:val="3"/>
    </w:pPr>
    <w:rPr>
      <w:b/>
      <w:bCs/>
      <w:color w:val="115A7B"/>
      <w:szCs w:val="28"/>
    </w:rPr>
  </w:style>
  <w:style w:type="paragraph" w:styleId="berschrift5">
    <w:name w:val="heading 5"/>
    <w:basedOn w:val="Standard"/>
    <w:next w:val="Standard"/>
    <w:link w:val="berschrift5Zchn"/>
    <w:semiHidden/>
    <w:unhideWhenUsed/>
    <w:qFormat/>
    <w:rsid w:val="00900B2F"/>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900B2F"/>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rsid w:val="00DA19B6"/>
    <w:pPr>
      <w:numPr>
        <w:ilvl w:val="6"/>
        <w:numId w:val="8"/>
      </w:numPr>
      <w:spacing w:before="240" w:after="60"/>
      <w:outlineLvl w:val="6"/>
    </w:pPr>
    <w:rPr>
      <w:rFonts w:ascii="Times New Roman" w:hAnsi="Times New Roman"/>
      <w:sz w:val="24"/>
    </w:rPr>
  </w:style>
  <w:style w:type="paragraph" w:styleId="berschrift8">
    <w:name w:val="heading 8"/>
    <w:basedOn w:val="Standard"/>
    <w:next w:val="Standard"/>
    <w:link w:val="berschrift8Zchn"/>
    <w:semiHidden/>
    <w:unhideWhenUsed/>
    <w:qFormat/>
    <w:rsid w:val="00900B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900B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DC5C1A"/>
    <w:pPr>
      <w:tabs>
        <w:tab w:val="center" w:pos="4536"/>
        <w:tab w:val="right" w:pos="9072"/>
      </w:tabs>
    </w:pPr>
  </w:style>
  <w:style w:type="paragraph" w:styleId="Fuzeile">
    <w:name w:val="footer"/>
    <w:basedOn w:val="Standard"/>
    <w:rsid w:val="00736C0B"/>
    <w:pPr>
      <w:tabs>
        <w:tab w:val="center" w:pos="4536"/>
        <w:tab w:val="right" w:pos="9072"/>
      </w:tabs>
      <w:spacing w:before="60" w:after="60"/>
    </w:pPr>
    <w:rPr>
      <w:sz w:val="16"/>
    </w:rPr>
  </w:style>
  <w:style w:type="paragraph" w:styleId="Titel">
    <w:name w:val="Title"/>
    <w:basedOn w:val="Standard"/>
    <w:link w:val="TitelZchn"/>
    <w:qFormat/>
    <w:rsid w:val="00736C0B"/>
    <w:pPr>
      <w:jc w:val="center"/>
    </w:pPr>
    <w:rPr>
      <w:b/>
      <w:bCs/>
      <w:sz w:val="48"/>
      <w:lang w:val="de-DE"/>
    </w:rPr>
  </w:style>
  <w:style w:type="character" w:styleId="Hyperlink">
    <w:name w:val="Hyperlink"/>
    <w:uiPriority w:val="99"/>
    <w:rsid w:val="00130761"/>
    <w:rPr>
      <w:color w:val="0000FF"/>
      <w:u w:val="single"/>
    </w:rPr>
  </w:style>
  <w:style w:type="paragraph" w:styleId="Textkrper-Zeileneinzug">
    <w:name w:val="Body Text Indent"/>
    <w:basedOn w:val="Standard"/>
    <w:rsid w:val="004F0815"/>
    <w:pPr>
      <w:ind w:left="708"/>
    </w:pPr>
    <w:rPr>
      <w:rFonts w:ascii="Times New Roman" w:hAnsi="Times New Roman"/>
      <w:lang w:val="de-DE"/>
    </w:rPr>
  </w:style>
  <w:style w:type="paragraph" w:styleId="Sprechblasentext">
    <w:name w:val="Balloon Text"/>
    <w:basedOn w:val="Standard"/>
    <w:semiHidden/>
    <w:rsid w:val="00BC4FB8"/>
    <w:rPr>
      <w:rFonts w:ascii="Tahoma" w:hAnsi="Tahoma" w:cs="Tahoma"/>
      <w:sz w:val="16"/>
      <w:szCs w:val="16"/>
    </w:rPr>
  </w:style>
  <w:style w:type="paragraph" w:customStyle="1" w:styleId="6-6">
    <w:name w:val="6-6"/>
    <w:basedOn w:val="Standard"/>
    <w:qFormat/>
    <w:rsid w:val="00F273E8"/>
    <w:pPr>
      <w:jc w:val="left"/>
    </w:pPr>
    <w:rPr>
      <w:noProof/>
      <w:lang w:val="de-DE"/>
    </w:rPr>
  </w:style>
  <w:style w:type="table" w:styleId="Tabellenraster">
    <w:name w:val="Table Grid"/>
    <w:basedOn w:val="NormaleTabelle"/>
    <w:rsid w:val="0012549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istaLogoGro">
    <w:name w:val="WistaLogoGroß"/>
    <w:basedOn w:val="Standard"/>
    <w:link w:val="WistaLogoGroZchn"/>
    <w:qFormat/>
    <w:rsid w:val="00302B83"/>
    <w:pPr>
      <w:jc w:val="left"/>
    </w:pPr>
    <w:rPr>
      <w:rFonts w:ascii="Arial Black" w:hAnsi="Arial Black"/>
      <w:color w:val="376092"/>
      <w:sz w:val="56"/>
      <w:szCs w:val="56"/>
    </w:rPr>
  </w:style>
  <w:style w:type="paragraph" w:customStyle="1" w:styleId="WistaLogoKlein">
    <w:name w:val="WistaLogoKlein"/>
    <w:basedOn w:val="Standard"/>
    <w:qFormat/>
    <w:rsid w:val="00624295"/>
    <w:pPr>
      <w:spacing w:line="180" w:lineRule="atLeast"/>
      <w:jc w:val="left"/>
    </w:pPr>
    <w:rPr>
      <w:rFonts w:ascii="Arial Narrow" w:hAnsi="Arial Narrow"/>
      <w:color w:val="4A452A"/>
      <w:szCs w:val="20"/>
    </w:rPr>
  </w:style>
  <w:style w:type="character" w:customStyle="1" w:styleId="WistaLogoGroZchn">
    <w:name w:val="WistaLogoGroß Zchn"/>
    <w:link w:val="WistaLogoGro"/>
    <w:rsid w:val="00302B83"/>
    <w:rPr>
      <w:rFonts w:ascii="Arial Black" w:hAnsi="Arial Black"/>
      <w:color w:val="376092"/>
      <w:sz w:val="56"/>
      <w:szCs w:val="56"/>
      <w:lang w:val="de-AT"/>
    </w:rPr>
  </w:style>
  <w:style w:type="character" w:customStyle="1" w:styleId="berschrift1Zchn">
    <w:name w:val="Überschrift 1 Zchn"/>
    <w:link w:val="berschrift1"/>
    <w:rsid w:val="00F817CC"/>
    <w:rPr>
      <w:rFonts w:ascii="Arial" w:hAnsi="Arial"/>
      <w:b/>
      <w:bCs/>
      <w:color w:val="115A7B"/>
      <w:sz w:val="28"/>
      <w:szCs w:val="28"/>
    </w:rPr>
  </w:style>
  <w:style w:type="character" w:customStyle="1" w:styleId="berschrift2Zchn">
    <w:name w:val="Überschrift 2 Zchn"/>
    <w:link w:val="berschrift2"/>
    <w:rsid w:val="00F817CC"/>
    <w:rPr>
      <w:rFonts w:ascii="Arial" w:hAnsi="Arial" w:cs="Arial"/>
      <w:b/>
      <w:bCs/>
      <w:iCs/>
      <w:color w:val="115A7B"/>
      <w:sz w:val="24"/>
      <w:szCs w:val="24"/>
    </w:rPr>
  </w:style>
  <w:style w:type="character" w:customStyle="1" w:styleId="berschrift3Zchn">
    <w:name w:val="Überschrift 3 Zchn"/>
    <w:link w:val="berschrift3"/>
    <w:rsid w:val="00653C54"/>
    <w:rPr>
      <w:rFonts w:ascii="Arial" w:hAnsi="Arial" w:cs="Arial"/>
      <w:b/>
      <w:bCs/>
      <w:color w:val="115A7B"/>
      <w:szCs w:val="26"/>
      <w:lang w:val="de-AT"/>
    </w:rPr>
  </w:style>
  <w:style w:type="character" w:customStyle="1" w:styleId="TitelZchn">
    <w:name w:val="Titel Zchn"/>
    <w:link w:val="Titel"/>
    <w:rsid w:val="00736C0B"/>
    <w:rPr>
      <w:rFonts w:ascii="Arial" w:hAnsi="Arial"/>
      <w:b/>
      <w:bCs/>
      <w:sz w:val="48"/>
      <w:szCs w:val="24"/>
    </w:rPr>
  </w:style>
  <w:style w:type="character" w:customStyle="1" w:styleId="berschrift4Zchn">
    <w:name w:val="Überschrift 4 Zchn"/>
    <w:link w:val="berschrift4"/>
    <w:rsid w:val="00F817CC"/>
    <w:rPr>
      <w:rFonts w:ascii="Arial" w:hAnsi="Arial"/>
      <w:b/>
      <w:bCs/>
      <w:color w:val="115A7B"/>
      <w:szCs w:val="28"/>
      <w:lang w:val="de-AT"/>
    </w:rPr>
  </w:style>
  <w:style w:type="paragraph" w:styleId="Verzeichnis1">
    <w:name w:val="toc 1"/>
    <w:basedOn w:val="Standard"/>
    <w:next w:val="Standard"/>
    <w:autoRedefine/>
    <w:uiPriority w:val="39"/>
    <w:rsid w:val="00FB3C6D"/>
    <w:pPr>
      <w:tabs>
        <w:tab w:val="right" w:leader="dot" w:pos="9356"/>
      </w:tabs>
    </w:pPr>
  </w:style>
  <w:style w:type="paragraph" w:styleId="Verzeichnis3">
    <w:name w:val="toc 3"/>
    <w:basedOn w:val="Standard"/>
    <w:next w:val="Standard"/>
    <w:autoRedefine/>
    <w:uiPriority w:val="39"/>
    <w:rsid w:val="00561415"/>
    <w:pPr>
      <w:ind w:left="400"/>
    </w:pPr>
  </w:style>
  <w:style w:type="paragraph" w:styleId="Verzeichnis2">
    <w:name w:val="toc 2"/>
    <w:basedOn w:val="Standard"/>
    <w:next w:val="Standard"/>
    <w:autoRedefine/>
    <w:uiPriority w:val="39"/>
    <w:rsid w:val="00561415"/>
    <w:pPr>
      <w:ind w:left="200"/>
    </w:pPr>
  </w:style>
  <w:style w:type="paragraph" w:customStyle="1" w:styleId="cueparagraph">
    <w:name w:val="cueparagraph"/>
    <w:basedOn w:val="Standard"/>
    <w:rsid w:val="00544CAA"/>
    <w:pPr>
      <w:spacing w:before="100" w:beforeAutospacing="1" w:after="100" w:afterAutospacing="1" w:line="336" w:lineRule="atLeast"/>
      <w:jc w:val="left"/>
    </w:pPr>
    <w:rPr>
      <w:rFonts w:ascii="Times New Roman" w:hAnsi="Times New Roman"/>
      <w:sz w:val="24"/>
      <w:lang w:val="de-DE"/>
    </w:rPr>
  </w:style>
  <w:style w:type="character" w:styleId="BesuchterLink">
    <w:name w:val="FollowedHyperlink"/>
    <w:rsid w:val="008A053C"/>
    <w:rPr>
      <w:color w:val="800080"/>
      <w:u w:val="single"/>
    </w:rPr>
  </w:style>
  <w:style w:type="paragraph" w:customStyle="1" w:styleId="12-6">
    <w:name w:val="12-6"/>
    <w:basedOn w:val="Standard"/>
    <w:qFormat/>
    <w:rsid w:val="00651BD0"/>
    <w:pPr>
      <w:spacing w:before="240"/>
      <w:ind w:left="1877" w:hanging="1877"/>
      <w:jc w:val="left"/>
    </w:pPr>
    <w:rPr>
      <w:lang w:val="de-DE"/>
    </w:rPr>
  </w:style>
  <w:style w:type="character" w:styleId="Kommentarzeichen">
    <w:name w:val="annotation reference"/>
    <w:rsid w:val="00E5782B"/>
    <w:rPr>
      <w:sz w:val="16"/>
      <w:szCs w:val="16"/>
    </w:rPr>
  </w:style>
  <w:style w:type="paragraph" w:styleId="Kommentartext">
    <w:name w:val="annotation text"/>
    <w:basedOn w:val="Standard"/>
    <w:link w:val="KommentartextZchn"/>
    <w:rsid w:val="00E5782B"/>
    <w:rPr>
      <w:szCs w:val="20"/>
    </w:rPr>
  </w:style>
  <w:style w:type="character" w:customStyle="1" w:styleId="KommentartextZchn">
    <w:name w:val="Kommentartext Zchn"/>
    <w:link w:val="Kommentartext"/>
    <w:rsid w:val="00E5782B"/>
    <w:rPr>
      <w:rFonts w:ascii="Arial" w:hAnsi="Arial"/>
      <w:lang w:val="de-AT"/>
    </w:rPr>
  </w:style>
  <w:style w:type="paragraph" w:styleId="Kommentarthema">
    <w:name w:val="annotation subject"/>
    <w:basedOn w:val="Kommentartext"/>
    <w:next w:val="Kommentartext"/>
    <w:link w:val="KommentarthemaZchn"/>
    <w:rsid w:val="00E5782B"/>
    <w:rPr>
      <w:b/>
      <w:bCs/>
    </w:rPr>
  </w:style>
  <w:style w:type="character" w:customStyle="1" w:styleId="KommentarthemaZchn">
    <w:name w:val="Kommentarthema Zchn"/>
    <w:link w:val="Kommentarthema"/>
    <w:rsid w:val="00E5782B"/>
    <w:rPr>
      <w:rFonts w:ascii="Arial" w:hAnsi="Arial"/>
      <w:b/>
      <w:bCs/>
      <w:lang w:val="de-AT"/>
    </w:rPr>
  </w:style>
  <w:style w:type="paragraph" w:customStyle="1" w:styleId="berschift1-0">
    <w:name w:val="Überschift 1-0"/>
    <w:basedOn w:val="Standard"/>
    <w:qFormat/>
    <w:rsid w:val="00FB3C6D"/>
    <w:pPr>
      <w:spacing w:before="360"/>
    </w:pPr>
    <w:rPr>
      <w:b/>
      <w:sz w:val="28"/>
    </w:rPr>
  </w:style>
  <w:style w:type="paragraph" w:styleId="Listenabsatz">
    <w:name w:val="List Paragraph"/>
    <w:basedOn w:val="Standard"/>
    <w:uiPriority w:val="34"/>
    <w:qFormat/>
    <w:rsid w:val="00A52D3A"/>
    <w:pPr>
      <w:ind w:left="720"/>
      <w:contextualSpacing/>
    </w:pPr>
  </w:style>
  <w:style w:type="paragraph" w:styleId="Untertitel">
    <w:name w:val="Subtitle"/>
    <w:basedOn w:val="Standard"/>
    <w:next w:val="Standard"/>
    <w:link w:val="UntertitelZchn"/>
    <w:qFormat/>
    <w:rsid w:val="009D016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9D0165"/>
    <w:rPr>
      <w:rFonts w:asciiTheme="minorHAnsi" w:eastAsiaTheme="minorEastAsia" w:hAnsiTheme="minorHAnsi" w:cstheme="minorBidi"/>
      <w:color w:val="5A5A5A" w:themeColor="text1" w:themeTint="A5"/>
      <w:spacing w:val="15"/>
      <w:sz w:val="22"/>
      <w:szCs w:val="22"/>
      <w:lang w:val="de-AT"/>
    </w:rPr>
  </w:style>
  <w:style w:type="paragraph" w:styleId="Funotentext">
    <w:name w:val="footnote text"/>
    <w:basedOn w:val="Standard"/>
    <w:link w:val="FunotentextZchn"/>
    <w:semiHidden/>
    <w:unhideWhenUsed/>
    <w:rsid w:val="0070007B"/>
    <w:pPr>
      <w:spacing w:before="0" w:after="0"/>
    </w:pPr>
    <w:rPr>
      <w:szCs w:val="20"/>
    </w:rPr>
  </w:style>
  <w:style w:type="character" w:customStyle="1" w:styleId="FunotentextZchn">
    <w:name w:val="Fußnotentext Zchn"/>
    <w:basedOn w:val="Absatz-Standardschriftart"/>
    <w:link w:val="Funotentext"/>
    <w:semiHidden/>
    <w:rsid w:val="0070007B"/>
    <w:rPr>
      <w:rFonts w:ascii="Arial" w:hAnsi="Arial"/>
      <w:lang w:val="de-AT"/>
    </w:rPr>
  </w:style>
  <w:style w:type="character" w:styleId="Funotenzeichen">
    <w:name w:val="footnote reference"/>
    <w:basedOn w:val="Absatz-Standardschriftart"/>
    <w:semiHidden/>
    <w:unhideWhenUsed/>
    <w:rsid w:val="0070007B"/>
    <w:rPr>
      <w:vertAlign w:val="superscript"/>
    </w:rPr>
  </w:style>
  <w:style w:type="character" w:customStyle="1" w:styleId="KopfzeileZchn">
    <w:name w:val="Kopfzeile Zchn"/>
    <w:basedOn w:val="Absatz-Standardschriftart"/>
    <w:link w:val="Kopfzeile"/>
    <w:rsid w:val="000B6706"/>
    <w:rPr>
      <w:rFonts w:ascii="Arial" w:hAnsi="Arial"/>
      <w:szCs w:val="24"/>
      <w:lang w:val="de-AT"/>
    </w:rPr>
  </w:style>
  <w:style w:type="paragraph" w:styleId="Beschriftung">
    <w:name w:val="caption"/>
    <w:basedOn w:val="Standard"/>
    <w:next w:val="Standard"/>
    <w:unhideWhenUsed/>
    <w:qFormat/>
    <w:rsid w:val="00736C0B"/>
    <w:pPr>
      <w:spacing w:before="0" w:after="200"/>
    </w:pPr>
    <w:rPr>
      <w:bCs/>
      <w:i/>
      <w:color w:val="115A7B"/>
      <w:szCs w:val="18"/>
      <w:lang w:val="en-US" w:eastAsia="x-none"/>
    </w:rPr>
  </w:style>
  <w:style w:type="character" w:customStyle="1" w:styleId="berschrift5Zchn">
    <w:name w:val="Überschrift 5 Zchn"/>
    <w:basedOn w:val="Absatz-Standardschriftart"/>
    <w:link w:val="berschrift5"/>
    <w:semiHidden/>
    <w:rsid w:val="00900B2F"/>
    <w:rPr>
      <w:rFonts w:asciiTheme="majorHAnsi" w:eastAsiaTheme="majorEastAsia" w:hAnsiTheme="majorHAnsi" w:cstheme="majorBidi"/>
      <w:color w:val="365F91" w:themeColor="accent1" w:themeShade="BF"/>
      <w:szCs w:val="24"/>
      <w:lang w:val="de-AT"/>
    </w:rPr>
  </w:style>
  <w:style w:type="character" w:customStyle="1" w:styleId="berschrift6Zchn">
    <w:name w:val="Überschrift 6 Zchn"/>
    <w:basedOn w:val="Absatz-Standardschriftart"/>
    <w:link w:val="berschrift6"/>
    <w:semiHidden/>
    <w:rsid w:val="00900B2F"/>
    <w:rPr>
      <w:rFonts w:asciiTheme="majorHAnsi" w:eastAsiaTheme="majorEastAsia" w:hAnsiTheme="majorHAnsi" w:cstheme="majorBidi"/>
      <w:color w:val="243F60" w:themeColor="accent1" w:themeShade="7F"/>
      <w:szCs w:val="24"/>
      <w:lang w:val="de-AT"/>
    </w:rPr>
  </w:style>
  <w:style w:type="character" w:customStyle="1" w:styleId="berschrift8Zchn">
    <w:name w:val="Überschrift 8 Zchn"/>
    <w:basedOn w:val="Absatz-Standardschriftart"/>
    <w:link w:val="berschrift8"/>
    <w:semiHidden/>
    <w:rsid w:val="00900B2F"/>
    <w:rPr>
      <w:rFonts w:asciiTheme="majorHAnsi" w:eastAsiaTheme="majorEastAsia" w:hAnsiTheme="majorHAnsi" w:cstheme="majorBidi"/>
      <w:color w:val="272727" w:themeColor="text1" w:themeTint="D8"/>
      <w:sz w:val="21"/>
      <w:szCs w:val="21"/>
      <w:lang w:val="de-AT"/>
    </w:rPr>
  </w:style>
  <w:style w:type="character" w:customStyle="1" w:styleId="berschrift9Zchn">
    <w:name w:val="Überschrift 9 Zchn"/>
    <w:basedOn w:val="Absatz-Standardschriftart"/>
    <w:link w:val="berschrift9"/>
    <w:semiHidden/>
    <w:rsid w:val="00900B2F"/>
    <w:rPr>
      <w:rFonts w:asciiTheme="majorHAnsi" w:eastAsiaTheme="majorEastAsia" w:hAnsiTheme="majorHAnsi" w:cstheme="majorBidi"/>
      <w:i/>
      <w:iCs/>
      <w:color w:val="272727" w:themeColor="text1" w:themeTint="D8"/>
      <w:sz w:val="21"/>
      <w:szCs w:val="21"/>
      <w:lang w:val="de-AT"/>
    </w:rPr>
  </w:style>
  <w:style w:type="paragraph" w:customStyle="1" w:styleId="Titeladresse">
    <w:name w:val="Titeladresse"/>
    <w:basedOn w:val="Standard"/>
    <w:rsid w:val="001E6EDA"/>
    <w:pPr>
      <w:jc w:val="center"/>
    </w:pPr>
    <w:rPr>
      <w:szCs w:val="20"/>
    </w:rPr>
  </w:style>
  <w:style w:type="paragraph" w:customStyle="1" w:styleId="Formatvorlageberschift1-0125PtLinks">
    <w:name w:val="Formatvorlage Überschift 1-0 + 125 Pt. Links"/>
    <w:basedOn w:val="berschift1-0"/>
    <w:rsid w:val="0010114E"/>
    <w:pPr>
      <w:jc w:val="left"/>
    </w:pPr>
    <w:rPr>
      <w:bCs/>
      <w:color w:val="115A7B"/>
      <w:sz w:val="25"/>
      <w:szCs w:val="20"/>
    </w:rPr>
  </w:style>
  <w:style w:type="character" w:styleId="NichtaufgelsteErwhnung">
    <w:name w:val="Unresolved Mention"/>
    <w:basedOn w:val="Absatz-Standardschriftart"/>
    <w:uiPriority w:val="99"/>
    <w:semiHidden/>
    <w:unhideWhenUsed/>
    <w:rsid w:val="000C3CB5"/>
    <w:rPr>
      <w:color w:val="808080"/>
      <w:shd w:val="clear" w:color="auto" w:fill="E6E6E6"/>
    </w:rPr>
  </w:style>
  <w:style w:type="paragraph" w:styleId="Verzeichnis4">
    <w:name w:val="toc 4"/>
    <w:basedOn w:val="Standard"/>
    <w:next w:val="Standard"/>
    <w:autoRedefine/>
    <w:uiPriority w:val="39"/>
    <w:unhideWhenUsed/>
    <w:rsid w:val="00CC0AC7"/>
    <w:pPr>
      <w:spacing w:after="100"/>
      <w:ind w:left="660"/>
    </w:pPr>
  </w:style>
  <w:style w:type="paragraph" w:customStyle="1" w:styleId="Titel-1">
    <w:name w:val="Titel-1"/>
    <w:basedOn w:val="Titel"/>
    <w:qFormat/>
    <w:rsid w:val="007144DE"/>
    <w:rPr>
      <w:sz w:val="40"/>
      <w:lang w:val="de-AT"/>
    </w:rPr>
  </w:style>
  <w:style w:type="paragraph" w:customStyle="1" w:styleId="Titel-2">
    <w:name w:val="Titel-2"/>
    <w:basedOn w:val="Titel"/>
    <w:qFormat/>
    <w:rsid w:val="007144DE"/>
    <w:rPr>
      <w:sz w:val="36"/>
      <w:lang w:val="de-AT"/>
    </w:rPr>
  </w:style>
  <w:style w:type="paragraph" w:customStyle="1" w:styleId="Titel-3">
    <w:name w:val="Titel-3"/>
    <w:basedOn w:val="Titel"/>
    <w:rsid w:val="007144DE"/>
    <w:rPr>
      <w:sz w:val="32"/>
    </w:rPr>
  </w:style>
  <w:style w:type="character" w:styleId="Platzhaltertext">
    <w:name w:val="Placeholder Text"/>
    <w:basedOn w:val="Absatz-Standardschriftart"/>
    <w:uiPriority w:val="99"/>
    <w:semiHidden/>
    <w:rsid w:val="000A3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5921">
      <w:bodyDiv w:val="1"/>
      <w:marLeft w:val="0"/>
      <w:marRight w:val="0"/>
      <w:marTop w:val="0"/>
      <w:marBottom w:val="0"/>
      <w:divBdr>
        <w:top w:val="none" w:sz="0" w:space="0" w:color="auto"/>
        <w:left w:val="none" w:sz="0" w:space="0" w:color="auto"/>
        <w:bottom w:val="none" w:sz="0" w:space="0" w:color="auto"/>
        <w:right w:val="none" w:sz="0" w:space="0" w:color="auto"/>
      </w:divBdr>
      <w:divsChild>
        <w:div w:id="540899911">
          <w:marLeft w:val="0"/>
          <w:marRight w:val="0"/>
          <w:marTop w:val="300"/>
          <w:marBottom w:val="300"/>
          <w:divBdr>
            <w:top w:val="none" w:sz="0" w:space="0" w:color="auto"/>
            <w:left w:val="none" w:sz="0" w:space="0" w:color="auto"/>
            <w:bottom w:val="none" w:sz="0" w:space="0" w:color="auto"/>
            <w:right w:val="none" w:sz="0" w:space="0" w:color="auto"/>
          </w:divBdr>
          <w:divsChild>
            <w:div w:id="696582582">
              <w:marLeft w:val="0"/>
              <w:marRight w:val="0"/>
              <w:marTop w:val="0"/>
              <w:marBottom w:val="0"/>
              <w:divBdr>
                <w:top w:val="none" w:sz="0" w:space="0" w:color="auto"/>
                <w:left w:val="none" w:sz="0" w:space="0" w:color="auto"/>
                <w:bottom w:val="none" w:sz="0" w:space="0" w:color="auto"/>
                <w:right w:val="none" w:sz="0" w:space="0" w:color="auto"/>
              </w:divBdr>
              <w:divsChild>
                <w:div w:id="946085437">
                  <w:marLeft w:val="150"/>
                  <w:marRight w:val="150"/>
                  <w:marTop w:val="0"/>
                  <w:marBottom w:val="0"/>
                  <w:divBdr>
                    <w:top w:val="none" w:sz="0" w:space="0" w:color="auto"/>
                    <w:left w:val="none" w:sz="0" w:space="0" w:color="auto"/>
                    <w:bottom w:val="none" w:sz="0" w:space="0" w:color="auto"/>
                    <w:right w:val="none" w:sz="0" w:space="0" w:color="auto"/>
                  </w:divBdr>
                  <w:divsChild>
                    <w:div w:id="361323761">
                      <w:marLeft w:val="0"/>
                      <w:marRight w:val="0"/>
                      <w:marTop w:val="0"/>
                      <w:marBottom w:val="0"/>
                      <w:divBdr>
                        <w:top w:val="none" w:sz="0" w:space="0" w:color="auto"/>
                        <w:left w:val="none" w:sz="0" w:space="0" w:color="auto"/>
                        <w:bottom w:val="none" w:sz="0" w:space="0" w:color="auto"/>
                        <w:right w:val="none" w:sz="0" w:space="0" w:color="auto"/>
                      </w:divBdr>
                      <w:divsChild>
                        <w:div w:id="1346710161">
                          <w:marLeft w:val="0"/>
                          <w:marRight w:val="0"/>
                          <w:marTop w:val="0"/>
                          <w:marBottom w:val="0"/>
                          <w:divBdr>
                            <w:top w:val="none" w:sz="0" w:space="0" w:color="auto"/>
                            <w:left w:val="none" w:sz="0" w:space="0" w:color="auto"/>
                            <w:bottom w:val="none" w:sz="0" w:space="0" w:color="auto"/>
                            <w:right w:val="none" w:sz="0" w:space="0" w:color="auto"/>
                          </w:divBdr>
                          <w:divsChild>
                            <w:div w:id="50345863">
                              <w:marLeft w:val="0"/>
                              <w:marRight w:val="0"/>
                              <w:marTop w:val="0"/>
                              <w:marBottom w:val="0"/>
                              <w:divBdr>
                                <w:top w:val="none" w:sz="0" w:space="0" w:color="auto"/>
                                <w:left w:val="none" w:sz="0" w:space="0" w:color="auto"/>
                                <w:bottom w:val="none" w:sz="0" w:space="0" w:color="auto"/>
                                <w:right w:val="none" w:sz="0" w:space="0" w:color="auto"/>
                              </w:divBdr>
                              <w:divsChild>
                                <w:div w:id="364447044">
                                  <w:marLeft w:val="75"/>
                                  <w:marRight w:val="75"/>
                                  <w:marTop w:val="75"/>
                                  <w:marBottom w:val="75"/>
                                  <w:divBdr>
                                    <w:top w:val="none" w:sz="0" w:space="0" w:color="auto"/>
                                    <w:left w:val="none" w:sz="0" w:space="0" w:color="auto"/>
                                    <w:bottom w:val="none" w:sz="0" w:space="0" w:color="auto"/>
                                    <w:right w:val="none" w:sz="0" w:space="0" w:color="auto"/>
                                  </w:divBdr>
                                  <w:divsChild>
                                    <w:div w:id="1684933363">
                                      <w:marLeft w:val="0"/>
                                      <w:marRight w:val="0"/>
                                      <w:marTop w:val="0"/>
                                      <w:marBottom w:val="0"/>
                                      <w:divBdr>
                                        <w:top w:val="none" w:sz="0" w:space="0" w:color="auto"/>
                                        <w:left w:val="none" w:sz="0" w:space="0" w:color="auto"/>
                                        <w:bottom w:val="none" w:sz="0" w:space="0" w:color="auto"/>
                                        <w:right w:val="none" w:sz="0" w:space="0" w:color="auto"/>
                                      </w:divBdr>
                                      <w:divsChild>
                                        <w:div w:id="1763253950">
                                          <w:marLeft w:val="0"/>
                                          <w:marRight w:val="0"/>
                                          <w:marTop w:val="0"/>
                                          <w:marBottom w:val="0"/>
                                          <w:divBdr>
                                            <w:top w:val="none" w:sz="0" w:space="0" w:color="auto"/>
                                            <w:left w:val="none" w:sz="0" w:space="0" w:color="auto"/>
                                            <w:bottom w:val="none" w:sz="0" w:space="0" w:color="auto"/>
                                            <w:right w:val="none" w:sz="0" w:space="0" w:color="auto"/>
                                          </w:divBdr>
                                          <w:divsChild>
                                            <w:div w:id="13501812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646413">
      <w:bodyDiv w:val="1"/>
      <w:marLeft w:val="0"/>
      <w:marRight w:val="0"/>
      <w:marTop w:val="0"/>
      <w:marBottom w:val="0"/>
      <w:divBdr>
        <w:top w:val="none" w:sz="0" w:space="0" w:color="auto"/>
        <w:left w:val="none" w:sz="0" w:space="0" w:color="auto"/>
        <w:bottom w:val="none" w:sz="0" w:space="0" w:color="auto"/>
        <w:right w:val="none" w:sz="0" w:space="0" w:color="auto"/>
      </w:divBdr>
    </w:div>
    <w:div w:id="811872413">
      <w:bodyDiv w:val="1"/>
      <w:marLeft w:val="0"/>
      <w:marRight w:val="0"/>
      <w:marTop w:val="0"/>
      <w:marBottom w:val="0"/>
      <w:divBdr>
        <w:top w:val="none" w:sz="0" w:space="0" w:color="auto"/>
        <w:left w:val="none" w:sz="0" w:space="0" w:color="auto"/>
        <w:bottom w:val="none" w:sz="0" w:space="0" w:color="auto"/>
        <w:right w:val="none" w:sz="0" w:space="0" w:color="auto"/>
      </w:divBdr>
    </w:div>
    <w:div w:id="1472291473">
      <w:bodyDiv w:val="1"/>
      <w:marLeft w:val="0"/>
      <w:marRight w:val="0"/>
      <w:marTop w:val="0"/>
      <w:marBottom w:val="0"/>
      <w:divBdr>
        <w:top w:val="none" w:sz="0" w:space="0" w:color="auto"/>
        <w:left w:val="none" w:sz="0" w:space="0" w:color="auto"/>
        <w:bottom w:val="none" w:sz="0" w:space="0" w:color="auto"/>
        <w:right w:val="none" w:sz="0" w:space="0" w:color="auto"/>
      </w:divBdr>
    </w:div>
    <w:div w:id="20175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ffice@breano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Excel_Worksheet.xlsx"/><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zdedeanu\Downloads\2018-03-14%20Anforderungsdefinition%20Vorlage%20v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81E540C2154F028C37290278BE3F71"/>
        <w:category>
          <w:name w:val="Allgemein"/>
          <w:gallery w:val="placeholder"/>
        </w:category>
        <w:types>
          <w:type w:val="bbPlcHdr"/>
        </w:types>
        <w:behaviors>
          <w:behavior w:val="content"/>
        </w:behaviors>
        <w:guid w:val="{DCD251EB-1BB4-4DEC-AF7F-586E9858F9E7}"/>
      </w:docPartPr>
      <w:docPartBody>
        <w:p w:rsidR="00431D70" w:rsidRDefault="00431D70">
          <w:pPr>
            <w:pStyle w:val="DE81E540C2154F028C37290278BE3F71"/>
          </w:pPr>
          <w:r w:rsidRPr="00D84875">
            <w:rPr>
              <w:rStyle w:val="Platzhaltertext"/>
            </w:rPr>
            <w:t>[Title]</w:t>
          </w:r>
        </w:p>
      </w:docPartBody>
    </w:docPart>
    <w:docPart>
      <w:docPartPr>
        <w:name w:val="B6C480F4F59249AB8E5B17DEB2C9829E"/>
        <w:category>
          <w:name w:val="Allgemein"/>
          <w:gallery w:val="placeholder"/>
        </w:category>
        <w:types>
          <w:type w:val="bbPlcHdr"/>
        </w:types>
        <w:behaviors>
          <w:behavior w:val="content"/>
        </w:behaviors>
        <w:guid w:val="{C501F312-B301-4AA1-B568-E4AD3259CD2B}"/>
      </w:docPartPr>
      <w:docPartBody>
        <w:p w:rsidR="00431D70" w:rsidRDefault="00431D70">
          <w:pPr>
            <w:pStyle w:val="B6C480F4F59249AB8E5B17DEB2C9829E"/>
          </w:pPr>
          <w:r w:rsidRPr="00D84875">
            <w:rPr>
              <w:rStyle w:val="Platzhaltertext"/>
            </w:rPr>
            <w:t>[Subject]</w:t>
          </w:r>
        </w:p>
      </w:docPartBody>
    </w:docPart>
    <w:docPart>
      <w:docPartPr>
        <w:name w:val="C5F304FE15134335B76B4323B4A0DCD0"/>
        <w:category>
          <w:name w:val="Allgemein"/>
          <w:gallery w:val="placeholder"/>
        </w:category>
        <w:types>
          <w:type w:val="bbPlcHdr"/>
        </w:types>
        <w:behaviors>
          <w:behavior w:val="content"/>
        </w:behaviors>
        <w:guid w:val="{13F6D6B1-6774-457E-BEEE-B43F6D15E19E}"/>
      </w:docPartPr>
      <w:docPartBody>
        <w:p w:rsidR="00431D70" w:rsidRDefault="00431D70">
          <w:pPr>
            <w:pStyle w:val="C5F304FE15134335B76B4323B4A0DCD0"/>
          </w:pPr>
          <w:r w:rsidRPr="00D84875">
            <w:rPr>
              <w:rStyle w:val="Platzhaltertext"/>
            </w:rPr>
            <w:t>[Author]</w:t>
          </w:r>
        </w:p>
      </w:docPartBody>
    </w:docPart>
    <w:docPart>
      <w:docPartPr>
        <w:name w:val="6B8CFFD9A3854095ADC631B0576B3A0D"/>
        <w:category>
          <w:name w:val="Allgemein"/>
          <w:gallery w:val="placeholder"/>
        </w:category>
        <w:types>
          <w:type w:val="bbPlcHdr"/>
        </w:types>
        <w:behaviors>
          <w:behavior w:val="content"/>
        </w:behaviors>
        <w:guid w:val="{63781846-F234-40DA-B537-7666D2B03097}"/>
      </w:docPartPr>
      <w:docPartBody>
        <w:p w:rsidR="00431D70" w:rsidRDefault="00431D70">
          <w:pPr>
            <w:pStyle w:val="6B8CFFD9A3854095ADC631B0576B3A0D"/>
          </w:pPr>
          <w:r w:rsidRPr="00D84875">
            <w:rPr>
              <w:rStyle w:val="Platzhaltertext"/>
            </w:rPr>
            <w:t>[Title]</w:t>
          </w:r>
        </w:p>
      </w:docPartBody>
    </w:docPart>
    <w:docPart>
      <w:docPartPr>
        <w:name w:val="39CCCF532DD74AB3B0EE213961961E18"/>
        <w:category>
          <w:name w:val="Allgemein"/>
          <w:gallery w:val="placeholder"/>
        </w:category>
        <w:types>
          <w:type w:val="bbPlcHdr"/>
        </w:types>
        <w:behaviors>
          <w:behavior w:val="content"/>
        </w:behaviors>
        <w:guid w:val="{C79337E8-8AE9-4ADA-A559-250171A33F61}"/>
      </w:docPartPr>
      <w:docPartBody>
        <w:p w:rsidR="00431D70" w:rsidRDefault="00431D70">
          <w:pPr>
            <w:pStyle w:val="39CCCF532DD74AB3B0EE213961961E18"/>
          </w:pPr>
          <w:r w:rsidRPr="00D84875">
            <w:rPr>
              <w:rStyle w:val="Platzhalt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70"/>
    <w:rsid w:val="00431D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DE81E540C2154F028C37290278BE3F71">
    <w:name w:val="DE81E540C2154F028C37290278BE3F71"/>
  </w:style>
  <w:style w:type="paragraph" w:customStyle="1" w:styleId="B6C480F4F59249AB8E5B17DEB2C9829E">
    <w:name w:val="B6C480F4F59249AB8E5B17DEB2C9829E"/>
  </w:style>
  <w:style w:type="paragraph" w:customStyle="1" w:styleId="C5F304FE15134335B76B4323B4A0DCD0">
    <w:name w:val="C5F304FE15134335B76B4323B4A0DCD0"/>
  </w:style>
  <w:style w:type="paragraph" w:customStyle="1" w:styleId="6B8CFFD9A3854095ADC631B0576B3A0D">
    <w:name w:val="6B8CFFD9A3854095ADC631B0576B3A0D"/>
  </w:style>
  <w:style w:type="paragraph" w:customStyle="1" w:styleId="39CCCF532DD74AB3B0EE213961961E18">
    <w:name w:val="39CCCF532DD74AB3B0EE21396196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4523A-0BCE-4E2C-885B-0A1315F3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2018-03-14 Anforderungsdefinition Vorlage v1.0.dotx</Template>
  <TotalTime>0</TotalTime>
  <Pages>7</Pages>
  <Words>513</Words>
  <Characters>4493</Characters>
  <Application>Microsoft Office Word</Application>
  <DocSecurity>0</DocSecurity>
  <Lines>37</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Anforderungsdefinition</vt:lpstr>
      <vt:lpstr>Anforderungsdefinition</vt:lpstr>
    </vt:vector>
  </TitlesOfParts>
  <Company>Breanos Software</Company>
  <LinksUpToDate>false</LinksUpToDate>
  <CharactersWithSpaces>4997</CharactersWithSpaces>
  <SharedDoc>false</SharedDoc>
  <HLinks>
    <vt:vector size="120" baseType="variant">
      <vt:variant>
        <vt:i4>1572924</vt:i4>
      </vt:variant>
      <vt:variant>
        <vt:i4>113</vt:i4>
      </vt:variant>
      <vt:variant>
        <vt:i4>0</vt:i4>
      </vt:variant>
      <vt:variant>
        <vt:i4>5</vt:i4>
      </vt:variant>
      <vt:variant>
        <vt:lpwstr/>
      </vt:variant>
      <vt:variant>
        <vt:lpwstr>_Toc286694153</vt:lpwstr>
      </vt:variant>
      <vt:variant>
        <vt:i4>1572924</vt:i4>
      </vt:variant>
      <vt:variant>
        <vt:i4>107</vt:i4>
      </vt:variant>
      <vt:variant>
        <vt:i4>0</vt:i4>
      </vt:variant>
      <vt:variant>
        <vt:i4>5</vt:i4>
      </vt:variant>
      <vt:variant>
        <vt:lpwstr/>
      </vt:variant>
      <vt:variant>
        <vt:lpwstr>_Toc286694152</vt:lpwstr>
      </vt:variant>
      <vt:variant>
        <vt:i4>1572924</vt:i4>
      </vt:variant>
      <vt:variant>
        <vt:i4>101</vt:i4>
      </vt:variant>
      <vt:variant>
        <vt:i4>0</vt:i4>
      </vt:variant>
      <vt:variant>
        <vt:i4>5</vt:i4>
      </vt:variant>
      <vt:variant>
        <vt:lpwstr/>
      </vt:variant>
      <vt:variant>
        <vt:lpwstr>_Toc286694151</vt:lpwstr>
      </vt:variant>
      <vt:variant>
        <vt:i4>1572924</vt:i4>
      </vt:variant>
      <vt:variant>
        <vt:i4>95</vt:i4>
      </vt:variant>
      <vt:variant>
        <vt:i4>0</vt:i4>
      </vt:variant>
      <vt:variant>
        <vt:i4>5</vt:i4>
      </vt:variant>
      <vt:variant>
        <vt:lpwstr/>
      </vt:variant>
      <vt:variant>
        <vt:lpwstr>_Toc286694150</vt:lpwstr>
      </vt:variant>
      <vt:variant>
        <vt:i4>1638460</vt:i4>
      </vt:variant>
      <vt:variant>
        <vt:i4>89</vt:i4>
      </vt:variant>
      <vt:variant>
        <vt:i4>0</vt:i4>
      </vt:variant>
      <vt:variant>
        <vt:i4>5</vt:i4>
      </vt:variant>
      <vt:variant>
        <vt:lpwstr/>
      </vt:variant>
      <vt:variant>
        <vt:lpwstr>_Toc286694149</vt:lpwstr>
      </vt:variant>
      <vt:variant>
        <vt:i4>1638460</vt:i4>
      </vt:variant>
      <vt:variant>
        <vt:i4>83</vt:i4>
      </vt:variant>
      <vt:variant>
        <vt:i4>0</vt:i4>
      </vt:variant>
      <vt:variant>
        <vt:i4>5</vt:i4>
      </vt:variant>
      <vt:variant>
        <vt:lpwstr/>
      </vt:variant>
      <vt:variant>
        <vt:lpwstr>_Toc286694148</vt:lpwstr>
      </vt:variant>
      <vt:variant>
        <vt:i4>1638460</vt:i4>
      </vt:variant>
      <vt:variant>
        <vt:i4>77</vt:i4>
      </vt:variant>
      <vt:variant>
        <vt:i4>0</vt:i4>
      </vt:variant>
      <vt:variant>
        <vt:i4>5</vt:i4>
      </vt:variant>
      <vt:variant>
        <vt:lpwstr/>
      </vt:variant>
      <vt:variant>
        <vt:lpwstr>_Toc286694147</vt:lpwstr>
      </vt:variant>
      <vt:variant>
        <vt:i4>1638460</vt:i4>
      </vt:variant>
      <vt:variant>
        <vt:i4>71</vt:i4>
      </vt:variant>
      <vt:variant>
        <vt:i4>0</vt:i4>
      </vt:variant>
      <vt:variant>
        <vt:i4>5</vt:i4>
      </vt:variant>
      <vt:variant>
        <vt:lpwstr/>
      </vt:variant>
      <vt:variant>
        <vt:lpwstr>_Toc286694146</vt:lpwstr>
      </vt:variant>
      <vt:variant>
        <vt:i4>1638460</vt:i4>
      </vt:variant>
      <vt:variant>
        <vt:i4>65</vt:i4>
      </vt:variant>
      <vt:variant>
        <vt:i4>0</vt:i4>
      </vt:variant>
      <vt:variant>
        <vt:i4>5</vt:i4>
      </vt:variant>
      <vt:variant>
        <vt:lpwstr/>
      </vt:variant>
      <vt:variant>
        <vt:lpwstr>_Toc286694145</vt:lpwstr>
      </vt:variant>
      <vt:variant>
        <vt:i4>1638460</vt:i4>
      </vt:variant>
      <vt:variant>
        <vt:i4>59</vt:i4>
      </vt:variant>
      <vt:variant>
        <vt:i4>0</vt:i4>
      </vt:variant>
      <vt:variant>
        <vt:i4>5</vt:i4>
      </vt:variant>
      <vt:variant>
        <vt:lpwstr/>
      </vt:variant>
      <vt:variant>
        <vt:lpwstr>_Toc286694144</vt:lpwstr>
      </vt:variant>
      <vt:variant>
        <vt:i4>1638460</vt:i4>
      </vt:variant>
      <vt:variant>
        <vt:i4>53</vt:i4>
      </vt:variant>
      <vt:variant>
        <vt:i4>0</vt:i4>
      </vt:variant>
      <vt:variant>
        <vt:i4>5</vt:i4>
      </vt:variant>
      <vt:variant>
        <vt:lpwstr/>
      </vt:variant>
      <vt:variant>
        <vt:lpwstr>_Toc286694143</vt:lpwstr>
      </vt:variant>
      <vt:variant>
        <vt:i4>1638460</vt:i4>
      </vt:variant>
      <vt:variant>
        <vt:i4>47</vt:i4>
      </vt:variant>
      <vt:variant>
        <vt:i4>0</vt:i4>
      </vt:variant>
      <vt:variant>
        <vt:i4>5</vt:i4>
      </vt:variant>
      <vt:variant>
        <vt:lpwstr/>
      </vt:variant>
      <vt:variant>
        <vt:lpwstr>_Toc286694142</vt:lpwstr>
      </vt:variant>
      <vt:variant>
        <vt:i4>1638460</vt:i4>
      </vt:variant>
      <vt:variant>
        <vt:i4>41</vt:i4>
      </vt:variant>
      <vt:variant>
        <vt:i4>0</vt:i4>
      </vt:variant>
      <vt:variant>
        <vt:i4>5</vt:i4>
      </vt:variant>
      <vt:variant>
        <vt:lpwstr/>
      </vt:variant>
      <vt:variant>
        <vt:lpwstr>_Toc286694141</vt:lpwstr>
      </vt:variant>
      <vt:variant>
        <vt:i4>1638460</vt:i4>
      </vt:variant>
      <vt:variant>
        <vt:i4>35</vt:i4>
      </vt:variant>
      <vt:variant>
        <vt:i4>0</vt:i4>
      </vt:variant>
      <vt:variant>
        <vt:i4>5</vt:i4>
      </vt:variant>
      <vt:variant>
        <vt:lpwstr/>
      </vt:variant>
      <vt:variant>
        <vt:lpwstr>_Toc286694140</vt:lpwstr>
      </vt:variant>
      <vt:variant>
        <vt:i4>1966140</vt:i4>
      </vt:variant>
      <vt:variant>
        <vt:i4>29</vt:i4>
      </vt:variant>
      <vt:variant>
        <vt:i4>0</vt:i4>
      </vt:variant>
      <vt:variant>
        <vt:i4>5</vt:i4>
      </vt:variant>
      <vt:variant>
        <vt:lpwstr/>
      </vt:variant>
      <vt:variant>
        <vt:lpwstr>_Toc286694139</vt:lpwstr>
      </vt:variant>
      <vt:variant>
        <vt:i4>1966140</vt:i4>
      </vt:variant>
      <vt:variant>
        <vt:i4>23</vt:i4>
      </vt:variant>
      <vt:variant>
        <vt:i4>0</vt:i4>
      </vt:variant>
      <vt:variant>
        <vt:i4>5</vt:i4>
      </vt:variant>
      <vt:variant>
        <vt:lpwstr/>
      </vt:variant>
      <vt:variant>
        <vt:lpwstr>_Toc286694138</vt:lpwstr>
      </vt:variant>
      <vt:variant>
        <vt:i4>1966140</vt:i4>
      </vt:variant>
      <vt:variant>
        <vt:i4>17</vt:i4>
      </vt:variant>
      <vt:variant>
        <vt:i4>0</vt:i4>
      </vt:variant>
      <vt:variant>
        <vt:i4>5</vt:i4>
      </vt:variant>
      <vt:variant>
        <vt:lpwstr/>
      </vt:variant>
      <vt:variant>
        <vt:lpwstr>_Toc286694137</vt:lpwstr>
      </vt:variant>
      <vt:variant>
        <vt:i4>1966140</vt:i4>
      </vt:variant>
      <vt:variant>
        <vt:i4>11</vt:i4>
      </vt:variant>
      <vt:variant>
        <vt:i4>0</vt:i4>
      </vt:variant>
      <vt:variant>
        <vt:i4>5</vt:i4>
      </vt:variant>
      <vt:variant>
        <vt:lpwstr/>
      </vt:variant>
      <vt:variant>
        <vt:lpwstr>_Toc286694136</vt:lpwstr>
      </vt:variant>
      <vt:variant>
        <vt:i4>1966140</vt:i4>
      </vt:variant>
      <vt:variant>
        <vt:i4>5</vt:i4>
      </vt:variant>
      <vt:variant>
        <vt:i4>0</vt:i4>
      </vt:variant>
      <vt:variant>
        <vt:i4>5</vt:i4>
      </vt:variant>
      <vt:variant>
        <vt:lpwstr/>
      </vt:variant>
      <vt:variant>
        <vt:lpwstr>_Toc286694135</vt:lpwstr>
      </vt:variant>
      <vt:variant>
        <vt:i4>7864391</vt:i4>
      </vt:variant>
      <vt:variant>
        <vt:i4>0</vt:i4>
      </vt:variant>
      <vt:variant>
        <vt:i4>0</vt:i4>
      </vt:variant>
      <vt:variant>
        <vt:i4>5</vt:i4>
      </vt:variant>
      <vt:variant>
        <vt:lpwstr>mailto:dominik.hutterer@wista-it.com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Anforderungsdefinition</dc:title>
  <dc:subject>Vorlage</dc:subject>
  <dc:creator>EBE</dc:creator>
  <cp:lastModifiedBy>Eduard Bezdedeanu</cp:lastModifiedBy>
  <cp:revision>11</cp:revision>
  <cp:lastPrinted>2017-12-19T13:24:00Z</cp:lastPrinted>
  <dcterms:created xsi:type="dcterms:W3CDTF">2018-11-09T12:20:00Z</dcterms:created>
  <dcterms:modified xsi:type="dcterms:W3CDTF">2018-11-13T08:11:00Z</dcterms:modified>
</cp:coreProperties>
</file>