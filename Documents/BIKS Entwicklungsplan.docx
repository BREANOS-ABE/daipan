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415" w:rsidRDefault="00561415" w:rsidP="00497BD3">
      <w:pPr>
        <w:pStyle w:val="Titel"/>
        <w:jc w:val="left"/>
        <w:rPr>
          <w:rFonts w:cs="Arial"/>
          <w:sz w:val="48"/>
        </w:rPr>
      </w:pPr>
    </w:p>
    <w:p w:rsidR="00044690" w:rsidRDefault="00044690" w:rsidP="00497BD3">
      <w:pPr>
        <w:pStyle w:val="Titel"/>
        <w:jc w:val="left"/>
        <w:rPr>
          <w:rFonts w:cs="Arial"/>
          <w:sz w:val="48"/>
        </w:rPr>
      </w:pPr>
    </w:p>
    <w:p w:rsidR="00044690" w:rsidRDefault="00044690" w:rsidP="00497BD3">
      <w:pPr>
        <w:pStyle w:val="Titel"/>
        <w:jc w:val="left"/>
        <w:rPr>
          <w:rFonts w:cs="Arial"/>
          <w:sz w:val="48"/>
        </w:rPr>
      </w:pPr>
    </w:p>
    <w:p w:rsidR="00561415" w:rsidRDefault="00A52D3A" w:rsidP="002E5E05">
      <w:pPr>
        <w:pStyle w:val="Titel"/>
        <w:rPr>
          <w:rFonts w:cs="Arial"/>
          <w:sz w:val="48"/>
        </w:rPr>
      </w:pPr>
      <w:r>
        <w:rPr>
          <w:rFonts w:cs="Arial"/>
          <w:sz w:val="48"/>
        </w:rPr>
        <w:t>Entwicklungsplan</w:t>
      </w:r>
    </w:p>
    <w:p w:rsidR="00561415" w:rsidRDefault="00561415" w:rsidP="00497BD3">
      <w:pPr>
        <w:pStyle w:val="Titel"/>
        <w:jc w:val="left"/>
        <w:rPr>
          <w:rFonts w:cs="Arial"/>
          <w:sz w:val="48"/>
        </w:rPr>
      </w:pPr>
    </w:p>
    <w:p w:rsidR="008F3E6F" w:rsidRDefault="00D056B6" w:rsidP="002E5E05">
      <w:pPr>
        <w:pStyle w:val="Titel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BIKS</w:t>
      </w:r>
    </w:p>
    <w:p w:rsidR="00A52D3A" w:rsidRDefault="00A52D3A" w:rsidP="00497BD3">
      <w:pPr>
        <w:pStyle w:val="Titel"/>
        <w:jc w:val="left"/>
        <w:rPr>
          <w:rFonts w:cs="Arial"/>
          <w:sz w:val="36"/>
          <w:szCs w:val="36"/>
        </w:rPr>
      </w:pPr>
    </w:p>
    <w:p w:rsidR="002E5E05" w:rsidRDefault="002E5E05" w:rsidP="00497BD3">
      <w:pPr>
        <w:pStyle w:val="Titel"/>
        <w:jc w:val="left"/>
        <w:rPr>
          <w:rFonts w:cs="Arial"/>
          <w:sz w:val="36"/>
          <w:szCs w:val="36"/>
        </w:rPr>
      </w:pPr>
    </w:p>
    <w:p w:rsidR="002E5E05" w:rsidRDefault="002E5E05" w:rsidP="00497BD3">
      <w:pPr>
        <w:pStyle w:val="Titel"/>
        <w:jc w:val="left"/>
        <w:rPr>
          <w:rFonts w:cs="Arial"/>
          <w:sz w:val="36"/>
          <w:szCs w:val="36"/>
        </w:rPr>
      </w:pPr>
    </w:p>
    <w:p w:rsidR="002E5E05" w:rsidRDefault="002E5E05" w:rsidP="00497BD3">
      <w:pPr>
        <w:pStyle w:val="Titel"/>
        <w:jc w:val="left"/>
        <w:rPr>
          <w:rFonts w:cs="Arial"/>
          <w:sz w:val="36"/>
          <w:szCs w:val="36"/>
        </w:rPr>
      </w:pPr>
    </w:p>
    <w:p w:rsidR="002E5E05" w:rsidRDefault="002E5E05" w:rsidP="00497BD3">
      <w:pPr>
        <w:pStyle w:val="Titel"/>
        <w:jc w:val="left"/>
        <w:rPr>
          <w:rFonts w:cs="Arial"/>
          <w:sz w:val="36"/>
          <w:szCs w:val="36"/>
        </w:rPr>
      </w:pPr>
    </w:p>
    <w:p w:rsidR="002E5E05" w:rsidRPr="00F92BF1" w:rsidRDefault="002E5E05" w:rsidP="002E5E05">
      <w:pPr>
        <w:pStyle w:val="Titel"/>
        <w:rPr>
          <w:rFonts w:cs="Arial"/>
          <w:sz w:val="36"/>
          <w:szCs w:val="36"/>
        </w:rPr>
      </w:pPr>
      <w:r>
        <w:rPr>
          <w:noProof/>
          <w:lang w:val="de-AT" w:eastAsia="de-AT"/>
        </w:rPr>
        <w:drawing>
          <wp:inline distT="0" distB="0" distL="0" distR="0">
            <wp:extent cx="2733675" cy="485775"/>
            <wp:effectExtent l="0" t="0" r="9525" b="9525"/>
            <wp:docPr id="8" name="Grafik 8" descr="BREANOS LOGO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EANOS LOGO V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  <w:r>
        <w:rPr>
          <w:rFonts w:cs="Arial"/>
          <w:lang w:val="de-DE"/>
        </w:rPr>
        <w:t>Neutorstraße 13</w:t>
      </w:r>
      <w:r>
        <w:rPr>
          <w:rFonts w:cs="Arial"/>
          <w:lang w:val="de-DE"/>
        </w:rPr>
        <w:br/>
        <w:t>5020 Salzburg</w:t>
      </w:r>
    </w:p>
    <w:p w:rsidR="002E5E05" w:rsidRDefault="002E5E05" w:rsidP="002E5E05">
      <w:pPr>
        <w:jc w:val="center"/>
        <w:rPr>
          <w:rFonts w:cs="Arial"/>
          <w:lang w:val="de-DE"/>
        </w:rPr>
      </w:pPr>
      <w:r>
        <w:rPr>
          <w:rFonts w:cs="Arial"/>
          <w:lang w:val="de-DE"/>
        </w:rPr>
        <w:t>AUSTRIA</w:t>
      </w:r>
    </w:p>
    <w:p w:rsidR="002E5E05" w:rsidRDefault="002E5E05" w:rsidP="002E5E05">
      <w:pPr>
        <w:jc w:val="center"/>
        <w:rPr>
          <w:rFonts w:cs="Arial"/>
          <w:lang w:val="de-DE"/>
        </w:rPr>
      </w:pPr>
    </w:p>
    <w:p w:rsidR="002E5E05" w:rsidRDefault="002E5E05" w:rsidP="002E5E05">
      <w:pPr>
        <w:jc w:val="center"/>
        <w:rPr>
          <w:rFonts w:cs="Arial"/>
          <w:lang w:val="de-DE"/>
        </w:rPr>
      </w:pPr>
      <w:r>
        <w:rPr>
          <w:rFonts w:cs="Arial"/>
          <w:lang w:val="de-DE"/>
        </w:rPr>
        <w:t>Tel: +43 (662) 276198-1</w:t>
      </w:r>
      <w:r w:rsidRPr="00F92BF1">
        <w:rPr>
          <w:rFonts w:cs="Arial"/>
          <w:lang w:val="de-DE"/>
        </w:rPr>
        <w:t>1</w:t>
      </w:r>
    </w:p>
    <w:p w:rsidR="002E5E05" w:rsidRDefault="002E5E05" w:rsidP="002E5E05">
      <w:pPr>
        <w:jc w:val="center"/>
        <w:rPr>
          <w:rFonts w:cs="Arial"/>
          <w:lang w:val="de-DE"/>
        </w:rPr>
      </w:pPr>
      <w:r>
        <w:rPr>
          <w:rFonts w:cs="Arial"/>
          <w:lang w:val="de-DE"/>
        </w:rPr>
        <w:t>Fax: +43 (662) 276198-98</w:t>
      </w:r>
    </w:p>
    <w:p w:rsidR="00247E45" w:rsidRDefault="00247E45" w:rsidP="00497BD3">
      <w:pPr>
        <w:jc w:val="left"/>
        <w:rPr>
          <w:rFonts w:cs="Arial"/>
          <w:lang w:val="de-DE"/>
        </w:rPr>
        <w:sectPr w:rsidR="00247E45" w:rsidSect="00FB3C6D">
          <w:headerReference w:type="default" r:id="rId9"/>
          <w:pgSz w:w="11906" w:h="16838" w:code="9"/>
          <w:pgMar w:top="1417" w:right="1417" w:bottom="1134" w:left="1417" w:header="369" w:footer="284" w:gutter="0"/>
          <w:cols w:space="708"/>
          <w:titlePg/>
          <w:docGrid w:linePitch="360"/>
        </w:sectPr>
      </w:pPr>
    </w:p>
    <w:p w:rsidR="00561415" w:rsidRDefault="00561415" w:rsidP="00497BD3">
      <w:pPr>
        <w:pStyle w:val="berschift1-0"/>
        <w:jc w:val="left"/>
      </w:pPr>
      <w:bookmarkStart w:id="0" w:name="_Toc367279141"/>
      <w:r>
        <w:lastRenderedPageBreak/>
        <w:t>Inhaltsverzeichnis</w:t>
      </w:r>
      <w:bookmarkEnd w:id="0"/>
    </w:p>
    <w:p w:rsidR="00251C4E" w:rsidRDefault="0056141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r>
        <w:rPr>
          <w:rFonts w:cs="Arial"/>
          <w:lang w:val="de-DE"/>
        </w:rPr>
        <w:fldChar w:fldCharType="begin"/>
      </w:r>
      <w:r>
        <w:rPr>
          <w:rFonts w:cs="Arial"/>
          <w:lang w:val="de-DE"/>
        </w:rPr>
        <w:instrText xml:space="preserve"> TOC \o "1-3" \h \z \u </w:instrText>
      </w:r>
      <w:r>
        <w:rPr>
          <w:rFonts w:cs="Arial"/>
          <w:lang w:val="de-DE"/>
        </w:rPr>
        <w:fldChar w:fldCharType="separate"/>
      </w:r>
      <w:hyperlink w:anchor="_Toc500755971" w:history="1">
        <w:r w:rsidR="00251C4E" w:rsidRPr="00DB3B39">
          <w:rPr>
            <w:rStyle w:val="Hyperlink"/>
            <w:noProof/>
          </w:rPr>
          <w:t>Änderungsverzeichnis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_Toc500755971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2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72" w:history="1">
        <w:r w:rsidR="00251C4E" w:rsidRPr="00DB3B39">
          <w:rPr>
            <w:rStyle w:val="Hyperlink"/>
            <w:noProof/>
          </w:rPr>
          <w:t>1</w:t>
        </w:r>
        <w:r w:rsidR="00251C4E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251C4E" w:rsidRPr="00DB3B39">
          <w:rPr>
            <w:rStyle w:val="Hyperlink"/>
            <w:noProof/>
          </w:rPr>
          <w:t>Vorwort (Foreword)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_Toc500755972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3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73" w:history="1">
        <w:r w:rsidR="00251C4E" w:rsidRPr="00DB3B39">
          <w:rPr>
            <w:rStyle w:val="Hyperlink"/>
            <w:noProof/>
          </w:rPr>
          <w:t>1.1 Ziel (Purpose)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_Toc500755973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3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74" w:history="1">
        <w:r w:rsidR="00251C4E" w:rsidRPr="00DB3B39">
          <w:rPr>
            <w:rStyle w:val="Hyperlink"/>
            <w:noProof/>
          </w:rPr>
          <w:t>1.2 Geltungsbereich (Scope)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_Toc500755974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3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75" w:history="1">
        <w:r w:rsidR="00251C4E" w:rsidRPr="00DB3B39">
          <w:rPr>
            <w:rStyle w:val="Hyperlink"/>
            <w:noProof/>
          </w:rPr>
          <w:t>1.3 Definitionen, Akronyme, Abkürzungen (Definitions, Acronyms, Abbreviations)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_Toc500755975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3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76" w:history="1">
        <w:r w:rsidR="00251C4E" w:rsidRPr="00DB3B39">
          <w:rPr>
            <w:rStyle w:val="Hyperlink"/>
            <w:noProof/>
          </w:rPr>
          <w:t>1.4 Verweise (References)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_Toc500755976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3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77" w:history="1">
        <w:r w:rsidR="00251C4E" w:rsidRPr="00DB3B39">
          <w:rPr>
            <w:rStyle w:val="Hyperlink"/>
            <w:noProof/>
            <w:lang w:val="en-US"/>
          </w:rPr>
          <w:t>2. Projektübersicht (Project Overview)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_Toc500755977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4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78" w:history="1">
        <w:r w:rsidR="00251C4E" w:rsidRPr="00DB3B39">
          <w:rPr>
            <w:rStyle w:val="Hyperlink"/>
            <w:noProof/>
          </w:rPr>
          <w:t>2.1 Projektziele, Annahmen, Einschränkungen (Project Purpose, Assumptions, Constraints)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_Toc500755978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4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79" w:history="1">
        <w:r w:rsidR="00251C4E" w:rsidRPr="00DB3B39">
          <w:rPr>
            <w:rStyle w:val="Hyperlink"/>
            <w:noProof/>
          </w:rPr>
          <w:t>3. Projektorganisation (Project Organization)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_Toc500755979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4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80" w:history="1">
        <w:r w:rsidR="00251C4E" w:rsidRPr="00DB3B39">
          <w:rPr>
            <w:rStyle w:val="Hyperlink"/>
            <w:noProof/>
          </w:rPr>
          <w:t>3.1 Organisationsstruktur (Organizational Structure)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_Toc500755980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4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81" w:history="1">
        <w:r w:rsidR="00251C4E" w:rsidRPr="00DB3B39">
          <w:rPr>
            <w:rStyle w:val="Hyperlink"/>
            <w:noProof/>
          </w:rPr>
          <w:t>3.2 Externe Schnittstellen (External Interfaces)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_Toc500755981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4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82" w:history="1">
        <w:r w:rsidR="00251C4E" w:rsidRPr="00DB3B39">
          <w:rPr>
            <w:rStyle w:val="Hyperlink"/>
            <w:noProof/>
          </w:rPr>
          <w:t>3.3 Rollen und Verantwortlichkeiten (Roles and Responsibilities)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_Toc500755982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4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83" w:history="1">
        <w:r w:rsidR="00251C4E" w:rsidRPr="00DB3B39">
          <w:rPr>
            <w:rStyle w:val="Hyperlink"/>
            <w:noProof/>
            <w:lang w:eastAsia="de-AT"/>
          </w:rPr>
          <w:t>„Rational Unified Prozess“-Rolle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_Toc500755983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4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84" w:history="1">
        <w:r w:rsidR="00251C4E" w:rsidRPr="00DB3B39">
          <w:rPr>
            <w:rStyle w:val="Hyperlink"/>
            <w:noProof/>
            <w:lang w:eastAsia="de-AT"/>
          </w:rPr>
          <w:t>Projektleiter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_Toc500755984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4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85" w:history="1">
        <w:r w:rsidR="00251C4E" w:rsidRPr="00DB3B39">
          <w:rPr>
            <w:rStyle w:val="Hyperlink"/>
            <w:noProof/>
          </w:rPr>
          <w:t>4. Managementprozess (Management Process)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_Toc500755985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86" w:history="1">
        <w:r w:rsidR="00251C4E" w:rsidRPr="00DB3B39">
          <w:rPr>
            <w:rStyle w:val="Hyperlink"/>
            <w:noProof/>
          </w:rPr>
          <w:t>4.1 Prozessabschätzungen (Project Estimates)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_Toc500755986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87" w:history="1">
        <w:r w:rsidR="00251C4E" w:rsidRPr="00DB3B39">
          <w:rPr>
            <w:rStyle w:val="Hyperlink"/>
            <w:noProof/>
            <w:lang w:val="en-US"/>
          </w:rPr>
          <w:t>4.2 Projektplan (Project Plan)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_Toc500755987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88" w:history="1">
        <w:r w:rsidR="00251C4E" w:rsidRPr="00DB3B39">
          <w:rPr>
            <w:rStyle w:val="Hyperlink"/>
            <w:noProof/>
            <w:lang w:val="en-US"/>
          </w:rPr>
          <w:t>4.2.1 Phasen-Plan (Phase Plan)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_Toc500755988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89" w:history="1">
        <w:r w:rsidR="00251C4E" w:rsidRPr="00DB3B39">
          <w:rPr>
            <w:rStyle w:val="Hyperlink"/>
            <w:noProof/>
            <w:lang w:val="en-US"/>
          </w:rPr>
          <w:t>4.2.2. Iterationszyklen (Iteration Plans)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_Toc500755989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90" w:history="1">
        <w:r w:rsidR="00251C4E" w:rsidRPr="00DB3B39">
          <w:rPr>
            <w:rStyle w:val="Hyperlink"/>
            <w:noProof/>
            <w:lang w:val="en-US"/>
          </w:rPr>
          <w:t>4.2.3 Releases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_Toc500755990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91" w:history="1">
        <w:r w:rsidR="00251C4E" w:rsidRPr="00DB3B39">
          <w:rPr>
            <w:rStyle w:val="Hyperlink"/>
            <w:noProof/>
            <w:lang w:val="en-US"/>
          </w:rPr>
          <w:t>4.2.4 Projektzeitplan (Project Timetable)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_Toc500755991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92" w:history="1">
        <w:r w:rsidR="00251C4E" w:rsidRPr="00DB3B39">
          <w:rPr>
            <w:rStyle w:val="Hyperlink"/>
            <w:noProof/>
            <w:lang w:val="en-US"/>
          </w:rPr>
          <w:t>4.2.5 Projekt-Ressourcen (Project Resources)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_Toc500755992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93" w:history="1">
        <w:r w:rsidR="00251C4E" w:rsidRPr="00DB3B39">
          <w:rPr>
            <w:rStyle w:val="Hyperlink"/>
            <w:noProof/>
            <w:lang w:val="en-US"/>
          </w:rPr>
          <w:t>5. Technischer Prozess (Technical Process)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_Toc500755993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94" w:history="1">
        <w:r w:rsidR="00251C4E" w:rsidRPr="00DB3B39">
          <w:rPr>
            <w:rStyle w:val="Hyperlink"/>
            <w:noProof/>
          </w:rPr>
          <w:t>5.1 Tools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_Toc500755994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95" w:history="1">
        <w:r w:rsidR="00251C4E" w:rsidRPr="00DB3B39">
          <w:rPr>
            <w:rStyle w:val="Hyperlink"/>
            <w:noProof/>
          </w:rPr>
          <w:t>5.2 Richtlinien (Guidelines)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_Toc500755995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96" w:history="1">
        <w:r w:rsidR="00251C4E" w:rsidRPr="00DB3B39">
          <w:rPr>
            <w:rStyle w:val="Hyperlink"/>
            <w:noProof/>
            <w:lang w:val="en-US"/>
          </w:rPr>
          <w:t>6. Anhang (Appendix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_Toc500755996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251C4E" w:rsidRDefault="00D34E3C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0755997" w:history="1">
        <w:r w:rsidR="00251C4E" w:rsidRPr="00DB3B39">
          <w:rPr>
            <w:rStyle w:val="Hyperlink"/>
            <w:noProof/>
          </w:rPr>
          <w:t>6.1 Personalkosten (Personal Costs)</w:t>
        </w:r>
        <w:r w:rsidR="00251C4E">
          <w:rPr>
            <w:noProof/>
            <w:webHidden/>
          </w:rPr>
          <w:tab/>
        </w:r>
        <w:r w:rsidR="00251C4E">
          <w:rPr>
            <w:noProof/>
            <w:webHidden/>
          </w:rPr>
          <w:fldChar w:fldCharType="begin"/>
        </w:r>
        <w:r w:rsidR="00251C4E">
          <w:rPr>
            <w:noProof/>
            <w:webHidden/>
          </w:rPr>
          <w:instrText xml:space="preserve"> PAGEREF _Toc500755997 \h </w:instrText>
        </w:r>
        <w:r w:rsidR="00251C4E">
          <w:rPr>
            <w:noProof/>
            <w:webHidden/>
          </w:rPr>
        </w:r>
        <w:r w:rsidR="00251C4E">
          <w:rPr>
            <w:noProof/>
            <w:webHidden/>
          </w:rPr>
          <w:fldChar w:fldCharType="separate"/>
        </w:r>
        <w:r w:rsidR="00251C4E">
          <w:rPr>
            <w:noProof/>
            <w:webHidden/>
          </w:rPr>
          <w:t>6</w:t>
        </w:r>
        <w:r w:rsidR="00251C4E">
          <w:rPr>
            <w:noProof/>
            <w:webHidden/>
          </w:rPr>
          <w:fldChar w:fldCharType="end"/>
        </w:r>
      </w:hyperlink>
    </w:p>
    <w:p w:rsidR="00561415" w:rsidRDefault="00561415" w:rsidP="00497BD3">
      <w:pPr>
        <w:pStyle w:val="berschrift1"/>
        <w:jc w:val="left"/>
      </w:pPr>
      <w:r>
        <w:rPr>
          <w:rFonts w:cs="Arial"/>
        </w:rPr>
        <w:fldChar w:fldCharType="end"/>
      </w:r>
      <w:bookmarkStart w:id="1" w:name="_Toc500755971"/>
      <w:r w:rsidR="001C7E88">
        <w:t>Änderungsverzeichnis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985"/>
        <w:gridCol w:w="6594"/>
      </w:tblGrid>
      <w:tr w:rsidR="001C7E88" w:rsidRPr="001E4C88" w:rsidTr="00FC7642">
        <w:tc>
          <w:tcPr>
            <w:tcW w:w="1415" w:type="dxa"/>
            <w:shd w:val="clear" w:color="auto" w:fill="auto"/>
          </w:tcPr>
          <w:p w:rsidR="001C7E88" w:rsidRPr="001E4C88" w:rsidRDefault="001C7E88" w:rsidP="00497BD3">
            <w:pPr>
              <w:jc w:val="left"/>
              <w:rPr>
                <w:lang w:val="de-DE"/>
              </w:rPr>
            </w:pPr>
            <w:r w:rsidRPr="001E4C88">
              <w:rPr>
                <w:lang w:val="de-DE"/>
              </w:rPr>
              <w:t>Datum</w:t>
            </w:r>
          </w:p>
        </w:tc>
        <w:tc>
          <w:tcPr>
            <w:tcW w:w="991" w:type="dxa"/>
            <w:shd w:val="clear" w:color="auto" w:fill="auto"/>
          </w:tcPr>
          <w:p w:rsidR="001C7E88" w:rsidRPr="001E4C88" w:rsidRDefault="001C7E88" w:rsidP="00497BD3">
            <w:pPr>
              <w:jc w:val="left"/>
              <w:rPr>
                <w:lang w:val="de-DE"/>
              </w:rPr>
            </w:pPr>
            <w:r w:rsidRPr="001E4C88">
              <w:rPr>
                <w:lang w:val="de-DE"/>
              </w:rPr>
              <w:t>Version</w:t>
            </w:r>
          </w:p>
        </w:tc>
        <w:tc>
          <w:tcPr>
            <w:tcW w:w="6950" w:type="dxa"/>
            <w:shd w:val="clear" w:color="auto" w:fill="auto"/>
          </w:tcPr>
          <w:p w:rsidR="001C7E88" w:rsidRPr="001E4C88" w:rsidRDefault="001C7E88" w:rsidP="00497BD3">
            <w:pPr>
              <w:jc w:val="left"/>
              <w:rPr>
                <w:lang w:val="de-DE"/>
              </w:rPr>
            </w:pPr>
            <w:r w:rsidRPr="001E4C88">
              <w:rPr>
                <w:lang w:val="de-DE"/>
              </w:rPr>
              <w:t>Beschreibung</w:t>
            </w:r>
          </w:p>
        </w:tc>
      </w:tr>
      <w:tr w:rsidR="001C7E88" w:rsidRPr="001E4C88" w:rsidTr="00FC7642">
        <w:tc>
          <w:tcPr>
            <w:tcW w:w="1415" w:type="dxa"/>
            <w:shd w:val="clear" w:color="auto" w:fill="auto"/>
          </w:tcPr>
          <w:p w:rsidR="001C7E88" w:rsidRPr="001E4C88" w:rsidRDefault="00251C4E" w:rsidP="00497BD3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2017-12-11</w:t>
            </w:r>
          </w:p>
        </w:tc>
        <w:tc>
          <w:tcPr>
            <w:tcW w:w="991" w:type="dxa"/>
            <w:shd w:val="clear" w:color="auto" w:fill="auto"/>
          </w:tcPr>
          <w:p w:rsidR="001C7E88" w:rsidRPr="001E4C88" w:rsidRDefault="00251C4E" w:rsidP="00497BD3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0.1</w:t>
            </w:r>
          </w:p>
        </w:tc>
        <w:tc>
          <w:tcPr>
            <w:tcW w:w="6950" w:type="dxa"/>
            <w:shd w:val="clear" w:color="auto" w:fill="auto"/>
          </w:tcPr>
          <w:p w:rsidR="001C7E88" w:rsidRPr="001E4C88" w:rsidRDefault="00251C4E" w:rsidP="00497BD3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Erstversion</w:t>
            </w:r>
          </w:p>
        </w:tc>
      </w:tr>
    </w:tbl>
    <w:p w:rsidR="00DD5E5C" w:rsidRPr="00A54272" w:rsidRDefault="001C7E88" w:rsidP="00497BD3">
      <w:pPr>
        <w:pStyle w:val="berschrift1"/>
        <w:numPr>
          <w:ilvl w:val="0"/>
          <w:numId w:val="38"/>
        </w:numPr>
        <w:jc w:val="left"/>
      </w:pPr>
      <w:r>
        <w:br w:type="page"/>
      </w:r>
      <w:bookmarkStart w:id="2" w:name="_Toc500755972"/>
      <w:r w:rsidR="00A52D3A">
        <w:lastRenderedPageBreak/>
        <w:t>Vorwort (Foreword)</w:t>
      </w:r>
      <w:bookmarkEnd w:id="2"/>
    </w:p>
    <w:p w:rsidR="000662CF" w:rsidRDefault="007B5FC4" w:rsidP="00497BD3">
      <w:pPr>
        <w:pStyle w:val="berschrift2"/>
        <w:ind w:left="465"/>
        <w:jc w:val="left"/>
        <w:rPr>
          <w:noProof/>
        </w:rPr>
      </w:pPr>
      <w:bookmarkStart w:id="3" w:name="_Toc500755973"/>
      <w:r>
        <w:rPr>
          <w:noProof/>
        </w:rPr>
        <w:t xml:space="preserve">1.1 </w:t>
      </w:r>
      <w:r w:rsidR="00A52D3A">
        <w:rPr>
          <w:noProof/>
        </w:rPr>
        <w:t>Ziel (Purpose)</w:t>
      </w:r>
      <w:bookmarkEnd w:id="3"/>
    </w:p>
    <w:p w:rsidR="00A54272" w:rsidRPr="00A66450" w:rsidRDefault="00F20760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BIKS steht für Breanos Industry Knowledge System und steht als Sammelbegriff für eine Softwarearchitektur, die Industrie 4.0 real umsetzt.</w:t>
      </w:r>
      <w:r w:rsidR="002848A4" w:rsidRPr="00A66450">
        <w:rPr>
          <w:rFonts w:ascii="Times New Roman" w:hAnsi="Times New Roman"/>
          <w:sz w:val="24"/>
          <w:lang w:eastAsia="de-AT"/>
        </w:rPr>
        <w:t xml:space="preserve"> Dieses Dokument dient zur Steuerung, Kontrolle und Dokumentation des Projektfortschritts.</w:t>
      </w:r>
    </w:p>
    <w:p w:rsidR="002848A4" w:rsidRPr="00A66450" w:rsidRDefault="00A46262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Die Verwaltung dieses Dokuments geschieht durch den Projektverantwortlichen</w:t>
      </w:r>
      <w:r w:rsidR="00A36C60" w:rsidRPr="00A66450">
        <w:rPr>
          <w:rFonts w:ascii="Times New Roman" w:hAnsi="Times New Roman"/>
          <w:sz w:val="24"/>
          <w:lang w:eastAsia="de-AT"/>
        </w:rPr>
        <w:t xml:space="preserve">, steht aber jedem Team-Mitglied zur </w:t>
      </w:r>
      <w:r w:rsidR="00947B6F" w:rsidRPr="00A66450">
        <w:rPr>
          <w:rFonts w:ascii="Times New Roman" w:hAnsi="Times New Roman"/>
          <w:sz w:val="24"/>
          <w:lang w:eastAsia="de-AT"/>
        </w:rPr>
        <w:t xml:space="preserve">freien </w:t>
      </w:r>
      <w:r w:rsidR="00A36C60" w:rsidRPr="00A66450">
        <w:rPr>
          <w:rFonts w:ascii="Times New Roman" w:hAnsi="Times New Roman"/>
          <w:sz w:val="24"/>
          <w:lang w:eastAsia="de-AT"/>
        </w:rPr>
        <w:t>Verfügung.</w:t>
      </w:r>
    </w:p>
    <w:p w:rsidR="002848A4" w:rsidRPr="00A66450" w:rsidRDefault="002848A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</w:p>
    <w:p w:rsidR="00A54272" w:rsidRPr="00A66450" w:rsidRDefault="00A54272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 xml:space="preserve">  Die sich ergebenden Aktivitäten werden in eine schlüssige Reihenfolge gebracht um den Projektablauf detailliert festzuhalten. Die sich daraus ergebenen Kontrolltermine und Meilensteine helfen dabei, das Einhalten des Fertigstellungszeitpunktes zu kontrollieren.   </w:t>
      </w:r>
    </w:p>
    <w:p w:rsidR="00A54272" w:rsidRPr="00A66450" w:rsidRDefault="00A54272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 xml:space="preserve">  Der Software-Entwicklungsplan wird von dem Projektmanager verwendet, um Planungen bezüglich Zeitplans und den benötigten Ressourcen zu treffen. Außerdem ermöglicht er die Überprüfung des Ablaufs und aktuellen Fortschritts anhand des festgelegten Zeitplans.</w:t>
      </w:r>
    </w:p>
    <w:p w:rsidR="00A54272" w:rsidRPr="00A66450" w:rsidRDefault="00A54272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 xml:space="preserve">   Die Projektmitglieder wissen dank dem Software-Entwicklungsplan welche Aufgaben sie wann zu erledigen haben und welche Abhängigkeiten zwischen den einzelnen Aktivitäten bestehen. Die Projektmitglieder sind dazu verpflichtet, sich an den Software-Entwicklungsplan zu halten und potentielle Änderungen und Abweichungen vorher mit dem Projektleiter und dem Team zu besprechen.</w:t>
      </w:r>
    </w:p>
    <w:p w:rsidR="00A52D3A" w:rsidRDefault="00A52D3A" w:rsidP="00497BD3">
      <w:pPr>
        <w:pStyle w:val="berschrift2"/>
        <w:ind w:left="465"/>
        <w:jc w:val="left"/>
        <w:rPr>
          <w:noProof/>
        </w:rPr>
      </w:pPr>
      <w:bookmarkStart w:id="4" w:name="_Toc500755974"/>
      <w:r>
        <w:rPr>
          <w:noProof/>
        </w:rPr>
        <w:t xml:space="preserve">1.2 </w:t>
      </w:r>
      <w:r w:rsidRPr="00A52D3A">
        <w:rPr>
          <w:noProof/>
        </w:rPr>
        <w:t>Geltungsbereich (Scope)</w:t>
      </w:r>
      <w:bookmarkEnd w:id="4"/>
    </w:p>
    <w:p w:rsidR="007A52D6" w:rsidRPr="00A66450" w:rsidRDefault="007A52D6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 xml:space="preserve">Dieser Software-Entwicklungsplan beschreibt die Gesamtplanung, auf deren Basis das Projektteam die Entwicklung des </w:t>
      </w:r>
      <w:r w:rsidR="00D652AE" w:rsidRPr="00A66450">
        <w:rPr>
          <w:rFonts w:ascii="Times New Roman" w:hAnsi="Times New Roman"/>
          <w:sz w:val="24"/>
          <w:lang w:eastAsia="de-AT"/>
        </w:rPr>
        <w:t xml:space="preserve">BIKS </w:t>
      </w:r>
      <w:r w:rsidRPr="00A66450">
        <w:rPr>
          <w:rFonts w:ascii="Times New Roman" w:hAnsi="Times New Roman"/>
          <w:sz w:val="24"/>
          <w:lang w:eastAsia="de-AT"/>
        </w:rPr>
        <w:t>Projekts realisiert. Die Details der einzelnen Iterationen werden in den Iteration Plans beschrieben. Die Planungen in diesem Dokument basieren auf den Software-Anforderungen, die durch das „Software Requirement Specification“-Dokument definiert werden.</w:t>
      </w:r>
    </w:p>
    <w:p w:rsidR="007A52D6" w:rsidRPr="007A52D6" w:rsidRDefault="007A52D6" w:rsidP="00497BD3">
      <w:pPr>
        <w:jc w:val="left"/>
        <w:rPr>
          <w:lang w:val="de-DE"/>
        </w:rPr>
      </w:pPr>
    </w:p>
    <w:p w:rsidR="00A52D3A" w:rsidRDefault="00C5731A" w:rsidP="00497BD3">
      <w:pPr>
        <w:pStyle w:val="berschrift2"/>
        <w:ind w:left="465"/>
        <w:jc w:val="left"/>
        <w:rPr>
          <w:noProof/>
        </w:rPr>
      </w:pPr>
      <w:bookmarkStart w:id="5" w:name="_Toc500755975"/>
      <w:r>
        <w:rPr>
          <w:noProof/>
        </w:rPr>
        <w:t xml:space="preserve">1.3 </w:t>
      </w:r>
      <w:r w:rsidR="00A52D3A" w:rsidRPr="00A52D3A">
        <w:rPr>
          <w:noProof/>
        </w:rPr>
        <w:t>Definitionen</w:t>
      </w:r>
      <w:r w:rsidR="007D5C8F">
        <w:rPr>
          <w:noProof/>
        </w:rPr>
        <w:t>, Akronyme, Abkürzungen</w:t>
      </w:r>
      <w:r w:rsidR="00A52D3A" w:rsidRPr="00A52D3A">
        <w:rPr>
          <w:noProof/>
        </w:rPr>
        <w:t xml:space="preserve"> (Definitions</w:t>
      </w:r>
      <w:r w:rsidR="007D5C8F">
        <w:rPr>
          <w:noProof/>
        </w:rPr>
        <w:t>, Acronyms, Abbreviations</w:t>
      </w:r>
      <w:r w:rsidR="00A52D3A" w:rsidRPr="00A52D3A">
        <w:rPr>
          <w:noProof/>
        </w:rPr>
        <w:t>)</w:t>
      </w:r>
      <w:bookmarkEnd w:id="5"/>
    </w:p>
    <w:p w:rsidR="00476C34" w:rsidRPr="00A66450" w:rsidRDefault="00476C34" w:rsidP="00497BD3">
      <w:pPr>
        <w:jc w:val="left"/>
        <w:rPr>
          <w:sz w:val="24"/>
          <w:lang w:val="de-DE"/>
        </w:rPr>
      </w:pPr>
      <w:r w:rsidRPr="00A66450">
        <w:rPr>
          <w:rFonts w:ascii="Times New Roman" w:hAnsi="Times New Roman"/>
          <w:sz w:val="24"/>
          <w:lang w:eastAsia="de-AT"/>
        </w:rPr>
        <w:t>Siehe Glossar.</w:t>
      </w:r>
    </w:p>
    <w:p w:rsidR="00A52D3A" w:rsidRDefault="00C5731A" w:rsidP="00497BD3">
      <w:pPr>
        <w:pStyle w:val="berschrift2"/>
        <w:ind w:left="465"/>
        <w:jc w:val="left"/>
        <w:rPr>
          <w:noProof/>
        </w:rPr>
      </w:pPr>
      <w:bookmarkStart w:id="6" w:name="_Toc500755976"/>
      <w:r>
        <w:rPr>
          <w:noProof/>
        </w:rPr>
        <w:t>1.4 Verweise (References)</w:t>
      </w:r>
      <w:bookmarkEnd w:id="6"/>
    </w:p>
    <w:p w:rsidR="00344290" w:rsidRPr="00A66450" w:rsidRDefault="00344290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Folgende Referenz-Dokumente stehen in Abhängigkeit mit dem Software-Entwicklungsplan:</w:t>
      </w:r>
    </w:p>
    <w:p w:rsidR="00344290" w:rsidRDefault="005A5F27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hyperlink r:id="rId10" w:history="1">
        <w:r w:rsidRPr="004601EF">
          <w:rPr>
            <w:rStyle w:val="Hyperlink"/>
            <w:rFonts w:ascii="Times New Roman" w:hAnsi="Times New Roman"/>
            <w:sz w:val="24"/>
            <w:lang w:eastAsia="de-AT"/>
          </w:rPr>
          <w:t>http://bre-tfs02:8080/tfs/BIKS%20Framework%20Collection/PM%20BIKS/_backlogs</w:t>
        </w:r>
      </w:hyperlink>
    </w:p>
    <w:p w:rsidR="00344290" w:rsidRPr="00344290" w:rsidRDefault="00344290" w:rsidP="00497BD3">
      <w:pPr>
        <w:jc w:val="left"/>
        <w:rPr>
          <w:lang w:val="de-DE"/>
        </w:rPr>
      </w:pPr>
    </w:p>
    <w:p w:rsidR="00A52D3A" w:rsidRPr="00F20760" w:rsidRDefault="00C5731A" w:rsidP="00497BD3">
      <w:pPr>
        <w:pStyle w:val="berschrift1"/>
        <w:jc w:val="left"/>
        <w:rPr>
          <w:noProof/>
          <w:lang w:val="de-AT"/>
        </w:rPr>
      </w:pPr>
      <w:bookmarkStart w:id="7" w:name="_Toc500755977"/>
      <w:r w:rsidRPr="00F20760">
        <w:rPr>
          <w:noProof/>
          <w:lang w:val="de-AT"/>
        </w:rPr>
        <w:t>2. Projektübersicht (Project Overview)</w:t>
      </w:r>
      <w:bookmarkEnd w:id="7"/>
    </w:p>
    <w:p w:rsidR="00A52D3A" w:rsidRDefault="00C5731A" w:rsidP="00497BD3">
      <w:pPr>
        <w:pStyle w:val="berschrift2"/>
        <w:ind w:left="709"/>
        <w:jc w:val="left"/>
        <w:rPr>
          <w:noProof/>
        </w:rPr>
      </w:pPr>
      <w:bookmarkStart w:id="8" w:name="_Toc500755978"/>
      <w:r w:rsidRPr="00C5731A">
        <w:rPr>
          <w:noProof/>
        </w:rPr>
        <w:t>2.1 Projektziele, Annahmen, Einschränkungen (Project Purpose, Assumptions, Constraints)</w:t>
      </w:r>
      <w:bookmarkEnd w:id="8"/>
    </w:p>
    <w:p w:rsidR="00A46262" w:rsidRPr="00A66450" w:rsidRDefault="002848A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 xml:space="preserve">Das BIKS Projekt dient der Entwicklung eines funktionsfähigen Architekturprototypen für die Kernkomponenten des BIKS. Das Endprodukt soll als Grundlage für weitere Software dienen. </w:t>
      </w:r>
      <w:r w:rsidR="00AE1E0E">
        <w:rPr>
          <w:rFonts w:ascii="Times New Roman" w:hAnsi="Times New Roman"/>
          <w:sz w:val="24"/>
          <w:lang w:eastAsia="de-AT"/>
        </w:rPr>
        <w:lastRenderedPageBreak/>
        <w:t>Desweiteren</w:t>
      </w:r>
      <w:r w:rsidRPr="00A66450">
        <w:rPr>
          <w:rFonts w:ascii="Times New Roman" w:hAnsi="Times New Roman"/>
          <w:sz w:val="24"/>
          <w:lang w:eastAsia="de-AT"/>
        </w:rPr>
        <w:t xml:space="preserve"> wird das Architekturkonzept bewiesen, ein Testsystem aufgebaut und eine präsentierbare Demoversion implementiert.</w:t>
      </w:r>
    </w:p>
    <w:p w:rsidR="002848A4" w:rsidRPr="00A66450" w:rsidRDefault="00A46262" w:rsidP="00A46262">
      <w:pPr>
        <w:spacing w:after="0"/>
        <w:jc w:val="left"/>
        <w:rPr>
          <w:noProof/>
          <w:sz w:val="24"/>
        </w:rPr>
      </w:pPr>
      <w:r w:rsidRPr="00A66450">
        <w:rPr>
          <w:rFonts w:ascii="Times New Roman" w:hAnsi="Times New Roman"/>
          <w:sz w:val="24"/>
          <w:lang w:eastAsia="de-AT"/>
        </w:rPr>
        <w:t>Im Rahmen der Entwicklungsarbeit wird eine vollständige UML-Dokumentation der gesamten Architektur erstellt. Für dieses Projekt wird das neue Vorgehensmodell für die Breanos Softwareentwicklung verwendet und mit gewonnenen Erkenntnissen verfeinert.</w:t>
      </w:r>
      <w:bookmarkStart w:id="9" w:name="_Toc500755979"/>
    </w:p>
    <w:p w:rsidR="00A52D3A" w:rsidRPr="00DD5E5C" w:rsidRDefault="00DD5E5C" w:rsidP="00497BD3">
      <w:pPr>
        <w:pStyle w:val="berschrift1"/>
        <w:jc w:val="left"/>
        <w:rPr>
          <w:noProof/>
          <w:lang w:val="de-AT"/>
        </w:rPr>
      </w:pPr>
      <w:r w:rsidRPr="00DD5E5C">
        <w:rPr>
          <w:noProof/>
          <w:lang w:val="de-AT"/>
        </w:rPr>
        <w:t>3. Projektorganisation (Project Organization)</w:t>
      </w:r>
      <w:bookmarkEnd w:id="9"/>
    </w:p>
    <w:p w:rsidR="00A52D3A" w:rsidRDefault="00DD5E5C" w:rsidP="00497BD3">
      <w:pPr>
        <w:pStyle w:val="berschrift2"/>
        <w:ind w:left="709"/>
        <w:jc w:val="left"/>
        <w:rPr>
          <w:noProof/>
        </w:rPr>
      </w:pPr>
      <w:bookmarkStart w:id="10" w:name="_Toc500755980"/>
      <w:r w:rsidRPr="00DD5E5C">
        <w:rPr>
          <w:noProof/>
        </w:rPr>
        <w:t>3.1 Organisationsstruktur (Organizational Structure)</w:t>
      </w:r>
      <w:bookmarkEnd w:id="10"/>
    </w:p>
    <w:p w:rsidR="00066AD7" w:rsidRPr="00A66450" w:rsidRDefault="00066AD7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 xml:space="preserve">Das Projekt wird von einem </w:t>
      </w:r>
      <w:r w:rsidR="009846E6">
        <w:rPr>
          <w:rFonts w:ascii="Times New Roman" w:hAnsi="Times New Roman"/>
          <w:sz w:val="24"/>
          <w:lang w:eastAsia="de-AT"/>
        </w:rPr>
        <w:t>vier</w:t>
      </w:r>
      <w:r w:rsidR="001D7073" w:rsidRPr="00A66450">
        <w:rPr>
          <w:rFonts w:ascii="Times New Roman" w:hAnsi="Times New Roman"/>
          <w:sz w:val="24"/>
          <w:lang w:eastAsia="de-AT"/>
        </w:rPr>
        <w:t>köpfigen</w:t>
      </w:r>
      <w:r w:rsidRPr="00A66450">
        <w:rPr>
          <w:rFonts w:ascii="Times New Roman" w:hAnsi="Times New Roman"/>
          <w:sz w:val="24"/>
          <w:lang w:eastAsia="de-AT"/>
        </w:rPr>
        <w:t xml:space="preserve"> Projektteam durchgeführt</w:t>
      </w:r>
      <w:r w:rsidR="00EF2B42">
        <w:rPr>
          <w:rFonts w:ascii="Times New Roman" w:hAnsi="Times New Roman"/>
          <w:sz w:val="24"/>
          <w:lang w:eastAsia="de-AT"/>
        </w:rPr>
        <w:t>, je nach Verfügbarkeit.</w:t>
      </w:r>
    </w:p>
    <w:p w:rsidR="006A3CF4" w:rsidRPr="00A66450" w:rsidRDefault="006A3CF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</w:p>
    <w:p w:rsidR="000357C4" w:rsidRPr="00A66450" w:rsidRDefault="000357C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Projektverantwortlicher: ABE</w:t>
      </w:r>
    </w:p>
    <w:p w:rsidR="000357C4" w:rsidRPr="009500E4" w:rsidRDefault="000357C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9500E4">
        <w:rPr>
          <w:rFonts w:ascii="Times New Roman" w:hAnsi="Times New Roman"/>
          <w:sz w:val="24"/>
          <w:lang w:eastAsia="de-AT"/>
        </w:rPr>
        <w:t>Product Owner: ABE</w:t>
      </w:r>
    </w:p>
    <w:p w:rsidR="000357C4" w:rsidRPr="00A66450" w:rsidRDefault="000357C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Scrum Master: ABE</w:t>
      </w:r>
    </w:p>
    <w:p w:rsidR="00066AD7" w:rsidRPr="00A66450" w:rsidRDefault="000357C4" w:rsidP="000357C4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Entwickler: EBE,</w:t>
      </w:r>
      <w:r w:rsidR="000D2A6B">
        <w:rPr>
          <w:rFonts w:ascii="Times New Roman" w:hAnsi="Times New Roman"/>
          <w:sz w:val="24"/>
          <w:lang w:eastAsia="de-AT"/>
        </w:rPr>
        <w:t xml:space="preserve"> GED,</w:t>
      </w:r>
      <w:r w:rsidRPr="00A66450">
        <w:rPr>
          <w:rFonts w:ascii="Times New Roman" w:hAnsi="Times New Roman"/>
          <w:sz w:val="24"/>
          <w:lang w:eastAsia="de-AT"/>
        </w:rPr>
        <w:t xml:space="preserve"> </w:t>
      </w:r>
      <w:r w:rsidR="002A6C66">
        <w:rPr>
          <w:rFonts w:ascii="Times New Roman" w:hAnsi="Times New Roman"/>
          <w:sz w:val="24"/>
          <w:lang w:eastAsia="de-AT"/>
        </w:rPr>
        <w:t xml:space="preserve">FKE, </w:t>
      </w:r>
      <w:r w:rsidRPr="00A66450">
        <w:rPr>
          <w:rFonts w:ascii="Times New Roman" w:hAnsi="Times New Roman"/>
          <w:sz w:val="24"/>
          <w:lang w:eastAsia="de-AT"/>
        </w:rPr>
        <w:t>ABE</w:t>
      </w:r>
    </w:p>
    <w:p w:rsidR="00066AD7" w:rsidRPr="00066AD7" w:rsidRDefault="00066AD7" w:rsidP="00497BD3">
      <w:pPr>
        <w:jc w:val="left"/>
      </w:pPr>
    </w:p>
    <w:p w:rsidR="00A52D3A" w:rsidRDefault="00DD5E5C" w:rsidP="00497BD3">
      <w:pPr>
        <w:pStyle w:val="berschrift2"/>
        <w:ind w:left="709"/>
        <w:jc w:val="left"/>
        <w:rPr>
          <w:noProof/>
        </w:rPr>
      </w:pPr>
      <w:bookmarkStart w:id="11" w:name="_Toc500755981"/>
      <w:r w:rsidRPr="00DD5E5C">
        <w:rPr>
          <w:noProof/>
        </w:rPr>
        <w:t>3.2 Externe Schnittstellen (External Interfaces)</w:t>
      </w:r>
      <w:bookmarkEnd w:id="11"/>
    </w:p>
    <w:p w:rsidR="00D774F6" w:rsidRPr="00A66450" w:rsidRDefault="00D774F6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Das Projektteam wird mit folgenden externen Beteiligten in Verbindung stehen:</w:t>
      </w:r>
    </w:p>
    <w:p w:rsidR="00D774F6" w:rsidRPr="00A66450" w:rsidRDefault="00484BE1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</w:t>
      </w:r>
      <w:r w:rsidR="00FF4BAE">
        <w:rPr>
          <w:rFonts w:ascii="Times New Roman" w:hAnsi="Times New Roman"/>
          <w:sz w:val="24"/>
          <w:szCs w:val="25"/>
          <w:lang w:eastAsia="de-AT"/>
        </w:rPr>
        <w:t xml:space="preserve"> </w:t>
      </w:r>
    </w:p>
    <w:p w:rsidR="00D774F6" w:rsidRPr="00D774F6" w:rsidRDefault="00D774F6" w:rsidP="00497BD3">
      <w:pPr>
        <w:jc w:val="left"/>
        <w:rPr>
          <w:lang w:val="de-DE"/>
        </w:rPr>
      </w:pPr>
    </w:p>
    <w:p w:rsidR="00A52D3A" w:rsidRDefault="00DD5E5C" w:rsidP="00497BD3">
      <w:pPr>
        <w:pStyle w:val="berschrift2"/>
        <w:ind w:left="709"/>
        <w:jc w:val="left"/>
        <w:rPr>
          <w:noProof/>
        </w:rPr>
      </w:pPr>
      <w:bookmarkStart w:id="12" w:name="_Toc500755982"/>
      <w:r w:rsidRPr="00DD5E5C">
        <w:rPr>
          <w:noProof/>
        </w:rPr>
        <w:t>3.3 Rollen und Verantwortlichkeiten (Roles and Responsibilities)</w:t>
      </w:r>
      <w:bookmarkEnd w:id="12"/>
    </w:p>
    <w:p w:rsidR="00541474" w:rsidRPr="00B60A5B" w:rsidRDefault="00541474" w:rsidP="00497BD3">
      <w:pPr>
        <w:pStyle w:val="berschrift3"/>
        <w:jc w:val="left"/>
        <w:rPr>
          <w:lang w:eastAsia="de-AT"/>
        </w:rPr>
      </w:pPr>
      <w:bookmarkStart w:id="13" w:name="_Toc500755984"/>
      <w:r w:rsidRPr="00B60A5B">
        <w:rPr>
          <w:lang w:eastAsia="de-AT"/>
        </w:rPr>
        <w:t>Projektleiter</w:t>
      </w:r>
      <w:bookmarkEnd w:id="13"/>
    </w:p>
    <w:p w:rsidR="00541474" w:rsidRPr="006350A2" w:rsidRDefault="005C4EEE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6350A2">
        <w:rPr>
          <w:rFonts w:ascii="Times New Roman" w:hAnsi="Times New Roman"/>
          <w:sz w:val="24"/>
          <w:lang w:eastAsia="de-AT"/>
        </w:rPr>
        <w:t>Achim Bernhard</w:t>
      </w:r>
    </w:p>
    <w:p w:rsidR="00541474" w:rsidRDefault="00541474" w:rsidP="00497BD3">
      <w:pPr>
        <w:pStyle w:val="berschrift4"/>
        <w:jc w:val="left"/>
        <w:rPr>
          <w:lang w:eastAsia="de-AT"/>
        </w:rPr>
      </w:pPr>
      <w:r w:rsidRPr="00B60A5B">
        <w:rPr>
          <w:lang w:eastAsia="de-AT"/>
        </w:rPr>
        <w:t>Stellvertretender Projektleiter</w:t>
      </w:r>
    </w:p>
    <w:p w:rsidR="000C4723" w:rsidRPr="009500E4" w:rsidRDefault="006350A2" w:rsidP="000C4723">
      <w:pPr>
        <w:spacing w:after="0"/>
        <w:jc w:val="left"/>
        <w:rPr>
          <w:rFonts w:ascii="Times New Roman" w:hAnsi="Times New Roman"/>
          <w:sz w:val="22"/>
          <w:szCs w:val="25"/>
          <w:lang w:eastAsia="de-AT"/>
        </w:rPr>
      </w:pPr>
      <w:r w:rsidRPr="006350A2">
        <w:rPr>
          <w:rFonts w:ascii="Times New Roman" w:hAnsi="Times New Roman"/>
          <w:sz w:val="24"/>
          <w:lang w:eastAsia="de-AT"/>
        </w:rPr>
        <w:t>Gerhard Eder</w:t>
      </w:r>
      <w:r w:rsidR="000C4723" w:rsidRPr="000C4723">
        <w:rPr>
          <w:rFonts w:ascii="Times New Roman" w:hAnsi="Times New Roman"/>
          <w:sz w:val="22"/>
          <w:szCs w:val="25"/>
          <w:lang w:eastAsia="de-AT"/>
        </w:rPr>
        <w:t xml:space="preserve"> </w:t>
      </w:r>
    </w:p>
    <w:p w:rsidR="000C4723" w:rsidRDefault="000C4723" w:rsidP="000C4723">
      <w:pPr>
        <w:pStyle w:val="berschrift4"/>
        <w:rPr>
          <w:lang w:eastAsia="de-AT"/>
        </w:rPr>
      </w:pPr>
      <w:r>
        <w:rPr>
          <w:lang w:eastAsia="de-AT"/>
        </w:rPr>
        <w:t>Scrum Master</w:t>
      </w:r>
    </w:p>
    <w:p w:rsidR="00A66450" w:rsidRPr="000C4723" w:rsidRDefault="000C4723" w:rsidP="000C4723">
      <w:pPr>
        <w:spacing w:after="0"/>
        <w:jc w:val="left"/>
        <w:rPr>
          <w:rFonts w:ascii="Times New Roman" w:hAnsi="Times New Roman"/>
          <w:sz w:val="22"/>
          <w:szCs w:val="25"/>
          <w:lang w:eastAsia="de-AT"/>
        </w:rPr>
      </w:pPr>
      <w:r>
        <w:rPr>
          <w:rFonts w:ascii="Times New Roman" w:hAnsi="Times New Roman"/>
          <w:sz w:val="22"/>
          <w:szCs w:val="25"/>
          <w:lang w:eastAsia="de-AT"/>
        </w:rPr>
        <w:t>Achim Bernhard</w:t>
      </w:r>
    </w:p>
    <w:p w:rsidR="00B80DE2" w:rsidRPr="00B80DE2" w:rsidRDefault="00B80DE2" w:rsidP="00B80DE2">
      <w:pPr>
        <w:pStyle w:val="berschrift4"/>
        <w:rPr>
          <w:lang w:val="en-GB" w:eastAsia="de-AT"/>
        </w:rPr>
      </w:pPr>
      <w:r w:rsidRPr="00B80DE2">
        <w:rPr>
          <w:lang w:val="en-GB" w:eastAsia="de-AT"/>
        </w:rPr>
        <w:t>Product Owner</w:t>
      </w:r>
    </w:p>
    <w:p w:rsidR="00B80DE2" w:rsidRPr="00B80DE2" w:rsidRDefault="00B80DE2" w:rsidP="00B80DE2">
      <w:pPr>
        <w:spacing w:after="0"/>
        <w:jc w:val="left"/>
        <w:rPr>
          <w:rFonts w:ascii="Times New Roman" w:hAnsi="Times New Roman"/>
          <w:sz w:val="22"/>
          <w:szCs w:val="25"/>
          <w:lang w:val="en-GB" w:eastAsia="de-AT"/>
        </w:rPr>
      </w:pPr>
      <w:r w:rsidRPr="00B80DE2">
        <w:rPr>
          <w:rFonts w:ascii="Times New Roman" w:hAnsi="Times New Roman"/>
          <w:sz w:val="22"/>
          <w:szCs w:val="25"/>
          <w:lang w:val="en-GB" w:eastAsia="de-AT"/>
        </w:rPr>
        <w:t>Gerhard Eder</w:t>
      </w:r>
    </w:p>
    <w:p w:rsidR="00B80DE2" w:rsidRPr="00B80DE2" w:rsidRDefault="00B80DE2" w:rsidP="00B80DE2">
      <w:pPr>
        <w:pStyle w:val="berschrift4"/>
        <w:rPr>
          <w:lang w:val="en-GB" w:eastAsia="de-AT"/>
        </w:rPr>
      </w:pPr>
      <w:r w:rsidRPr="00B80DE2">
        <w:rPr>
          <w:lang w:val="en-GB" w:eastAsia="de-AT"/>
        </w:rPr>
        <w:t>Product Owner</w:t>
      </w:r>
    </w:p>
    <w:p w:rsidR="00B80DE2" w:rsidRDefault="00B80DE2" w:rsidP="000C4723">
      <w:pPr>
        <w:spacing w:after="0"/>
        <w:jc w:val="left"/>
        <w:rPr>
          <w:rFonts w:ascii="Times New Roman" w:hAnsi="Times New Roman"/>
          <w:sz w:val="22"/>
          <w:szCs w:val="25"/>
          <w:lang w:eastAsia="de-AT"/>
        </w:rPr>
      </w:pPr>
      <w:r>
        <w:rPr>
          <w:rFonts w:ascii="Times New Roman" w:hAnsi="Times New Roman"/>
          <w:sz w:val="22"/>
          <w:szCs w:val="25"/>
          <w:lang w:eastAsia="de-AT"/>
        </w:rPr>
        <w:t>Achim Bernhard</w:t>
      </w:r>
    </w:p>
    <w:p w:rsidR="00541474" w:rsidRPr="00B60A5B" w:rsidRDefault="00541474" w:rsidP="00497BD3">
      <w:pPr>
        <w:pStyle w:val="berschrift4"/>
        <w:jc w:val="left"/>
        <w:rPr>
          <w:lang w:eastAsia="de-AT"/>
        </w:rPr>
      </w:pPr>
      <w:r w:rsidRPr="00B60A5B">
        <w:rPr>
          <w:lang w:eastAsia="de-AT"/>
        </w:rPr>
        <w:t>Software-</w:t>
      </w:r>
      <w:r w:rsidR="005C4EEE">
        <w:rPr>
          <w:lang w:eastAsia="de-AT"/>
        </w:rPr>
        <w:t>Entwickler</w:t>
      </w:r>
    </w:p>
    <w:p w:rsidR="00541474" w:rsidRPr="006350A2" w:rsidRDefault="005C4EE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6350A2">
        <w:rPr>
          <w:rFonts w:ascii="Times New Roman" w:hAnsi="Times New Roman"/>
          <w:sz w:val="24"/>
          <w:szCs w:val="25"/>
          <w:lang w:eastAsia="de-AT"/>
        </w:rPr>
        <w:t>Franz Kellner</w:t>
      </w:r>
    </w:p>
    <w:p w:rsidR="00541474" w:rsidRPr="005C4EEE" w:rsidRDefault="00541474" w:rsidP="00497BD3">
      <w:pPr>
        <w:pStyle w:val="berschrift4"/>
        <w:jc w:val="left"/>
        <w:rPr>
          <w:lang w:eastAsia="de-AT"/>
        </w:rPr>
      </w:pPr>
      <w:r w:rsidRPr="005C4EEE">
        <w:rPr>
          <w:lang w:eastAsia="de-AT"/>
        </w:rPr>
        <w:t>Software-</w:t>
      </w:r>
      <w:r w:rsidR="005C4EEE" w:rsidRPr="005C4EEE">
        <w:rPr>
          <w:lang w:eastAsia="de-AT"/>
        </w:rPr>
        <w:t>Entwickler</w:t>
      </w:r>
    </w:p>
    <w:p w:rsidR="00541474" w:rsidRPr="009500E4" w:rsidRDefault="005C4EE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9500E4">
        <w:rPr>
          <w:rFonts w:ascii="Times New Roman" w:hAnsi="Times New Roman"/>
          <w:sz w:val="24"/>
          <w:szCs w:val="25"/>
          <w:lang w:eastAsia="de-AT"/>
        </w:rPr>
        <w:t>Eduard Bezdedeanu</w:t>
      </w:r>
    </w:p>
    <w:p w:rsidR="009B5CCD" w:rsidRPr="005C4EEE" w:rsidRDefault="009B5CCD" w:rsidP="009B5CCD">
      <w:pPr>
        <w:pStyle w:val="berschrift4"/>
        <w:jc w:val="left"/>
        <w:rPr>
          <w:lang w:eastAsia="de-AT"/>
        </w:rPr>
      </w:pPr>
      <w:r w:rsidRPr="005C4EEE">
        <w:rPr>
          <w:lang w:eastAsia="de-AT"/>
        </w:rPr>
        <w:lastRenderedPageBreak/>
        <w:t>Software-Entwickler</w:t>
      </w:r>
    </w:p>
    <w:p w:rsidR="009B5CCD" w:rsidRDefault="009B5CCD" w:rsidP="009B5CCD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9500E4">
        <w:rPr>
          <w:rFonts w:ascii="Times New Roman" w:hAnsi="Times New Roman"/>
          <w:sz w:val="24"/>
          <w:szCs w:val="25"/>
          <w:lang w:eastAsia="de-AT"/>
        </w:rPr>
        <w:t>Achim Bernhard</w:t>
      </w:r>
    </w:p>
    <w:p w:rsidR="00587897" w:rsidRPr="005C4EEE" w:rsidRDefault="00587897" w:rsidP="00587897">
      <w:pPr>
        <w:pStyle w:val="berschrift4"/>
        <w:jc w:val="left"/>
        <w:rPr>
          <w:lang w:eastAsia="de-AT"/>
        </w:rPr>
      </w:pPr>
      <w:r w:rsidRPr="005C4EEE">
        <w:rPr>
          <w:lang w:eastAsia="de-AT"/>
        </w:rPr>
        <w:t>Software-Entwickler</w:t>
      </w:r>
    </w:p>
    <w:p w:rsidR="00EF0E5C" w:rsidRDefault="00587897" w:rsidP="00B80DE2">
      <w:pPr>
        <w:spacing w:after="0"/>
        <w:jc w:val="left"/>
        <w:rPr>
          <w:rFonts w:ascii="Times New Roman" w:hAnsi="Times New Roman"/>
          <w:sz w:val="22"/>
          <w:szCs w:val="25"/>
          <w:lang w:eastAsia="de-AT"/>
        </w:rPr>
      </w:pPr>
      <w:r>
        <w:rPr>
          <w:rFonts w:ascii="Times New Roman" w:hAnsi="Times New Roman"/>
          <w:sz w:val="24"/>
          <w:szCs w:val="25"/>
          <w:lang w:eastAsia="de-AT"/>
        </w:rPr>
        <w:t>Gerhard Eder</w:t>
      </w:r>
    </w:p>
    <w:p w:rsidR="007B6564" w:rsidRPr="009500E4" w:rsidRDefault="007B6564" w:rsidP="009B5CCD">
      <w:pPr>
        <w:spacing w:after="0"/>
        <w:jc w:val="left"/>
        <w:rPr>
          <w:rFonts w:ascii="Times New Roman" w:hAnsi="Times New Roman"/>
          <w:sz w:val="22"/>
          <w:szCs w:val="25"/>
          <w:lang w:eastAsia="de-AT"/>
        </w:rPr>
      </w:pPr>
    </w:p>
    <w:p w:rsidR="009B5CCD" w:rsidRPr="009500E4" w:rsidRDefault="009B5CCD" w:rsidP="00497BD3">
      <w:pPr>
        <w:spacing w:after="0"/>
        <w:jc w:val="left"/>
        <w:rPr>
          <w:rFonts w:ascii="Times New Roman" w:hAnsi="Times New Roman"/>
          <w:sz w:val="25"/>
          <w:szCs w:val="25"/>
          <w:lang w:eastAsia="de-AT"/>
        </w:rPr>
      </w:pP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Folgende Tabelle definiert die primären Verantwortlichkeiten der einzelnen Rollen:</w:t>
      </w:r>
    </w:p>
    <w:p w:rsidR="00541474" w:rsidRPr="00B60A5B" w:rsidRDefault="00541474" w:rsidP="00497BD3">
      <w:pPr>
        <w:pStyle w:val="berschrift4"/>
        <w:jc w:val="left"/>
        <w:rPr>
          <w:lang w:eastAsia="de-AT"/>
        </w:rPr>
      </w:pPr>
      <w:r w:rsidRPr="00B60A5B">
        <w:rPr>
          <w:lang w:eastAsia="de-AT"/>
        </w:rPr>
        <w:t>Projektleiter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 xml:space="preserve">Verantwortlich für die operative Leitung des Projekts. </w:t>
      </w:r>
      <w:r w:rsidR="007044B9">
        <w:rPr>
          <w:rFonts w:ascii="Times New Roman" w:hAnsi="Times New Roman"/>
          <w:sz w:val="24"/>
          <w:lang w:eastAsia="de-AT"/>
        </w:rPr>
        <w:br/>
      </w:r>
      <w:r w:rsidRPr="00A66450">
        <w:rPr>
          <w:rFonts w:ascii="Times New Roman" w:hAnsi="Times New Roman"/>
          <w:sz w:val="24"/>
          <w:lang w:eastAsia="de-AT"/>
        </w:rPr>
        <w:t xml:space="preserve">Dies umfasst die Koordination, Steuerung, Kontrolle und Planung. </w:t>
      </w:r>
    </w:p>
    <w:p w:rsidR="00541474" w:rsidRPr="00A66450" w:rsidRDefault="00541474" w:rsidP="00497BD3">
      <w:pPr>
        <w:pStyle w:val="berschrift7"/>
        <w:jc w:val="left"/>
        <w:rPr>
          <w:lang w:eastAsia="de-AT"/>
        </w:rPr>
      </w:pPr>
      <w:r w:rsidRPr="00A66450">
        <w:rPr>
          <w:lang w:eastAsia="de-AT"/>
        </w:rPr>
        <w:t>Aufgaben und Kompetenzen: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- Projektplanung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- Überwachen des Zeitplans und Budgets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- Steuerung des Projektablaufs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- Verantwortung für das Projektergebnis</w:t>
      </w:r>
    </w:p>
    <w:p w:rsidR="00541474" w:rsidRDefault="00541474" w:rsidP="00497BD3">
      <w:pPr>
        <w:spacing w:after="0"/>
        <w:jc w:val="left"/>
        <w:rPr>
          <w:rFonts w:ascii="Times New Roman" w:hAnsi="Times New Roman"/>
          <w:sz w:val="24"/>
          <w:lang w:eastAsia="de-AT"/>
        </w:rPr>
      </w:pPr>
      <w:r w:rsidRPr="00A66450">
        <w:rPr>
          <w:rFonts w:ascii="Times New Roman" w:hAnsi="Times New Roman"/>
          <w:sz w:val="24"/>
          <w:lang w:eastAsia="de-AT"/>
        </w:rPr>
        <w:t>- Koordination des Projektteams</w:t>
      </w:r>
    </w:p>
    <w:p w:rsidR="00541474" w:rsidRPr="00B60A5B" w:rsidRDefault="00541474" w:rsidP="00497BD3">
      <w:pPr>
        <w:pStyle w:val="berschrift4"/>
        <w:jc w:val="left"/>
        <w:rPr>
          <w:lang w:eastAsia="de-AT"/>
        </w:rPr>
      </w:pPr>
      <w:r w:rsidRPr="00B60A5B">
        <w:rPr>
          <w:lang w:eastAsia="de-AT"/>
        </w:rPr>
        <w:t>Stellvertretender Projektleiter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Vertretung der Projektleitung. Übernimmt die Aufgaben des Projektleiters, sollte dieser verhindert sein.</w:t>
      </w:r>
    </w:p>
    <w:p w:rsidR="00541474" w:rsidRPr="00B60A5B" w:rsidRDefault="00541474" w:rsidP="00497BD3">
      <w:pPr>
        <w:pStyle w:val="berschrift4"/>
        <w:jc w:val="left"/>
        <w:rPr>
          <w:lang w:eastAsia="de-AT"/>
        </w:rPr>
      </w:pPr>
      <w:r w:rsidRPr="00B60A5B">
        <w:rPr>
          <w:lang w:eastAsia="de-AT"/>
        </w:rPr>
        <w:t>Software-</w:t>
      </w:r>
      <w:r w:rsidR="005C4EEE">
        <w:rPr>
          <w:lang w:eastAsia="de-AT"/>
        </w:rPr>
        <w:t>Entwickler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 xml:space="preserve">Verantwortlich für die Erstellung und Beschreibung der zugrunde liegenden Softwarearchitektur. </w:t>
      </w:r>
      <w:r w:rsidR="005C4EEE" w:rsidRPr="00A66450">
        <w:rPr>
          <w:rFonts w:ascii="Times New Roman" w:hAnsi="Times New Roman"/>
          <w:sz w:val="24"/>
          <w:szCs w:val="25"/>
          <w:lang w:eastAsia="de-AT"/>
        </w:rPr>
        <w:t xml:space="preserve">Führt </w:t>
      </w:r>
      <w:r w:rsidRPr="00A66450">
        <w:rPr>
          <w:rFonts w:ascii="Times New Roman" w:hAnsi="Times New Roman"/>
          <w:sz w:val="24"/>
          <w:szCs w:val="25"/>
          <w:lang w:eastAsia="de-AT"/>
        </w:rPr>
        <w:t>unterstützende Aufgaben bei der Umsetzung der Vision aus.</w:t>
      </w:r>
    </w:p>
    <w:p w:rsidR="00541474" w:rsidRPr="00A66450" w:rsidRDefault="00541474" w:rsidP="00497BD3">
      <w:pPr>
        <w:pStyle w:val="berschrift7"/>
        <w:jc w:val="left"/>
        <w:rPr>
          <w:sz w:val="22"/>
          <w:lang w:eastAsia="de-AT"/>
        </w:rPr>
      </w:pPr>
      <w:r w:rsidRPr="00A66450">
        <w:rPr>
          <w:sz w:val="22"/>
          <w:lang w:eastAsia="de-AT"/>
        </w:rPr>
        <w:t>Aufgaben und Kompetenzen: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Gestaltung der Software-Architektur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Entwurf von UML-Diagrammen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Umsetzung von textuellen Anforderungen in Modelle</w:t>
      </w:r>
    </w:p>
    <w:p w:rsidR="00541474" w:rsidRPr="00A66450" w:rsidRDefault="00541474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Unterstützung der Software-Designern</w:t>
      </w:r>
    </w:p>
    <w:p w:rsidR="005C4EEE" w:rsidRPr="00A66450" w:rsidRDefault="00541474" w:rsidP="005C4EEE">
      <w:pPr>
        <w:spacing w:after="0"/>
        <w:jc w:val="left"/>
        <w:rPr>
          <w:b/>
          <w:bCs/>
          <w:sz w:val="18"/>
          <w:szCs w:val="28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Überwachung des Gestaltungsprozesses</w:t>
      </w:r>
    </w:p>
    <w:p w:rsidR="005C4EEE" w:rsidRPr="00A66450" w:rsidRDefault="005C4EEE" w:rsidP="005C4EEE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</w:p>
    <w:p w:rsidR="006F7CBE" w:rsidRPr="00A66450" w:rsidRDefault="006F7CBE" w:rsidP="005C4EEE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 xml:space="preserve">Verantwortlich für das Design der Software und </w:t>
      </w:r>
    </w:p>
    <w:p w:rsidR="006F7CBE" w:rsidRPr="00A66450" w:rsidRDefault="006F7CB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Festlegung der Spezifikationen.</w:t>
      </w:r>
    </w:p>
    <w:p w:rsidR="006F7CBE" w:rsidRPr="00A66450" w:rsidRDefault="006F7CBE" w:rsidP="00497BD3">
      <w:pPr>
        <w:pStyle w:val="berschrift7"/>
        <w:jc w:val="left"/>
        <w:rPr>
          <w:sz w:val="22"/>
          <w:lang w:eastAsia="de-AT"/>
        </w:rPr>
      </w:pPr>
      <w:r w:rsidRPr="00A66450">
        <w:rPr>
          <w:sz w:val="22"/>
          <w:lang w:eastAsia="de-AT"/>
        </w:rPr>
        <w:t>Aufgaben und Kompetenzen</w:t>
      </w:r>
    </w:p>
    <w:p w:rsidR="006F7CBE" w:rsidRPr="00A66450" w:rsidRDefault="006F7CB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Erstellen des visuellen Erscheinungsbilds mit Hilfe von</w:t>
      </w:r>
    </w:p>
    <w:p w:rsidR="006F7CBE" w:rsidRPr="00A66450" w:rsidRDefault="006F7CB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Mockup-Tools</w:t>
      </w:r>
    </w:p>
    <w:p w:rsidR="005C4EEE" w:rsidRPr="00A66450" w:rsidRDefault="006F7CB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Festlegung der zu verwendenden Programmiertechniken</w:t>
      </w:r>
    </w:p>
    <w:p w:rsidR="006F7CBE" w:rsidRPr="00A66450" w:rsidRDefault="005C4EE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lastRenderedPageBreak/>
        <w:t>Implementierung der</w:t>
      </w:r>
      <w:r w:rsidR="006F7CBE" w:rsidRPr="00A66450">
        <w:rPr>
          <w:rFonts w:ascii="Times New Roman" w:hAnsi="Times New Roman"/>
          <w:sz w:val="24"/>
          <w:szCs w:val="25"/>
          <w:lang w:eastAsia="de-AT"/>
        </w:rPr>
        <w:t xml:space="preserve"> vorgesehenen Funktionalitäten.</w:t>
      </w:r>
    </w:p>
    <w:p w:rsidR="006F7CBE" w:rsidRPr="00A66450" w:rsidRDefault="006F7CBE" w:rsidP="00497BD3">
      <w:pPr>
        <w:pStyle w:val="berschrift7"/>
        <w:jc w:val="left"/>
        <w:rPr>
          <w:sz w:val="22"/>
          <w:lang w:eastAsia="de-AT"/>
        </w:rPr>
      </w:pPr>
      <w:r w:rsidRPr="00A66450">
        <w:rPr>
          <w:sz w:val="22"/>
          <w:lang w:eastAsia="de-AT"/>
        </w:rPr>
        <w:t>Aufgaben und Kompetenzen:</w:t>
      </w:r>
    </w:p>
    <w:p w:rsidR="006F7CBE" w:rsidRPr="00A66450" w:rsidRDefault="006F7CB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Erstellung des Quellcodes auf Basis der entworfenen UML-Diagrammen</w:t>
      </w:r>
    </w:p>
    <w:p w:rsidR="006F7CBE" w:rsidRPr="00A66450" w:rsidRDefault="006F7CB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Umsetzung mit objektorientierten Programmiersprachen</w:t>
      </w:r>
    </w:p>
    <w:p w:rsidR="006F7CBE" w:rsidRPr="00A66450" w:rsidRDefault="006F7CB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Realisierung der Datenbankanbindung</w:t>
      </w:r>
    </w:p>
    <w:p w:rsidR="00541474" w:rsidRDefault="006F7CBE" w:rsidP="00497BD3">
      <w:pPr>
        <w:spacing w:after="0"/>
        <w:jc w:val="left"/>
        <w:rPr>
          <w:rFonts w:ascii="Times New Roman" w:hAnsi="Times New Roman"/>
          <w:sz w:val="24"/>
          <w:szCs w:val="25"/>
          <w:lang w:eastAsia="de-AT"/>
        </w:rPr>
      </w:pPr>
      <w:r w:rsidRPr="00A66450">
        <w:rPr>
          <w:rFonts w:ascii="Times New Roman" w:hAnsi="Times New Roman"/>
          <w:sz w:val="24"/>
          <w:szCs w:val="25"/>
          <w:lang w:eastAsia="de-AT"/>
        </w:rPr>
        <w:t>- Entwicklung des Machbarkeits-Protoypen, einer Beta-Version und der finalen Version</w:t>
      </w:r>
    </w:p>
    <w:p w:rsidR="002E0931" w:rsidRDefault="002E0931" w:rsidP="002E0931">
      <w:pPr>
        <w:pStyle w:val="berschrift4"/>
        <w:rPr>
          <w:lang w:eastAsia="de-AT"/>
        </w:rPr>
      </w:pPr>
      <w:r>
        <w:rPr>
          <w:lang w:eastAsia="de-AT"/>
        </w:rPr>
        <w:t>Product Owner</w:t>
      </w:r>
    </w:p>
    <w:p w:rsidR="004A1B74" w:rsidRDefault="004A1B74" w:rsidP="004A1B74">
      <w:pPr>
        <w:rPr>
          <w:rFonts w:ascii="Times New Roman" w:hAnsi="Times New Roman"/>
          <w:sz w:val="24"/>
          <w:lang w:eastAsia="de-AT"/>
        </w:rPr>
      </w:pPr>
      <w:r w:rsidRPr="004A1B74">
        <w:rPr>
          <w:rFonts w:ascii="Times New Roman" w:hAnsi="Times New Roman"/>
          <w:sz w:val="24"/>
          <w:lang w:eastAsia="de-AT"/>
        </w:rPr>
        <w:t>Vertritt die Produktvision und priorisiert Tätigkeiten und Features.</w:t>
      </w:r>
    </w:p>
    <w:p w:rsidR="00D749AE" w:rsidRDefault="00D749AE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Aufgaben und Kompetenzen:</w:t>
      </w:r>
    </w:p>
    <w:p w:rsidR="004A1B74" w:rsidRDefault="004A1B74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-</w:t>
      </w:r>
      <w:r w:rsidR="005466D1">
        <w:rPr>
          <w:rFonts w:ascii="Times New Roman" w:hAnsi="Times New Roman"/>
          <w:sz w:val="24"/>
          <w:lang w:eastAsia="de-AT"/>
        </w:rPr>
        <w:t xml:space="preserve"> </w:t>
      </w:r>
      <w:r>
        <w:rPr>
          <w:rFonts w:ascii="Times New Roman" w:hAnsi="Times New Roman"/>
          <w:sz w:val="24"/>
          <w:lang w:eastAsia="de-AT"/>
        </w:rPr>
        <w:t>Erstellung von Work Items und User Stories</w:t>
      </w:r>
    </w:p>
    <w:p w:rsidR="004A1B74" w:rsidRDefault="004A1B74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-</w:t>
      </w:r>
      <w:r w:rsidR="005466D1">
        <w:rPr>
          <w:rFonts w:ascii="Times New Roman" w:hAnsi="Times New Roman"/>
          <w:sz w:val="24"/>
          <w:lang w:eastAsia="de-AT"/>
        </w:rPr>
        <w:t xml:space="preserve"> </w:t>
      </w:r>
      <w:r>
        <w:rPr>
          <w:rFonts w:ascii="Times New Roman" w:hAnsi="Times New Roman"/>
          <w:sz w:val="24"/>
          <w:lang w:eastAsia="de-AT"/>
        </w:rPr>
        <w:t>Priorisierung von Items nach Geschäftswert</w:t>
      </w:r>
    </w:p>
    <w:p w:rsidR="005466D1" w:rsidRDefault="004A1B74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-</w:t>
      </w:r>
      <w:r w:rsidR="005466D1">
        <w:rPr>
          <w:rFonts w:ascii="Times New Roman" w:hAnsi="Times New Roman"/>
          <w:sz w:val="24"/>
          <w:lang w:eastAsia="de-AT"/>
        </w:rPr>
        <w:t xml:space="preserve"> </w:t>
      </w:r>
      <w:r>
        <w:rPr>
          <w:rFonts w:ascii="Times New Roman" w:hAnsi="Times New Roman"/>
          <w:sz w:val="24"/>
          <w:lang w:eastAsia="de-AT"/>
        </w:rPr>
        <w:t>Erklären der Produktvision und Beantworten von Fragen der Entwickler zu Features</w:t>
      </w:r>
      <w:bookmarkStart w:id="14" w:name="_GoBack"/>
      <w:bookmarkEnd w:id="14"/>
    </w:p>
    <w:p w:rsidR="005466D1" w:rsidRDefault="004B3AA6" w:rsidP="00ED7726">
      <w:pPr>
        <w:pStyle w:val="berschrift4"/>
        <w:rPr>
          <w:lang w:eastAsia="de-AT"/>
        </w:rPr>
      </w:pPr>
      <w:r>
        <w:rPr>
          <w:lang w:eastAsia="de-AT"/>
        </w:rPr>
        <w:t>Scrum Master</w:t>
      </w:r>
    </w:p>
    <w:p w:rsidR="004B3AA6" w:rsidRDefault="004B3AA6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Sorgt für die Einhaltung der Scrum-Richtlinien.</w:t>
      </w:r>
    </w:p>
    <w:p w:rsidR="004B3AA6" w:rsidRDefault="004B3AA6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Aufgaben und Kompetenzen:</w:t>
      </w:r>
    </w:p>
    <w:p w:rsidR="004B3AA6" w:rsidRDefault="004B3AA6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- Erstellung von Work Items und User Stories</w:t>
      </w:r>
    </w:p>
    <w:p w:rsidR="004B3AA6" w:rsidRDefault="004B3AA6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- Assistierende Priorisierung von Items nach Geschäftswert</w:t>
      </w:r>
    </w:p>
    <w:p w:rsidR="004B3AA6" w:rsidRDefault="004B3AA6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- Hilfestellung bei Fragen oder Problemen mit Scrum</w:t>
      </w:r>
    </w:p>
    <w:p w:rsidR="004B3AA6" w:rsidRDefault="004B3AA6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- Administration des TFS Scrum Portals</w:t>
      </w:r>
    </w:p>
    <w:p w:rsidR="004B3AA6" w:rsidRDefault="004B3AA6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>- Anlegen und Abschließen von Sprints</w:t>
      </w:r>
    </w:p>
    <w:p w:rsidR="004B3AA6" w:rsidRDefault="004B3AA6" w:rsidP="004A1B74">
      <w:pPr>
        <w:rPr>
          <w:rFonts w:ascii="Times New Roman" w:hAnsi="Times New Roman"/>
          <w:sz w:val="24"/>
          <w:lang w:eastAsia="de-AT"/>
        </w:rPr>
      </w:pPr>
      <w:r>
        <w:rPr>
          <w:rFonts w:ascii="Times New Roman" w:hAnsi="Times New Roman"/>
          <w:sz w:val="24"/>
          <w:lang w:eastAsia="de-AT"/>
        </w:rPr>
        <w:t xml:space="preserve">- </w:t>
      </w:r>
      <w:r w:rsidR="004E006C">
        <w:rPr>
          <w:rFonts w:ascii="Times New Roman" w:hAnsi="Times New Roman"/>
          <w:sz w:val="24"/>
          <w:lang w:eastAsia="de-AT"/>
        </w:rPr>
        <w:t>Kontrolle abgeschlossener Arbeiten</w:t>
      </w:r>
    </w:p>
    <w:p w:rsidR="004E006C" w:rsidRDefault="004E006C" w:rsidP="004A1B74">
      <w:pPr>
        <w:rPr>
          <w:rFonts w:ascii="Times New Roman" w:hAnsi="Times New Roman"/>
          <w:sz w:val="24"/>
          <w:lang w:eastAsia="de-AT"/>
        </w:rPr>
      </w:pPr>
    </w:p>
    <w:p w:rsidR="004E006C" w:rsidRPr="004A1B74" w:rsidRDefault="004E006C" w:rsidP="004A1B74">
      <w:pPr>
        <w:rPr>
          <w:rFonts w:ascii="Times New Roman" w:hAnsi="Times New Roman"/>
          <w:sz w:val="24"/>
          <w:lang w:eastAsia="de-AT"/>
        </w:rPr>
      </w:pPr>
    </w:p>
    <w:p w:rsidR="004A1B74" w:rsidRPr="007044B9" w:rsidRDefault="004A1B74" w:rsidP="007044B9">
      <w:pPr>
        <w:rPr>
          <w:lang w:eastAsia="de-AT"/>
        </w:rPr>
      </w:pPr>
    </w:p>
    <w:p w:rsidR="00A52D3A" w:rsidRPr="00DD5E5C" w:rsidRDefault="00DD5E5C" w:rsidP="00497BD3">
      <w:pPr>
        <w:pStyle w:val="berschrift1"/>
        <w:jc w:val="left"/>
        <w:rPr>
          <w:noProof/>
          <w:lang w:val="de-AT"/>
        </w:rPr>
      </w:pPr>
      <w:bookmarkStart w:id="15" w:name="_Toc500755985"/>
      <w:r w:rsidRPr="00DD5E5C">
        <w:rPr>
          <w:noProof/>
          <w:lang w:val="de-AT"/>
        </w:rPr>
        <w:t>4. Managementprozess (Management Process)</w:t>
      </w:r>
      <w:bookmarkEnd w:id="15"/>
    </w:p>
    <w:p w:rsidR="00A52D3A" w:rsidRPr="00DD5E5C" w:rsidRDefault="00DD5E5C" w:rsidP="00497BD3">
      <w:pPr>
        <w:pStyle w:val="berschrift2"/>
        <w:ind w:left="709"/>
        <w:jc w:val="left"/>
        <w:rPr>
          <w:noProof/>
        </w:rPr>
      </w:pPr>
      <w:bookmarkStart w:id="16" w:name="_Toc500755986"/>
      <w:r w:rsidRPr="00DD5E5C">
        <w:rPr>
          <w:noProof/>
        </w:rPr>
        <w:t>4.1 Prozessabschätzungen (Project Estimates)</w:t>
      </w:r>
      <w:bookmarkEnd w:id="16"/>
    </w:p>
    <w:p w:rsidR="00A52D3A" w:rsidRPr="009500E4" w:rsidRDefault="00DD5E5C" w:rsidP="00497BD3">
      <w:pPr>
        <w:pStyle w:val="berschrift2"/>
        <w:ind w:left="709"/>
        <w:jc w:val="left"/>
        <w:rPr>
          <w:noProof/>
          <w:lang w:val="de-AT"/>
        </w:rPr>
      </w:pPr>
      <w:bookmarkStart w:id="17" w:name="_Toc500755987"/>
      <w:r w:rsidRPr="009500E4">
        <w:rPr>
          <w:noProof/>
          <w:lang w:val="de-AT"/>
        </w:rPr>
        <w:t>4.2 Projektplan (Project Plan)</w:t>
      </w:r>
      <w:bookmarkEnd w:id="17"/>
    </w:p>
    <w:p w:rsidR="00A52D3A" w:rsidRPr="009500E4" w:rsidRDefault="00DD5E5C" w:rsidP="00497BD3">
      <w:pPr>
        <w:pStyle w:val="berschrift3"/>
        <w:ind w:left="1418"/>
        <w:jc w:val="left"/>
        <w:rPr>
          <w:noProof/>
        </w:rPr>
      </w:pPr>
      <w:bookmarkStart w:id="18" w:name="_Toc500755988"/>
      <w:r w:rsidRPr="009500E4">
        <w:rPr>
          <w:noProof/>
        </w:rPr>
        <w:t>4.2.1 Phasen-Plan (Phase Plan)</w:t>
      </w:r>
      <w:bookmarkEnd w:id="18"/>
    </w:p>
    <w:p w:rsidR="00A52D3A" w:rsidRPr="009500E4" w:rsidRDefault="00DD5E5C" w:rsidP="00497BD3">
      <w:pPr>
        <w:pStyle w:val="berschrift3"/>
        <w:ind w:left="1418"/>
        <w:jc w:val="left"/>
        <w:rPr>
          <w:noProof/>
        </w:rPr>
      </w:pPr>
      <w:bookmarkStart w:id="19" w:name="_Toc500755989"/>
      <w:r w:rsidRPr="009500E4">
        <w:rPr>
          <w:noProof/>
        </w:rPr>
        <w:t>4.2.2. Iterationszyklen (Iteration Plans)</w:t>
      </w:r>
      <w:bookmarkEnd w:id="19"/>
    </w:p>
    <w:p w:rsidR="003D002E" w:rsidRPr="009500E4" w:rsidRDefault="003D002E" w:rsidP="00203A6D">
      <w:pPr>
        <w:pStyle w:val="berschrift4"/>
      </w:pPr>
      <w:r w:rsidRPr="009500E4">
        <w:t>Sprint 1</w:t>
      </w:r>
    </w:p>
    <w:p w:rsidR="003D002E" w:rsidRPr="00203A6D" w:rsidRDefault="003D002E" w:rsidP="003D002E">
      <w:pPr>
        <w:rPr>
          <w:i/>
        </w:rPr>
      </w:pPr>
      <w:r w:rsidRPr="00203A6D">
        <w:rPr>
          <w:i/>
        </w:rPr>
        <w:t>Zeitraum</w:t>
      </w:r>
    </w:p>
    <w:p w:rsidR="003D002E" w:rsidRPr="009500E4" w:rsidRDefault="003D002E" w:rsidP="003D002E">
      <w:r w:rsidRPr="009500E4">
        <w:t>22.01.2018 - 29.01.2018</w:t>
      </w:r>
    </w:p>
    <w:p w:rsidR="003D002E" w:rsidRPr="00203A6D" w:rsidRDefault="003D002E" w:rsidP="003D002E">
      <w:pPr>
        <w:rPr>
          <w:i/>
        </w:rPr>
      </w:pPr>
      <w:r w:rsidRPr="00203A6D">
        <w:rPr>
          <w:i/>
        </w:rPr>
        <w:t>Scope</w:t>
      </w:r>
    </w:p>
    <w:p w:rsidR="003D002E" w:rsidRPr="009500E4" w:rsidRDefault="00804F2B" w:rsidP="003D002E">
      <w:r>
        <w:lastRenderedPageBreak/>
        <w:t>Service Bus Kommunikation Activity</w:t>
      </w:r>
    </w:p>
    <w:p w:rsidR="003D002E" w:rsidRDefault="003D002E" w:rsidP="003D002E">
      <w:r w:rsidRPr="009500E4">
        <w:t>Architekturkonzeption (</w:t>
      </w:r>
      <w:r w:rsidR="009500E4">
        <w:t>Maschinenschicht, KPUs, Maschinenblackboards, zentrales Blackboard)</w:t>
      </w:r>
    </w:p>
    <w:p w:rsidR="00636D64" w:rsidRDefault="00636D64" w:rsidP="003D002E">
      <w:r>
        <w:t>Werkstück Grobkonzeption</w:t>
      </w:r>
    </w:p>
    <w:p w:rsidR="00804F2B" w:rsidRPr="00804F2B" w:rsidRDefault="00804F2B" w:rsidP="003D002E">
      <w:pPr>
        <w:rPr>
          <w:i/>
        </w:rPr>
      </w:pPr>
      <w:r w:rsidRPr="00804F2B">
        <w:rPr>
          <w:i/>
        </w:rPr>
        <w:t>Ergebnis</w:t>
      </w:r>
    </w:p>
    <w:p w:rsidR="003D002E" w:rsidRPr="009500E4" w:rsidRDefault="003D002E" w:rsidP="003D002E"/>
    <w:p w:rsidR="003D002E" w:rsidRPr="009500E4" w:rsidRDefault="003D002E" w:rsidP="00203A6D">
      <w:pPr>
        <w:pStyle w:val="berschrift4"/>
      </w:pPr>
      <w:r w:rsidRPr="009500E4">
        <w:t>Sprint 2</w:t>
      </w:r>
    </w:p>
    <w:p w:rsidR="003D002E" w:rsidRPr="00203A6D" w:rsidRDefault="003D002E" w:rsidP="003D002E">
      <w:pPr>
        <w:rPr>
          <w:i/>
        </w:rPr>
      </w:pPr>
      <w:r w:rsidRPr="00203A6D">
        <w:rPr>
          <w:i/>
        </w:rPr>
        <w:t>Zeitraum</w:t>
      </w:r>
    </w:p>
    <w:p w:rsidR="003D002E" w:rsidRDefault="003D002E" w:rsidP="003D002E">
      <w:pPr>
        <w:rPr>
          <w:lang w:val="en-US"/>
        </w:rPr>
      </w:pPr>
      <w:r>
        <w:rPr>
          <w:lang w:val="en-US"/>
        </w:rPr>
        <w:t>29.01.2018 - 05.02.2018</w:t>
      </w:r>
    </w:p>
    <w:p w:rsidR="003D002E" w:rsidRPr="00203A6D" w:rsidRDefault="003D002E" w:rsidP="003D002E">
      <w:pPr>
        <w:rPr>
          <w:i/>
          <w:lang w:val="en-US"/>
        </w:rPr>
      </w:pPr>
      <w:r w:rsidRPr="00203A6D">
        <w:rPr>
          <w:i/>
          <w:lang w:val="en-US"/>
        </w:rPr>
        <w:t>Scope</w:t>
      </w:r>
    </w:p>
    <w:p w:rsidR="003D002E" w:rsidRPr="003F07CD" w:rsidRDefault="003D002E" w:rsidP="003D002E">
      <w:r w:rsidRPr="003F07CD">
        <w:t>Units</w:t>
      </w:r>
      <w:r w:rsidR="00203A6D" w:rsidRPr="003F07CD">
        <w:t xml:space="preserve"> Konzeption</w:t>
      </w:r>
      <w:r w:rsidR="003F07CD" w:rsidRPr="003F07CD">
        <w:t xml:space="preserve">, </w:t>
      </w:r>
      <w:r w:rsidR="001335D2">
        <w:t>Implementierung</w:t>
      </w:r>
    </w:p>
    <w:p w:rsidR="003D002E" w:rsidRDefault="003D002E" w:rsidP="003D002E">
      <w:r w:rsidRPr="003F07CD">
        <w:t>Blackboard</w:t>
      </w:r>
      <w:r w:rsidR="00203A6D" w:rsidRPr="003F07CD">
        <w:t xml:space="preserve"> Konzeption</w:t>
      </w:r>
    </w:p>
    <w:p w:rsidR="00804F2B" w:rsidRPr="00804F2B" w:rsidRDefault="00804F2B" w:rsidP="003D002E">
      <w:pPr>
        <w:rPr>
          <w:i/>
        </w:rPr>
      </w:pPr>
      <w:r w:rsidRPr="00804F2B">
        <w:rPr>
          <w:i/>
        </w:rPr>
        <w:t>Ergebnis</w:t>
      </w:r>
    </w:p>
    <w:p w:rsidR="00804F2B" w:rsidRDefault="00804F2B" w:rsidP="003D002E"/>
    <w:p w:rsidR="00D34E3C" w:rsidRDefault="00D34E3C" w:rsidP="00FE3CA5">
      <w:pPr>
        <w:pStyle w:val="berschrift4"/>
      </w:pPr>
      <w:r>
        <w:t>Sprint 3</w:t>
      </w:r>
    </w:p>
    <w:p w:rsidR="00D34E3C" w:rsidRPr="00FE3CA5" w:rsidRDefault="00D34E3C" w:rsidP="003D002E">
      <w:pPr>
        <w:rPr>
          <w:i/>
        </w:rPr>
      </w:pPr>
      <w:r w:rsidRPr="00FE3CA5">
        <w:rPr>
          <w:i/>
        </w:rPr>
        <w:t>Zeitraum</w:t>
      </w:r>
    </w:p>
    <w:p w:rsidR="00D34E3C" w:rsidRDefault="00D34E3C" w:rsidP="003D002E">
      <w:r>
        <w:t xml:space="preserve">05.02.2018 - </w:t>
      </w:r>
      <w:r w:rsidR="00FE3CA5">
        <w:t>12.02.2018</w:t>
      </w:r>
    </w:p>
    <w:p w:rsidR="00FE3CA5" w:rsidRDefault="00FE3CA5" w:rsidP="003D002E">
      <w:pPr>
        <w:rPr>
          <w:i/>
        </w:rPr>
      </w:pPr>
      <w:r w:rsidRPr="00FE3CA5">
        <w:rPr>
          <w:i/>
        </w:rPr>
        <w:t>Scope</w:t>
      </w:r>
    </w:p>
    <w:p w:rsidR="00804F2B" w:rsidRDefault="00804F2B" w:rsidP="003D002E">
      <w:pPr>
        <w:rPr>
          <w:lang w:val="en-GB"/>
        </w:rPr>
      </w:pPr>
      <w:r w:rsidRPr="00804F2B">
        <w:rPr>
          <w:lang w:val="en-GB"/>
        </w:rPr>
        <w:t>TCP/IP Socket Kommunikation Activity</w:t>
      </w:r>
    </w:p>
    <w:p w:rsidR="00804F2B" w:rsidRDefault="00374C17" w:rsidP="003D002E">
      <w:pPr>
        <w:rPr>
          <w:lang w:val="en-GB"/>
        </w:rPr>
      </w:pPr>
      <w:r>
        <w:rPr>
          <w:lang w:val="en-GB"/>
        </w:rPr>
        <w:t>Units Konzeption, Implementierung</w:t>
      </w:r>
    </w:p>
    <w:p w:rsidR="00374C17" w:rsidRPr="00804F2B" w:rsidRDefault="00374C17" w:rsidP="003D002E">
      <w:pPr>
        <w:rPr>
          <w:lang w:val="en-GB"/>
        </w:rPr>
      </w:pPr>
      <w:r>
        <w:rPr>
          <w:lang w:val="en-GB"/>
        </w:rPr>
        <w:t>Blackboard</w:t>
      </w:r>
      <w:r w:rsidR="009526B8">
        <w:rPr>
          <w:lang w:val="en-GB"/>
        </w:rPr>
        <w:t xml:space="preserve"> </w:t>
      </w:r>
      <w:r>
        <w:rPr>
          <w:lang w:val="en-GB"/>
        </w:rPr>
        <w:t>Implementierung</w:t>
      </w:r>
    </w:p>
    <w:p w:rsidR="00FE3CA5" w:rsidRDefault="00296A8A" w:rsidP="003D002E">
      <w:r w:rsidRPr="00C812F4">
        <w:t>Fabrik mit Activities simulieren</w:t>
      </w:r>
      <w:r w:rsidR="00C812F4" w:rsidRPr="00C812F4">
        <w:t xml:space="preserve"> inkl Kom</w:t>
      </w:r>
      <w:r w:rsidR="00C812F4">
        <w:t>munikationstests</w:t>
      </w:r>
    </w:p>
    <w:p w:rsidR="00654D22" w:rsidRPr="00041CBF" w:rsidRDefault="00654D22" w:rsidP="003D002E">
      <w:pPr>
        <w:rPr>
          <w:i/>
        </w:rPr>
      </w:pPr>
      <w:r w:rsidRPr="00041CBF">
        <w:rPr>
          <w:i/>
        </w:rPr>
        <w:t>Ergebnis</w:t>
      </w:r>
    </w:p>
    <w:p w:rsidR="00654D22" w:rsidRDefault="00654D22" w:rsidP="003D002E"/>
    <w:p w:rsidR="00654D22" w:rsidRDefault="00654D22" w:rsidP="00041CBF">
      <w:pPr>
        <w:pStyle w:val="berschrift4"/>
      </w:pPr>
      <w:r>
        <w:t>Sprint 4</w:t>
      </w:r>
    </w:p>
    <w:p w:rsidR="00654D22" w:rsidRPr="00041CBF" w:rsidRDefault="00654D22" w:rsidP="003D002E">
      <w:pPr>
        <w:rPr>
          <w:i/>
        </w:rPr>
      </w:pPr>
      <w:r w:rsidRPr="00041CBF">
        <w:rPr>
          <w:i/>
        </w:rPr>
        <w:t>Zeitraum</w:t>
      </w:r>
    </w:p>
    <w:p w:rsidR="00654D22" w:rsidRDefault="00654D22" w:rsidP="003D002E">
      <w:r>
        <w:t>12.02.2018 - 19.02.2018</w:t>
      </w:r>
    </w:p>
    <w:p w:rsidR="00654D22" w:rsidRPr="00041CBF" w:rsidRDefault="00654D22" w:rsidP="003D002E">
      <w:pPr>
        <w:rPr>
          <w:i/>
        </w:rPr>
      </w:pPr>
      <w:r w:rsidRPr="00041CBF">
        <w:rPr>
          <w:i/>
        </w:rPr>
        <w:t>Scope</w:t>
      </w:r>
    </w:p>
    <w:p w:rsidR="00654D22" w:rsidRPr="00654D22" w:rsidRDefault="00654D22" w:rsidP="003D002E">
      <w:r w:rsidRPr="00654D22">
        <w:t>Round-Trip von Fabrik über Blackboard zu</w:t>
      </w:r>
      <w:r w:rsidR="00D816F0">
        <w:t>rück zu</w:t>
      </w:r>
      <w:r w:rsidRPr="00654D22">
        <w:t xml:space="preserve"> Fa</w:t>
      </w:r>
      <w:r>
        <w:t xml:space="preserve">brik </w:t>
      </w:r>
      <w:r w:rsidR="00ED4025">
        <w:t>simulieren</w:t>
      </w:r>
    </w:p>
    <w:p w:rsidR="00654D22" w:rsidRPr="00041CBF" w:rsidRDefault="00654D22" w:rsidP="003D002E">
      <w:pPr>
        <w:rPr>
          <w:i/>
        </w:rPr>
      </w:pPr>
      <w:r w:rsidRPr="00041CBF">
        <w:rPr>
          <w:i/>
        </w:rPr>
        <w:t>Ergebnis</w:t>
      </w:r>
    </w:p>
    <w:p w:rsidR="00097D00" w:rsidRDefault="00097D00" w:rsidP="003D002E"/>
    <w:p w:rsidR="00097D00" w:rsidRDefault="00097D00" w:rsidP="00041CBF">
      <w:pPr>
        <w:pStyle w:val="berschrift4"/>
      </w:pPr>
      <w:r>
        <w:t>Sprint 5</w:t>
      </w:r>
    </w:p>
    <w:p w:rsidR="00097D00" w:rsidRPr="00041CBF" w:rsidRDefault="00097D00" w:rsidP="003D002E">
      <w:pPr>
        <w:rPr>
          <w:i/>
        </w:rPr>
      </w:pPr>
      <w:r w:rsidRPr="00041CBF">
        <w:rPr>
          <w:i/>
        </w:rPr>
        <w:t>Zeitraum</w:t>
      </w:r>
    </w:p>
    <w:p w:rsidR="00097D00" w:rsidRDefault="00097D00" w:rsidP="003D002E">
      <w:pPr>
        <w:rPr>
          <w:i/>
        </w:rPr>
      </w:pPr>
      <w:r w:rsidRPr="00041CBF">
        <w:rPr>
          <w:i/>
        </w:rPr>
        <w:t>Scope</w:t>
      </w:r>
    </w:p>
    <w:p w:rsidR="00791D84" w:rsidRPr="00791D84" w:rsidRDefault="00791D84" w:rsidP="003D002E">
      <w:r>
        <w:t>UI Konzept</w:t>
      </w:r>
      <w:r w:rsidR="009C410B">
        <w:t xml:space="preserve"> auf Basis de</w:t>
      </w:r>
      <w:r w:rsidR="00B9294E">
        <w:t>r simulierten Fabrik</w:t>
      </w:r>
    </w:p>
    <w:p w:rsidR="00097D00" w:rsidRPr="00041CBF" w:rsidRDefault="00097D00" w:rsidP="003D002E">
      <w:pPr>
        <w:rPr>
          <w:i/>
        </w:rPr>
      </w:pPr>
      <w:r w:rsidRPr="00041CBF">
        <w:rPr>
          <w:i/>
        </w:rPr>
        <w:t>Ergebnis</w:t>
      </w:r>
    </w:p>
    <w:p w:rsidR="00FE3CA5" w:rsidRPr="00C812F4" w:rsidRDefault="00FE3CA5" w:rsidP="003D002E"/>
    <w:p w:rsidR="00A52D3A" w:rsidRPr="00804F2B" w:rsidRDefault="00DD5E5C" w:rsidP="00497BD3">
      <w:pPr>
        <w:pStyle w:val="berschrift3"/>
        <w:ind w:left="1418"/>
        <w:jc w:val="left"/>
        <w:rPr>
          <w:noProof/>
        </w:rPr>
      </w:pPr>
      <w:bookmarkStart w:id="20" w:name="_Toc500755990"/>
      <w:r w:rsidRPr="00804F2B">
        <w:rPr>
          <w:noProof/>
        </w:rPr>
        <w:lastRenderedPageBreak/>
        <w:t>4.2.3 Releases</w:t>
      </w:r>
      <w:bookmarkEnd w:id="20"/>
    </w:p>
    <w:p w:rsidR="00A52D3A" w:rsidRPr="00A52D3A" w:rsidRDefault="00DD5E5C" w:rsidP="00497BD3">
      <w:pPr>
        <w:pStyle w:val="berschrift3"/>
        <w:ind w:left="1418"/>
        <w:jc w:val="left"/>
        <w:rPr>
          <w:noProof/>
          <w:lang w:val="en-US"/>
        </w:rPr>
      </w:pPr>
      <w:bookmarkStart w:id="21" w:name="_Toc500755991"/>
      <w:r>
        <w:rPr>
          <w:noProof/>
          <w:lang w:val="en-US"/>
        </w:rPr>
        <w:t>4.2.4 Projektzeitplan (Project Timetable)</w:t>
      </w:r>
      <w:bookmarkEnd w:id="21"/>
    </w:p>
    <w:p w:rsidR="00A52D3A" w:rsidRPr="00A52D3A" w:rsidRDefault="00DD5E5C" w:rsidP="00497BD3">
      <w:pPr>
        <w:pStyle w:val="berschrift3"/>
        <w:ind w:left="1418"/>
        <w:jc w:val="left"/>
        <w:rPr>
          <w:noProof/>
          <w:lang w:val="en-US"/>
        </w:rPr>
      </w:pPr>
      <w:bookmarkStart w:id="22" w:name="_Toc500755992"/>
      <w:r>
        <w:rPr>
          <w:noProof/>
          <w:lang w:val="en-US"/>
        </w:rPr>
        <w:t>4.2.5 Projekt-Ressourcen (Project Resources)</w:t>
      </w:r>
      <w:bookmarkEnd w:id="22"/>
    </w:p>
    <w:p w:rsidR="00A52D3A" w:rsidRPr="00A52D3A" w:rsidRDefault="00DD5E5C" w:rsidP="00497BD3">
      <w:pPr>
        <w:pStyle w:val="berschrift1"/>
        <w:jc w:val="left"/>
        <w:rPr>
          <w:noProof/>
          <w:lang w:val="en-US"/>
        </w:rPr>
      </w:pPr>
      <w:bookmarkStart w:id="23" w:name="_Toc500755993"/>
      <w:r>
        <w:rPr>
          <w:noProof/>
          <w:lang w:val="en-US"/>
        </w:rPr>
        <w:t>5. Technischer Prozess (Technical Process)</w:t>
      </w:r>
      <w:bookmarkEnd w:id="23"/>
    </w:p>
    <w:p w:rsidR="00A52D3A" w:rsidRDefault="00DD5E5C" w:rsidP="00497BD3">
      <w:pPr>
        <w:pStyle w:val="berschrift2"/>
        <w:ind w:left="709"/>
        <w:jc w:val="left"/>
        <w:rPr>
          <w:noProof/>
        </w:rPr>
      </w:pPr>
      <w:bookmarkStart w:id="24" w:name="_Toc500755994"/>
      <w:r>
        <w:rPr>
          <w:noProof/>
        </w:rPr>
        <w:t>5.1 Tools</w:t>
      </w:r>
      <w:bookmarkEnd w:id="24"/>
    </w:p>
    <w:p w:rsidR="00DD5E5C" w:rsidRDefault="00DD5E5C" w:rsidP="00497BD3">
      <w:pPr>
        <w:pStyle w:val="berschrift2"/>
        <w:ind w:left="709"/>
        <w:jc w:val="left"/>
        <w:rPr>
          <w:noProof/>
        </w:rPr>
      </w:pPr>
      <w:bookmarkStart w:id="25" w:name="_Toc500755995"/>
      <w:r>
        <w:rPr>
          <w:noProof/>
        </w:rPr>
        <w:t>5.2 Richtlinien (Guidelines)</w:t>
      </w:r>
      <w:bookmarkEnd w:id="25"/>
    </w:p>
    <w:p w:rsidR="000716CE" w:rsidRDefault="000716CE" w:rsidP="00FD218C">
      <w:pPr>
        <w:pStyle w:val="berschrift2"/>
        <w:ind w:firstLine="709"/>
      </w:pPr>
      <w:r>
        <w:t>5.3 Durchführung</w:t>
      </w:r>
    </w:p>
    <w:p w:rsidR="00467230" w:rsidRDefault="00467230" w:rsidP="003D43D7">
      <w:pPr>
        <w:pStyle w:val="berschrift3"/>
        <w:rPr>
          <w:lang w:val="de-DE"/>
        </w:rPr>
      </w:pPr>
      <w:r>
        <w:rPr>
          <w:lang w:val="de-DE"/>
        </w:rPr>
        <w:t>Sprint</w:t>
      </w:r>
    </w:p>
    <w:p w:rsidR="00467230" w:rsidRDefault="00467230" w:rsidP="000716CE">
      <w:pPr>
        <w:rPr>
          <w:lang w:val="de-DE"/>
        </w:rPr>
      </w:pPr>
      <w:r>
        <w:rPr>
          <w:lang w:val="de-DE"/>
        </w:rPr>
        <w:t>Sprints starten am Montag und enden am Montag der darauffolgenden Woche</w:t>
      </w:r>
    </w:p>
    <w:p w:rsidR="00467230" w:rsidRDefault="00467230" w:rsidP="000716CE">
      <w:pPr>
        <w:rPr>
          <w:lang w:val="de-DE"/>
        </w:rPr>
      </w:pPr>
      <w:r>
        <w:rPr>
          <w:lang w:val="de-DE"/>
        </w:rPr>
        <w:t xml:space="preserve">Dauer: </w:t>
      </w:r>
      <w:r w:rsidR="003E2893">
        <w:rPr>
          <w:lang w:val="de-DE"/>
        </w:rPr>
        <w:t>1 Woche</w:t>
      </w:r>
    </w:p>
    <w:p w:rsidR="00467230" w:rsidRDefault="00467230" w:rsidP="003D43D7">
      <w:pPr>
        <w:pStyle w:val="berschrift3"/>
        <w:rPr>
          <w:lang w:val="de-DE"/>
        </w:rPr>
      </w:pPr>
      <w:r>
        <w:rPr>
          <w:lang w:val="de-DE"/>
        </w:rPr>
        <w:t>Sprint Planning</w:t>
      </w:r>
    </w:p>
    <w:p w:rsidR="00467230" w:rsidRDefault="00467230" w:rsidP="000716CE">
      <w:pPr>
        <w:rPr>
          <w:lang w:val="de-DE"/>
        </w:rPr>
      </w:pPr>
      <w:r>
        <w:rPr>
          <w:lang w:val="de-DE"/>
        </w:rPr>
        <w:t>Sprint Planning beginnt am Montag nach dem Sprint Review des vorhergehenden Sprints. Dabei wird der neue Sprint angelegt und die Arbeit für den Sprint geplant</w:t>
      </w:r>
      <w:r w:rsidR="00F51AB0">
        <w:rPr>
          <w:lang w:val="de-DE"/>
        </w:rPr>
        <w:t xml:space="preserve"> und besprochen</w:t>
      </w:r>
      <w:r>
        <w:rPr>
          <w:lang w:val="de-DE"/>
        </w:rPr>
        <w:t>.</w:t>
      </w:r>
    </w:p>
    <w:p w:rsidR="00467230" w:rsidRDefault="00467230" w:rsidP="000716CE">
      <w:pPr>
        <w:rPr>
          <w:lang w:val="de-DE"/>
        </w:rPr>
      </w:pPr>
      <w:r>
        <w:rPr>
          <w:lang w:val="de-DE"/>
        </w:rPr>
        <w:t>Dauer: 30-</w:t>
      </w:r>
      <w:r w:rsidR="00A33C77">
        <w:rPr>
          <w:lang w:val="de-DE"/>
        </w:rPr>
        <w:t>1</w:t>
      </w:r>
      <w:r w:rsidR="00EE6C4D">
        <w:rPr>
          <w:lang w:val="de-DE"/>
        </w:rPr>
        <w:t>2</w:t>
      </w:r>
      <w:r w:rsidR="00A33C77">
        <w:rPr>
          <w:lang w:val="de-DE"/>
        </w:rPr>
        <w:t>0</w:t>
      </w:r>
      <w:r>
        <w:rPr>
          <w:lang w:val="de-DE"/>
        </w:rPr>
        <w:t xml:space="preserve"> Minuten</w:t>
      </w:r>
    </w:p>
    <w:p w:rsidR="00467230" w:rsidRDefault="00467230" w:rsidP="003D43D7">
      <w:pPr>
        <w:pStyle w:val="berschrift3"/>
        <w:rPr>
          <w:lang w:val="de-DE"/>
        </w:rPr>
      </w:pPr>
      <w:r>
        <w:rPr>
          <w:lang w:val="de-DE"/>
        </w:rPr>
        <w:t>Daily Scrum</w:t>
      </w:r>
    </w:p>
    <w:p w:rsidR="00467230" w:rsidRDefault="00467230" w:rsidP="000716CE">
      <w:pPr>
        <w:rPr>
          <w:lang w:val="de-DE"/>
        </w:rPr>
      </w:pPr>
      <w:r>
        <w:rPr>
          <w:lang w:val="de-DE"/>
        </w:rPr>
        <w:t xml:space="preserve">Jeden Tag gibt es ein Daily Scrum, wo aktuelle </w:t>
      </w:r>
      <w:r w:rsidR="00160058">
        <w:rPr>
          <w:lang w:val="de-DE"/>
        </w:rPr>
        <w:t>Herausforderungen</w:t>
      </w:r>
      <w:r>
        <w:rPr>
          <w:lang w:val="de-DE"/>
        </w:rPr>
        <w:t xml:space="preserve"> und </w:t>
      </w:r>
      <w:r w:rsidR="00160058">
        <w:rPr>
          <w:lang w:val="de-DE"/>
        </w:rPr>
        <w:t xml:space="preserve">der </w:t>
      </w:r>
      <w:r>
        <w:rPr>
          <w:lang w:val="de-DE"/>
        </w:rPr>
        <w:t>Status besprochen werden.</w:t>
      </w:r>
    </w:p>
    <w:p w:rsidR="00467230" w:rsidRDefault="00467230" w:rsidP="000716CE">
      <w:pPr>
        <w:rPr>
          <w:lang w:val="de-DE"/>
        </w:rPr>
      </w:pPr>
      <w:r>
        <w:rPr>
          <w:lang w:val="de-DE"/>
        </w:rPr>
        <w:t>Dauer: 15-30 Minuten</w:t>
      </w:r>
    </w:p>
    <w:p w:rsidR="00467230" w:rsidRDefault="00467230" w:rsidP="003D43D7">
      <w:pPr>
        <w:pStyle w:val="berschrift4"/>
        <w:rPr>
          <w:lang w:val="de-DE"/>
        </w:rPr>
      </w:pPr>
      <w:r>
        <w:rPr>
          <w:lang w:val="de-DE"/>
        </w:rPr>
        <w:t>Sprint Review</w:t>
      </w:r>
    </w:p>
    <w:p w:rsidR="00467230" w:rsidRDefault="00467230" w:rsidP="000716CE">
      <w:r w:rsidRPr="00467230">
        <w:t>Das Sprint Review wird am Montag</w:t>
      </w:r>
      <w:r>
        <w:t xml:space="preserve"> vor dem Start des nächsten Sprints durchgeführt</w:t>
      </w:r>
      <w:r w:rsidR="003D7E86">
        <w:t>. Erledigte Items werden entfernt und die Performance des Teams dem Zeitplan gegenübergestellt.</w:t>
      </w:r>
    </w:p>
    <w:p w:rsidR="00303DC0" w:rsidRPr="00467230" w:rsidRDefault="00303DC0" w:rsidP="000716CE">
      <w:r>
        <w:t xml:space="preserve">Dauer: </w:t>
      </w:r>
      <w:r w:rsidR="0061552F">
        <w:t>15</w:t>
      </w:r>
      <w:r>
        <w:t>-</w:t>
      </w:r>
      <w:r w:rsidR="0061552F">
        <w:t>90</w:t>
      </w:r>
      <w:r>
        <w:t xml:space="preserve"> Minuten</w:t>
      </w:r>
    </w:p>
    <w:p w:rsidR="00467230" w:rsidRPr="003D7E86" w:rsidRDefault="00467230" w:rsidP="003D43D7">
      <w:pPr>
        <w:pStyle w:val="berschrift4"/>
      </w:pPr>
      <w:r w:rsidRPr="003D7E86">
        <w:t>Sprint Retrospective</w:t>
      </w:r>
    </w:p>
    <w:p w:rsidR="00467230" w:rsidRDefault="00467230" w:rsidP="000716CE">
      <w:r w:rsidRPr="00467230">
        <w:t>Die Sprint R</w:t>
      </w:r>
      <w:r>
        <w:t>etrospective ist optional und dient der Prozessanpassung und -optimierung.</w:t>
      </w:r>
    </w:p>
    <w:p w:rsidR="0061552F" w:rsidRPr="00467230" w:rsidRDefault="0061552F" w:rsidP="000716CE">
      <w:r>
        <w:t>Dauer: 15-1</w:t>
      </w:r>
      <w:r w:rsidR="00151F65">
        <w:t>2</w:t>
      </w:r>
      <w:r>
        <w:t>0 Minuten</w:t>
      </w:r>
    </w:p>
    <w:p w:rsidR="00DD5E5C" w:rsidRPr="00467230" w:rsidRDefault="00DD5E5C" w:rsidP="00497BD3">
      <w:pPr>
        <w:pStyle w:val="berschrift1"/>
        <w:jc w:val="left"/>
        <w:rPr>
          <w:noProof/>
          <w:lang w:val="de-AT"/>
        </w:rPr>
      </w:pPr>
      <w:bookmarkStart w:id="26" w:name="_Toc500755996"/>
      <w:r w:rsidRPr="00467230">
        <w:rPr>
          <w:noProof/>
          <w:lang w:val="de-AT"/>
        </w:rPr>
        <w:t>6. Anhang (Appendix</w:t>
      </w:r>
      <w:bookmarkEnd w:id="26"/>
      <w:r w:rsidR="00D825C5" w:rsidRPr="00467230">
        <w:rPr>
          <w:noProof/>
          <w:lang w:val="de-AT"/>
        </w:rPr>
        <w:t>)</w:t>
      </w:r>
    </w:p>
    <w:p w:rsidR="00DD5E5C" w:rsidRPr="00DD5E5C" w:rsidRDefault="00DD5E5C" w:rsidP="00497BD3">
      <w:pPr>
        <w:pStyle w:val="berschrift2"/>
        <w:ind w:left="709"/>
        <w:jc w:val="left"/>
        <w:rPr>
          <w:noProof/>
        </w:rPr>
      </w:pPr>
      <w:bookmarkStart w:id="27" w:name="_Toc500755997"/>
      <w:r>
        <w:rPr>
          <w:noProof/>
        </w:rPr>
        <w:t>6.1 Personalkosten (Personal Costs)</w:t>
      </w:r>
      <w:bookmarkEnd w:id="27"/>
    </w:p>
    <w:sectPr w:rsidR="00DD5E5C" w:rsidRPr="00DD5E5C" w:rsidSect="00FB3C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134" w:left="1417" w:header="70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39B" w:rsidRDefault="006D139B" w:rsidP="00624295">
      <w:r>
        <w:separator/>
      </w:r>
    </w:p>
    <w:p w:rsidR="006D139B" w:rsidRDefault="006D139B" w:rsidP="00624295"/>
  </w:endnote>
  <w:endnote w:type="continuationSeparator" w:id="0">
    <w:p w:rsidR="006D139B" w:rsidRDefault="006D139B" w:rsidP="00624295">
      <w:r>
        <w:continuationSeparator/>
      </w:r>
    </w:p>
    <w:p w:rsidR="006D139B" w:rsidRDefault="006D139B" w:rsidP="00624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9B" w:rsidRDefault="006D139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9B" w:rsidRPr="00044690" w:rsidRDefault="006D139B" w:rsidP="00A52D3A">
    <w:pPr>
      <w:tabs>
        <w:tab w:val="center" w:pos="4678"/>
        <w:tab w:val="left" w:pos="7797"/>
      </w:tabs>
    </w:pP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8E8AE74" wp14:editId="3179549C">
              <wp:simplePos x="0" y="0"/>
              <wp:positionH relativeFrom="column">
                <wp:posOffset>0</wp:posOffset>
              </wp:positionH>
              <wp:positionV relativeFrom="paragraph">
                <wp:posOffset>-47625</wp:posOffset>
              </wp:positionV>
              <wp:extent cx="6322060" cy="17145"/>
              <wp:effectExtent l="19050" t="19050" r="21590" b="20955"/>
              <wp:wrapNone/>
              <wp:docPr id="2" name="Gerade Verbindung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22060" cy="17145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4F81BD">
                            <a:lumMod val="75000"/>
                            <a:alpha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72F79" id="Gerade Verbindung 2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75pt" to="497.8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" strokecolor="#376092" strokeweight="2.25pt">
              <v:stroke opacity="32896f"/>
              <o:lock v:ext="edit" shapetype="f"/>
            </v:line>
          </w:pict>
        </mc:Fallback>
      </mc:AlternateContent>
    </w:r>
    <w:r>
      <w:tab/>
    </w:r>
    <w:r w:rsidRPr="00044690">
      <w:rPr>
        <w:lang w:val="de-DE"/>
      </w:rPr>
      <w:t xml:space="preserve">Seite </w:t>
    </w:r>
    <w:r w:rsidRPr="00044690">
      <w:rPr>
        <w:bCs/>
      </w:rPr>
      <w:fldChar w:fldCharType="begin"/>
    </w:r>
    <w:r w:rsidRPr="00044690">
      <w:rPr>
        <w:bCs/>
      </w:rPr>
      <w:instrText>PAGE  \* Arabic  \* MERGEFORMAT</w:instrText>
    </w:r>
    <w:r w:rsidRPr="00044690">
      <w:rPr>
        <w:bCs/>
      </w:rPr>
      <w:fldChar w:fldCharType="separate"/>
    </w:r>
    <w:r w:rsidR="00ED7726" w:rsidRPr="00ED7726">
      <w:rPr>
        <w:bCs/>
        <w:noProof/>
        <w:lang w:val="de-DE"/>
      </w:rPr>
      <w:t>8</w:t>
    </w:r>
    <w:r w:rsidRPr="00044690">
      <w:rPr>
        <w:bCs/>
      </w:rPr>
      <w:fldChar w:fldCharType="end"/>
    </w:r>
    <w:r w:rsidRPr="00044690">
      <w:rPr>
        <w:lang w:val="de-DE"/>
      </w:rPr>
      <w:t xml:space="preserve"> von </w:t>
    </w:r>
    <w:r w:rsidRPr="00044690">
      <w:rPr>
        <w:bCs/>
      </w:rPr>
      <w:fldChar w:fldCharType="begin"/>
    </w:r>
    <w:r w:rsidRPr="00044690">
      <w:rPr>
        <w:bCs/>
      </w:rPr>
      <w:instrText>NUMPAGES  \* Arabic  \* MERGEFORMAT</w:instrText>
    </w:r>
    <w:r w:rsidRPr="00044690">
      <w:rPr>
        <w:bCs/>
      </w:rPr>
      <w:fldChar w:fldCharType="separate"/>
    </w:r>
    <w:r w:rsidR="00ED7726" w:rsidRPr="00ED7726">
      <w:rPr>
        <w:bCs/>
        <w:noProof/>
        <w:lang w:val="de-DE"/>
      </w:rPr>
      <w:t>8</w:t>
    </w:r>
    <w:r w:rsidRPr="00044690">
      <w:rPr>
        <w:bCs/>
      </w:rPr>
      <w:fldChar w:fldCharType="end"/>
    </w:r>
    <w:r>
      <w:rPr>
        <w:bCs/>
      </w:rPr>
      <w:tab/>
    </w:r>
    <w:r>
      <w:rPr>
        <w:bCs/>
      </w:rPr>
      <w:tab/>
    </w:r>
    <w:r>
      <w:t>2017-12-11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9B" w:rsidRDefault="006D13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39B" w:rsidRDefault="006D139B" w:rsidP="00624295">
      <w:r>
        <w:separator/>
      </w:r>
    </w:p>
    <w:p w:rsidR="006D139B" w:rsidRDefault="006D139B" w:rsidP="00624295"/>
  </w:footnote>
  <w:footnote w:type="continuationSeparator" w:id="0">
    <w:p w:rsidR="006D139B" w:rsidRDefault="006D139B" w:rsidP="00624295">
      <w:r>
        <w:continuationSeparator/>
      </w:r>
    </w:p>
    <w:p w:rsidR="006D139B" w:rsidRDefault="006D139B" w:rsidP="00624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9B" w:rsidRPr="007D6DB2" w:rsidRDefault="006D139B" w:rsidP="00561415">
    <w:pPr>
      <w:pStyle w:val="Kopfzeile"/>
      <w:rPr>
        <w:color w:val="FFFFFF"/>
        <w:sz w:val="28"/>
        <w:szCs w:val="28"/>
      </w:rPr>
    </w:pPr>
  </w:p>
  <w:p w:rsidR="006D139B" w:rsidRPr="00561415" w:rsidRDefault="006D139B" w:rsidP="005614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9B" w:rsidRDefault="006D139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9B" w:rsidRDefault="006D139B" w:rsidP="00170032">
    <w:pPr>
      <w:pStyle w:val="Kopfzeile"/>
      <w:tabs>
        <w:tab w:val="clear" w:pos="4536"/>
        <w:tab w:val="clear" w:pos="9072"/>
        <w:tab w:val="center" w:pos="4678"/>
        <w:tab w:val="left" w:pos="8695"/>
      </w:tabs>
    </w:pPr>
    <w:r>
      <w:rPr>
        <w:noProof/>
      </w:rPr>
      <w:drawing>
        <wp:anchor distT="0" distB="0" distL="114300" distR="114300" simplePos="0" relativeHeight="251663872" behindDoc="1" locked="0" layoutInCell="1" allowOverlap="1" wp14:anchorId="5496EB77" wp14:editId="3CD425E6">
          <wp:simplePos x="0" y="0"/>
          <wp:positionH relativeFrom="column">
            <wp:posOffset>4243070</wp:posOffset>
          </wp:positionH>
          <wp:positionV relativeFrom="paragraph">
            <wp:posOffset>-164465</wp:posOffset>
          </wp:positionV>
          <wp:extent cx="2000250" cy="400050"/>
          <wp:effectExtent l="0" t="0" r="0" b="0"/>
          <wp:wrapNone/>
          <wp:docPr id="7" name="Grafik 7" descr="O:\Vorlagen\Logo\BREANOS_600x1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Vorlagen\Logo\BREANOS_600x12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1BEB116" wp14:editId="7B9C6C3C">
              <wp:simplePos x="0" y="0"/>
              <wp:positionH relativeFrom="column">
                <wp:posOffset>5080</wp:posOffset>
              </wp:positionH>
              <wp:positionV relativeFrom="paragraph">
                <wp:posOffset>352425</wp:posOffset>
              </wp:positionV>
              <wp:extent cx="6322060" cy="17145"/>
              <wp:effectExtent l="19050" t="19050" r="2540" b="20955"/>
              <wp:wrapNone/>
              <wp:docPr id="6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22060" cy="17145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75000"/>
                            <a:alpha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CD19BB" id="Gerade Verbindung 2" o:spid="_x0000_s1026" style="position:absolute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7.75pt" to="498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" strokecolor="#365f91 [2404]" strokeweight="2.25pt">
              <v:stroke opacity="32896f"/>
            </v:lin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824" behindDoc="1" locked="1" layoutInCell="1" allowOverlap="1" wp14:anchorId="3AF1326F" wp14:editId="522890E2">
              <wp:simplePos x="0" y="0"/>
              <wp:positionH relativeFrom="column">
                <wp:posOffset>-893445</wp:posOffset>
              </wp:positionH>
              <wp:positionV relativeFrom="page">
                <wp:posOffset>5318760</wp:posOffset>
              </wp:positionV>
              <wp:extent cx="468000" cy="72000"/>
              <wp:effectExtent l="0" t="0" r="8255" b="4445"/>
              <wp:wrapTight wrapText="bothSides">
                <wp:wrapPolygon edited="0">
                  <wp:start x="0" y="0"/>
                  <wp:lineTo x="0" y="17204"/>
                  <wp:lineTo x="21102" y="17204"/>
                  <wp:lineTo x="21102" y="0"/>
                  <wp:lineTo x="0" y="0"/>
                </wp:wrapPolygon>
              </wp:wrapTight>
              <wp:docPr id="3" name="Rechteck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000" cy="72000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CF905A" id="Rechteck 102" o:spid="_x0000_s1026" style="position:absolute;margin-left:-70.35pt;margin-top:418.8pt;width:36.85pt;height:5.6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" fillcolor="#dcdcdc" stroked="f">
              <w10:wrap type="tight" anchory="page"/>
              <w10:anchorlock/>
            </v:rect>
          </w:pict>
        </mc:Fallback>
      </mc:AlternateContent>
    </w:r>
    <w:r>
      <w:tab/>
    </w:r>
    <w:r>
      <w:rPr>
        <w:sz w:val="36"/>
      </w:rPr>
      <w:t>Entwicklungsplan</w:t>
    </w:r>
    <w:r>
      <w:tab/>
    </w:r>
  </w:p>
  <w:p w:rsidR="006D139B" w:rsidRPr="00170032" w:rsidRDefault="006D139B" w:rsidP="0017003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9B" w:rsidRDefault="006D139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D1F"/>
    <w:multiLevelType w:val="multilevel"/>
    <w:tmpl w:val="7D080E4E"/>
    <w:lvl w:ilvl="0">
      <w:start w:val="1"/>
      <w:numFmt w:val="bullet"/>
      <w:lvlText w:val="€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E8A"/>
    <w:multiLevelType w:val="hybridMultilevel"/>
    <w:tmpl w:val="99B66D6E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5911"/>
    <w:multiLevelType w:val="hybridMultilevel"/>
    <w:tmpl w:val="4FD655E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27D71"/>
    <w:multiLevelType w:val="hybridMultilevel"/>
    <w:tmpl w:val="66D0B6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2E4BC2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B46DC"/>
    <w:multiLevelType w:val="hybridMultilevel"/>
    <w:tmpl w:val="0C4C429E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110D6338"/>
    <w:multiLevelType w:val="hybridMultilevel"/>
    <w:tmpl w:val="37066A80"/>
    <w:lvl w:ilvl="0" w:tplc="3CC4A054">
      <w:start w:val="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2200F75"/>
    <w:multiLevelType w:val="hybridMultilevel"/>
    <w:tmpl w:val="593A9B76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B6546A"/>
    <w:multiLevelType w:val="hybridMultilevel"/>
    <w:tmpl w:val="6EB0C0F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A2615"/>
    <w:multiLevelType w:val="hybridMultilevel"/>
    <w:tmpl w:val="644AE5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56E9B"/>
    <w:multiLevelType w:val="hybridMultilevel"/>
    <w:tmpl w:val="E11C7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D444E"/>
    <w:multiLevelType w:val="hybridMultilevel"/>
    <w:tmpl w:val="692A082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F5A"/>
    <w:multiLevelType w:val="hybridMultilevel"/>
    <w:tmpl w:val="F8D2348E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63D67"/>
    <w:multiLevelType w:val="hybridMultilevel"/>
    <w:tmpl w:val="D5FA6C2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95606"/>
    <w:multiLevelType w:val="hybridMultilevel"/>
    <w:tmpl w:val="CE923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B5AF1"/>
    <w:multiLevelType w:val="hybridMultilevel"/>
    <w:tmpl w:val="2BC68F04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22951"/>
    <w:multiLevelType w:val="hybridMultilevel"/>
    <w:tmpl w:val="7D080E4E"/>
    <w:lvl w:ilvl="0" w:tplc="5C26B83C">
      <w:start w:val="1"/>
      <w:numFmt w:val="bullet"/>
      <w:lvlText w:val="€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10F00"/>
    <w:multiLevelType w:val="hybridMultilevel"/>
    <w:tmpl w:val="B42EC2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F">
      <w:start w:val="1"/>
      <w:numFmt w:val="decimal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075AA"/>
    <w:multiLevelType w:val="hybridMultilevel"/>
    <w:tmpl w:val="6720BE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26303"/>
    <w:multiLevelType w:val="hybridMultilevel"/>
    <w:tmpl w:val="7CECCB26"/>
    <w:lvl w:ilvl="0" w:tplc="3C480AC2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431C5"/>
    <w:multiLevelType w:val="hybridMultilevel"/>
    <w:tmpl w:val="1F5EB8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701B4"/>
    <w:multiLevelType w:val="multilevel"/>
    <w:tmpl w:val="D7E8A1B0"/>
    <w:lvl w:ilvl="0">
      <w:start w:val="1"/>
      <w:numFmt w:val="bullet"/>
      <w:lvlText w:val="€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95DA9"/>
    <w:multiLevelType w:val="hybridMultilevel"/>
    <w:tmpl w:val="72547C1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26356"/>
    <w:multiLevelType w:val="hybridMultilevel"/>
    <w:tmpl w:val="387C45F2"/>
    <w:lvl w:ilvl="0" w:tplc="6B2E4BC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B2E4BC2">
      <w:start w:val="1"/>
      <w:numFmt w:val="bullet"/>
      <w:lvlText w:val=""/>
      <w:lvlJc w:val="left"/>
      <w:pPr>
        <w:tabs>
          <w:tab w:val="num" w:pos="2367"/>
        </w:tabs>
        <w:ind w:left="2367" w:hanging="567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E7525"/>
    <w:multiLevelType w:val="hybridMultilevel"/>
    <w:tmpl w:val="D7E8A1B0"/>
    <w:lvl w:ilvl="0" w:tplc="5C26B83C">
      <w:start w:val="1"/>
      <w:numFmt w:val="bullet"/>
      <w:lvlText w:val="€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17295"/>
    <w:multiLevelType w:val="hybridMultilevel"/>
    <w:tmpl w:val="FC3E9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47722"/>
    <w:multiLevelType w:val="hybridMultilevel"/>
    <w:tmpl w:val="4B62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F1FEC"/>
    <w:multiLevelType w:val="hybridMultilevel"/>
    <w:tmpl w:val="B9523374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164CC"/>
    <w:multiLevelType w:val="hybridMultilevel"/>
    <w:tmpl w:val="5A0AC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062FE"/>
    <w:multiLevelType w:val="hybridMultilevel"/>
    <w:tmpl w:val="CC624DD0"/>
    <w:lvl w:ilvl="0" w:tplc="0407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0C4817"/>
    <w:multiLevelType w:val="hybridMultilevel"/>
    <w:tmpl w:val="AD6ED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B5900"/>
    <w:multiLevelType w:val="hybridMultilevel"/>
    <w:tmpl w:val="524CBD34"/>
    <w:lvl w:ilvl="0" w:tplc="6B2E4BC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B2E4BC2">
      <w:start w:val="1"/>
      <w:numFmt w:val="bullet"/>
      <w:lvlText w:val=""/>
      <w:lvlJc w:val="left"/>
      <w:pPr>
        <w:tabs>
          <w:tab w:val="num" w:pos="2367"/>
        </w:tabs>
        <w:ind w:left="2367" w:hanging="567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30532"/>
    <w:multiLevelType w:val="hybridMultilevel"/>
    <w:tmpl w:val="1476674E"/>
    <w:lvl w:ilvl="0" w:tplc="FA484CA6">
      <w:start w:val="1"/>
      <w:numFmt w:val="bullet"/>
      <w:lvlText w:val=""/>
      <w:lvlJc w:val="left"/>
      <w:pPr>
        <w:tabs>
          <w:tab w:val="num" w:pos="641"/>
        </w:tabs>
        <w:ind w:left="562" w:hanging="28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641"/>
        </w:tabs>
        <w:ind w:left="64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361"/>
        </w:tabs>
        <w:ind w:left="13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01"/>
        </w:tabs>
        <w:ind w:left="280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521"/>
        </w:tabs>
        <w:ind w:left="35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241"/>
        </w:tabs>
        <w:ind w:left="42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961"/>
        </w:tabs>
        <w:ind w:left="496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681"/>
        </w:tabs>
        <w:ind w:left="5681" w:hanging="360"/>
      </w:pPr>
      <w:rPr>
        <w:rFonts w:ascii="Wingdings" w:hAnsi="Wingdings" w:hint="default"/>
      </w:rPr>
    </w:lvl>
  </w:abstractNum>
  <w:abstractNum w:abstractNumId="32" w15:restartNumberingAfterBreak="0">
    <w:nsid w:val="5D5F413B"/>
    <w:multiLevelType w:val="multilevel"/>
    <w:tmpl w:val="681A377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F2B1B70"/>
    <w:multiLevelType w:val="hybridMultilevel"/>
    <w:tmpl w:val="B89CD9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10266"/>
    <w:multiLevelType w:val="hybridMultilevel"/>
    <w:tmpl w:val="85BE2CC4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5" w15:restartNumberingAfterBreak="0">
    <w:nsid w:val="79184F00"/>
    <w:multiLevelType w:val="hybridMultilevel"/>
    <w:tmpl w:val="E41CB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B2E4BC2">
      <w:start w:val="1"/>
      <w:numFmt w:val="bullet"/>
      <w:lvlText w:val=""/>
      <w:lvlJc w:val="left"/>
      <w:pPr>
        <w:tabs>
          <w:tab w:val="num" w:pos="2367"/>
        </w:tabs>
        <w:ind w:left="2367" w:hanging="567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F49F3"/>
    <w:multiLevelType w:val="hybridMultilevel"/>
    <w:tmpl w:val="6450DF22"/>
    <w:lvl w:ilvl="0" w:tplc="6B2E4BC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00EED"/>
    <w:multiLevelType w:val="hybridMultilevel"/>
    <w:tmpl w:val="B26695E2"/>
    <w:lvl w:ilvl="0" w:tplc="024EE6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C3ABD"/>
    <w:multiLevelType w:val="multilevel"/>
    <w:tmpl w:val="B26695E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8"/>
  </w:num>
  <w:num w:numId="4">
    <w:abstractNumId w:val="35"/>
  </w:num>
  <w:num w:numId="5">
    <w:abstractNumId w:val="19"/>
  </w:num>
  <w:num w:numId="6">
    <w:abstractNumId w:val="3"/>
  </w:num>
  <w:num w:numId="7">
    <w:abstractNumId w:val="30"/>
  </w:num>
  <w:num w:numId="8">
    <w:abstractNumId w:val="36"/>
  </w:num>
  <w:num w:numId="9">
    <w:abstractNumId w:val="22"/>
  </w:num>
  <w:num w:numId="10">
    <w:abstractNumId w:val="37"/>
  </w:num>
  <w:num w:numId="11">
    <w:abstractNumId w:val="38"/>
  </w:num>
  <w:num w:numId="12">
    <w:abstractNumId w:val="10"/>
  </w:num>
  <w:num w:numId="13">
    <w:abstractNumId w:val="14"/>
  </w:num>
  <w:num w:numId="14">
    <w:abstractNumId w:val="7"/>
  </w:num>
  <w:num w:numId="15">
    <w:abstractNumId w:val="1"/>
  </w:num>
  <w:num w:numId="16">
    <w:abstractNumId w:val="21"/>
  </w:num>
  <w:num w:numId="17">
    <w:abstractNumId w:val="11"/>
  </w:num>
  <w:num w:numId="18">
    <w:abstractNumId w:val="26"/>
  </w:num>
  <w:num w:numId="19">
    <w:abstractNumId w:val="28"/>
  </w:num>
  <w:num w:numId="20">
    <w:abstractNumId w:val="18"/>
  </w:num>
  <w:num w:numId="21">
    <w:abstractNumId w:val="15"/>
  </w:num>
  <w:num w:numId="22">
    <w:abstractNumId w:val="0"/>
  </w:num>
  <w:num w:numId="23">
    <w:abstractNumId w:val="2"/>
  </w:num>
  <w:num w:numId="24">
    <w:abstractNumId w:val="23"/>
  </w:num>
  <w:num w:numId="25">
    <w:abstractNumId w:val="20"/>
  </w:num>
  <w:num w:numId="26">
    <w:abstractNumId w:val="6"/>
  </w:num>
  <w:num w:numId="27">
    <w:abstractNumId w:val="33"/>
  </w:num>
  <w:num w:numId="28">
    <w:abstractNumId w:val="29"/>
  </w:num>
  <w:num w:numId="29">
    <w:abstractNumId w:val="27"/>
  </w:num>
  <w:num w:numId="30">
    <w:abstractNumId w:val="34"/>
  </w:num>
  <w:num w:numId="31">
    <w:abstractNumId w:val="9"/>
  </w:num>
  <w:num w:numId="32">
    <w:abstractNumId w:val="25"/>
  </w:num>
  <w:num w:numId="33">
    <w:abstractNumId w:val="24"/>
  </w:num>
  <w:num w:numId="34">
    <w:abstractNumId w:val="13"/>
  </w:num>
  <w:num w:numId="35">
    <w:abstractNumId w:val="4"/>
  </w:num>
  <w:num w:numId="36">
    <w:abstractNumId w:val="17"/>
  </w:num>
  <w:num w:numId="37">
    <w:abstractNumId w:val="16"/>
  </w:num>
  <w:num w:numId="38">
    <w:abstractNumId w:val="32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3A"/>
    <w:rsid w:val="0000298F"/>
    <w:rsid w:val="000066BB"/>
    <w:rsid w:val="00012A4F"/>
    <w:rsid w:val="000156F4"/>
    <w:rsid w:val="000218D1"/>
    <w:rsid w:val="00023938"/>
    <w:rsid w:val="00023A70"/>
    <w:rsid w:val="000259D8"/>
    <w:rsid w:val="00025DA7"/>
    <w:rsid w:val="000275AA"/>
    <w:rsid w:val="000357C4"/>
    <w:rsid w:val="00041916"/>
    <w:rsid w:val="00041CBF"/>
    <w:rsid w:val="00044690"/>
    <w:rsid w:val="00047523"/>
    <w:rsid w:val="00050DD1"/>
    <w:rsid w:val="00055A95"/>
    <w:rsid w:val="000662CF"/>
    <w:rsid w:val="00066AD7"/>
    <w:rsid w:val="000716CE"/>
    <w:rsid w:val="00072057"/>
    <w:rsid w:val="000808B7"/>
    <w:rsid w:val="00082C57"/>
    <w:rsid w:val="0008444A"/>
    <w:rsid w:val="00095AC7"/>
    <w:rsid w:val="00097D00"/>
    <w:rsid w:val="000A0174"/>
    <w:rsid w:val="000A4A50"/>
    <w:rsid w:val="000A5956"/>
    <w:rsid w:val="000A5C23"/>
    <w:rsid w:val="000A5CD4"/>
    <w:rsid w:val="000A788F"/>
    <w:rsid w:val="000B05E7"/>
    <w:rsid w:val="000C3E3D"/>
    <w:rsid w:val="000C4723"/>
    <w:rsid w:val="000D1191"/>
    <w:rsid w:val="000D2A6B"/>
    <w:rsid w:val="000E1C8C"/>
    <w:rsid w:val="000F0A20"/>
    <w:rsid w:val="000F7BD1"/>
    <w:rsid w:val="00102B12"/>
    <w:rsid w:val="0010332D"/>
    <w:rsid w:val="00105ED4"/>
    <w:rsid w:val="00113815"/>
    <w:rsid w:val="001156C3"/>
    <w:rsid w:val="001226CF"/>
    <w:rsid w:val="00122AFD"/>
    <w:rsid w:val="0012549E"/>
    <w:rsid w:val="001269D8"/>
    <w:rsid w:val="00130761"/>
    <w:rsid w:val="001335D2"/>
    <w:rsid w:val="00134679"/>
    <w:rsid w:val="00146A47"/>
    <w:rsid w:val="00150895"/>
    <w:rsid w:val="00151F65"/>
    <w:rsid w:val="00152CE9"/>
    <w:rsid w:val="00152E69"/>
    <w:rsid w:val="00155E1F"/>
    <w:rsid w:val="00160058"/>
    <w:rsid w:val="001647B5"/>
    <w:rsid w:val="001660E4"/>
    <w:rsid w:val="00170032"/>
    <w:rsid w:val="00180E2E"/>
    <w:rsid w:val="001820F4"/>
    <w:rsid w:val="001840CB"/>
    <w:rsid w:val="00193063"/>
    <w:rsid w:val="0019502D"/>
    <w:rsid w:val="00196E1D"/>
    <w:rsid w:val="001A2A31"/>
    <w:rsid w:val="001A67E4"/>
    <w:rsid w:val="001C11FF"/>
    <w:rsid w:val="001C1ACF"/>
    <w:rsid w:val="001C744B"/>
    <w:rsid w:val="001C7E88"/>
    <w:rsid w:val="001D0171"/>
    <w:rsid w:val="001D22A2"/>
    <w:rsid w:val="001D4397"/>
    <w:rsid w:val="001D7073"/>
    <w:rsid w:val="001E25E8"/>
    <w:rsid w:val="001E49BC"/>
    <w:rsid w:val="001E4C88"/>
    <w:rsid w:val="001E4FA9"/>
    <w:rsid w:val="001E5435"/>
    <w:rsid w:val="00200404"/>
    <w:rsid w:val="00203A6D"/>
    <w:rsid w:val="00210BB2"/>
    <w:rsid w:val="0021289C"/>
    <w:rsid w:val="00212D3F"/>
    <w:rsid w:val="00213037"/>
    <w:rsid w:val="002138D8"/>
    <w:rsid w:val="0021409B"/>
    <w:rsid w:val="0021674D"/>
    <w:rsid w:val="00216AA6"/>
    <w:rsid w:val="00224A6D"/>
    <w:rsid w:val="00226AC8"/>
    <w:rsid w:val="00241229"/>
    <w:rsid w:val="00244E94"/>
    <w:rsid w:val="00246B7B"/>
    <w:rsid w:val="00247E45"/>
    <w:rsid w:val="00250D32"/>
    <w:rsid w:val="00251C4E"/>
    <w:rsid w:val="00254048"/>
    <w:rsid w:val="002560E8"/>
    <w:rsid w:val="00265979"/>
    <w:rsid w:val="00271BB4"/>
    <w:rsid w:val="00273F7F"/>
    <w:rsid w:val="00275AF7"/>
    <w:rsid w:val="00277446"/>
    <w:rsid w:val="002829CB"/>
    <w:rsid w:val="00284454"/>
    <w:rsid w:val="002848A4"/>
    <w:rsid w:val="00286B52"/>
    <w:rsid w:val="002903B8"/>
    <w:rsid w:val="00296A8A"/>
    <w:rsid w:val="002A1211"/>
    <w:rsid w:val="002A1440"/>
    <w:rsid w:val="002A2929"/>
    <w:rsid w:val="002A6C66"/>
    <w:rsid w:val="002B06F2"/>
    <w:rsid w:val="002B25BB"/>
    <w:rsid w:val="002B411A"/>
    <w:rsid w:val="002B5114"/>
    <w:rsid w:val="002B5883"/>
    <w:rsid w:val="002C6AC7"/>
    <w:rsid w:val="002D57A1"/>
    <w:rsid w:val="002D5D91"/>
    <w:rsid w:val="002D661E"/>
    <w:rsid w:val="002E0931"/>
    <w:rsid w:val="002E2120"/>
    <w:rsid w:val="002E5E05"/>
    <w:rsid w:val="002E740E"/>
    <w:rsid w:val="00302B83"/>
    <w:rsid w:val="003030F7"/>
    <w:rsid w:val="00303DC0"/>
    <w:rsid w:val="0030652A"/>
    <w:rsid w:val="00310CE7"/>
    <w:rsid w:val="003113F8"/>
    <w:rsid w:val="00315F73"/>
    <w:rsid w:val="00321331"/>
    <w:rsid w:val="003245A9"/>
    <w:rsid w:val="00333E97"/>
    <w:rsid w:val="003374D5"/>
    <w:rsid w:val="00344290"/>
    <w:rsid w:val="003444A8"/>
    <w:rsid w:val="00344C42"/>
    <w:rsid w:val="00344D92"/>
    <w:rsid w:val="00346D75"/>
    <w:rsid w:val="00365FE8"/>
    <w:rsid w:val="00367EA9"/>
    <w:rsid w:val="0037387C"/>
    <w:rsid w:val="00373BE4"/>
    <w:rsid w:val="00374C17"/>
    <w:rsid w:val="00374F38"/>
    <w:rsid w:val="003800AD"/>
    <w:rsid w:val="00387B25"/>
    <w:rsid w:val="00391C71"/>
    <w:rsid w:val="00392478"/>
    <w:rsid w:val="003A149E"/>
    <w:rsid w:val="003A5C4B"/>
    <w:rsid w:val="003A5F80"/>
    <w:rsid w:val="003A74E9"/>
    <w:rsid w:val="003B032C"/>
    <w:rsid w:val="003B12E1"/>
    <w:rsid w:val="003B1B34"/>
    <w:rsid w:val="003B2402"/>
    <w:rsid w:val="003B24E2"/>
    <w:rsid w:val="003B2EA3"/>
    <w:rsid w:val="003B7580"/>
    <w:rsid w:val="003C5B39"/>
    <w:rsid w:val="003D002E"/>
    <w:rsid w:val="003D0E29"/>
    <w:rsid w:val="003D43D7"/>
    <w:rsid w:val="003D4ADD"/>
    <w:rsid w:val="003D7E86"/>
    <w:rsid w:val="003E2186"/>
    <w:rsid w:val="003E2893"/>
    <w:rsid w:val="003F07CD"/>
    <w:rsid w:val="003F17C1"/>
    <w:rsid w:val="003F50AC"/>
    <w:rsid w:val="003F6A95"/>
    <w:rsid w:val="003F7D5F"/>
    <w:rsid w:val="0040543A"/>
    <w:rsid w:val="00413145"/>
    <w:rsid w:val="004261C7"/>
    <w:rsid w:val="00427BDB"/>
    <w:rsid w:val="004367E6"/>
    <w:rsid w:val="004408CA"/>
    <w:rsid w:val="00441227"/>
    <w:rsid w:val="00442174"/>
    <w:rsid w:val="00443B10"/>
    <w:rsid w:val="00446F20"/>
    <w:rsid w:val="00451A1F"/>
    <w:rsid w:val="00451B28"/>
    <w:rsid w:val="00456F63"/>
    <w:rsid w:val="004573E9"/>
    <w:rsid w:val="00466080"/>
    <w:rsid w:val="00467230"/>
    <w:rsid w:val="00473E7A"/>
    <w:rsid w:val="00476C34"/>
    <w:rsid w:val="00484BE1"/>
    <w:rsid w:val="00493C87"/>
    <w:rsid w:val="00497390"/>
    <w:rsid w:val="00497BD3"/>
    <w:rsid w:val="004A1444"/>
    <w:rsid w:val="004A1B74"/>
    <w:rsid w:val="004B2366"/>
    <w:rsid w:val="004B24D3"/>
    <w:rsid w:val="004B2EA1"/>
    <w:rsid w:val="004B309A"/>
    <w:rsid w:val="004B3AA6"/>
    <w:rsid w:val="004B3B35"/>
    <w:rsid w:val="004B7124"/>
    <w:rsid w:val="004C4D55"/>
    <w:rsid w:val="004D0FEF"/>
    <w:rsid w:val="004D3051"/>
    <w:rsid w:val="004D51E1"/>
    <w:rsid w:val="004E006C"/>
    <w:rsid w:val="004E03DC"/>
    <w:rsid w:val="004E13EF"/>
    <w:rsid w:val="004F0815"/>
    <w:rsid w:val="004F12EF"/>
    <w:rsid w:val="004F2AE6"/>
    <w:rsid w:val="00500735"/>
    <w:rsid w:val="00504BFD"/>
    <w:rsid w:val="00506A7E"/>
    <w:rsid w:val="0051632E"/>
    <w:rsid w:val="00527EDB"/>
    <w:rsid w:val="005329F8"/>
    <w:rsid w:val="005411FD"/>
    <w:rsid w:val="00541474"/>
    <w:rsid w:val="00543208"/>
    <w:rsid w:val="00544CAA"/>
    <w:rsid w:val="005466D1"/>
    <w:rsid w:val="005514FC"/>
    <w:rsid w:val="00561415"/>
    <w:rsid w:val="00566465"/>
    <w:rsid w:val="00566478"/>
    <w:rsid w:val="0057030E"/>
    <w:rsid w:val="00574489"/>
    <w:rsid w:val="00582EF2"/>
    <w:rsid w:val="00586049"/>
    <w:rsid w:val="00587897"/>
    <w:rsid w:val="005906CE"/>
    <w:rsid w:val="005A14C4"/>
    <w:rsid w:val="005A2C58"/>
    <w:rsid w:val="005A5F27"/>
    <w:rsid w:val="005B4BB2"/>
    <w:rsid w:val="005C4EEE"/>
    <w:rsid w:val="005D29BE"/>
    <w:rsid w:val="005D4540"/>
    <w:rsid w:val="005D6019"/>
    <w:rsid w:val="005D605A"/>
    <w:rsid w:val="005E29B8"/>
    <w:rsid w:val="005E5ECC"/>
    <w:rsid w:val="005E67ED"/>
    <w:rsid w:val="005F4561"/>
    <w:rsid w:val="005F56A8"/>
    <w:rsid w:val="00600FDD"/>
    <w:rsid w:val="00601AE1"/>
    <w:rsid w:val="00611E13"/>
    <w:rsid w:val="00612AD5"/>
    <w:rsid w:val="00614997"/>
    <w:rsid w:val="0061552F"/>
    <w:rsid w:val="0061560B"/>
    <w:rsid w:val="00616591"/>
    <w:rsid w:val="006206EC"/>
    <w:rsid w:val="00623973"/>
    <w:rsid w:val="00624295"/>
    <w:rsid w:val="006350A2"/>
    <w:rsid w:val="00636D64"/>
    <w:rsid w:val="006435AB"/>
    <w:rsid w:val="006469A0"/>
    <w:rsid w:val="00651BD0"/>
    <w:rsid w:val="00654991"/>
    <w:rsid w:val="00654AC0"/>
    <w:rsid w:val="00654D22"/>
    <w:rsid w:val="0065643C"/>
    <w:rsid w:val="00656CC9"/>
    <w:rsid w:val="00660AE1"/>
    <w:rsid w:val="006614DE"/>
    <w:rsid w:val="00666EF3"/>
    <w:rsid w:val="0066767A"/>
    <w:rsid w:val="006728B9"/>
    <w:rsid w:val="006751AD"/>
    <w:rsid w:val="006840E0"/>
    <w:rsid w:val="00685304"/>
    <w:rsid w:val="006870D9"/>
    <w:rsid w:val="006A0E5B"/>
    <w:rsid w:val="006A3CF4"/>
    <w:rsid w:val="006A4F39"/>
    <w:rsid w:val="006A6568"/>
    <w:rsid w:val="006A743C"/>
    <w:rsid w:val="006C0EDB"/>
    <w:rsid w:val="006D0DA0"/>
    <w:rsid w:val="006D139B"/>
    <w:rsid w:val="006D2CA2"/>
    <w:rsid w:val="006D3F1B"/>
    <w:rsid w:val="006D4A43"/>
    <w:rsid w:val="006D73E3"/>
    <w:rsid w:val="006E36F3"/>
    <w:rsid w:val="006F5288"/>
    <w:rsid w:val="006F7CBE"/>
    <w:rsid w:val="00703A4B"/>
    <w:rsid w:val="007044B9"/>
    <w:rsid w:val="00707F5A"/>
    <w:rsid w:val="00714C7C"/>
    <w:rsid w:val="00721B7A"/>
    <w:rsid w:val="00725348"/>
    <w:rsid w:val="00725FED"/>
    <w:rsid w:val="00732667"/>
    <w:rsid w:val="007343B6"/>
    <w:rsid w:val="00741D00"/>
    <w:rsid w:val="00746A37"/>
    <w:rsid w:val="00747CE4"/>
    <w:rsid w:val="00750102"/>
    <w:rsid w:val="00757100"/>
    <w:rsid w:val="007717F8"/>
    <w:rsid w:val="00782D90"/>
    <w:rsid w:val="00791D84"/>
    <w:rsid w:val="00793A43"/>
    <w:rsid w:val="00794F77"/>
    <w:rsid w:val="00797129"/>
    <w:rsid w:val="00797671"/>
    <w:rsid w:val="007A1BA9"/>
    <w:rsid w:val="007A374B"/>
    <w:rsid w:val="007A52D6"/>
    <w:rsid w:val="007B0855"/>
    <w:rsid w:val="007B5FC4"/>
    <w:rsid w:val="007B6564"/>
    <w:rsid w:val="007C263E"/>
    <w:rsid w:val="007C412C"/>
    <w:rsid w:val="007D1758"/>
    <w:rsid w:val="007D4989"/>
    <w:rsid w:val="007D5C8F"/>
    <w:rsid w:val="007D67E9"/>
    <w:rsid w:val="007E263C"/>
    <w:rsid w:val="007E5870"/>
    <w:rsid w:val="007F27C4"/>
    <w:rsid w:val="007F4529"/>
    <w:rsid w:val="007F6A3D"/>
    <w:rsid w:val="00804F2B"/>
    <w:rsid w:val="0080569E"/>
    <w:rsid w:val="00810682"/>
    <w:rsid w:val="00815117"/>
    <w:rsid w:val="008155EF"/>
    <w:rsid w:val="008175E8"/>
    <w:rsid w:val="00820133"/>
    <w:rsid w:val="0082213A"/>
    <w:rsid w:val="00834334"/>
    <w:rsid w:val="00835E5B"/>
    <w:rsid w:val="00852333"/>
    <w:rsid w:val="00852C09"/>
    <w:rsid w:val="00884C8C"/>
    <w:rsid w:val="0088671A"/>
    <w:rsid w:val="0089273B"/>
    <w:rsid w:val="008947BF"/>
    <w:rsid w:val="008A053C"/>
    <w:rsid w:val="008A19B4"/>
    <w:rsid w:val="008A3F3B"/>
    <w:rsid w:val="008A4617"/>
    <w:rsid w:val="008A5773"/>
    <w:rsid w:val="008B2405"/>
    <w:rsid w:val="008B3C85"/>
    <w:rsid w:val="008D3240"/>
    <w:rsid w:val="008F3E6F"/>
    <w:rsid w:val="00911230"/>
    <w:rsid w:val="00915F75"/>
    <w:rsid w:val="0092199D"/>
    <w:rsid w:val="009262C6"/>
    <w:rsid w:val="00940127"/>
    <w:rsid w:val="009414FA"/>
    <w:rsid w:val="00947294"/>
    <w:rsid w:val="00947B6F"/>
    <w:rsid w:val="009500E4"/>
    <w:rsid w:val="00950516"/>
    <w:rsid w:val="00951ECD"/>
    <w:rsid w:val="009526B8"/>
    <w:rsid w:val="00967A89"/>
    <w:rsid w:val="00973F19"/>
    <w:rsid w:val="009807CA"/>
    <w:rsid w:val="009814D4"/>
    <w:rsid w:val="009831C3"/>
    <w:rsid w:val="009846E6"/>
    <w:rsid w:val="00992100"/>
    <w:rsid w:val="00995A6F"/>
    <w:rsid w:val="009A6B98"/>
    <w:rsid w:val="009B0D91"/>
    <w:rsid w:val="009B5CCD"/>
    <w:rsid w:val="009B6F3A"/>
    <w:rsid w:val="009B79F3"/>
    <w:rsid w:val="009C1521"/>
    <w:rsid w:val="009C410B"/>
    <w:rsid w:val="009E4A58"/>
    <w:rsid w:val="00A01721"/>
    <w:rsid w:val="00A07283"/>
    <w:rsid w:val="00A076FC"/>
    <w:rsid w:val="00A119F2"/>
    <w:rsid w:val="00A224E0"/>
    <w:rsid w:val="00A2286A"/>
    <w:rsid w:val="00A27C2B"/>
    <w:rsid w:val="00A33C77"/>
    <w:rsid w:val="00A362A3"/>
    <w:rsid w:val="00A36C60"/>
    <w:rsid w:val="00A43973"/>
    <w:rsid w:val="00A46262"/>
    <w:rsid w:val="00A50C83"/>
    <w:rsid w:val="00A52D3A"/>
    <w:rsid w:val="00A53201"/>
    <w:rsid w:val="00A54272"/>
    <w:rsid w:val="00A5528E"/>
    <w:rsid w:val="00A566D4"/>
    <w:rsid w:val="00A6305D"/>
    <w:rsid w:val="00A66450"/>
    <w:rsid w:val="00A73FB1"/>
    <w:rsid w:val="00A76A22"/>
    <w:rsid w:val="00A86AE0"/>
    <w:rsid w:val="00A939C2"/>
    <w:rsid w:val="00A97A57"/>
    <w:rsid w:val="00A97BFF"/>
    <w:rsid w:val="00AA30A0"/>
    <w:rsid w:val="00AA79B0"/>
    <w:rsid w:val="00AC476C"/>
    <w:rsid w:val="00AC6234"/>
    <w:rsid w:val="00AD26F2"/>
    <w:rsid w:val="00AD466C"/>
    <w:rsid w:val="00AD5095"/>
    <w:rsid w:val="00AD5AD1"/>
    <w:rsid w:val="00AD66C9"/>
    <w:rsid w:val="00AD7AB8"/>
    <w:rsid w:val="00AE1DA1"/>
    <w:rsid w:val="00AE1E0E"/>
    <w:rsid w:val="00AF0C77"/>
    <w:rsid w:val="00AF2013"/>
    <w:rsid w:val="00AF21C4"/>
    <w:rsid w:val="00B019CC"/>
    <w:rsid w:val="00B06DB0"/>
    <w:rsid w:val="00B07034"/>
    <w:rsid w:val="00B0744F"/>
    <w:rsid w:val="00B12DA6"/>
    <w:rsid w:val="00B16424"/>
    <w:rsid w:val="00B24C4F"/>
    <w:rsid w:val="00B25EDA"/>
    <w:rsid w:val="00B26016"/>
    <w:rsid w:val="00B367D8"/>
    <w:rsid w:val="00B36AF0"/>
    <w:rsid w:val="00B461F2"/>
    <w:rsid w:val="00B50C0A"/>
    <w:rsid w:val="00B5255A"/>
    <w:rsid w:val="00B565BF"/>
    <w:rsid w:val="00B73D55"/>
    <w:rsid w:val="00B80945"/>
    <w:rsid w:val="00B80DE2"/>
    <w:rsid w:val="00B904CA"/>
    <w:rsid w:val="00B91A2A"/>
    <w:rsid w:val="00B9294E"/>
    <w:rsid w:val="00B9355B"/>
    <w:rsid w:val="00B93A10"/>
    <w:rsid w:val="00B952A9"/>
    <w:rsid w:val="00BA11B9"/>
    <w:rsid w:val="00BA3CDA"/>
    <w:rsid w:val="00BB1D78"/>
    <w:rsid w:val="00BB4AE1"/>
    <w:rsid w:val="00BB5BB0"/>
    <w:rsid w:val="00BB712F"/>
    <w:rsid w:val="00BC4FB8"/>
    <w:rsid w:val="00BD2047"/>
    <w:rsid w:val="00BD3E50"/>
    <w:rsid w:val="00BD64E8"/>
    <w:rsid w:val="00BE0A1B"/>
    <w:rsid w:val="00BE5E8D"/>
    <w:rsid w:val="00C011EE"/>
    <w:rsid w:val="00C07CFE"/>
    <w:rsid w:val="00C27061"/>
    <w:rsid w:val="00C3290B"/>
    <w:rsid w:val="00C37CAF"/>
    <w:rsid w:val="00C43FAC"/>
    <w:rsid w:val="00C5731A"/>
    <w:rsid w:val="00C6086E"/>
    <w:rsid w:val="00C678A5"/>
    <w:rsid w:val="00C71FCB"/>
    <w:rsid w:val="00C812F4"/>
    <w:rsid w:val="00C915F9"/>
    <w:rsid w:val="00C9177F"/>
    <w:rsid w:val="00CA5647"/>
    <w:rsid w:val="00CA5B0F"/>
    <w:rsid w:val="00CB1D54"/>
    <w:rsid w:val="00CC0951"/>
    <w:rsid w:val="00CD3F20"/>
    <w:rsid w:val="00CD536F"/>
    <w:rsid w:val="00CE0B44"/>
    <w:rsid w:val="00CF15AD"/>
    <w:rsid w:val="00CF6E59"/>
    <w:rsid w:val="00D05103"/>
    <w:rsid w:val="00D056B6"/>
    <w:rsid w:val="00D13D62"/>
    <w:rsid w:val="00D20B6C"/>
    <w:rsid w:val="00D23E45"/>
    <w:rsid w:val="00D264D9"/>
    <w:rsid w:val="00D3032B"/>
    <w:rsid w:val="00D30AF0"/>
    <w:rsid w:val="00D31FB6"/>
    <w:rsid w:val="00D32386"/>
    <w:rsid w:val="00D34E3C"/>
    <w:rsid w:val="00D42ED3"/>
    <w:rsid w:val="00D529F3"/>
    <w:rsid w:val="00D57889"/>
    <w:rsid w:val="00D652AE"/>
    <w:rsid w:val="00D736C4"/>
    <w:rsid w:val="00D749AE"/>
    <w:rsid w:val="00D774F6"/>
    <w:rsid w:val="00D816F0"/>
    <w:rsid w:val="00D81FB5"/>
    <w:rsid w:val="00D825C5"/>
    <w:rsid w:val="00D832B4"/>
    <w:rsid w:val="00D87DF2"/>
    <w:rsid w:val="00D92BAD"/>
    <w:rsid w:val="00D93828"/>
    <w:rsid w:val="00D93EB3"/>
    <w:rsid w:val="00DA1372"/>
    <w:rsid w:val="00DA19B6"/>
    <w:rsid w:val="00DB4890"/>
    <w:rsid w:val="00DB4CB9"/>
    <w:rsid w:val="00DC0543"/>
    <w:rsid w:val="00DC1C75"/>
    <w:rsid w:val="00DC5516"/>
    <w:rsid w:val="00DC5C1A"/>
    <w:rsid w:val="00DC7BED"/>
    <w:rsid w:val="00DC7E75"/>
    <w:rsid w:val="00DD1447"/>
    <w:rsid w:val="00DD4C4A"/>
    <w:rsid w:val="00DD5E5C"/>
    <w:rsid w:val="00DD5F11"/>
    <w:rsid w:val="00DF1D07"/>
    <w:rsid w:val="00DF4B42"/>
    <w:rsid w:val="00DF627F"/>
    <w:rsid w:val="00DF70FA"/>
    <w:rsid w:val="00E13091"/>
    <w:rsid w:val="00E16049"/>
    <w:rsid w:val="00E2383B"/>
    <w:rsid w:val="00E23BB8"/>
    <w:rsid w:val="00E41D56"/>
    <w:rsid w:val="00E476E7"/>
    <w:rsid w:val="00E52596"/>
    <w:rsid w:val="00E55C78"/>
    <w:rsid w:val="00E56968"/>
    <w:rsid w:val="00E5782B"/>
    <w:rsid w:val="00E60A5E"/>
    <w:rsid w:val="00E63EC9"/>
    <w:rsid w:val="00E70111"/>
    <w:rsid w:val="00E77BF1"/>
    <w:rsid w:val="00E86DF5"/>
    <w:rsid w:val="00E95565"/>
    <w:rsid w:val="00EA0526"/>
    <w:rsid w:val="00EA2A85"/>
    <w:rsid w:val="00EB354E"/>
    <w:rsid w:val="00EC088E"/>
    <w:rsid w:val="00ED4025"/>
    <w:rsid w:val="00ED6548"/>
    <w:rsid w:val="00ED7726"/>
    <w:rsid w:val="00ED7C79"/>
    <w:rsid w:val="00EE14DE"/>
    <w:rsid w:val="00EE6C4D"/>
    <w:rsid w:val="00EF0E5C"/>
    <w:rsid w:val="00EF2167"/>
    <w:rsid w:val="00EF2B42"/>
    <w:rsid w:val="00EF36D7"/>
    <w:rsid w:val="00F0156E"/>
    <w:rsid w:val="00F01AB9"/>
    <w:rsid w:val="00F0462B"/>
    <w:rsid w:val="00F05482"/>
    <w:rsid w:val="00F055DD"/>
    <w:rsid w:val="00F07B11"/>
    <w:rsid w:val="00F07FC8"/>
    <w:rsid w:val="00F10A82"/>
    <w:rsid w:val="00F167BD"/>
    <w:rsid w:val="00F16C18"/>
    <w:rsid w:val="00F20760"/>
    <w:rsid w:val="00F21404"/>
    <w:rsid w:val="00F24C3B"/>
    <w:rsid w:val="00F253C4"/>
    <w:rsid w:val="00F273E8"/>
    <w:rsid w:val="00F31C8D"/>
    <w:rsid w:val="00F34317"/>
    <w:rsid w:val="00F34D92"/>
    <w:rsid w:val="00F35689"/>
    <w:rsid w:val="00F51022"/>
    <w:rsid w:val="00F51AB0"/>
    <w:rsid w:val="00F524ED"/>
    <w:rsid w:val="00F54834"/>
    <w:rsid w:val="00F57407"/>
    <w:rsid w:val="00F610A0"/>
    <w:rsid w:val="00F651A8"/>
    <w:rsid w:val="00F66934"/>
    <w:rsid w:val="00F73EAC"/>
    <w:rsid w:val="00F83EE5"/>
    <w:rsid w:val="00F871EB"/>
    <w:rsid w:val="00F92BF1"/>
    <w:rsid w:val="00FA1EFE"/>
    <w:rsid w:val="00FA30A3"/>
    <w:rsid w:val="00FA3F15"/>
    <w:rsid w:val="00FB15CF"/>
    <w:rsid w:val="00FB3C6D"/>
    <w:rsid w:val="00FB5C5F"/>
    <w:rsid w:val="00FB69B8"/>
    <w:rsid w:val="00FC4742"/>
    <w:rsid w:val="00FC755B"/>
    <w:rsid w:val="00FC7642"/>
    <w:rsid w:val="00FD218C"/>
    <w:rsid w:val="00FD5489"/>
    <w:rsid w:val="00FE2CD5"/>
    <w:rsid w:val="00FE35C1"/>
    <w:rsid w:val="00FE3CA5"/>
    <w:rsid w:val="00FE436D"/>
    <w:rsid w:val="00FE6B27"/>
    <w:rsid w:val="00FF3974"/>
    <w:rsid w:val="00FF3B69"/>
    <w:rsid w:val="00FF41A4"/>
    <w:rsid w:val="00FF4BAE"/>
    <w:rsid w:val="00FF4FD0"/>
    <w:rsid w:val="00FF5833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E1E9F81"/>
  <w15:docId w15:val="{701C37A6-A039-42E4-AE53-928D895A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269D8"/>
    <w:pPr>
      <w:spacing w:before="120" w:after="120"/>
      <w:jc w:val="both"/>
    </w:pPr>
    <w:rPr>
      <w:rFonts w:ascii="Arial" w:hAnsi="Arial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qFormat/>
    <w:rsid w:val="00441227"/>
    <w:pPr>
      <w:keepNext/>
      <w:spacing w:before="360"/>
      <w:outlineLvl w:val="0"/>
    </w:pPr>
    <w:rPr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441227"/>
    <w:pPr>
      <w:keepNext/>
      <w:spacing w:before="240" w:after="60"/>
      <w:outlineLvl w:val="1"/>
    </w:pPr>
    <w:rPr>
      <w:rFonts w:cs="Arial"/>
      <w:b/>
      <w:bCs/>
      <w:iCs/>
      <w:sz w:val="24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441227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561415"/>
    <w:pPr>
      <w:keepNext/>
      <w:spacing w:before="240" w:after="60"/>
      <w:outlineLvl w:val="3"/>
    </w:pPr>
    <w:rPr>
      <w:b/>
      <w:bCs/>
      <w:szCs w:val="28"/>
    </w:rPr>
  </w:style>
  <w:style w:type="paragraph" w:styleId="berschrift7">
    <w:name w:val="heading 7"/>
    <w:basedOn w:val="Standard"/>
    <w:next w:val="Standard"/>
    <w:qFormat/>
    <w:rsid w:val="00DA19B6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C5C1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C5C1A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link w:val="TitelZchn"/>
    <w:qFormat/>
    <w:pPr>
      <w:jc w:val="center"/>
    </w:pPr>
    <w:rPr>
      <w:b/>
      <w:bCs/>
      <w:sz w:val="28"/>
      <w:lang w:val="de-DE"/>
    </w:rPr>
  </w:style>
  <w:style w:type="character" w:styleId="Hyperlink">
    <w:name w:val="Hyperlink"/>
    <w:uiPriority w:val="99"/>
    <w:rsid w:val="00130761"/>
    <w:rPr>
      <w:color w:val="0000FF"/>
      <w:u w:val="single"/>
    </w:rPr>
  </w:style>
  <w:style w:type="paragraph" w:styleId="Textkrper-Zeileneinzug">
    <w:name w:val="Body Text Indent"/>
    <w:basedOn w:val="Standard"/>
    <w:rsid w:val="004F0815"/>
    <w:pPr>
      <w:ind w:left="708"/>
    </w:pPr>
    <w:rPr>
      <w:rFonts w:ascii="Times New Roman" w:hAnsi="Times New Roman"/>
      <w:lang w:val="de-DE"/>
    </w:rPr>
  </w:style>
  <w:style w:type="paragraph" w:styleId="Sprechblasentext">
    <w:name w:val="Balloon Text"/>
    <w:basedOn w:val="Standard"/>
    <w:semiHidden/>
    <w:rsid w:val="00BC4FB8"/>
    <w:rPr>
      <w:rFonts w:ascii="Tahoma" w:hAnsi="Tahoma" w:cs="Tahoma"/>
      <w:sz w:val="16"/>
      <w:szCs w:val="16"/>
    </w:rPr>
  </w:style>
  <w:style w:type="paragraph" w:customStyle="1" w:styleId="6-6">
    <w:name w:val="6-6"/>
    <w:basedOn w:val="Standard"/>
    <w:qFormat/>
    <w:rsid w:val="00F273E8"/>
    <w:pPr>
      <w:jc w:val="left"/>
    </w:pPr>
    <w:rPr>
      <w:noProof/>
      <w:lang w:val="de-DE"/>
    </w:rPr>
  </w:style>
  <w:style w:type="table" w:styleId="Tabellenraster">
    <w:name w:val="Table Grid"/>
    <w:basedOn w:val="NormaleTabelle"/>
    <w:rsid w:val="001254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istaLogoGro">
    <w:name w:val="WistaLogoGroß"/>
    <w:basedOn w:val="Standard"/>
    <w:link w:val="WistaLogoGroZchn"/>
    <w:qFormat/>
    <w:rsid w:val="00302B83"/>
    <w:pPr>
      <w:jc w:val="left"/>
    </w:pPr>
    <w:rPr>
      <w:rFonts w:ascii="Arial Black" w:hAnsi="Arial Black"/>
      <w:color w:val="376092"/>
      <w:sz w:val="56"/>
      <w:szCs w:val="56"/>
    </w:rPr>
  </w:style>
  <w:style w:type="paragraph" w:customStyle="1" w:styleId="WistaLogoKlein">
    <w:name w:val="WistaLogoKlein"/>
    <w:basedOn w:val="Standard"/>
    <w:qFormat/>
    <w:rsid w:val="00624295"/>
    <w:pPr>
      <w:spacing w:line="180" w:lineRule="atLeast"/>
      <w:jc w:val="left"/>
    </w:pPr>
    <w:rPr>
      <w:rFonts w:ascii="Arial Narrow" w:hAnsi="Arial Narrow"/>
      <w:color w:val="4A452A"/>
      <w:szCs w:val="20"/>
    </w:rPr>
  </w:style>
  <w:style w:type="character" w:customStyle="1" w:styleId="WistaLogoGroZchn">
    <w:name w:val="WistaLogoGroß Zchn"/>
    <w:link w:val="WistaLogoGro"/>
    <w:rsid w:val="00302B83"/>
    <w:rPr>
      <w:rFonts w:ascii="Arial Black" w:hAnsi="Arial Black"/>
      <w:color w:val="376092"/>
      <w:sz w:val="56"/>
      <w:szCs w:val="56"/>
      <w:lang w:val="de-AT"/>
    </w:rPr>
  </w:style>
  <w:style w:type="character" w:customStyle="1" w:styleId="berschrift1Zchn">
    <w:name w:val="Überschrift 1 Zchn"/>
    <w:link w:val="berschrift1"/>
    <w:rsid w:val="00782D90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link w:val="berschrift2"/>
    <w:rsid w:val="00782D90"/>
    <w:rPr>
      <w:rFonts w:ascii="Arial" w:hAnsi="Arial" w:cs="Arial"/>
      <w:b/>
      <w:bCs/>
      <w:iCs/>
      <w:sz w:val="24"/>
      <w:szCs w:val="24"/>
    </w:rPr>
  </w:style>
  <w:style w:type="character" w:customStyle="1" w:styleId="berschrift3Zchn">
    <w:name w:val="Überschrift 3 Zchn"/>
    <w:link w:val="berschrift3"/>
    <w:rsid w:val="00782D90"/>
    <w:rPr>
      <w:rFonts w:ascii="Arial" w:hAnsi="Arial" w:cs="Arial"/>
      <w:b/>
      <w:bCs/>
      <w:szCs w:val="26"/>
      <w:lang w:val="de-AT"/>
    </w:rPr>
  </w:style>
  <w:style w:type="character" w:customStyle="1" w:styleId="TitelZchn">
    <w:name w:val="Titel Zchn"/>
    <w:link w:val="Titel"/>
    <w:rsid w:val="00782D90"/>
    <w:rPr>
      <w:rFonts w:ascii="Arial" w:hAnsi="Arial"/>
      <w:b/>
      <w:bCs/>
      <w:sz w:val="28"/>
      <w:szCs w:val="24"/>
    </w:rPr>
  </w:style>
  <w:style w:type="character" w:customStyle="1" w:styleId="berschrift4Zchn">
    <w:name w:val="Überschrift 4 Zchn"/>
    <w:link w:val="berschrift4"/>
    <w:rsid w:val="00561415"/>
    <w:rPr>
      <w:rFonts w:ascii="Arial" w:hAnsi="Arial"/>
      <w:b/>
      <w:bCs/>
      <w:szCs w:val="28"/>
      <w:lang w:val="de-AT"/>
    </w:rPr>
  </w:style>
  <w:style w:type="paragraph" w:styleId="Verzeichnis1">
    <w:name w:val="toc 1"/>
    <w:basedOn w:val="Standard"/>
    <w:next w:val="Standard"/>
    <w:autoRedefine/>
    <w:uiPriority w:val="39"/>
    <w:rsid w:val="00FB3C6D"/>
    <w:pPr>
      <w:tabs>
        <w:tab w:val="right" w:leader="dot" w:pos="9356"/>
      </w:tabs>
    </w:pPr>
  </w:style>
  <w:style w:type="paragraph" w:styleId="Verzeichnis3">
    <w:name w:val="toc 3"/>
    <w:basedOn w:val="Standard"/>
    <w:next w:val="Standard"/>
    <w:autoRedefine/>
    <w:uiPriority w:val="39"/>
    <w:rsid w:val="00561415"/>
    <w:pPr>
      <w:ind w:left="400"/>
    </w:pPr>
  </w:style>
  <w:style w:type="paragraph" w:styleId="Verzeichnis2">
    <w:name w:val="toc 2"/>
    <w:basedOn w:val="Standard"/>
    <w:next w:val="Standard"/>
    <w:autoRedefine/>
    <w:uiPriority w:val="39"/>
    <w:rsid w:val="00561415"/>
    <w:pPr>
      <w:ind w:left="200"/>
    </w:pPr>
  </w:style>
  <w:style w:type="paragraph" w:customStyle="1" w:styleId="cueparagraph">
    <w:name w:val="cueparagraph"/>
    <w:basedOn w:val="Standard"/>
    <w:rsid w:val="00544CAA"/>
    <w:pPr>
      <w:spacing w:before="100" w:beforeAutospacing="1" w:after="100" w:afterAutospacing="1" w:line="336" w:lineRule="atLeast"/>
      <w:jc w:val="left"/>
    </w:pPr>
    <w:rPr>
      <w:rFonts w:ascii="Times New Roman" w:hAnsi="Times New Roman"/>
      <w:sz w:val="24"/>
      <w:lang w:val="de-DE"/>
    </w:rPr>
  </w:style>
  <w:style w:type="character" w:styleId="BesuchterLink">
    <w:name w:val="FollowedHyperlink"/>
    <w:rsid w:val="008A053C"/>
    <w:rPr>
      <w:color w:val="800080"/>
      <w:u w:val="single"/>
    </w:rPr>
  </w:style>
  <w:style w:type="paragraph" w:customStyle="1" w:styleId="12-6">
    <w:name w:val="12-6"/>
    <w:basedOn w:val="Standard"/>
    <w:qFormat/>
    <w:rsid w:val="00651BD0"/>
    <w:pPr>
      <w:spacing w:before="240"/>
      <w:ind w:left="1877" w:hanging="1877"/>
      <w:jc w:val="left"/>
    </w:pPr>
    <w:rPr>
      <w:lang w:val="de-DE"/>
    </w:rPr>
  </w:style>
  <w:style w:type="character" w:styleId="Kommentarzeichen">
    <w:name w:val="annotation reference"/>
    <w:rsid w:val="00E5782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5782B"/>
    <w:rPr>
      <w:szCs w:val="20"/>
    </w:rPr>
  </w:style>
  <w:style w:type="character" w:customStyle="1" w:styleId="KommentartextZchn">
    <w:name w:val="Kommentartext Zchn"/>
    <w:link w:val="Kommentartext"/>
    <w:rsid w:val="00E5782B"/>
    <w:rPr>
      <w:rFonts w:ascii="Arial" w:hAnsi="Arial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rsid w:val="00E5782B"/>
    <w:rPr>
      <w:b/>
      <w:bCs/>
    </w:rPr>
  </w:style>
  <w:style w:type="character" w:customStyle="1" w:styleId="KommentarthemaZchn">
    <w:name w:val="Kommentarthema Zchn"/>
    <w:link w:val="Kommentarthema"/>
    <w:rsid w:val="00E5782B"/>
    <w:rPr>
      <w:rFonts w:ascii="Arial" w:hAnsi="Arial"/>
      <w:b/>
      <w:bCs/>
      <w:lang w:val="de-AT"/>
    </w:rPr>
  </w:style>
  <w:style w:type="paragraph" w:customStyle="1" w:styleId="berschift1-0">
    <w:name w:val="Überschift 1-0"/>
    <w:basedOn w:val="Standard"/>
    <w:qFormat/>
    <w:rsid w:val="00FB3C6D"/>
    <w:pPr>
      <w:spacing w:before="360"/>
    </w:pPr>
    <w:rPr>
      <w:b/>
      <w:sz w:val="28"/>
    </w:rPr>
  </w:style>
  <w:style w:type="paragraph" w:styleId="Listenabsatz">
    <w:name w:val="List Paragraph"/>
    <w:basedOn w:val="Standard"/>
    <w:uiPriority w:val="34"/>
    <w:qFormat/>
    <w:rsid w:val="00A52D3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A5F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9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4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704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123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http://bre-tfs02:8080/tfs/BIKS%20Framework%20Collection/PM%20BIKS/_backlog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\Desktop\Handbuch-SW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0CB6F-F4A4-4493-9582-D3ADAD53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Handbuch-SW.dotx</Template>
  <TotalTime>0</TotalTime>
  <Pages>8</Pages>
  <Words>1049</Words>
  <Characters>9630</Characters>
  <Application>Microsoft Office Word</Application>
  <DocSecurity>0</DocSecurity>
  <Lines>80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Furnierlagerverwaltung</vt:lpstr>
    </vt:vector>
  </TitlesOfParts>
  <Company>RM Computer</Company>
  <LinksUpToDate>false</LinksUpToDate>
  <CharactersWithSpaces>10658</CharactersWithSpaces>
  <SharedDoc>false</SharedDoc>
  <HLinks>
    <vt:vector size="120" baseType="variant">
      <vt:variant>
        <vt:i4>1572924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_Toc286694153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_Toc286694152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_Toc286694151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_Toc286694150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_Toc286694149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_Toc286694148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_Toc286694147</vt:lpwstr>
      </vt:variant>
      <vt:variant>
        <vt:i4>1638460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_Toc286694146</vt:lpwstr>
      </vt:variant>
      <vt:variant>
        <vt:i4>1638460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_Toc286694145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_Toc286694144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_Toc286694143</vt:lpwstr>
      </vt:variant>
      <vt:variant>
        <vt:i4>1638460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_Toc286694142</vt:lpwstr>
      </vt:variant>
      <vt:variant>
        <vt:i4>1638460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_Toc286694141</vt:lpwstr>
      </vt:variant>
      <vt:variant>
        <vt:i4>1638460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_Toc286694140</vt:lpwstr>
      </vt:variant>
      <vt:variant>
        <vt:i4>1966140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_Toc286694139</vt:lpwstr>
      </vt:variant>
      <vt:variant>
        <vt:i4>1966140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_Toc286694138</vt:lpwstr>
      </vt:variant>
      <vt:variant>
        <vt:i4>1966140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_Toc286694137</vt:lpwstr>
      </vt:variant>
      <vt:variant>
        <vt:i4>1966140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_Toc286694136</vt:lpwstr>
      </vt:variant>
      <vt:variant>
        <vt:i4>1966140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_Toc286694135</vt:lpwstr>
      </vt:variant>
      <vt:variant>
        <vt:i4>7864391</vt:i4>
      </vt:variant>
      <vt:variant>
        <vt:i4>0</vt:i4>
      </vt:variant>
      <vt:variant>
        <vt:i4>0</vt:i4>
      </vt:variant>
      <vt:variant>
        <vt:i4>5</vt:i4>
      </vt:variant>
      <vt:variant>
        <vt:lpwstr>mailto:dominik.hutterer@wista-it.com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Furnierlagerverwaltung</dc:title>
  <dc:creator>Achim Bernhard, Breanos Software</dc:creator>
  <cp:lastModifiedBy>Achim Bernhard, Breanos Software</cp:lastModifiedBy>
  <cp:revision>98</cp:revision>
  <cp:lastPrinted>2011-02-28T20:07:00Z</cp:lastPrinted>
  <dcterms:created xsi:type="dcterms:W3CDTF">2018-01-16T15:06:00Z</dcterms:created>
  <dcterms:modified xsi:type="dcterms:W3CDTF">2018-01-22T15:56:00Z</dcterms:modified>
</cp:coreProperties>
</file>