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DA" w:rsidRPr="008849CA" w:rsidRDefault="00836836" w:rsidP="00736C0B">
      <w:pPr>
        <w:pStyle w:val="Titel"/>
        <w:rPr>
          <w:lang w:val="en-US"/>
        </w:rPr>
      </w:pPr>
      <w:bookmarkStart w:id="0" w:name="_Toc367279141"/>
      <w:r w:rsidRPr="008849CA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921375" cy="3917950"/>
                <wp:effectExtent l="0" t="0" r="3175" b="635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26D7DAE4" id="Zeichenbereich 4" o:spid="_x0000_s1026" editas="canvas" style="position:absolute;margin-left:-.05pt;margin-top:.1pt;width:466.25pt;height:308.5pt;z-index:-251658240" coordsize="59213,3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O4WeAEAAPwCAAAOAAAAZHJzL2Uyb0RvYy54bWysUk1LxDAQvQv+h5K7&#10;266gSNnuHlwWPIjgB55nk8kmkC+SaPXfO0nrB3oQxB7SZmb65r15s9q8WNM8Y0zau4EtFx1r0HEv&#10;tDsM7OF+d3LBmpTBCTDe4cBeMbHN+vhoNYYeT73yRmBsCMSlfgwDUzmHvm0TV2ghLXxAR0npo4VM&#10;13hoRYSR0K1pT7vuvB19FCF6jilRdDsl2briS4k830iZMDdmYMQt1zPWc1/Odr2C/hAhKM1nGvAH&#10;Fha0o6YfUFvI0DxF/QPKah598jIvuLetl1JzrBpIzbL7puYS3DOkKobTdN4J0tc/4u4Phffe6LDT&#10;xjQiEGmaVPT5UWd1pyCQbcsqrhTNQ6IR/m7VJG/r+ZNFlye/IhrItCxJ6ZCoTY92j2Jg8UpMTcAE&#10;Bdde7PRLA5YMO+voKUa1E81CN0V+S95W91KOmLkqYUkK5jgVfyTmH4s+QqHx9UV0eY+0gFig6yXw&#10;2mReh+Lh13ut+lza9R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bMJ3v3gAA&#10;AAYBAAAPAAAAZHJzL2Rvd25yZXYueG1sTI7BSsNAFEX3gv8wPMGNtJOkNdaYlyKCIIILW4UuJ5ln&#10;Ep15EzKTNv6940qXl3s595Tb2RpxpNH3jhHSZQKCuHG65xbhbf+42IDwQbFWxjEhfJOHbXV+VqpC&#10;uxO/0nEXWhEh7AuF0IUwFFL6piOr/NINxLH7cKNVIcaxlXpUpwi3RmZJkkureo4PnRrooaPmazdZ&#10;hOcmv/pM6+lgNy/v3eraHJ7Cfo14eTHf34EINIe/MfzqR3WoolPtJtZeGIRFGocIGYhY3q6yNYga&#10;IU9vMpBVKf/rVz8AAAD//wMAUEsDBAoAAAAAAAAAIQBMJ0f+PyAEAD8gBAAUAAAAZHJzL21lZGlh&#10;L2ltYWdlMS5wbmeJUE5HDQoaCgAAAA1JSERSAAADrwAAApsIBgAAAW0DjHAAAAABc1JHQgCuzhzp&#10;AAAABGdBTUEAALGPC/xhBQAAAAlwSFlzAAAXEQAAFxEByibzPwAA/6VJREFUeF7s/WeUJdd1Jgrm&#10;v1nzY8xas957a02/N27N9Ky3evrZnje9enpmXndLLbVESpREURJJSU1JVMuQoghCdCJFUgIJEiAI&#10;EoR3BAquLMoXyldWpaus9N77e9Pc9O6mrdrzffvEvnFuZGRWFoACkamTqA8RN8yJE2fvb5tzTkSU&#10;3LlzRwL2H4Jg9ymCYPcpgmD3KYJg9ymCYPcpgmD3KYJg9ymCYPcpgmD3KYJg9ymCYPcpgmD3KYJg&#10;9ymCYPcp9qRgNzcdbt+W1P0BHwLB3r7tBBTDthlubwGFugGsb9wuwLZhd+p1/rHhvQl287bCNbhr&#10;VMWmLygfxYLaxLmbOHYDgiF8Qd0Na+t3gE1ZWd2UxZV1RX5jQ/c5Absly+d6av3fI1B9XMOVv4kL&#10;+fvsmraPy63g+c76cGn1Jvyy3g3uWbAxk5ygzCyacAjblhRGEhSMj1W0koG/KagVrPvIr2+4Y9c2&#10;ZRlYWt2QheV1mV1a1SUFzG0ra7clj+XauruWNWDcqHYPsQBMUU1ZTVg8zgnRNf4qfnCZR9msA5er&#10;UDQu7VrEygauyWvckaJj9XgoRB73wW3LaxtF21k+y9kEQ4wMvgx2g10Jljfm4IS2nWB8+ILQdWzT&#10;iqPBDWQbsQwBUBhJKBNXI0SsTO6nMOeX1lSwtpxZXJPcwpou+Xt22e1bzLvzKHS9PhsPDWn3swpQ&#10;GHnss4a2fcQy7mF5FcsI8/l1mc5v6nJhhctNmVpch2Du6P48hMbfiysbKugFLKcWIURcg+sGnk8s&#10;oS2WtJz1SOCsD9otYYnSZJTEtoL1NdrMpAktKZgCUMk8wHUuC8JJAxrZQOEYKICdkDx2btkJj79V&#10;iAsrkplZkeHJJRmYWJDszBKwLOOzK5KbX5Pp+RUcg3MAueMaaXF5Q+aWyBpIWe7IzPImlAF1w31M&#10;4xrLWLKhp6Ao04urek3D+Py6zGH73ArqB8FOL+E4nD+H+5paWsf+Fb3GGOrB8mlFRlGXKdRzcmFV&#10;MYvzrLxpnDODaztlcXWgsNlOVBYKmrKgXHYS8hbB+sI0gbIwE+QyL6aCiRo3WiaRFIgKgY3igUK4&#10;V/jKwN/TaJgpNB7Lm5l36yNTyzI0sST94wvSOzqn6B+dl4GxeRnKLQF5QZPovd4hC2D6hmdWpWl4&#10;MTLXLgC7DYxCSdjgLDczCUWZXoKwVmVsbkUxgt/DuB73U1GmFtZhEcBQlLHJdkR5BM37DNqAitCb&#10;W5TeiUXJzi7LBO4ht0ilW8H6WgFUThP8DBSW+6eXVlTIqyifcnExCutbLEOi5LbacSf9JDNZQbKQ&#10;giwIC2bNhDIzn98lVmUajWANvx0m5/Jb4O+bQhlaByiTgXWhcFkfHpeZzCtbB8cXpQ+C7MnOSsfI&#10;rNR156RtaFbah2dw42h02OCKrpycrRuW5sF5OX5zWK63T2hDEZnJZelH44/NQqhzy5LFtVtHF+R0&#10;3RiOm5SytnFpRnk9uM5SflUb0xjk2tPclxPsPNrx1uCc9EDhFsHQ5sy8dKtFQdlABkImRsBswyi2&#10;j86i/dS9xHEELSFdnMnKCdmuS2xKiQUqzsQ6k5r0X44NTkgUUEEIs9AkXJiYoPbp+vK28PfTNBIT&#10;0ZIYm8krRqdxQ2CCjzGa05nFAnNjuJulkGdR1+GcYyuFSqZ2ZuZUmM2D09I0MKWtzQY/VTcC1oq8&#10;UZWRpy/3yulbA2ic29I6MiNXW8aloX9KFeSt8h45cmtYrrWMOh+3uSpXm7Nypn5E6gamnSKg7e7c&#10;iaNiJ1AH7ud56wiuzrbPyQUozwTusRn1akP9hqbgMiL0Ty4CXKL+wPA02piMBaNpNUan3TIWbuSD&#10;KbtIjhQyUVLwecA87HtSkCZEE4Y1vgkgiwo5QcTgtu2QQeV3Qto5BPdNzTuTFy8dlL2o9yzqPYrf&#10;1PLe0VnpzswoW1sHnWBrwVo28iqClw0wlu6lCqw7UZuBMLNyqGpIbnaMy/WWjJyuGZYnL7bL45f6&#10;5Mkrg2rNvvl2q57/2o1uXa5hG801o1g2KrcRxnqDNTaPm4VQpgCa84bhOWkYgauAae4BewkKN4v2&#10;NlM/SVAeEO4E1nML+QJz6ZKUhNHSRwm1ngKcjYRImCCpWbEAYSpgnkbgo4hhmKl7xRBugBjEDdj6&#10;vUCtRAKsv7qGRViNOQgWQjXzRt/XD+aSqa2DOfWBaFvX0BAEo9B3wL63yvtgdpfkQlNWrjTD1ELI&#10;X3ipTD725FX5/RfLwGukIFD8t0q7Yc6nYNXgRyOo8GBu1xDYUFFU4JGQNzfiiNsibAq3rHta+nA/&#10;rZlZuQXF6oaJH0a9h9DW9K1ZrHPJe8mg7dW/qnDhc3nfdD0QrrHXGO2jhOZxAo1gAuTSMYQCXCwI&#10;kQ1LgRAMQgYYkMB/2bJfAxQsC+tz0offiizWdwM9PlofQxkAlwrsM4EZxlB3M8dUTjYE/ZIKFfUf&#10;AgbGFtQs8zf9jzY02Pps6YBAFnK+MSOXINDz9Rk5cWtITtZkYKb70aCIYiH4Z651QGir8vHXauQO&#10;mG6CIpwQ78g4Gpw+27ID6zzR/d7xmqNDsI9f7QMbGXQtSDuE25ZFe6LNe9G2IzC/vHY2EizvgYI1&#10;YToWFwuXv30LRpSksYrCY6NSSHGDz0pvdqaAHpi5HviuHvgkA03fvaCH5UTo9tbT0J2ZLjL3BgvI&#10;ePP8PazBE0wbGyvyswyg7tzeUJ93pWlUqrtm5KGznVLROSlV3RNSheXZhowcrOiXP338nLQjgv4P&#10;3z8hFxuHZCW/VhBYHqw1gamg1vAbZo+CZG5cLNhiJdDjuQ3sfr5qRHPU4am8XMf1W0ZgwSBAWhgi&#10;FiwsEKyQCZLMpGAn8DsXbWMKxnx9dHpRQVKyHUp8gcWNGKNrZFrROTyl6BiaTGBK2gcd7PfWYxys&#10;jHeDISib74tHctBuQG8aYIqjLIVJ9VMdCrUXgqJQ27LL6mvPNYxKZfektMO/VXVOyM0uCndcLjUM&#10;ycHKXnnhSot8/KGDsghrsAz/nV9d1LycQDCqf6/daFfhrULQ//qhE4X9NMe2pALwfPXBYKsxGBm0&#10;XGxDcIY6U1GaRuZlEPdkwuW9OKvkrBD9rLF2VAUbCZvbsKRiDyMVI4ZgBQYn56XEGs41/rS0q6Cw&#10;jIRlaBuYVLT253YNOyeJ9kGUgzJbdekD10EdWA/Wh+sG39f6GISVGeENTSzLANb7IFCLiClURsXK&#10;WJhKCvt0IyJeRLOMftuRcjC46gQasa0Ngj5+c0D++MenZQkmjkL5X37uRRXkf/PNI/qbOFbeJX/x&#10;ahlMughILN88XAcGrkKg9LtxlkFsYS2FjO1lUKw+uAkqYSOCuyZYPwpWhQtzPEAFxZKCpoCNoeNY&#10;krXjGszG6B+fV5jrKmlBQxuaIYxmhPnxMkZT32QqGntziuT25t54f1PfRFRmDNvGZWN/vD+uRzGG&#10;cuxcSALpAdhId9HYNy11fVNSi+vegnmr7hqXyo4xYFSDpjps74A/a4FA6/sRvCD/HCCrYbKHWQ7W&#10;GW80947LJvJ3dsD8T989Jl8+UCkPvlEmHVCUFUSff/DSVZhdZ24ZKXP5zdfLpKojqyw1UIhMn2gp&#10;NrD0o+QN4A7qdBNBVPfoEixIFhYkJ124j24oZRfuqZ7tPgz/C2VrRx2NxRYtU5jszTITrFkABNqF&#10;ZSesbklDX062Qz2EUt89HoHrhnGp68E2ondC191vOz4+jseklZ2GRpTViIaloAvQbRMqwCTISmMm&#10;BVqD61fDrN6EWaVQy9oQ4bZmtRFLkT9WdI7Jt063y4XmcbmIXPUK0DMK1kOoFGwTzj9a3S//8dlS&#10;+T/97RHZoA8Fux587Zr8xSs35K9fuSYvXW6STz11Tr7yZoUK1bCOwMqxFOYZgqfw+NvSHf62dYJ5&#10;77OlvajLmLzKXLlmUG7i+jUgQ33/JKzKDJQQQoUydkFg7LxQoUKYhWUk2OzUogqzA3FI+4izeiUU&#10;TBImqCKgwYjarjEsx7EEuse2Qve7Y/3z065j2CpgCBdoAJttGxvezI3CEypjgSKhtmelrDWjQr3a&#10;NIwkHoyFqa1oH5MHjjYhxRlDJDwupRB8U/+Msn1gYh7KkJXHDlXL4ip9o+vzJkA4eeCV62qS/+dH&#10;TsvHHj8jH3n8nYJQk6Afpp/lueZrTaBOyCIfO9AgfTC1l5oyUt4zKUch2GoQqQZMrYPVamQvGYTa&#10;CQXuhnWhYEdnE0IFyGIGWx1oAxXqMKwv3OkWwfrCKEAFxWW6QGu6Rgvr7rhIsFyPykhex0exUGOW&#10;ErZ9wBOqBnyeULvgI6thIarU9I5JOZnaNhoJdkTOofHOITBqgR9/4O1maYVpo2AZOJlgK3B8JQTP&#10;YT4NmCLBEHFgtFnws0tgKDs6TJivXkIwRQHC18KSy9IKfPTSinbJKlvB3vONY84cQ/LfOtcubyG1&#10;qsU9ZuA3S3H9VjW7YCjq1wNFHmAcgSiXftYi/5zmsssaGRNqkuFCaMJRtAZQzbjP7U1xwQx7ZpVA&#10;RQrAbwqNAnXrtj0+tyHalnqNBIypvinuHeG+cRnAzW5nhinYmyrYcSmHcEpbgeYRudo4KBfrh6QX&#10;0TP7ds/VDsoDCHT+9u0mKW1BnXHNdvjcSaRMjTCBdzTPvaNBUJpgTajEPI756lvXC4IlQGzH6r87&#10;LJ94/LzkGYAtrSlLmd6UQ3ibd9yxPP8WfP01WJYuRPyn60ekNjLB9KuOqVBi+n8EVOMQ5jhydS6T&#10;ppiMpSluY0Boprg4WOF6cdDUqA2+NTiyoCmJ9OPGsT6O8ooDIsIP3tIxpUsGShyG0yW0mZEvg6Ze&#10;M8UaMCFtUcY6U1zaklHGMol/p25Yjlf2yYPHWuQbJ1vkEoR/ow2MRfkV7aNQZARNyDEpBGOtL1hf&#10;qIZf+9EpRMaxYIk762vy7xF0fezRd+RX/uP3ZRV5Ls+/iDy5An6+E0L71OtN8slXauV4zbAcvDks&#10;AxAOrYpG6wiYOnFf9Ks9tFAQ6iDyUmOoD1+4DJ4YOBWCJ5daWFrDVKQ4vTEkU5kWKIGBChH/5j4H&#10;PY7nRrCy2gexbwhswdLg57tpYI7K6JXQNEcF7Njrgqcp9bMUrAn3RmSOe5CHU2BXmrLyN8ca5Zsn&#10;2+SnlzvkYHmfXGrMyunqHpw/jlQEwQ+OY6qThylNY21S2J/46aWCUFdhYj/1wgX5zR9dkE994Un5&#10;pT/8vvzqH/9QVnHsieoBxUtXO+QzL5fLbz5foeOtGrmj3pdQz4YhpmBOOBQq2coeKRMs0x2CJtmE&#10;G6c7VHaX6lDIJcW9O3frmHA5pgn/brDjea6Vkwa7FsEeJkZ3FuXZug0GuO5O19WpAh5zKQ9TGKY7&#10;FkRRuNdasvLG9Q74pCU0/KZMoVH+6mC9/Pbz5fK7aNjDFQNyEcHV0Zv9EHKPCp9Co8Bc2uKEyN++&#10;UIvA1Ad+NQszeQzm9NNPX5RPPvGO/NKfPCq/9vkn5M9eKpWl/JqcuzUoJ5Ajv3ytS/72eIM8fKoV&#10;bL+NoCgvP4V/fqW8X67DjVR2RQEUSNYIQdMkj8y6zgliCn57cjEWsm6DoK1jwlDCxjFoPzBZQMlD&#10;6kVdidAkdiMmBZ+ErxxJkFmmRNbTpWWPEq77kqZVuzG5hA/VbdjHbjLXG+O6Ek3INM+tAzmkLqNy&#10;pTkrFxqH5TR86YlbA3LsZp8cqehVH8TRHLLqy4cb5Lcg1E+8WCU/PNMgx7D/bTQ4hatTXvLsaHA9&#10;RxQco2Nj63bggLkgcPn950rlMy/dkF/6q2fkUz84Kb/5nYPyqWcvyVferpf/zSOX5JWKQXn5arcO&#10;4b1c3iunmkalPrMgZ2A1Xqvs13SMkTEj+MbBac1jKdiuMTduy16owiA/1sfgb6ejLsUsBOvg2qXE&#10;H4IjXJddPIKjQmeqAWFr37EJnA0OYTu4dRWI7feh2zkw4JSGymMDCj58JTOw35cYQgBU2K5dhoyO&#10;XfDUOTwjlYhwy6DxVxE0XYa/ok89CZYch8DO6Fir858tqM+DB2vl64fq5ZvAuVt9Or5Ks80gkLMT&#10;EN/oksdzFIgCto6H7cBOiM+9fkueu9Qhjxyskmvw2wcutcljJ+rlCqL0G0gDv32mVb5+ull+4bkK&#10;+TcHauVPDiP1QoB3CbEA2cp+a81jYe1c5wQIBKGOQC4UJoMnml+NjiNzTLYS1rVqKJmGBlhHum3M&#10;zTDqKhZ2criODbyTcOw4ws6N4fp5nRLFMG0jjJVWBx/czuN5HTKWitOOhriFyJiB0A2YYAr3QsMw&#10;UrFxOQwzyx4gCoq9RV94vUa+BuZ+51iD/KcDN+HnxtV88/yHD92Uw1W98vCRWvne6Ta5DAtggt1O&#10;wIykHz3XIQdKu+WZS13yo+P18sjJZrmIc9kHfR3lU1As99myIfntQ3XyDoK7CmQMl+EySoHrnQjg&#10;EH/QDDOIMl/LIIpspR/1zTFHdnxw6HJOR3vcYEEJx/MWECxwyosOVkfjs5z0pbmTOuckq4liYdlY&#10;Lbe7/Q5pwjErQdjsCV5DhxCxnqNP8bQvCR6n00ZYF5RPATNKroOfbR9EI0Ljmd6QiZcaR+Sd2iEw&#10;L2IgQJO8vrkuVxFwMZiii6GPbkDwxz7jS7UjGrx893iT/ODtmugcN+uQSwuWYtyWZ0/W6pjuG5WD&#10;EMictHHGxqArtwtWpQPp2inksU/eGJAfXANLwWKa72sdUEQoFYVMoZKtLcAg8tHOCaR1UFyy1YIn&#10;G6pzcouAGIAzIf1JEyWc2kitozbq6Ds28mCbSWGCNkanzaTYDjyOx/tICslMCcG5S7QeDjbWuhVu&#10;AptL2jklhwJmYt4+PI1GmdHuRfYVV7DRWpxpLm0aBGujaSoQFO/5B+ea5Ltn2+Wx852aOxIcFKDv&#10;ahqYl8ffaZenAArPzmO0bAJlm8F1I0VZAiPn5ErHlJxpGJUeKFllFzIBlNeCAKgfitc/vihvVg/J&#10;49cG5GxLTvt122Bp2qBUzKVvqlDhW+FWaII7Rxekl2PJsHhzEByFSoFytojNmHBTVJ0VsfnWhhKa&#10;JpvE5jTTBRkqaEofhVDQvpDZ8Db3aQq/txMUMa3HE3buVoGpGQGoTEkUaaYH3iS1l2aH16Ui9YAp&#10;HM1hLkjW2oCApj4wfQw0fOE+cLxVnr3WLy9dH5DXyodUIM0DM5pazcLcXW3OyGs3+uVi81ihfZKo&#10;ggBHwCxnMWbkZMMYUpec9hb1jsOaTXMm44q0jy7KaQRLJ5smIGgO+otkYHV6I1YyteEUmQ7EIR0Q&#10;uHVOcDSH/pQT2ihUnYQOf27TUH2YLBlPlLCDnBdx4Hp8IIWsbOa8VhWya1Q2uAk6DSaopLCSwllA&#10;GuCbD4M/d4cKloTt47EshwKexnUp4EE0GrvkyDybwEY0wsy2I/WiYLVbD2gdmZfDNzNyvCYjp+tH&#10;5RjyTA5uj82sypD6cOda6JaoDAZrH5aBUAuKwAFyuIh53qObNalzkLFkFMs8dACCLu2ekZbsonD2&#10;cnfODapzxsQIYhpG7m6mIpYcroO7GcC1NUBCWVRkkowMpXBZD85GdDKLJ8+ZDFMnjPsH+UJe4ex2&#10;2nJvZj4vprDfKeBcZE0NIAzO+ueUEypMDAiQ5Ucz7dJg9TC4uc5OwFQQ3jjZy0YZQkNTwIMI0Bhc&#10;cXoMI3KyagP+0O6PY7lX4YuvtU/JoVtIPcDWqeUNtTQ6zQaYW3QTwl3buPNco0ZthG2juCb3817c&#10;TH7XHlyfXVqHaV+T0bl16UO9OKX3Dk4qimihAIYcLBrLnND1eC4TOzNYnjGVSuXLLIm7PuJhN2AN&#10;ykZ2jRqxOcEmJyi3Px8JgPbffyYnTVA+YpPitC8NxhyWz2df3Gx5Mpiz9ddUyycX1tA4bKC1QlxA&#10;YbFReW+LUNShqRXkjJwKugzzt4rGx/HwsZzHy/yQ5RLJdiGWsZ2BE60AWcRBdAf3rA5n8RN8qoCz&#10;+7murAdj2Vdsj3j44NMEOusSoNKSoe4ZHyg/2wXns+szrT4+7ipYA9oyQrEQTFC7FZiZwWJBWdlJ&#10;pNeF2OSMQ0Qu2lCAfx19/gYNS/gmm9EjtZ+NhiJgOldlFcew8ZYAMm0ex7HDfgIMm4ZwOZOR+xnB&#10;JuvAhqYgua4zIwDWReMSQoXFOrh68hj2LavVwnVZT5bhlL94SWibRfdHsK2SddgOuxZsDF8QvFhS&#10;UMlj0pFe9vsH9X8e2Eg2Y5CNxrlKPGYZDcn62PHWmGxgHsOGz+N4bvPLd43szfzXe478bgLcZ+dR&#10;sHFbxYDMdY4yl3bse8G7EGwxrGLxc7JYJ1KO/XCAdXSCJLjN6u8fp/u4Lbqnwr1Fx6ed82HCexZs&#10;wIcTQbD7FEGw+xRBsPsUQbD7FEGw+xRBsPsUQbD7FEGw+xRBsPsUQbD7FEGw+xRBsPsUQbD7FEGw&#10;+xRBsPsUQbD7FEGw+xRBsPsUQbD7FEGw+xRBsPsUQbD7FEGw+xRBsPsUQbD7FEGw+xRBsPsUQbD7&#10;FEGw+xRBsPsUQbD7FEGw+xRBsPsUQbD7FEGw+xRBsPsUQbD7FEGw+xRBsPsUQbD7FEGw+xRBsPsU&#10;QbD7FEGw+xRBsPsUQbD7FEGw+xRBsPsUe1Kw8dvB7/8r6Pcqfq6CtW8K3Ob78Atw27Aby+LXthv4&#10;nn2+u9/A3yZs7k+71j82vGvBagN63wHAv7sgPs/Az4dRGPY5Fl9YO8G+GKLfuVl1395xHxqKv+rB&#10;8m2ZrPv7Ad6Pf63trmP14BdH7DjCKWH8bQK/rLRy7hX3JNiYXa4C/C6OLxiDbUsTisH/pAuhX9bw&#10;EW1LwgnUCdI+vcKvcPFjSvP5tVjQAAVv1/MF4N9H4f744QYP/rH4qedbOfzMSn7tjtaBX/vQDxpG&#10;YP14DM9hfdkW7pMs8TE++D0dt8R94Tiu83yCH6agQvgy2C3uKlhrBKy6Sm4jGB++IPgxJV1HhVf0&#10;Y0sAbtL/CJN+h2bFCcRgX9kqfJUrWib383s6+iWp6FNo+q27BfdBJX4Qidv082t5K5uKwXpEgsZ9&#10;xQITKFX8zR5+P4ff+eN+CpMfVqIA9APCOJjf7+GHkgj3MSS31GOAyaUNmUMdef+LuDbrNK/f4tkK&#10;+3ATy2U9eb59k4dQZUEd0mSUhm0FaxrNm/eFyYuwYXzBUCgrEfRTZ6xoQgBbwEaAMOx7eQb/W3gq&#10;kGjbdksTpn4qbNF9V25katl9l25qqfCl5Ik598UsJ+wVvUd+onsR5fBLVlMLK9De22jkTZS1KdNL&#10;qM+KYxIFuZjfLHxjzsBPr82iDnk9ZwPnoBycS4HO4h7ncK6Wi3bkVyxnUT9+zy7Lz6h6nz3zy+R1&#10;qZhUGhO4fjWLQkd5a9FHpCiXpMx8FAnWCdKdxJNNmPygkAoQMMGwYZPwGzwN/scMibQPHt4N9i09&#10;rvPLlhQkb5zl8SuZWf3kKD/x7b4p29if02U/MDjODxcvUWP1fvk9vcHcqt7r4GRe6nqn1SpZe/BT&#10;aatogzkoDr9Bx+/mjWGpn9KOMIP7msS2FSgxTSfb5s4dmE9xEbtjGsN3QRvwi5kL+tXJYZRFhcuh&#10;3jncC79lNwGBGnKR0Kd5X7wG1vmNWJpuszAslwS0+vqAYJ1TN/+YFCY/OOgEyc+DOeFYo+4M/xhU&#10;sPBZ0u3hf66U8LdzqXWgklCQqAvXZxbdZ0t5HR6jbJ1YUmH2Rp8d5ZcpW4dmpW1oRmZxDJV3AYLI&#10;476eL+2FgNelonNCYH21sRjU8SO//B7eyOSiTM4uy5XWSbnYNCal7TlgUspaRuRK24QyPNmobGyC&#10;ZVEARFnvPEQt+m31thEIF4rHjxvbd+f5JUpbEj1QTrU2aDfeq8YQuF8qtTPT8efmXJ2dHO3rXSX+&#10;hwRpYmlGzVQa02JBuk9+a2PPQqOAHM2cYnnLR4B9uGPiDwsT/LozYb/1o4LRF6FHp/ml6BhjuEnW&#10;IwkqkFoJCFu//gyB8OuTKtjoc6NtECo/OVrTO6UNjjuXhp5xNPimfO9sj7xVNSS4dTT0klxtGZdr&#10;HVNg9xzKW5A3K3vlfENWG5iNCJ2Q0/UZaR6eURM7hWs3DkxsEapBiYKGv9gyKtUD8/ox/RwY2cav&#10;QgPuE6SoM9APJeqHQPsAfnqUX6acjj7bTSs0BQWnkE24jF9MyJSfCZooMdNKAZoZdQ0WC5KMoUDG&#10;vG+329KH/2317ZD8LrsP/xj/HNvGjxC7Lz27rz1PwWdSoKwzLQn9KM0jWasf5Qdb24amVaiN/VMa&#10;7ZI9T13uws0jakUAdax6RE7XZeWV8hG52TEmN7sm5AaE8HJNn3zlRJs8fqkHZhr1QduwwagM6wrn&#10;qmhi9WOEWF9DA1tWYOD1rNEZmDUOzkKYeWmGwjUMz6lZ7p1ckJ4Jhyzamiaa98Fv0o5OLypb6cvp&#10;GiyeoKycJXUktJjGUKKanxCiCjISognQNa77Djvhf1x/N7CP8r9b8GP9Vjcfsa92QmV91aSB5QxU&#10;nFAnpWOQbHWCZQCyBjfDv+M1Q3KtZUzeqecnv0flavOonKsbls+9XCGfP1gvx2pHEDytyuvXe+Xb&#10;b1YiQESUiwidYFkUHplKRVmD4PhhRN2O39xHgTo49jINor+fReBVASHfQv34dWd+CHgIdeeHgflB&#10;YAo3g3bX+8S9kbX8yDD9eZFwGW9g3xyVG9sMJTSPZgaLhRh/WL8gGAQfA6jEAEwI0Q9W9I/OunUs&#10;+wvb5qQPvxVZrO8WdvyYQ3+0JMwXmV/Sj+8DFCoDKDXZ+K1fTgbI2sHxRTXL9LXOTLpGh0Lr37nm&#10;nByr6pfzTVl5G8uTtwblStOQlDYPyzjK/eWHTsjHf3RBPv694/LxF6o8IUUMRSpETKKhN/jJUCiL&#10;2+YYyu+82hcwCy4P6xRcN+rGT3a3wTSrGWZsgPYf0fvjh4ndx4lzUFb9lDeuMYZtE9FvClMFCiHS&#10;RJuLNJQkGTgIc0CY4KzBe7MzRegZSUd3ZvfoYTlAd7TcCWbufVCbzdJQGdkoFGgfhDkMRTShDqEh&#10;6e+YB15rG5cfXB6QE7VZ/b76TeBKc1bKOibA3EE5UT0sL15pQ6xxR/4PH/2m5NfIThdImsBobvnh&#10;YwpxFcxlTsxOCl/YXM/nV3VpYG78mUPNqlTdiMInYW2aR+b1I/20LgYqpgl3GPdFE+wi5HUlIe+b&#10;wjUm01zHYNssSkkvhWeCw5KN2I1tbPiukekCOoenpGMIJi2Bdpg4omPI9qcfx/PfC+hjaY795eRc&#10;ZKoAi4YHI4GS7fSzZDs/IkzBNg8tSC0CqPIu1JE+bmBGqjpzwLhUdOXkXMOQnG0Ylt/6ziH5//z5&#10;E5rnEkyLLD+nANcgyHUuIcCjdUOFvF73weaug70U9hLYRP9LqKXgEvuqYX5vdE7rt90b4WebM1BE&#10;KB8VsFiwef3tm2O6mwnvvqnUwxDkEAK9YfhqLgcn56XEGs4JwAkpDW0Dk4pW5IVJNKdsI+ycJNoH&#10;UQ7KbE0sGeh0RGhHXfjbkPS5Bn5nnR/L5zfZC9EwWEp0ZWadAPunpWloTpoGZ5DWjMmNjnFpz8xL&#10;O9jC/Z04jlHoO7UDchAR8vLqmiwv5+Wd5kH5X//x0/Ivv/2Wi0Qh5Ddq+uXTz1yR33z6kvak/fDY&#10;TWmHWaVgmT5R+Ozy3Ij8K7f5rKVwaTlYH9a5bZh1m1WhmmCZg2dQH4JRszFWzTHjCGBcswsHusd+&#10;gEpMchIlLWhogsJpRpDRjOjRrXMZo6lvMhWNvTmFv625N97X1DehcGUWg9sb+7EfsHrEdcnFv4Gh&#10;3PwW8IP6RG92AdeaAhsnpaYnJ7e6wUJEt2WtWWnoy0kvhE3hdYHBNX0zUj8wjcZYBKPntZEGxskQ&#10;5K3TC/L5p8/LAhqR7DsIQTPE+mffeVu+9PJl+ed/d0Tzemdq6aud2X3zWocuDQyUKGA/OjZQ4HC3&#10;SJkm1KJQOW905KQT612oT8/YIlhMazItrVi2o940x2SxRcsK1Jeg2R0GQ7sh1C4IlOiE1S3hjadj&#10;UuqR69V3G3IRsG7bsawrYEKXbp87tgHbGiDc9PKL0dgLIRMQcgG947qtoXesIEQfxkymMjU9kypQ&#10;pis0reVt8Juto3ILgu6E7+f9HK0aQLCyKBdacnIF+SrzW7JjAEFhD9hOZl/tzMhbZxvkfOOwgKQw&#10;uZvyKgT3pVevyT+HgP+Lv3pe/uJnVzQAi4XpzLLzu873MuVwfh0CxdIJ1LF4HZL94sk27fC40JSR&#10;Q9WDUto+JtVoq1oodB0UuWloRtpoTXCfNLUMGFWYTDsjwVKoWZheCr0jAys3Elu5kno0XBKxsCKg&#10;sYjarjGp7R7D+rgutyA6xh2PZXR+2jUMDT1jCQFTmA62rRlCpqkxOJPjfChRjfooSyHQm5FQb7SN&#10;SmlLRrctrqxJJYKjZy73yIOHWhAFjyFgoqWYkaaBKWnsm0YZObnROg7/6XwpGanmFQKqgOl+4JVr&#10;2nv26z85J7/x49MFH+uDQnNL1w9NH0vBJk3xbz5bJifqM3KsLiPnYVUo2FO1Q3ILylcHpjYgDWpD&#10;QEW2dkHhssrUSLCavcRsdf542Ql1GBZuCG4Qbm2LYIsESoCZFKQKczuBenDHOkUgq+8qWE+oRIG5&#10;us/tZ6WLBItI3QTLIK+6G9FtkVCzch0NdrVpWGpQp+sQ2A38fu5qr3z5eKtcahqXi2BsExqRgp1Z&#10;2oDgx9ghVfCThEXDXCcTLZhaQrS7GEXFBDspmMLMrSCIwu88gpx8HueC8hsQpAoVJn2THRgQ9OsV&#10;Q8iPM+rrK3umEKmPIpgaw30iJoA57oY5HoD/HURwNQSfOzHPQQwXBbt1B+3Fo6Cxj0Ev60/BtiA+&#10;2d4Uw4zG5tdMsBNGwexiWy0YR6gJ5n49j/t4jjsutfwUOJaCrZ45zkwyCJpJNcEEBatpS+cEhDMO&#10;8zsm15ozcq1pRC7XD6DMUanrm9KOh+fB2K8eaZSL9cNyvW0MJmsGwdMMfBn8GZabsJ00pxQeBWxC&#10;JZaWnVAN//77xyCw2Byv48cKhHgV9/1vv3NYfuFPfyr//He+J6s4l4I9Up3BNbO6vgJGP32lF352&#10;QK62ZJF6DcvZxhH4fsQlCPDamDbCKrHjgt2LoxQgBDoO1o5DoLsyxX6wkgyY2GPTiAb3AyODBU1J&#10;bD0OzNDgaWsAZcGR1cH/7aMbJmkgyq8J9twMRAIma2u6p2CKJ5SxVWCeshYNRlNcCyVjCtI/viwv&#10;XOuRr59ok68ebVAf29w3C+2elar2UWWdNnrEUkthTLC+UB3W5GOPHpdVzySTrf/5l16WX//ROfnF&#10;339IfuVPHtMI+YfH61TpKjomYTW64btvy7OlffJceb9GwafrR+QSLAq7GynULgi1B0LtZX8CAicK&#10;1SJjYyujYRPu2Mwi2sIFToXgyVKcZKqTTFH8NKYFAm+B4Ll0kTR/E9zn4I5zwmotKgumdRD7YTK4&#10;NCTzXh8ULPM8djoU0hya5Ui49RoNM3hC4ATBVkBQFC7NMYMpCqxleEZevNYnXzvRIt893SEnbw3I&#10;pcZROVzRJ0cqB+X2JoUZm99lmNt43Zln+23CfuhwhQ7PmWCfv9gqr1Z0ya88elYeP1omv/KnjyF1&#10;WpcfX2uWE9UDcuJmn/zgeKN8/1STfO9kqxy71S8vXeuS87AmNSAQo2D2b5tQOSDg0h1nhg2+cFXA&#10;gMUelvKU+L071iPkd0rEOS4BunvC3wmWjzps30Hhd4J0Q1s7UA+aFWqdrXfBxNjAAJeEJvQQMNOW&#10;TqQ7NLdMd/zI+FR1v7x+vUP9GlOTF2D+fv25CvnECxXyFCJdBlBHECmzO5F9v+ZHfQH6grTthiWw&#10;+j+9dFWF+vdvN8gfP3tNfg/57a/+1TPyC3/wffnonz8hf/7mTfnu1Q45VTMkPyvtlOcudUhbZkGO&#10;VvRL2/gsLEiTPH+jV0pbM1LeMeoiYwRzDYPT0gwXMcAOCk+ok0vFQmYHBYVrHRMErVuJS/JjM6fJ&#10;LiUPqRd6pCDsXrAmKfjtYMfY8YQFOqZEfvckNazQX1wAr83trh7WV6yAgEcjIXdBORpgGa5A6y81&#10;jco5+M9TNYNy/GY/0pteefN6l47EsPFp9j72XLn87vMV8umXb0Ix5uTtmxAswPPIbJpgCpfHMy0x&#10;oe6EswjSVlY25Y9frZDff/G6fAw+9rmLDfInT16Qj/7Ny/K1Y/VyumFAXq7qlvbstPw5/Dyj6k6k&#10;Wkcg8NdgNWhhqqCUtbB89SBGM9jLyJjpTgZRsaY79K0GbJuEiWZv1DjMsflbU/4S6/gnbKP1HxeE&#10;Dp9GYfsC18gUwu6F6XDLWAhbEAmL5+sgAuArE2Emdlt4x2iXYWSGqSztaISK9nEEJ6NyGXnhhQYE&#10;IxAuzd/bEC7/VGgQ8EMwgQ8eapKvoXF/56mrchkKUYpAqqxtQm4jrKQ5JjiVhX3CFByFvRPI9g7U&#10;6YXLHfLNH52UHxyskocPV8k7DRm5inz4CvLpA+U98s1TzfK7B27J4vqa/Hev3ATjluXwrSG5Bpdh&#10;bNV0B5G6pTsMoKxjgl2JNMHsJybIVo72aNdiBOtqLCkaPMcGHRTntA1P2MmBAhvt2SKcqPH94wg7&#10;3yHu602C11I2RtdOgyofokCWxWsxkKI1uAUf6zomxhABj8hFRJlnawcRaeaQB1pnPP3opnz5rQb5&#10;2yNN8ievVeNYZ7qrAXamPPByufz1ixXy/Lkm+a+/flQDIk57WccyKVB2TOgSZV+Cgnz54WPy2Nu3&#10;5LuHa6UKbuGx47VSiXIn51YRfU/JG/CxXzrbJQ+cbZa3qgZlASnR1dYRKesclX7cD/1sPbtXox4n&#10;DaLQpk6oLngibGTHUBiys9+Lq1LCMT1OyrLBahtkjwXNhNih0LDIrzis54/PjuTcum03QSUFY2UZ&#10;bMhwHNdxMyzcdXcCczetCwWM69CnMIKvZw8V1svBXAZOV8heRJz0b0xlnHAhDJjNb51oli9CuF9D&#10;lFzbNwOWIIoHUzhx7bXSNjlY1o1ApwFBletgIHOZJ1qgZGCeer19So7eHJJnwdg6pFDMJF6BC6jv&#10;B/sADs8x4j1Ul5UfXu2Xg7cy2hf+Ws2IlCJ/LUfkzs6JWgSkHJgYnECKR5c1viAjuE+2DQU6HY3D&#10;cnKByi0CJwRyPpRNmiBK/FmH7AazUXl/JgXHO31G++O324HH2FQYgy8csxIGXoOgBXED/24uUxr8&#10;+tD3UIloMVqjQXUGUYyOyxCQMOW5CNM8ND5X6AVi7w8srXzndIt8/1yHvFE5oCyxAYGqrpy8cb1T&#10;nr7ULefBfJ7DAIzBFduJAmWaw/WXywaRN87L9Y4pHSF6u34MAc+CtA3PaeqiMyRQt/qBWXm1ekRe&#10;qgJDEb3f3hTkncg5cUwjlrVQrAakXi0RW7s56Q3nae6KtpuOZkguQIiFabCAyk47S1xU77o0N6XE&#10;JrARulMPQAARaQAFHLOZDY6GhWmwhjXBpAoLoKDcNJsYvpBYLmHXIXxt3A68SZqdaZTBGyeDOQOw&#10;HWlNC1jDKFnTH5pnsPdW95jc3uA8JNdnOwLleArpzwvX++XVsgHpZswAn03zPgKLw8lmV1rG5MD1&#10;Pp2zZG3kg+VML29oP3PP2BKEMyutEMrozKoOinP8dGR6RdExlpfTLZNSCUaOQPF7JqI8NRJ8H5ew&#10;eC2IGZiL6j72OsGMk60qVLIxD/9PFwA5bakPQOW9DcUt4awCdlY7uB08yBdyksmxoIuZZEJKE5YP&#10;E46ZDR82Z4eg+bPUwodfH94wh7OoWOyC47Adc0EKtwXmrykysWQyJ51rpzzAuUsHwZ5jMIunarNy&#10;vGZUXcgo/PEYYgwKmDFDbm4dccKcCtFvRLSdljM0uQJAEcaXkcbMQ3Gh1GDXNAIj5p+cSkoBMSe9&#10;3jODdlmRO1CujAqcMybyOjynU2GgoJkZxA7YNojjs7R0KM/Mr7YJO0SirkknO19+ToacqZg6YdwO&#10;MjYbvdmobOwiYUCDCPrpou0RtJcG5/A8rZgnICqNRqEsG5VVtxBdy4ffoFYfHkdTxGtQwGQv5+ey&#10;kTnOqeOzEMwg+13BqD5E0RQ62af3B1NIf3atfVKO143JmYZxRKSzEMSmCoSMY2NTQW1Kp1MIt2QZ&#10;0A24ghW9B07u5v2wHvO896hdxmbXZWx+Xecr8SkAFONSlcjC2UwIAye0c0mFcCzlEwax+bU5Vbx+&#10;Um4+dnzEw00ed1pQ1KhYOqE4P1MsKIINj304riAwYCdhJVEwK7h2Guy4PMpSBjOAANRXo3GmOOl6&#10;3qEQE6BBqWi8t9EpN+tiAEFfZRe78VaQWsCcA2MzVJQ1NCaUEQ3Kdki2DcFAi43MddYFq1i6R0RU&#10;6dAmFAofAaHL4KMsM8ubMrUUP9ph0IAICjGPSLkgzIihbEfeJ9vdmJqsSxI7CtYHytICkz45CduX&#10;hAkqXVjOQqQhrS4EJ0jzJg3+tdQHQcE4a94322wssoB1IWXnljiDH8fieH3uRifFryuTJubwG8dT&#10;QHzeJ60O7PTn9VYZTGF9DVhe53kO+njGCp/5cQMB7ChhWawf5wQ7ofG3raNMRdyOdn/3+nDWrgVr&#10;KBaEExSnesRC4jGGWEA+0sp9P8GOhqTQacK08aF8tB6sdx7Cd43m4BqTnflYrvNpueg8gPeWfi3s&#10;K5hqKm8sDJYXs935Zdcu1lYOuh1sx6ouzfS/F9yzYIsQVTL56GHqsR8SuDrGCpZWZwp56+OU3jF7&#10;4F7fm2ADPrQIgt2nCILdpwiC3acIgt2nCILdpwiC3acIgt2nCILdpwiC3acIgt2nCILdpwiC3acI&#10;gt2nCILdpwiC3acIgt2nCILdpwiC3acIgt2nCILdpwiC3acIgt2nCILdpwiC3acIgt2nCILdpwiC&#10;3acIgt2nCILdpwiC3acIgt2nCILdpwiC3acIgg0I2EMIhA0I2EMIhA0I2EMIhA0I2EMIhA0I2EMI&#10;hA0I2EMIhA0I2EMIhA0I2EMIhA0I2EMIhA0I2EMIhA0I2EMIhA0I2EMIhA0I2EMIhN1nCH/v/m+7&#10;9kzb/vNCIGxAwB5CIOyuEH1++V2CXxb2P/tc/E1uh/j4D/eXlAN+vtg3hLVPaTul52+fBLtBTJS4&#10;rGIYuXzww/2Erfvb4t+OnEbWtfU7Bayu8UP7m5L3PrDvA5eNrp9e13+s0DaIPq/uw2TlY+u5cVvi&#10;FLeu38IvPu7DiA+OsJtoEMBvrHQY2YqJ48rhslgYxObmphLDR5I8aWS4F6yBVLa8V/C8VWAFpCRI&#10;0pVVrAP5lQ1ZXFmXheV1mV9ak7nlNZnPu9/5NRyz7hPc6uPKNC/tQ++/YKz8tnt/QfnE68XX4LVJ&#10;BNZDl1791rFhDQZsxUM+ui//PghXhoNfPsuz+9PrAas4iGWtYh+aVX/HcPvdEkC9eEyecik6xo6L&#10;wfq6urj79NvUX/+g8L4TNiZbMfnSSPR+EIlII4lhNQEjjcNt9WxcrnBfhFUQJQb2ReRKA/cb/G3+&#10;MT7ywNLqhoJENZCgc4uritn5fIHA8yDwLLbx92J+Q2aXcAxJjd+2bRmkJ1g2r7FKklvboL0J8/JK&#10;6AhONrHCOaXEOpSU2zeBjQj4Fx3vzqEhYftsRgqdBOuQZ7twHfVYhpFaRt2W1Qjdkbn8Ju4B9wMs&#10;rdwGuOR9sH1wHJe6DcYJ11RiU16QD+9Ny8M1FrGfBoDX5D0to1157jzahW2kZbC9sY314HIr3LX9&#10;bfk1Z0gI1ptL1RMFyiKZsa73G11f6xC1j8+J9xPvibCsmBOkCVNSyVhEHt5s9HsNjU745NgtthAB&#10;55vC6m8IwKAKHZEkSZSfB0i0AiEjkIjEDMhqnlbJSQIvrMj0wqpkZ/IyOLEgo7N5GcX62OyK5ObX&#10;ZHJ+RaawfwaYXVoH4vLmFWuFa5Lgi/k1lR+NE5XMFFOxelsWsJ9EmiGZqPj0+HpejAW06eTimpKE&#10;8liH8Fkey6CBmMO1eA/J83xM4/wp1HcG5S9BftOo6yJkx2tPY/vU8qbWYRbkns2TpI5wegzOGZpE&#10;G8ytysgcjl1cl8mFNRyzLmvQRbYz6z2xgHvGeWNzKyh3TaaXV4vA8gleb5YywTlKdhoUXce9417n&#10;cAwNTIHUkS7RABH+b9N3I3TsndN5dC/YNWFjYhK8OITtkdInJpFfR9hHYkXkInFsmVTgdwNTwDQY&#10;CZK/6a0K67uAeby7QY9F2YrEeVRMCjitXBJxdnEFRMsrIQkrSwnH/SAwFTsznZeRqWUZyi3K0MSS&#10;DIwvSE92XgYm+NtheHJJj8lME0sg+HIBJPc4SG7Wn3/zSytQMioglBweYwrXgnRllOfPrHFAQ+5A&#10;yZBxYAnB84/nUh+woGGgwViGIqtc0NaMBuZQ93EYlXFccwKYQf3TMAWQfCSaloMyZkA8Gh0SiIbI&#10;2mICx4yjfcbnN2RiflWrwlCYBuMOPLYSg+vYtgCSkTg04P25BRlGmwxO5WVAl8sog+XEYD2ISZRv&#10;S4P/OweMzpLkuEeTN2CknkF7+tvUMOGeWBfzyEzfHH9ctHmvJC6hHNLhCmPBW4gJL+mTk95xBZaZ&#10;ZCzyYKiwTyQjD5V1Hg0xp4iVOw1UWlvGSP7eCnqqe8EsBDcDBbHfJM8Ufk/DMnP5bjANJO+fSm3r&#10;0wvL0bHLMjmXL7pn1oEE4v4RkJVkHM4tKVn74WX7xuald3RO0QXidmbmpH14VjpHZqU7MyM9mWiZ&#10;5TELTsE9+UJ/IEsoARQoM70q51um1DN2j8xJZe+03Oqf0nOMCE65wFWcyOUgrj+C+kygfTIgwRJC&#10;yAXInvcCzcL9rcK4sM7L0j2el6ahOakbmAXmpGl4TnpQ71Vcf3Sa959HOfSWMBLaTxFdy1NUwupR&#10;AO8D/2MdY9yWNtzvPPSxD23FsDgL49ExtgDMSxcMXSeM2+gsjBjqTsKOoY25btAIJgVZ1DGL8/on&#10;F3EeDBIxtwxjwkhnRUnN4zQyAmlV3pHBJmkZSpMvxiPW15ZqSHVZLKckSuzkNBgheSGGOgx9eGEL&#10;L9NIucWDpJDHV+ptgcYpIGU/FTwNO+37oGHtcDewjdQaA2Yo7D7Uq0LxiMHxRemHwvlk7Y7I2gGi&#10;tg1NS8vQjDQCNzvHpLF/Uup7xpRkpvAXG3NytS0nZV2zUtoxIa+Uj8CPirxVPiiHqsfkSkNGQ1Qj&#10;AM+5DZAda5B9dfd05L1XJAsjMjpFzw5CDOWkLTMv1zpych3lHq8dksO3BuXorYxcbJlQXGrNgbAz&#10;0gFDUgWD0D8xpx6YOTIJDn2Memu3kjWpuAbr2DLlZxh9vW9WqgfnsJxXozONNh6HBx+eWoLxWCyg&#10;H79HZpYkAxIqGMUAQ4hEhhBlDAJcH8RxXB/Q5ZL0wRB1jc1pO0xSfoyGIpJS/6cRMc0gctpC3Chk&#10;Zr+JpYWss+bEgM+97VCiOSGsUZwHenkfPSZdO4jpyOiFl4ASUklIUjqYsk0ht/CVN4cGISYAhmbj&#10;aBhijLnYrgDrl7q9GAzn0rYbuP+DAMO5pKFyiNvKATkr2xbtXAS07xSs/wTakWHwADwEieqTlUQ1&#10;srYOgqyDM9KMZdPAFMia0xyNoawJuw77b7SPQ9GdVa/NLMAbzcuzFzrkXP04yDwKRdoAgTblaHVW&#10;TtRl5WTdiFxrnZDG3kmUhdgY59VjvQ5euH1sUZ4rHZCHTrfK1461SAM8PEND6KGyaY1p0brIF1+v&#10;gWdakZ7xZZDf1WVDlfa2TOI+NzYYkkOBeQ72ORLCkytRd/Y6NCgszzrZCp1BOK8XnrBueBpeFdEA&#10;iLkY6XcLDEYz2q0ZBqYVkUgfwmZ6zRiIYgASsw9t3wP0IqoZozdGekGvzLSD/QiTkN8k0xqAhoER&#10;xvj8uqYE03RW2G5hshJXnRxydiMv2mAxikzzHD0w0FFuwYaU+AQ0+JY/6SF96+8TkdiJHFlYJyKD&#10;BslMLms4xaWtvzssAgsKV25ctoPb9/MABbdb+G1uIFGT4VlWlQTAencWngrha/vwDDzrbIGoRHdm&#10;Wr0myWGecn0TRKJiQ/AaKSHvm1wRefBYqxysGpJDN0ektH1SakHGNyp65WrrmFxvGZOytnGpAMkr&#10;2yfkRktWvn+uXv7yjWr5xFOl8msvlMk/nO2Qq+052QTpeA1e60tv1atno0e2zkQXrdnYs4vWWJ/b&#10;CIvZqaQdkBHZlHAohyTUukfbCqGwB9tHaMiJ662gHBuWIW505qS6KyeD0I0ByCaLtq1FWF5DoO1o&#10;yMzrdhHwnsPQ3wychHlf5q78zb6AUWB4cgHelqEwSEouIDIiOZ1nRb6NYwoOKyJuwQuDsOZ1LUr1&#10;t28BtpPk7Aws8cnnwyfiBBSEFUgSMSYglshVfDINsxPEg3aWRGBP53vFEEJDQ9r+9xNDELLDPH6j&#10;/t5vw8AE9+F4bGcb5ZIoak/XGcNowwhqxnF2gZ0cazFJSVC0tXUicckwWUNltDvD5AF4EKKxL6c5&#10;LP+sY4OKbKR95mqn/P9+Viv/9Omb8kL5gDxTOiQXWjNyoTErl5pGFS0Iq0/VDMnZ+gy87rBcQIhM&#10;nEGI2z4yKcOIij766AUYA5HfevKK/O4TV+QvD9ZLF2Q+u8oc9I5c7p5A/p7HNTdB5GJSGZIEnpiZ&#10;j4m4IRrlcdzZUjJ3vAsb7d7YgZMsl/dJkhrRdR11utjp6t6NdqK3zCCUr+yblIqenLQytcB2Fwa7&#10;8NfC4QEs6XUzaHtNAwASlrKhQR2ecnxhDq6dVJRhFCLzGBpe7leeYb/tM6/LTkoS1Xlj1/FYDHhu&#10;LDkCwPWSrR7QSOiIqMqxAxGppFQWXeLGif4swozRWekHuCwC9vUiDNkV4EWK1iP0EaOEK49Lf//d&#10;0IOQyNZZVmEfyumJlu8Frk0X74oxwAQzA0tNULBG0kHkrV0ZtDNlgGNJUO18wm8lKsJkP1TmPuZG&#10;FkZCz7Vj50rjkLxQOqg54jPIVRvgWd6syiDPnZSqrik5D3JeBFlPVA8qed8o75GjVf1yrHoAIfes&#10;PH2hQY7X9Mvz7zSr5/7UD49rqnStoVd+9eFjIJhLqYg1es6IWGkoEEm9LsgFUlaBOFfbs4LoGdvd&#10;uatr64VRBZ5jBHf7HNFJbhLSyvaxiv0coWCUcZsWAH99INc4jOEQPOMwiLcA79YyMg/MSVN2QTpH&#10;XY+yImpnAw1lIXdX0pKQ7BCErPDbJ60R03WkwTCDtLrP2x97Y3csdWAcBpwYi5a6jlDelkSJeRG1&#10;0hB+P3IaxZhPsrl4HSgoONADwhCuR9ItfXSNIIfwYNs6h6cK27huv23d3/b+gmVG18pOS4cC4SXQ&#10;iVBSj2EdvfrrMdiXBI8nbL0LYBuY8bsb6IUsLJ6cW1KBUjjmQQkqjnU6DSA6GZ2YgxfbQE62Iu2D&#10;OSWqtfsgZFjI+aCg5SBkadsYwlyQEvnpEBSuqndGKrsmpKpzCmQFYREuEjexzdCZnZdnLrbIW1UD&#10;8uiRm3Kkokeev9Quz1/rko8++JJ0DEyCMLdlAcZlZRX5GDwFiWXgPre+lkom86xIyWQVpJlDrr0O&#10;ElqobDCyOmPA8fri/dyeLNvCYCOyeli0SXnnhJxBeM97u9HN8JielITKSxNI24TIpAk5PY2i4e6E&#10;dVEQ9xthrbfYkXZNCeuT1sDj7Fgz2tnoGiPw/tuhhApp5DJ0ofJOubciSaiOoSSgwED74NSu0Arh&#10;G9pS9rdhe3JbGngue0m5bI1+Wz3cvhmsE+54V8/J9x0cevEjku3A6GRyzgnakIPwVVGwX0lKpQJJ&#10;OeZqvcOEdTrFBnJWj1kGQeh12PnRml1CXjsjFR3IP0HM6u4pKceyph9tkpmXNniVDiyZB3diyV7l&#10;ShxLwlZjebq6X73twCS8MTzuHzxxQV650Sm/8Z3D8j/9+y/KMvKpPPKr5fyqrIKwa2trMoD6LyMs&#10;9sm7DE/cDgfwD0drYWhEfv2Jy9qxRVJz1hD7pz7+7A0lFidt5EFknmekJylJTpZDw0APbJ7Whcwg&#10;JUPmiKA+SHZGHFzfxDVJiOsdOSkFeWn82L7sXKofmpMG5LJNHBZDXdVIRigiLeDGtVc0z+2BLHgM&#10;e5eZNuYiMvqEHcU1x7CPcKQleVfUMPuyJwaZcjE3Jih36MgAnWmEfhjkElNgAwmyK/Qj9k9BS4Tm&#10;VEwCU9KEEGi34PEx0suL14l4fwvq+W5Awqdt3w3Y0JqnR/Bz9yQcGV060c9UAgpgnUcNuK/aHvbG&#10;olzUhx6/l940IqqOu1qnEzAG69vUNy31veNyC+fxWLbBlZZxudI6Jjc64G3hcW8hv2TvZzeipo5h&#10;GDic2z7i0AHiMwRuhuJewnlna/vltdIu+fRPLumMJxJmaQmkBEnbYaz/yZcPyD///DPy/MUm+Q+P&#10;nFFy/eULF+X/+sBLIPOakppTGP/wuYsyBQUFdzSse+ztW3K5NStrOjqxDqKuy48Olsnhm93aW7oC&#10;w0OPSjJyrJgdUnl4Yi55/CZyUptPTVhumwbbxw4sTRPu3JabPVPSCOfC8ewBtAV7a9nxxOEw3vvQ&#10;5DLab0Hbuh8yYs7bB4PYG4GpihFa81wQuRvHaxitBHawPLcIUWibBvaDOINcnGJR3kzVuCyhUBsh&#10;5J3hjmnqm1ASNSqwDcsGLHdCfe9EYekjecy9bL938PzxImy9Rw/c3z+xBbz/tO2Ghr5Rl14YIFzL&#10;M61jqB+WOU47nKcsDNNAWer6QFSQlKjpySluIYSr1nB1HGEsPeGYlLdlpaw1IzdaRuRWR1aH5G5i&#10;+9m6EWmFp6/sGAVZR5GHDkp7dlHq+2cU9CSNg3PSODCjXpsYGINSoo7d8LSc7HCuYVSNVjuUugXG&#10;442yHnjJaR1u4d8//eYR+f0nL8h//e3D8uXXbshHfnpBvnSgTGcA/X+/d0J+58l35KXqXvnx+UZ5&#10;4LUyycM70kM6ArlwOImNNZHarqzmc/y9jnDZ9ilpC+u3ZRFkZphb6KQCSEz/t48NwBEYxEcZnM/F&#10;FIG6UQ8D2Yic/kbXtJS25+RswzDaGFFJN6IN6P0toBaOoA7tUDcwLQ1ot6aI2K1AOw0njFw75Kde&#10;GAQ2shKai5KQEWH9fJTw+zRGphakCwQ1dDJVi1KudqRxRImv2D5BkqjrGVek7UsFj8VN1ynGpA6N&#10;EAPl7Ro4l2Xc7do9DmnH+ff4/oBlbi23GaCFLBAyBQNqQWOSOuvpEBN0Qkmq4SlwsxPKA1S0jypR&#10;y5GXkqjX4aVKWzJSjXP4twDSNkCpKnEch2KqB2blwaMN8vjFbrnQktXJC1dacnK5GcvmLAwTvDlI&#10;rMNBWDb2sSNvTi41ZeVWFxQayvoW8tcHXquKQtMNJa3/tBGxCRJ8+pmr8uVXy+SBV67KA6+WYlkq&#10;n3rqkvzyw0fkN35yTv6bbx2Sf/Kll6UMugD+FAi4MxzBjbwubwU03KbndMep5wQhSUwfjqRxTssO&#10;sS8erZfPHm6R5270yvX2rFxo5vhzVg5W98nhW0NytGZQzjWNwgtDBnBItYx0gHqQtp6EhbEjWdsQ&#10;kRAdkFsXjB0xwl58EhKpjoKk5OhKincdnXVktZ5/AyeV+ATVNI8YdhFciRHxXlCLRn+vqIFC7IS0&#10;c9JAQusypZ4+eEySyFtBsvM4hyQh74bWoRxI6MIY7aiLOuvi8CadqK7fYFrHCquhKEZQgt60yvOo&#10;6lVBVJL1WvOIXG3MYH9WrT8F3oI6VIKstSDbM1f75K+PNMpX3m6F5xiFYo6pgl5uRnmduYikNtEC&#10;UVPvFHLeCTUMRB3K4B+9FD2k5aXW4eND81V4vunFvPynFy6BSNiGMDqP3JZ/zD35t8aQN8pDk3jk&#10;2C2ZY95a8KggGq7F9VWvc0ufIWb+jByRYbJPzu1wG/X5peer5ZsnWuVAeZ+0wHu9VTkgF5tH5RJQ&#10;j9Tg8M1BJezxuiGpxr3XKGHphUFYwDyrelSmDzDARtYeRFQZ5KHsxCJZSUidvz2P3x5RjazZma1k&#10;ZY5NwpKo7MRsBVFbBpHaaaSDdG8QhE1X3HePAkl28qRQlvoIbpt3PLcVtseo5RLlpl3TAeXRy6bu&#10;e/delulA2nbCUoVGlE90weLSi/Yh1E2C4S+9V5KsMWFn4VFB2O5JEHUCJISVjwhb3kbPCq8K0l4H&#10;Ya/DW5KwV5uG5QpQhxC+BoQtayfZs9IxviRnagfluWt98uCxJvnKsRb5+vFmudgEb0IgP+V1lLCR&#10;h60Hcctbh+GxR/SaHF5ij7ORlKSxdSKNsD5I8CQYGueW1uX/8tW3ZHk5H5EyBjiJ9pmSl95pkr95&#10;vUZG4ZX+FJ77wVfK5K+P18h/+dln5X/7wAF561ytLICsK8u4Dpbrmus60JP+rGxQylrGkHfOx51R&#10;KJ/juU8j2nj6Sq+8VjUgR1oZaTB1GJNOpAYk64m6YTnVMKRetW4AeoO2YdTSEnlV5voMV7shz55x&#10;AvLOIbWYXARBHSGVpCDuONpQQ2Il8XYedhFkJUjaZelA+SQrk48OEJRpSdsw0xPUgR52S/4WoTjn&#10;273CJ8lRIEwP8l2gHooSA/tTwOPquD8618pM/n43SLtXH5rfpuSnBTCPjXLZBnhh/vWPQ6hY74CX&#10;ZMcRe/MU0bp2JOgkfADr3RQ4fncB3ciBSNZOWPibuPebuG8StwqergrErWgf0/CWhC1rHQWyIO6o&#10;hsLElcYRKNSEWmE+JlYOkrPsU7Uj8vy1XvmbY83yleOt8rcn2qRzYhnh7phcakV4jWtoOAxQKctA&#10;1BqQvRJGAfqvT+n4nsutO9LuRFZ60jSy+uCQ0+89cUaW1uEhE6QtBj3sprxyvVn+zXeOyC89fEI+&#10;+fQV+Y2vvib/4vcfkX/5mR8pYXkM63cHWv5mRT8ijEkpZ5t1jMur5YPwlDm5jbCaQ0e3Bmfk6dIB&#10;eatsQA7h2DPIZRnV8KGAE7XDcqYhI+ebM5q3Ml9tHHSdcMxV6VE5VstJFjoBA+dw6qJNZ+SjfvZA&#10;gD4UAKIaSFybvVZE3Ch/zSJ/JbpHnUFIy1/boV/aS5zaCwxwqMV6P9UlR7CeYEUf3DVCh7iH1u/V&#10;dUj2/L4bpJUbw65fDL/uO0F7hSNw/d2CPblpvcFEYbw7gnrcKJ81L1sDsmoO63c0gYAMiS1MdWHx&#10;qBcWI4dFWsAJK3xShbOLOG58ihMdrvYgh22WryMM/MbJFvn2qTbtLb4Kz3INnqWpf1a9Kz0AjcP1&#10;NobSaJO+MfVM1sNKktlwigtRi0NiIyv3J8mZBk664HOyv48clx1AK/CsxUSNAAPxf3zgZfnnX39D&#10;fvenF+Sjj52TX/rcT+Vjf/m4fOSzj8mv/MkP5csPv67ek+HyQ8fq5NTNPjlR3Q8MyPFbA/KzK23y&#10;0PFG+e3ny+TXX6iST77VIC9c79NOp7OITo7XZGCkJ9Fmc8hdMwiR0a5ob+tc4vAXw181rupVITP2&#10;5kKmRlY+FEAwFPZJasM7/ja2tXpdwiOuAsRlNBanUA5+NKbjsGlIjre6MVcbbywea91x3BWESBoA&#10;Jb2tK8nTh2J842FIvYYHJuh+/fib4YTb5t/D7pDWDtuBEzI4QyyeU8z1aNyVQwAReX3YZBUSl+1i&#10;PcTWS1yNVMFIW4WldTyZpyVpb3ZkZBICt6l6VPY3yrrlH040yCdfKJdff7ZcPv5cmeJ3ni/XoZpD&#10;FX1yrTGrId5h5HIH8ftoVZ9Udo7CE8GL3o4J6zynI6kjK71ssac170v42++GTz91Xj7yozNaLmcn&#10;gcfwhrflr168If/Vl16VT/30vHz0e0fkS69dl0cvNMi/+/T35N9/5vvyy5/+e/nkg8/IwwcuwhAu&#10;yuLSqvzRgVI5eXNATt4alNMg7LWmIfnZtS753slmhPe3sWySh0+26sMK/LsOQ3eitl8ev9QmT+G4&#10;5673yEs3euUyDOI1tGtpe0YnmTAC6YJn7UOqoUM8kBufsx2ATAemYIwRynLucZKo24ETJvS4BLht&#10;cHI+GoONDDsjtQgkc0lfFiuwHkUAq5Momt0EN+3gPIN1mqSBimyKnyTDvcInh8GukbyuD79+Vl+D&#10;G9/aPZLWz2D7bapnGuIpn0ZqR2Lzvv3ZBXg8GC4Ql57vVs+UetDTUED1GMixjlX1y9HKPjlS0SuH&#10;y3vkUHm3HAABGVY5slqHzm15/kqX/M3hevm15yrkN0Ha33m+AgSukE+9VClvlvZBqQeVpEdQ3nWE&#10;1w2ISt4q64UqM5+Ex0TOV+QZF92QC8Fx0ZjExfmtjyRBfdgx/Pt/PXxSvnOoVr57olnO1AzIn4Gw&#10;f/D0RfnFfzgsH/3+Cfndp6/Jr/z5T5DPVsgv/NXz8tHPPy2/+rmn5TRSgt/73mH53333jPyrn57V&#10;yQqn6galb3IB998rP7vRIyPIFy82Dwuv9N13euX2+qrMrdyRwZlleR7e9hsg8rOl3fJyWZ+8VjGI&#10;SANRTHtWqrqRlnSPu95i5LF1kIvf+cQpjfS+9M4MqflEUOFxPXpMEHBqgc/H8iH86KUENhVxkXOE&#10;+YTPij7to1MTUZ+02U0EHzYgSmIlWpJsQZm8WTmwXgWPEM0d1gn3zM/gFThfOHXOMOCTvDAnWAHl&#10;9oEczsF+83h3joUCdp5tLyobSLs+O3mKficNkw/ei+acxVatMH5q67x/kM09CDAHa+jIZg8G6IwX&#10;CMwHn7Jh+7EOvbwXLHlPzGVpRJxByknbIKcSIj/VUHdUrjRl5TJwCUp5oWFIztUOAkPqQRjuHUP4&#10;d7QSxAV5K6BgzsMCEak2oKH/cLxOPvPSDfnU8zfk5YoeefJCi/zxy5XyZ29U6XjjGYTOp1EWSXKW&#10;QNnv3OoVvonCDZU4D+vgOo4YHrOnlsMkbjLDbr2qOzYuLz53FViHkbhDT722Jv/9IyflgQOV8tcH&#10;yuVzb1TKH37vkPzBY8flk4+ekN9+6JB87oXL8mZZhzxzvlFeKu2Vn1xqle+dbZTPHq5G+w3J22in&#10;49VDcgRGjsM1HJbhs8J1aGs+qH++ZVT6Zlblbdz70HReLsMwXmVnXgcimPYxeFZENRxeI1lxLona&#10;ODhdICpD5Tb2PUQ9xex44it8kpMltMMJOmDetxAOswe5sB6jKEROgEa5hK44qWDJp3PsCR3Of3We&#10;guv5ImLbwwBGblNkKjnnuNqDAf4DAv568rcuo9+F7QgJlDRY2rp5p+1QMDbbQGenYOnfiwO3ERbe&#10;OsQGbvfgeTYLpnBt1I3ktzyW3p4dTxyD5fhrZYeDdTBx3PRy0wjIm5EL9SNypm4IearzvG/fBGmr&#10;emVhKV/0MLc+nraxLk9ebJMvv1UjDx5skC8fbpKvH27E7zr5w5dvSjOM33V2aEFJqaj6KB2nM0Jx&#10;T9YMqbcl+W/jv3du9sjnnrkif/bTS1INo7J+m7OP3H56WwuLuX4v4PkkrosQbssnn70hL1zulJeu&#10;dMg3fnhCHjlyS77/ZoV8960KeexotTx8tE7TAM5xvtwyLnxonh1119FW7GDiY3CvVvbLDy+2yrfP&#10;tcnvvFEvv33APfL3b16vky8iRB6Hd7vZgzy2cUxONQ7rNMPKLqQa7C9A6qHjsL05qe2jZ+WEiemi&#10;nNZ5VkfWHoTKHKJRgrJnOEIh9E2ExAUswgMvuYcADDaveDuUxI91Fb+KxR62tlekWJztEztJaAOJ&#10;vd2zrkbse0GyjHSwpw0Np8grMpOEGRjb5+DXNw3+fSXvT6H74+PcO4xsm4G/neGzJ3Ds+jb2ZiSm&#10;cdFeZMBmOzGHdXN8HZGuM3dtHkKeswiPOyoXG0bkXMOgnIU3OQXveLVxyM3sUc9YPDa5EY2Hfu1I&#10;s/zd281Q1CH5SyjyF96ql1eQv1brZI0JXJPXJaZ0HJYR1qHSdnnlUru0wai8frldjlUPS+PwvPwY&#10;ueAnv38GlHbXoqc08nJJWO9yjPQOJp7/Isp+6lIHDFJWvvDYaXkZnvOJC23y6o1hOV3TJ98/1SBX&#10;2yf1aZuryD/Zu0tS3erlgwzjINScNINQJNYZGDUO03z3Uo9853KvfPNCj3zznS75ZyDuY9e75URD&#10;Vt6BR21ANHcVbVyK88sR/lagzGq0fTU8663eCTgF9xRP89C0etTC+CuiI/YUc/y1F0v1qPPuiZsk&#10;Sfl+qsLjdB4KLyvwkPo8rIcSzt3Up91hGfVhWh9RAf6D7TGZ0x9on4zI7Nz7XZT+XcDKTJadBhd2&#10;wMqlhKkE61qo911g97kdaP2Sv5PbCCsvp2GOuyclMEhI8rLDgQPm7CibhfXln81+InkLkyjgDdnh&#10;RM/LkPliw7C8A+IOw5s70jri+qRlfst5s/x77eaIfP3tFvm74+w9bpXvAPVQUubOnM/M8JFT79qG&#10;53SSfmXrGLxJXt4q79fzz4BAj51tlRMI3dkzTSIWXyvuUXb73DukCJK4QGr8nl3ZlM8eqEM+mtNp&#10;k1daJuVEbVYO34RhwO9Dt7JyvK5fWuDtDpT1S0XfnI6LNsNotAzO65sX9eHzaBIDcQ7t8lxVRp4q&#10;G5anyofliTJEJU0Ig5EHto/OyPLqugxNLSu5K7pzStRKkJ+P+tX0u2mI9YOcyokwOGqLAlnhWYcm&#10;52UU8uwBoUchT7+HmCRNe1Fb4YH1CMY9gq9ttfXiNCIG26zonU6uw8LBvccJRAZ4MF+twbfa2cUW&#10;WIkEkbcjs6+sJArJnCTPbmEK7yN5DS59shh5/Lqlwe7hbrD75dJHoT18QSW2ubCHrw+JX/TGOk9o&#10;juLIy06G5HuaSCR2CpnndaEzPAIIzA6SGyDxVYTMnGbHCfe3+VZLEjfhaQm+luRfPXtTHjnfJY9d&#10;7Eb+h9z2ao88e7VfJhY39Np8gsf6Dzjcxd5svu2CynsSueEzl7rlxWs9ikUQj+O2LNuux+mCNBzM&#10;qalPtl11C0aD+sUHy6/DY3Zk8yDCEpb0ZjBcyCmvtk+ArDNyoXkMnjAn/ROzcr55XCObrjF4N6AL&#10;9RziiwNAPO1ZxbI3x8flFuTgrRE5VDcmb9WOyatYXuyaUSLxiRq+buUmophepFUkd+FtE2OLCI35&#10;1oklJaqSlYYh8qzaucT+B6YxTGcYGcHIFp53pY5BrnyP8cwS9IEOzyMqjSUfXtCpnbh/A9vEZHM3&#10;lLjnJwk2soO+iQ47fQttRHaIx+FoEYzErJjvkVVRI+U2pBGlGDxmN8c5+GUTSRIRfn18JOvqXs6N&#10;7X5o4jd6wkLeE/R8V6ZdjwQu9Bqi7iSvvY2CitkHJeqhx4BFJ4n4iCDJSw9YDy/gk9egw0AIF0mK&#10;3OxagThcGoH5UDun4b2MUPMAvM/rlcPyBjzuIYS6h29l5GDVMELBJe1c0dekIATlI2Vc70c9BkAu&#10;zolmH8IwlhUgV0XXlD4+Z8RkLm26kwatEw7qRArAtxr2T7jogukBh0u6QNya/lmZgIz5kDlfbZpD&#10;2JkDOfjQ+AK8MsNQ9/YHYlVzyV6kRz0Ty3KxPSeXO6fkSuek3ByYlSHUHWqupGlhJyMiGh2WwZIv&#10;Y+MjbXxJmz+uSvTDCPCJHk6M6IxmNvlkVecDuRFT0DXKknK19zHzjYm8Ll8k59q+mJwmkyQP3Yvn&#10;uO7vk53fS2wHORiZiy/oE5lP+NNtM7xOI7LByKHv8I2Udwtw01xuOS+Cv92wG0LxHbyErkchiA9n&#10;BV34YUsf9F4E30DvW0mDRiQp293LtbjfvXnSrqf1Qr1pjY3A9MIkbxaeho9wDUJh+HhXdxSOEfS+&#10;hHliW7r3PMEjAHxHcBc8QyxDR16Cs3TO1o/JmcZxeadpQs5jebFpTIn8SvmgHKka1BekTSxsqAfh&#10;e4P5gjWb/8oeUb42ZRxEcK8v4WN37gXl+FdQxDRYHRxp78joFO6T94r7JDH5XmNO8rdXws4usl3c&#10;+4r5PmOTN9uMLzPPgqxEBvWkURmZXpXaIRi58WWZhwxHUFdGAIxg+JYJR3SkUwDvQfPPCPra02g/&#10;68K3Lfr77Tyuz6A+9KrsODKiWuhrumT6wCEyI6gvDyLJu53wrt78HxPZrW/njWlN+Ka3grKj8VxX&#10;vltyiMDIQ+jnJnCz3K7HwTrpcf450XYHt93Atz8qPHJp+AFoXTxo/TxYnX3Y/bwXJPNIwsrP6+Ne&#10;FK4zHj5xCRJ3HIqoyqJe18GRxXk9Ax+iVrCzDUt7Y8Uo1vkmfZMVwRk2nchH+VxnR3ZRbvbOyEWE&#10;niTvlbZJeLRFlx8if23P0OMz5IPyIuzLYX1yjm90dEZFvywQGVf37aNiXXEvzubSV1K3j0/cLEFe&#10;fLuieRWWsazbnFyWKD/IkR6LS/3cx4o7Rr8AgDL4wEBucb0A93JyhqSbGh1RBhOLfGE6jM8C6sr2&#10;5dcNCBDf2psvDdd78WTArwWQjKia6hCPJ2i8llB+0ZcAuI2IjDGNM3XNN1Txfb47vG/f1omF4WAk&#10;TiOyCYPwSWRw37shIKRo3T83DT4hdgO/fgbXoKx/nB74cPdq97j1nncDXsMEaLA62WNgds80dgTf&#10;ludHKaZMDvzeDr2PvVGfHtot/Twe1dVH41RWWKdiotnU63NIhcZSX78JOAPqfus2GlNcnyHpJL0t&#10;QIKaoXSfSMHxKJM36etFOpxBVbkBbHt/u3lfkwnbyI3XkiisjyMJ68nfrCtJRU/MrxnYi+61XWkM&#10;8Hsex5BkJHox+D2e5LadYUQ0JN9h5cuWfQlb7//d430jbBJOyX1l5bZYED6KbvYewFzbWfB0ct0b&#10;qdzxyfv4IOHqHoetiui3KYC1E8dYLcyi0ujLqbltHXkSYKG3H34vKznozUT3Mx1xvbhoz6h8lst9&#10;fCBez2EZICSP4TdnuI0eW5U3Kp/QcwAa4bR7KwD/6bOpgF2zcH9Q7mI5oj7RcVY+wW/s8ENYMXlY&#10;b/dhLms/nsMy9N3IUTupcceS6warg/62pbdd93nrRJrO8d4+CP25b4TdDu4GuUwjzb3ANVAM5gLc&#10;vhsLv9/g2sNN/o/J7iuZwRTS5MAXels5cdthH3+rVzY48pBsLIfbisoG2WJF9usWI1XRUdBu4F4u&#10;XgyWWVSGd61C+d62/YAPnLABAQHvHo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+wjh793/pbXnhxGBsAEB&#10;ewiBsAEBewiBsB8ANjeLcfs2QzBD+jkBAWkIhN0FSLD3ApJ0I8L6xu3COmEEtuPSrh8QYPhHTdjb&#10;t31sJVrxfv84W799V7jr3C6QloTdDkZgH1ZGQACx5wlL4rglCeITzdZ3C7+crUgSidjYIEA0wP12&#10;68Xb3LFGyrX1TeBOYZlf35CVjU1ZxdInryGuQ1xPq+s/amzCkBXBbfNlZvDPw88CcLgCzVl0zIcZ&#10;PxfCaiMWGjrZwClk24yQ3L4tomtE10piU69JIrkw1Mjmky6NPO8VjqiOrKtrG8BtWVrdkMWVdV0S&#10;y2ubwLoSmef44bN/D84b4161Xdy2ZDt/GMF6kiTxfRXXfxM3lTxnO9h5hLbHnfj3dqCM2WYq6wim&#10;A/42g52Xdv2fBz4QwuoNq2B2Ax5viBvaytkORY1ORQc2o2WSOPcKEiz5e7ewc1ahpSv4rd4UpFxZ&#10;dTDCLiyvy/zSmswtr8ns0qrkuX/dJ3nspVlWUrEMvP9k+yXl8X7Aynfr/jXotVAPhU9M93sN9V9B&#10;1OHD9qOYeF3LiRFf18k6vh7aRtuE0Yorm+0Tg7994BgYBTSvrm89zv1ei5Zab4B1s/Y0+HX4oHDf&#10;COtuym7UiGjLmGBGrt1Aj4/OMeV9N0gjlmGVhNoBPIak2y1WrVxCieq8qHnUpRUQNr+hZCVRFQsr&#10;um0hv5bwvgB+L2OdZGd5a1BS/94KCh+1czF8eRBue1JufvSzBUWy5dLJFLsUdv0kjAjLqC+JRbho&#10;YrPwm/dCwhV+Y92/J4MZvjVc17bxuLQyfSzjvHxivzveyaToWPwmgbludbe68D6t7Vy05trlg8D7&#10;TthipXC/eVMFwvGmI5iSvRf4ZEuDEsWDESkfYQVlKLiPoKAKgKAA84aOJFt/3+2YwjYqBdbNqypI&#10;zMi7GlkL3jbC/LI7ZmFpHcc4LzwPcBvPXwbp8yiTZWt9/PaJlFnzbSqbIVK6gtwKsiMgK8oNyw2u&#10;43iVY2GfU2q2rymwTxy2HXbjGNQH25SoqJuSY2VT5vKbMg/M4b5mcR+LeRghnLCCutOAqXHCcby3&#10;uWVEGyo3koekYpkkVJROAOuQI8H6LeE6CyhjHudynxk7LTdq7yWU7WMxMpr+tjzK98nr6oA6qs5A&#10;t9im0T0b2C6sg8+H9xvvC2GdkI2kThGYi1DQpjg+kqTaLayxtgWPUUQkovIaVuP1JJmo6PRaTlGg&#10;+JHSbIcC2YhVD/qbiuLWtzvXllTUIrIC0wt53WahsSE3l5eJuVWZXFiTqcU1mQEK+6HULIMwEpvi&#10;U4HNYDhQJlGoGeVyvmyoeK6tqZwuZF1XstDjkYRUYiq5U+pkuM5QkgpuRFhGuyfBMuaxfw73P4n7&#10;mMeS5CVpSTZHuE2ZjYjN/byPQhkofwHtN720KTNKdtbTkYl10DKwne00h/PmEam4MtHeUfk+bDuX&#10;rs4xcXk9kn+B6zQ4EXgPpnf59fXCtQvkRTvcD8/7rgnLyjg4knIbFSDNgxrhCp4ON6fbtOOF8BVq&#10;d0gjXdFvNLyBJPQJ83MHFSAiqnpSj5y2fW5xVUGPO7OwKqPTSzI6uyrZGazP5mVsdgUEXpPcPAiM&#10;/SSwIzG9cERkYD4q08Br05tSoZx87hQUkBGHI8OGTC1D8aHADCG55HkFYD8JM4P68XiVB6yAIzMU&#10;nBEASML7olEqOjfCMgwHCTWN+hpxSNi5ldswQLj+0obkFnAvOJbEpVdW+a3eAVydhmd4vysyNkfi&#10;o65qWFAP1InkY9kTcysyHV1nGobNxwyu47ZzibbCtXieMxK27urHY2k0jMisi5GXsN80HOvQbZ+8&#10;MVfSuXQvuGfCGkH98CkZ3hpBCWeBXI/odmQzkFwrHgqki/YR1jBcaohzr4gUhjAFNqXyFdtgpNoO&#10;dkzascltVqa/3YhF5Z+Zd+QqEBhknYPHJWEz03kZmVqWodyS9I3O6XoGJM7MuiVJTIyDyDl4YhJ5&#10;Ego/PQ/Co9w5KDTLvHPHWX2ISeW3tubunSSbo9IiOmCevIB1wbHQNxAL5ASBSCQqrikxjQPDb3oh&#10;hvv0TIvqkTaVjOrhWG4KGNrnQKYp1E2Pxz3Os11YF8VtJSG96NTypkySwItO5jlsn8J619iSdIzn&#10;Vf9wOyAHwmTonOoGMDHv2iMzswJDh3bBtSZxHUPOW+c9pdXTGRW3nIQ8fBITRmBuM71Sz4z2sPDd&#10;yOtSC0dek8O9YleEdReJicptSS/qEzW/AXKBpBaS+oR8VyRLga/8aTCCGDHU6nuh425gXu6u4LEU&#10;cMo5JlCu++WSjIZpKAxh9XUEjvdlpknKvAxPLsnQxJIMjC0Ai9KZmZaBiUUZBIZyi7qfx2VnIjID&#10;XCfGQA4qtMl0CoTm39hMHnKCR5tfVhKPTOale3SJXFV5U8nucEV0sNLpA3twUdYUwnN6u8WVNSUu&#10;vYvz8OtKlHFEBOb5t2JVSToO4zIDArKDbRbbZqLzp4A5tgfalUSbwLWYEvTnlgt1uEODE9VR64lt&#10;3EHvzkguj/saRHsMTq0AWGJ9HGXFAAlZD9TH4BPa/826juF+puHR6Y2ZW1PmPoGN5D55qasWLluY&#10;bHB1vjdsS1jnPX2Sugskiep7UgttjZy01Emi8SYKpLKbjX6bwtrS1v19u4FPmCKAAFz6ZLmfYF0K&#10;gotg+2boOeEBSMgpeEHC6q77oVDcRg9p3pWEHISH7R9fkL6xeemFp+3JAKMLus5tfaPzIPM8SLyg&#10;JKZHHppchPLlvV5eyBTrJMNiflWQmqqMe8cXpbxnVhoGZqQ9C9JGOW6aYql3RD2zqBeVd4FhJu4l&#10;x3tCvp3RCGDZERf3QIORxCiOWwQxx3AOic/ycrM0Fqgg9I11Ysi7BK+vFgSYQEThdDOKFKiTUR2J&#10;kek5HLMkk7jmJNpwCTraPYn2QVv0wrD1oF3MiE3wemjvCRjHHNeBCdwDyawGIoExygIGrpjUNDKQ&#10;GdpyfG4Z94/rLuWVuOZpOa5OjhhnSFx2TsVel7ZwaxunocQRMg2uUVjgdp6UsAkAJCiJuh05t5AO&#10;1quITHeBKfosGskhJkYSJMK9YhZC8n+r14NSEUaoewXv07/3xQjaDrinybklHAcFgOL69+nq4Mrw&#10;yareFaQqImx2Fp52Tmp7c9IxMitdI9O6rYDRGV3S89Do+vKl0+Rfy8gc5Cra89k0PCcVPVNyq39W&#10;Fcsng51L7gxOwGsjzByEp59fpjclOXEf8NREP+qXUc+/LG2ZRakbmAVmFK2ZecnCW/H4GdwvyTo2&#10;s6RGjErpPFCxEru8O66D1ita+siiHtc7J2F8FmQC5BplioBrdMGQdSIy6VLMqcEwTztmSxqRKLVI&#10;QxZy6ofxG4d8FLxnLJWk0JcJLKdBbPOyKnNwwIXHjEBi0rKubt3dh93z3QAP69yzwQi6E0k13I28&#10;KOGTdAE5jimohaDFhHv3pHLguWnng3AImd4ryQwk0U7Y7vjCNqwXjBMRRRNEIXRi28A68zy/Xaax&#10;dOUsK1k1dwVZB1PISpCwJGvb8Kw09k9L6+CMtA05tANGAnYK8q++b0qahqblZvekXGkdlxEoIz1u&#10;LxS5ojMnVcAiwkojqoH87gNB+1GXDIjAji9iCffEvJkh7a3uaTlZPyov3hiWK81jcrY2I6Ud03K9&#10;fUpK2xHCw9uxoAZc/9bAnHb4UNlvQw8L5ERdbd3fhn8FWJ2ShH3hZkaah+elcWhWskgJVnAsCdk4&#10;MinNMBStWXhaeFvmtOZpfWifAKDrUR/BCIwJwfVBRA3mpUliJT7aQKMV6LymMhoyw1hDvkpa8CLu&#10;lIpJmwTvx3hYjE1dsh1K0k4kCh4UF3AdR647Xbu8cfGYoBE5I8VMesRiUpki7gKm/D4JPBhBPqyg&#10;57C22AlsIy4tGrEQmWWMTLm8lGQlSFaCZHWIyaqEHZqTFhC0pndSGgemQd5JJagJfg1Eudo2IaWt&#10;o3K9a1peKhvRYRX+DUIBa+EFrzRP4AQqSOTFAKgBtrEndU2J6pSd4TA8KvShsmtCLrVMSz/qe6Nz&#10;Rqo75+RoWb8cqx6R4zeH5WIL9rfm5HLrhAxD8alT7zSNqRdkuM5clH0bjMEdQRPe1SOqD9bNJk+Y&#10;t32xelSu9sxIE9qjvGcaXnVWFhABjiFcpXfthtEz+ERkJEMMwSsTJOZ24LnDaK9xkHUG0YV2EEYk&#10;5bAcSVsgrpEWRs08LXm1suGmnqrz24HESZQUhlgSYD5a1FmUIGnBc0QkTSdonJ8VSAaBTyIcInKw&#10;UMSEt2SO4n4vv2u4cqzceJvrCIkx4cHfzo4YwygEVIylAsZoZRO/DdYed4P1DBvUA8O7sb3MsypZ&#10;oWyao0belSBZC94VHoVkbR6clqaBKWkAWTuGclDsOGo6UzsIMk/LxcaMkrCyOydlPZPSgBz4Gjxg&#10;1zjyR5CFx/OP4eWFpnG5BqKVYn91H8La/hkZYQcXQt3cNDwXvPpTpT1SBiNx/OaAEpEelMrFSRMs&#10;cGR6RU7UDsip+hE5XTeuPaeMq9kJhogQx25KN+51c2Md9Y2JuhNZDbwOibpO4Nw8yrzYNinlvQjr&#10;EWnc7J9SLzgJAi2t35G27Jy0oe2ILrTlwBQiF8iVyyQY/jpw3WGA3hm66+eyvledgI4zf1cdiLaR&#10;I460jkcur3WO0K070pKL7CwzDvpENZQU9eKiMAtzdewSyuNmh6R7UqdwJCaX7CAxb8gwzxF0C5Fw&#10;o+PsrQN8YuwMkqiYSGkgodK2+9hKwPuD9LDdtVMxEDqjfYuA9uVQDntH6ckG4YnYM+yTtcsLhduH&#10;kReCsCSrEhZkbQCB+ASL9kxSmSHst+Dt+hD2bkBxOQb+avWQXGgZlzP1WTnXOCb1PRN6bBtCx+M1&#10;WZAsI2exvQFhdgYKSPLzr2UwJwdvDsozpUPy7I2M/PhSnxxpzsiJm0OOhFA8GggqXQ4e/ODNfulB&#10;3TlUtx7N4+W0Q52FBZIxjzOF3IB3JwHjmVfpRCVoWMh9O5fYxLXvcNIOto+hDat6Z2QYxnQE0UB2&#10;fl0a0FZNuD+Gx00ZtGkOUUuBmB5BYZD6sGT4zBB4ECS0XJb57gj0l5NZODQ0rR6Vzglyx/3yfHag&#10;cVuBtBF//PDYeVzX76MEJnEVWMf2YmA7UGJe07AQhWZGzHSCEqgoUPCcEUhM56nSCUOYUmdhxXwl&#10;3w487t0gg8Z/t0grbzewcyk8Z7xoxLhuvw30om54w0jqtzVzwuJOkFWEwzFhuz2y0rsWyKredUI9&#10;DntbqfwbUOBFKEKehABopInKnjF59tqwHL01IifqsnKlJQuiDsubFf1S2ZEDxqUauImQtxq56fHq&#10;jLwB/O3RRvnG27Xy7dOd8tilXhC2V/705VIlEL3l14+2SBaKrCQCcxahcMjAdJoj68POLfMgp2u7&#10;1eMalHQeEUlMcNdtS4D73P3FhCesLBqEYbR1w8icDFCXZl3HVuPwHIg7p8vGkRnXg8yeZIDkNHQj&#10;nM5EMsgy8orWuRyGjF2UBicEvZ9aIkGdp2UfhHIBbTC5mC+QljBP63tb28bfd0OJryimLH6I65PU&#10;V7ik9xy/CzFNmTOwPplJJPI5t7T1d4eFAlzZLMvKi/d9sFhE+/gk3RnJdre255ijT1jtFGE7Iuca&#10;xDV8svqhcNvQNDATkdURhErMXE+VOSIrLfl/eqNRDlYOyaFqkBYob6e3HZPS5pxcbxmTG63j2DYm&#10;le0TUtk5JkdrhuTrbzUgR5ySjz97Q757tl0eOt2mkxZW6DVBQirpA4cbZRO52ioUbNUb0uAURrs+&#10;Uy4lI+rIGUq2z0jHc5R4qKduw+8kWbksHE+C4hjer5IV98vlnTsb0pKZ1SGkAXjJudV1hMOzUguy&#10;1qDtiG5EMHFu67wuJ1sooNuug4kzzAjk7pDHCGQxjPKUB+SDellHWEKnkUb7/O1GWp+46oFhtG37&#10;FmCfc6ZrUuITclaXHN6g9ywmp0/QiUR4WuwNCcTxIOZWguEmJ5D/3Ge48cefH6y9doMkUWdhkTlL&#10;idZbrXnUxjYJwiZE6FAPwjIS1Mja2DclnSAyM1DraPK9DxVYJ7WTBCDIs6W9cgnEfPVGL/JU5KpY&#10;P1c/LBcaMshzs3K5aVR7ei83j0LJF+QLB6rl7167IR9/plT+7Y8uymcPVMk3jrdoBwr+qfKRSYdu&#10;dMnX36ySzz9+FqnWGrAeAWGdwpGYdSPplqLzuL4GD21zwXmMPjrHEJtExFIJi8MdaYs9K49np07R&#10;NtzzDYT6uIASsXfSTUSpQXvdGpqTauS5NTBwHdl5GUL7DqPdreOJ6yNsc3hmknUAXrfYy0JWJksY&#10;Kk6uMGKOKlccaTlDahryJXHN0/oEtXOU0DTe0TFpKPEJ6aNATlQuGd4aOS18THrJu5GIg/rvGexh&#10;BFL3vQ8YQPjJpaszlxAoQKFxOTgxV9g2iP16zoT7nYNBy6GdihC1p2tThlJcwuIbUSMwRB5lG6PN&#10;FWoEHVmNsNoZBYNouS3r2g0vUt87AQIjd9X8LyYsQRY3Im/7p8/XyIHWCfnzN+vly0cbQcxRudCU&#10;kUtKzlE5drMPYeqwnKkbkvP1I0reTpT9gyPV0pudlqfOt8uVjoz8yQtX5LeeuiK/+cQV+bWXbsj/&#10;8MRFyS9vyn/74AF56XwH7oGdSCRNeucJJw6YV51ZYmdTHPaur90BqWOSWgitQ43YZvfGB0zSyuax&#10;8e9NefhSp5T1TEs/5NMLOY3C+zWincph4KqB9lHoJNp5CLCeYCNsz/ic5u+u/dk7Trk40jIsJj+U&#10;L+QRCGvelHOYNWSOPK1O5PAIbQQ04jKMpux1/L8AjusSKDf6XaIxuGJrh40RMyYnw1gX2m5H0CJS&#10;UqGgTJx5MzCGPAK5F9GfnVX46/22D+FKEaJ9BaCcPmwvIIvf9wMou1eX9hvgtT2wLlqfIiD8QnsZ&#10;wai4hP0mrH059OOIasJhdEOlwDkkK48HOUlQ86wc5mEoRiPhpigihNO6zetxcWeNU1gSA/oL73pH&#10;yjon5IXSDu3YOXlrQC40ZuQdeNAz9c6jkrwchz1ePSgnbg3KKaC8Y0z+7KmLWO9FPjsK4m/IS5eb&#10;5UZ7Vn71u6fkL166JH9z4Jp69f/Hlw/J/+2RK3KuZdiRawfYUz7EOsjJ6Ymoop63gviaHVEkLZ+R&#10;LRynnVNcd2QueGB4Ub9sGybRkBqgtTrenJWrHZMa8nYBORCrFbrVAdm2ow2Zx/ajfQcQtXRDjuZl&#10;2bnEoZ/CUBZQMKZAUVgM+cWkdVGSHxqrF45yWp+0NNr01OY8LbJNQ0nBggNGRss3R+g5sW1bz4mY&#10;37wRvZ0RUolE5fWJRaBxemGtd4XsjIO/HsGVhyUa3MpOHpOEf0xfYmnoIXjce8DwZDSoPr24I7Iz&#10;i5HVdLBUhB0YZiS7slAitKsSFTLRMdkpZxCNrP2jbqiHEyi4nx009FZ3QEqdAgd1ffpKr/Z+nu2a&#10;ksM3B+W50j6QdFRudk3KlZZReQfe9SS86iWQtj0zJ0crB+RYVb8cqeiVR0/WyuulnVI/wLBSZDwa&#10;t2UO+rHvn1KvtLS8qr+ZzCqJijxcMZzH90iIso5V9Ugz8nHOfrNjOFLB/Xnkbu5YlstlVAaOM0Im&#10;r8F814133paD9UMyj2OeLB2USoTGHP1g6MsHAxpxTestru2fVtIyciFIREMGbU4Z0Ls6wlo+S8J6&#10;kSnk6JOSnpyhs5GWcwq438ZqjbjsWXYzxRzGvPXCNhgNosSIuGUJpIWv9ChGTHo/80Y+fBL46MkA&#10;IxHQWIX1BLq947j+fkOJmYLuCGn7dgv1qBHh7oa4tz22oNkphGzYZ2EwjeYQAbl0wXhxyh/DaudZ&#10;4xlPXDL3hW4qYW/DE3H4hLnZjfZpeNY+uYZ8jcM1p2uG4EknlLBVXRM6s6kKvy/UZ+Ug8tnDld1y&#10;qGpQjlf1yvOnbsqR8kG50ppDrtstn33mHZmAN7zWPir9A2Oaf67mV9UbEqu2RJ5sxHUkjUiG7W6/&#10;I+00yiLBOF2Yz+rac8sMZXlcHuWzDCOtTYUl6XeacOAm+mzIMtriu6Ujcq59AgSd1/nAGvaCeHxM&#10;sHpgGqRdAGmh0zC2qYSNohsjbExaPlgA8keELXhREFIJi2N8wvrHGEhcEjabYtSL9YWOdEFKzENa&#10;6EqLzdCzQEAS0iPlFhJCWYg0YhCc22pLonN4qoC0bT5svx3j/373cOV0Z6ahzAQ7HBwKx7C+BeCY&#10;bcCnZYjCOsqzCOVuyEA5/N7iyTkXWrFDhKGtwWY6DaJc5mCMPamsNA4ch+2N2n8A+7lPyYow+Hrb&#10;OIg6Lv25vNT1TcvZuoxUdk/Bo45LWceUklUJC7K6dRC4e1xudU/K4YoBudyUlTeutcPb9srllhF5&#10;8Uq7fPQ7R+V6e0Y7YpYXlmUF+ddyBBu/J0goLtOI5Ie4BB12df+4zvhxRCVxHWl5LMshcdei/e4B&#10;fEdeXjdZvnldjm+yw4ltxTdBXGiflMu4/ywu2D7OPBWkQjjaMAIPOzIHQF8RzaQRtpi0xWEx24J9&#10;DkkyziDqGMN+EtYnLcmt47fesfS4JKNdgzPctkOJIyGJGZOxB8rnew0SLknMmAAxfKJx2YHEfmcg&#10;4R8sBrcljyn+vTOsDj8vuFwfjcuhgWg9uY1Lzowyq+ujQNQcvCqJyignCoFtaiLTDfOslMUgB/lh&#10;VB1ZofBQ6DJ4QM4tboUyXgJJW4bnpLJrGstFhL3zwALIOoZtzruSsFWdbsyVXuPwzT45WtEHTzwq&#10;z13qkC+8fEM+/9R5+fh3DnKWoiwi5zayLsMLLufZGwyP6BGX+0hKRLUArAn+nWkY1G2GjvElefCN&#10;askiOuD5jpzxZB6us3yW5whLz81t7HV2+42kFh6bR7dt7Hl+7saQnGqFfsPoMT0gCXmffNihSUk7&#10;K81YasqRIC3z2Jiw7IdwE3kcad2YLGWnnhYEJBn5GB47kYyw7Lg1T2xLwiIrhsEk5DCIq6C3x1KB&#10;9cHJeUUJyWUkdEQ0pJPRQCLZshjwOECSiGloHZiUNltG62nH7QY8141BAkX7WO4Mloa4jmmEfy9o&#10;H8xpSrEb8PE0ExpBq8tcxXlUhsARUREBMUctgAY2Iqsj7Jx0Ql4TEKzzsHc0H+xE+NeEe+1CSHyp&#10;eVzKu2bhYVFHEJiE5WymDihoJx8YGJyWyo6xAmkb+ibkpSstcrEhKxcaRuRoWZf8279+QX7xK6/I&#10;L3zmEc2THVHXAJAUxPn8gWsIjUEi/vZIS4/5zWONiGAWpBv3tgSDooRkyLuxob3Mr15s0R5fdjYZ&#10;UUk8Wyf5WJblvus433nZ28if3bO4vpc10moIrYTFNlz3Wse03BxclNZh50lJNL6YjQ8KNKG9mtGW&#10;bHMjrE/amLCcRLGqT/z0jSNsVcI6+an3jDwnZzqx44lEVMJGXtb1HsdhtIH7B5WYgI5GsP+CS0TA&#10;TEWxTpQUk9BXQCq0U+52CJQwRY/JUAwlnYfW/tyu0RwhbV8aktfaCSStoRX1bNWlgb/9bdFv3KcZ&#10;ALtvB5QZbU+iA21oveS7xQA8Jq0pQ2GSdVC96lLsUT2ykqg+WTl5guhBbgsOaT5Iod5oHZOWQXoM&#10;5GW4RhMMVSW86I1O3B8I2haRth3excogOkeXQNxRudY4LIfK+1HGpPz0nWb5xBNnZJPKv0IyOBKR&#10;QL/82Nvy7ast8p994WewFHfkv/r6YdlETfJ5hMxKaE7oF/nO4VqdeP+JZ0vleZT3uQNlrueaITBW&#10;njhdK3/0/DXpxT2yXJaffLaa5GMH1AaIqOO1+O2IWTw1MQnf89I7Xkea0DREYnJeMNIQEKwev7mt&#10;aWgGqUVMViMsw2cu2baUESdUdON++LDAIHJLEpZELCIsPCzzWPOwCpCbHUd+Z1IBONdIaSgefaDs&#10;Z6WkiHQpyr4tUkhEtABGvq2Ykqa+yV2Dxxdja3nN/TyO67aM0YJ63itI1rTtuwE71YyIaql3gHlP&#10;9h3o8NDoPMrA/cAwNnJ6Yd+U1CP3bIS3axtGikKyQqFjskZTE+FdSe5BlEFyUCFbBibgNeFR4S2n&#10;4NKud+TkRltOanpcu/TDM3SAuO0wMCybZRAd8DD0IhXtI6pYp6r75Vx1l3z84WMgy21ZgDIuLeXV&#10;q/6zr/1Mfuvlq/LLj5+WT/74jJxvG9Te43/17YNyB96PZM0vr4PoG/JmeZfOhuLfW8iLnzlbr+vu&#10;BXHsJxb5ydu1+sC8DutgW35lTQmqyK+CoAyJ1zUktrHdDRCXSx5rBN0WJDiIew25fQPahh5sAKTl&#10;o4K1A9NSz8knaJMetA2JzPbuo2cDQfuYhgDO07HzFTIkoSMy96GMYYazIK8fOlueW0TaqLeXJLV1&#10;gzPKjKCKYTInStIUL1b6JFn83+lII952aOzNbUHacYbm3ng9PmcCv2PEdd8ZdnxjfwzbZ22wtT1i&#10;tMBA+Pu4rsNb0WSKu0E7+7SDz4GCqUeZjSBpLe6TD6S75SSINim3unNS3cUcc1zD1/K2LIg1KrcQ&#10;xnYjf22Hl+XUtXYoHd+00IlQuBIelY/S1ffPAOwUwzW9XLgLhGcvNPNpfUsFlRXKeKS8T5qhxLW9&#10;bl7yOw19srC6JkvMW0Gg3/rpGZ1r+6UD5VKDev6P3zoiD75WLr/3zDn5m5+VKgErujPy3333hHre&#10;dXhLkoYhrAtnHSyP5d/B0g55+ky9/vb3udDXTbCw85in2yQLnWiBbZs4zt9mIKkNJDp7yyt7Z5AS&#10;LICULp+/0JSVy22jUtE1JdU9iCpBjC60afco5xPjOLRLJ343oE34IEQjIpY4UoHxxD7mvhY6k6xF&#10;JPWRIKnfK6zkhOHlOHAX1g2dWaQ4EUpUaXvHdwD3kxgIJYwsHhr6ctuCM28K69Fvf5sdk7bd35fc&#10;fu9gXhZj6z164P4EkYk0gifB8NZyDgWEXYB50sibEpaPapiL7XXwqkZSR9RcRNQJBXtxmWOSqCRs&#10;WWtGrgO1Pe4Z1yYo1E0cX07lQ2h7qXFEnrraK3X9s1A0knYG3mVOvS+JTdK6ui0jF4b3Rh2Ze3F6&#10;HIeRWpESffFn1+U7R+vAkA0Nux891yD/4jsn5R+OVMpXENo++Fqp/Ld//zYigwl59GiV/PufnJHP&#10;/6xMxzk//cxludkxEoXHayBeTMRi3JZFEPJ8zUD024XDXHcdTW6dpFPPC8+cJKX/20eSsN+40CEH&#10;EDmwF70e0VQDPCt7c8s6JuVi06gcr+mXyq4xqUKbVkO/a4BaGFJ64HoSdmBGmiOytjHCAWGJfsjb&#10;J6x514InTSGsT1b2EhtRjZw2GtE+gug3Qkm6gt8FILCSqQcEwI3VQ5FiYF8R4n11OL4OjaG/uY4y&#10;uK22e8ztA1y5OanjMVzXc5NlRuVGxzfcxXDcC5yBMkQkTiFnbOi4dBgYj8l4NxhRC4SFVSdBi8nq&#10;em9J1ip4VXrWmKyjIGtWSlsyCM8WkabQ009JJfZXdELh2sfkbGNGHjzeqM+oXmge1wfJL7aMy+Xm&#10;MQ27O6F0DI/V0IC4DNMb+SABoyVEDBwxePhEg5xtycrhG63yGy9elv/h24dBW3YauXcB8/nNyq5R&#10;9bYff/KCfPblG/LAKzfk009dkD954ap85LHD8k+/+op8+a1SOVM/qGPAMVGL4WYyOXLGy3idYTE7&#10;pvgaU/OytlQvGxHTyMptBkTDksfBf3KsVf71czfkqcud8g7bAsRdxrEHbw7IkeohOXprSKrY7tDr&#10;W0pWGFFEUIx+GKXQuxphjaz0sPTE9jC887AxMY2sborvVsKSrFl4aJ+oBZLqAx5xP0kRYZUg26BA&#10;pl1CCWgk5RKhnAP23RMcmY2c2wINnFZH//7eP7DcrWWzgyiNnD50tpdH0gKQ/5Kk5lVvdeXkJodZ&#10;IpCojqyjStYbLSNK2KtNnAa4KYcqBpBDLUvf1BK8MLxsy5i8jPDvK2+3ynn29jbllLQk69VW1Bee&#10;ogkel16ZDw5wnR1UNZBRFbxzQ+80lGlFvnaoRpWUeaVOc9SQ1k0bJPgG/l96/Lg88FqZPPBGuXzx&#10;lTL54qvXQODrcq5uUH7z8TPyyz86K//3r74p/9kXX5IDl1si8t0NsWcl3Lrbpvlx1BFlROXzvcXe&#10;NCYrO502QXJUWw50jMsfv9UqP73aj/YYlWutYzqG/Vb1gM4CO1ozqISthlMywtbBeNUD2mYwaM67&#10;cgmCQab2nqiYrPSwxWQtIiofJiBRse6Pv3I0JulRfbK2IOIpSSp4GpR0d0MKGWtBNnpP9aDYX0tE&#10;v+8KPd6VUVyu89BpdUir+05QovXA28BTJsnno+BpI2xLWIa9O8AmoSTJyuE0ElaJChRC4IisJBC9&#10;qnpWEJZENbISHGc5UDEkb1cPypXmDIg9Lhw7fOH6gHzpeKu0IZ+90DheICwnTzQgV/YJy9y5Hm3x&#10;rVeva09xKecZ3+qXi7V9ssr8dWkl6gRy46tG2FV9M+CGdir92YuX5EuvXJfPvXiRaan88g/eln/9&#10;g6PyGz85Kx/78Vn51R+dgVefLpBwZ5Ccbp0kNaLCyepQzuISp0PC465tnTyRBAmbRwW/f71X/uxg&#10;o3zhaIs8g1ThdP2IPvTA517fhIclYY/VDiGtKCYsvWsDjdrQnHrX9hGOYzvv6sjKx/McYR1BHWEZ&#10;Dmunk0fWnQjbCYL6hFWiDk8qUdkZ2jw4KSVpin83pBLsHlGDMGo7pB2fBpJXlyl1TEMaaYsBY1DA&#10;VkLuBB7vclIHmx1W+A0LbJ7VJ6yNf3cC1YgSdMYRSQowBGYo7OesN6IwmLjSlJFrzUNKjrcRynHu&#10;cDm9K8K847cG5InL3fLgsWb5yaU2uVhEWIT0JKsSFooI0jZCMdn5dBb5Ha93uX5InjlapmEvCbKE&#10;vNaR1Q27+OB29Xgg0PcPV8hbpa1KsBUQnEymx1taX5MqGLvVPCc7JMnpQti/eP66rKOMONd1x1pY&#10;bIZieXldlhZXZRl1chMpoid5DMi3C+sA9z90zj23+8SVPvnasUZ58mqnXISHLYXH7UL+eRDG7uit&#10;YXm7blhuMX9FGFwDo6zelbkuyOOHwgyDHVHndYYUO+HMuzogf00QdSth4/FdoiMiKtEyOCGtQ7ki&#10;siphixW2GGlKnwr1fCBEUeh7jx51G8TlmYc1YFuiHmn3sFukkdDPT5NIelmWkeZVDUUdTAnvqhNT&#10;RmZdrhp5VedZLW8dBwnHHGHhYWPCIixupocVudwyKq0I0fjYXynW+RaJxy50yYNvt8gXjzbL+SiP&#10;vdQ84TyshcQgKpfsB6hE+RVQYHZYNfeDXPRgqySEG6ZxhIm9a5KwhHto3XlhH/nlVYTlA/LtI9ew&#10;voLcdytpn3mnAd75SjQExJ5feHCQl2/MYD0491e/CsFr8FqADfFYzrqxsS4XYcgWcEwhREaBmyjx&#10;VENGTtbnpGN0UVohB/ZwszN0ZCYvV2AIr8Eo3kB7t0AeDHfbIZMOHMced9db7IZ3+nVIaFEGo7Fa&#10;Du8wHeGMJY7rcizWvirA5cT8cmE6Isdq+WpUXcIDK6nphQE+dcXOR+ax7p1Wt6VjcBxEzcUeNqm4&#10;7xVKHIQUJOtWkgHwAEQ9l4Xt3rFF2x0YGhc6obYDO7/Stkfwibhb2NBR2j6iHkruwmRH4q2P2nnY&#10;kbDsAHKEdR4WnlU9LPNWDuGArBFhNRxuoZcdAWGHlbB8F1dVN8pAWVcaR2QQeexRhHg/vNAtX367&#10;WcEy1MOCrEbYRguJseRb8BkmV3ZMgLBjquh8l5cR0ojnv5wvjbD+sT70/WDA/+oLz8lLZa0g11bC&#10;8p1FjYhuHjxQKd89elPeqBySK50TkptalL+/0ij/+V+/LP/n33tUDRS96zKMwDLI73tTvtnxwI1u&#10;udKWw2/naUl6PmOLhTwJD/vEhQ6pHVmS64gkrsIANg/NyiF42OPwrnxRHHuFa/rgbPqhN2wf5PCW&#10;t3ZBfuzJ7Ubuymdlbaoj53nTe/Jl4hoOg5z67mL1tgiTGS57XlZf1hd1OGWwpIfl3PUOXKN1aFIf&#10;8Ghmvqz5q5vIQ9LeUy9xYy9f7gVFVVJimQrnaRUeYQwFb0hvjGUt8ib1plwCWnZEvrinmOVyyfMS&#10;1/LKTqvzu0VR3proIdZeYnigWlyfk9ZtuOhunU5GWJ+45mE5EYJkpUflu5Sq1NNNIAQeVbLSa5Yi&#10;P70Kgl5phCI3DMoFhK1cn4GSVoLYZa0AlJCh8pGqfnkMYeCDRxrkq0frQVa+J5idLMiB4bH1ncXD&#10;VBB4d4R4tbjnHj4MMTytE+cZXpOcLpdknui8rPO62xOWv5Nk9bEJz/GJH5+OJkNsJS0upV8iINE2&#10;8fsS6v2VI1Xym0+8I7/y/bflN776mlS3DgMZOGGEybh3Ghcj7IEbvVKONriB9mC71CCCWNcOKxwD&#10;/BSEfepKrzxzuUuqsI+GqxL6dxgpxInaYe1ZJ2HZHpyyyf1+KMxOJg6/MBTmMJg+R8vJFbkFR1iS&#10;1DwoyOrgzXiKCKvDPiCq9RKTsHxSbMtQDuThdzyVFCmmB3/cMq2DZTso0UA6/7eSqQe5AFDXjWUB&#10;PvkcGmwfDQPPTYSdWlb0+90g7V4NvNc0chYB9eGyATkOn7Lh9JzGvjEYsjF4Uo5tgpwWBkOwOrVQ&#10;yWrggLwDH5fjXOAuKEMnyKOdHbj3m4gyqkBWTsongZ13jT2shcRXm11IPLvE+a2LCNfm1UOW4vjj&#10;NUPyo4ud8K4t8tXjTfL1Y036hkTrdGpEbkbPyvcXcxJHRXsW1+Z7nEb1rYNGAAPJS8IlyUr4hE0S&#10;NA0f/cFx+Y9PX5DbCGe3EjaGI+Ideam8U37j8XPy0R+dll/53NPy1y9dl//x9x/XsJmEza+4cdkj&#10;lX3yehkJy3dRweCh/ZoR/nKuMYeEkEbLXx5ulSev9chpRCecR3wVUczZhmE5Wjskp+sycq4pK3U6&#10;jOPI3ATv68Zb56K81ZGVpOXbK/QNiwDDYxLSvCoJa2Doa2+giD2sy2N90qpOKIrHYgvEHYaH3X42&#10;D7e52UsxkHgr2FExBcXl5Ak3O4mho02s2A4WYt4L0soxuGNAoIhwTSAc0QxCbb2frbB73wk7TVXk&#10;QwucTmi/OeXQnzihUxCxdI8wcnZR7G393mLreNIeYoXrJWYOq3msdjpxOCcDIM/SkNiR9hq8KZ+/&#10;1DfnQ4X5VoXyjiyUMCtPw5t85XirfP3tVvnGyRaEWNNytdXlsDaUw1ei3kLuxmvc6kKIiJCabzc0&#10;opI47B0mYUke35MmCWte+G4AT+XTT56X25EHTxLVwBe5ff9snTx3vVM++thJ+bUfnpZf+uS35fe+&#10;+Jz8h//4A/m9z/9YlnDvLJM3/8z1Xg3nK9oR1rfxMcJxOVUzKNUg3XEQkcd8/miTPHd1QDrHl/Qd&#10;TDdA6rONo3KyZljONIzAqHFmmPOsHMJxM5oYCkNOJCvQM8bv9CxEhIXMkYIMgHDmVW0+seWsPnEN&#10;acTlG06sk5LXMxh5CZ1LnDpXGPCVk+Bguiq6jz4S2Sd8kuRQjBSy3QvSyozB/VvRMrB7QiopI9jv&#10;dwN/rnASnPbHiQlGYAuR/XyWY7DVNg4LFBPWDevYOGxhaAchHL/G4F4JcwdGNCdnakb0edYXr/fL&#10;V060yTeAb55qle+daVOykrSNqK96WBi8ahCVDwdcrBuS7zxxVvSdwfA+jrBuGMVyVyNdkqy2fTdg&#10;LvuJx0/L//Mbr8vG+nahMc2PyP/+K2/ISzea5f/99bfkIz86Ix/5ox/IL/7+Q/KLn/6ufORPfoi6&#10;ucf8Zqbzchph7cmqPjlRjfAWuFAzIC9cboe3zcqzF7rkEnTp+RtD8lRpn9QPzmqeyxli7KQ63cDX&#10;5WQRgYzqXGPmjzqEk5nX5479MNgIG5MVHhaEc57UkZOENeyGtISLxOKRBcI94hrrSIl7AgUuFwLc&#10;DdKIbUh7GMCHzr9NAa18gWhF8AxDBL8830vS2xm21m0Cdc8p2FVu62kofmLp3qBvxEdoNJwjsB6R&#10;tUBagF7WvSxgK2k5Z9jBTaCwsViS1oZ23PAOJ044wl6Dl+VbBgvvcELueajSPYD+0vUB+dpJkPVk&#10;q3z7dLt8+2yTnKvJ6CtgLsKbXIJnYe/n62U9CCd7EXoPy/PHKpUsLGsDYSbHMEkIIyxzWB2yiQhr&#10;MO9qBE7ut+1G7g0YhD987qL8F59/YQtR+Twv8+h/8uUD8t3TdfIL/3BIfu1HZ+VXHj4hL52uln/3&#10;O38nv/rHj8mv/MmP5Er9gJbJruW3K3oLZD15a1CO3+yTJ893aKrwKNKCH51rl+8h0vjW8TY5h/t/&#10;+XqXvoTtzYoeOVWflUtIOy4jlG5C7sqOKHpXHWsFcdSzohwStQ9yJHzC8kH2JFF9+KTVR/E84hp5&#10;+zlTDtewdMoQExge1p539eE/cucjVk7E1RGB/fUtSBDH92yG2DNvJaB/LpF6DQ/m6eJH4RD3o/Hd&#10;ul//nWH3mrz/u8EeTo/hnn3lK3d84hYInPC0/lxiN+PJ9Rink5aERUiMJV+ix2EAjj9yNtIohH8A&#10;edpfvVkjH3nmhnzs2evy8efK5BPPl8sPzzXLkbJ+fdHa5cYJR1Z4JRL2cFmXejXOZiJZkfYpQVf4&#10;wWaQjhMZHAEdMdMI6W/bGfDSCI3/0wvX+HyADvPoq2JA1ibI6njbiPzq4+fl8y9fkY89flbeutkp&#10;v/iH35X/8Nkfykc/+7j8z3/4kDx+8Jq8gfov66tUN+EBF5Wsp9jji3z2hdIeeeREnfwEhopP5fzg&#10;dLM8fKpNWtHmf3igTq53TQluTY7cHJSnS7sQevfIixX9cpWpBiMZpglIuzi8wzHXXo+wSlaAT+tw&#10;kgqfk7VQeCfokA+PI7kTGMjxsb84pSKMwEbiEv/NEj4sr/KxE7GLlT4mDJFGrneLZNkxYrLdC5L3&#10;5IOvkelGwm89d/oqGVsC1ilgy+RrYAj/bRP2kvNi0sJaQ4E47MM+gSRpizwt0eV6kC82DMmRim55&#10;HYrGJ3scwSKiwQM+c6VD/vqQEfaG/DbI+jvEC2XyZmm3HCnvlSsNw3K4ql+O3uyXt0FavnhNvSpI&#10;yrIYCtMbEi4sZohMcsZvhyD83Ha3pOV4LYejXrveJv1oJ3pWPnHzd29VyXeP1Mgnn74kf/DUJfnY&#10;Iyfl333vpHzspxflI599TD4Db/vg48fko3/+U/nVP31cHnq7VgaG55TwT1+uh2cdklO1g3IdbfRS&#10;aS/QjUijVw3RI6db5eEz7bjHTTlQhvuHR+2ZWJb64Xl59kaPvFDWJ69V9kspyMpe5rIuGEtEPJz1&#10;xEfwClMU4QQa+VgivC97iTMz7AVOJ+jkEsi5mBd+R9b/QDRfvMelvXGCKLxhArA3TBSA65DAJX1Z&#10;1wFSABQnCbpie31M/BqZ7Yls8IlRTOjdwz/XL89H2rUNWkd/PYE0Y7UdLKeIQ5RiFL80qxg+eY3A&#10;5nn1SR6QlqFYE3JvdgiRuJzEwKGbk/QYt+gVBxDO9in4RsNDZd3yFrzi2Zo+/SaOI617JcvM8rr8&#10;zeEG+dgzpfKbz1YoYX/3hQr51Avl8uTVdn39S89EXl+0dqS8B15kGjkgrlPRqUTS6XwgJglqpF0D&#10;YS0ctu1c98nqwydoGngM32L4Z89dlk+9fAnhapP8w7EGqerOymdfuiYfefS0fObFMvnUs9fk1772&#10;mnzs7w7JR776ijzy5jX5D59/Uj7z47PyBz8rk49+8Tn5Lx+9op6ar2atQ6769q0+hLzwmKX9SBNE&#10;apGvcwLJ5fYJzdHLkLufqsvIi2UD+tGs52/0ys8q4J0RKpeBrPoABTv/QNaa/oiscBicosjctoXj&#10;snwJAENmeF97HarOWsKS0w7ZY8z3NdnbEQ38Fs80SMwlH3TnVwNIYJ6bfIeTD77ooMS39gbrGCGo&#10;TCStTgrAMg1KYii/W0KpR6DgQJIcaWRKbjMk9xXKiLbb7yQYWtrSISacks1bL9Q9gt5PZLjc61Xj&#10;3zFigtp+93tOsiQmcplUgLAFAkfedwTE5Qvv2mGM2Mtd2szOokwB7Aw5Dy/Il3qfroXnqBlCXtav&#10;L/s+UolQFqQjaY/DO/KP0/P4IIDmgQhrn7jYJX/xVp187Lly+QTI+jsvVMonX7opv/NclVxtRmiN&#10;kO8Qynj7pnutqZZb3iV38B8JSQNg71MiORcLXtYR13VKFXvXdwN+M+Zbx27JAtZhJ9iZK3/2s3L5&#10;2GOn5DMvXZdPP3ddPvKFZ+TXv3NEvvhCqXz0obflY8DBqh558NUy+drxBvnzg43yyVcrpHlgBmlC&#10;Rg6U94GM/chLs/LazR5tn3/xbLXmkBzmac8ikhlZAElH4OU75CiI/mp5PzzrhJR3jEolIhn/iZ16&#10;kJpgz7ER1shK8Fu0Jmt7aN0+El0EndWEvBVkptc1EvPNiTa8MzrNp3cIP1JzyxJn8fFjcjmy/sy7&#10;wOgo9yp0nETeQImsj2PxUTICZKaiJ+ATQUECRNDXnRqU3DHJFdheOJYEKZxr2+Ny7VrJ6/vvLHa/&#10;k8SLgHuwpZ8vEOr5oiUfndMl7r/oQXR4yiHkHlznS7/t7f4Gjr2xTWnwCkQHuoEu1JsRAqMHhvt8&#10;QJ3h2LXmUbnalJUrwKXGjFxoHJZ34GnPIdRTL3gLBAO5SLKj8LRv3ugGoaJ3+npjmydB8IeON8of&#10;vlwpn/3ZdTnfPATPdUP+QmcSVctLVzrlDMo7U0MMAEPw1gNypbFfVuhdUZ4N6diUQP5WgxAN85DU&#10;7vMbWz0oYZ1V7pitZHX7sW8d66w7EtsXbzTJl167IQ+8Xi5/9Uq5/Nof/VD+4NGT8vvfOyRHqrvl&#10;dx89Lg+dapAn3mmUr71xTX6GKONh/P4B8vPTNYhEcA/HcE/HakbkCCKTpy53o84bOvbK/PX1+kGd&#10;xnkAhH78UpuchEHkrDFOKilrz0bedVzndnPiRR28KkNhjsmSrHyxnU2kcPOJSTTAIyvnEnOZOiYL&#10;naBe6Lq3PdlrnAQJXZL2ln/CsdoP4VwHSrIThQTWT2bwjQWc6UMigyz6zmISxUdEkpiAhuJt7rjE&#10;uXdDVLYRkEZEjQrgCIf6RVHDTrD72i2G0TYG3aZlbC1Hx2EnXMcBw1/3OhDX2WQvvuPsI50a2Dmh&#10;c4bZA3wFhFVvC0/LT2e8wwF+ENf1grrc8wjC2twCv5hePKeWHv+10j75/Bv18qWDDfLVQ/XytSNQ&#10;cuD10g41CnxBG2dAXW0ZletR7kYvc6yiS1aUjCQoyeZmOVl+a6AHdjks9zvP+25AI6Dkx/pnDtTK&#10;81da9G2Njxy4IY8cqZZHDiK3ffOGfP/wTXn4cLWcqxvWV7dW9c3IVeSiV0G2y5xc0jYi3zrTLN88&#10;0yLfONUiXz/dLB97tU497GMIf//4SJv8yzfr1XjVg3wXmkBWtDM7mmgs6V1JWHpX9/A6vatNorCh&#10;Hm/WE8jK4Z5izxoRU1+65jqjbEzWX1ru6nc86cvGU9YNJfyf7xHs0x1uVsZWMpO8/NiVT2AjcZLI&#10;SpIIfPE4Ce2/hNyWtl60PSKcbVewHG5jOVxn2R7ZkvAJsx1sCCZ5Py7K8Ht8FyLD5Zb3Ap6jb0P0&#10;rktP7brsHWm7QVid7aTTEx2YS+nQDQh7BSEsSctv3ZznnFd4EU4K0GGMyn4oagZ5rHuw242hwltB&#10;SW/2TOtbC790sEm+fLhJvoq89uuHG+VSe05+6/kb8N4gKRRV87Z294QQx2Q5j/nHxyqVlJw9P7u8&#10;If/wZpV89vF35E8fuYCS78ht9bRumOe9gPXlknWuH5yUv3qjRp6/1ClPnW6UHx6+JT88cksePVov&#10;b13vlB8cq0Wds4g2+uWhtyrlMr8o35GVZrbhKMJWEPiVsj55CeHt34O0f3GsST7+Rp18+lCt/C8e&#10;viA/uoa8tnxAJ9lf6Z6UbuSeN3CvvZNz2ut+o3M0zl2VsO59T/bguntFbPy0Dj/7ET+pA96QkMhH&#10;c9H0xELnUwrsE5UG+1zLTijhN1717fOwDH6PlTG6QGR9F2sxgeP4eqvCG4F9mLKmkSsJX7kNRWXh&#10;GP938vrFKCbdbmH3R9j92r3fC6yNCCUv6sT7sXFZRgSWc3PCBMdi2TNM8nDSPqcLkricI8zPafAL&#10;6ucRIp+u6dP3OZ1GeHwOYfIdcIuEdZ1P5gU39VnQLx2qA2Eb5GuH4X2ONskDB+vkT1+vlVoooE7Q&#10;6EQIiGsa+BD8+Py6vHC5R77w8k35i2evyhefvyJPnm6SVxFKXkYdK/onZWFjozBpQ0mnJE4npg+G&#10;yXaOPpGDuuKnPHWhE961U378djXWu+Txd1rk0eP1cg5pwWMnGuSHb9ciGpmVp880ImSd1npz+KUM&#10;da6FF2Sv75tVg/LmzWF5/eag/O25TvmjIw3y24ea1Mu+g3vlS+rOtIzJOy0ImWH0ruL86yBqGcDX&#10;wwwj/GQOG3vXKTcRX6coOnTCodhECn4wWj0reQLOJIk6BTL6nU7bQb9iuBx9b4e/l4v38TtM+rlJ&#10;ovAVNVgGLvUzEnDpZHXSbZPA7pWNWz2wU056YjeEkYRPst0grYytsPzbkcyub+A2Iw2Xfn3vGdH9&#10;2r0TfPWHe/0Ht/tgG60Una/1QL7DHkF9WTSJC+Nj3paPe9mQDnNaKiTHX/ng+rXmEeS7nBI6oTnt&#10;pbp+OVeP3BPehj3ItNIkbExWhxV+AgOkePZ6l3zj7Wb51okW+aOXKuUv36yVLx6slzIor82u4pv/&#10;aTA47zqDuh4p61RCv3iuRV692CYHQdaWkXl59GSj/NEzV+QXHr4ofMkavaSR0OW4FuayPq732oFj&#10;u/EkCYJhPP7J01d75XzjiNTyeqW98sr1fnn+Wh+udQuRx7Q8gjxVDUrnpLyJqKK6b1y94C3UNwud&#10;5PxoesFbMCSVIPNrt4blIeSv37rULd+80CNPVw/Lg+/0woNOyixC+adKe+QKrnUFIXAZctZyoAKh&#10;cBU9q8phXL0mZ4+5N024MNghIixkVwiFI8LqOKtH2BklX0RED/ohbw+F78HugBJdsYPz7uPC/keG&#10;C+QF6LL5seIkeTWE9hSY8BWUD0Y78nDpkE48IiY6z3FLEs4IaMSMibgTCf06bQfXAUDE5HOpAcIb&#10;IKdwn9J4t2B57CFkW1jdWG/XXe/e8M8Qn2/ro4LQunOYgm8uzEwtSEWrG25gnqlTEhEi8yVrnLHE&#10;EPkcPAWfejLvWuxlnVfj175rBmflW6fb5XMIix9AuPgVeNuvHW0AQeFNAL6sTd+uEGFwfBah25oc&#10;u9EjBy52yuGqEWmG17mCkH04t4K8cUSfdVXDEBHWdSZt6JM5PjHT4d4G8VrloFxsnZAXEAa/0zgm&#10;r1SMyCsIXV++0Y/r8GNVbu46e22fu9Sq830NnJHEtxoyTG1FfpkFec4g1H+0tF9OIR//wRWEx1f7&#10;5GDdKIg3DYOTk7bMpGRArKsg6Q0YRhKWZI17hiddZxPulU/tcMiNz7by8TdO0C9MU/QIa7mq86pr&#10;sXf0COqTrwBuB/QDz2g7B/cR5yRK2KWuPXY8IbGThW1PYLdMC5/jHi9HCCOOKep7gZW5GxgRrV5J&#10;+ITaCX6qkAbLL7b7bbDyeG3Wz+6JBsg6rZjvc1rcGEjK9+gyp7UZT/5sJ+ad7CghaYkL/JZr/bDM&#10;QT70WG6IJyYsPSA/5Ly0ti6PngJR326Bt22Ct22Vvz/dKv3TK0pQvheZ4FfdSYRWbOMwy5GKfjlW&#10;OSCvQPH59yOEmj+B132ztEOW1t2MKA7J2LUcGUng2MM6I+I+h2n7Nzc35LEL7fIFGJCbPRySGZUr&#10;IC6/2XoAxuENhLavVgzqA+Ic37yGtmhGlOFe/D0LQs1oWqD55KgbYhmbX5OXKwbk2fJheapsWH5y&#10;fUAqEC5fhGduA6GZOpxqGZc6JSVCe5CUqETeyjcl0jjUDTB3dWRtxXUKvcJZfjFhVibBhT5OJYQx&#10;8b2retUoBC4iKsmohHTcIu/SwDdCul71YlgqUcLnOdl4tsGmofFkDmqnkVdj7VTvu1UxDX4n1ntB&#10;7A23JyJhdUiD1dHqm4QRzj4BSWiqEN0roenDLuHahwS2j1/FbcR7ImnpbUlcRhQdw+zggLcAYUgi&#10;hqcWJnPGE/MrNz0xo3OKrzYZaYdlAbK6jTBUw8yEl+WEgRWQhF9L//bJTnnobLt8/1yHPHq+Qx5H&#10;7siQzykmvwrA2VvwXMQIQnaQ4mRtBh4+ozN9nr7cLk9d7pAnzrfKBghYuIaS1DMS6m25biSFB4bR&#10;oH6pYYEXPtvID1HPSsvgnLQMz8vlpnEQY1berkeeCU95vG4cyfkd6UT05R4zA9irDozPrOo0wT60&#10;G6cNcjJI/zjIXp2VV4EXq0fl+cohOdc2IdMgDL9eN4tIspE9vbjfVtyflpWZRijNSRLupWsNqI+9&#10;FqY1mtWkL1zj2ydgGPrGeT1EezAi86vrRaGw/xV1klWJCiytRLxCpGMw3hH6QTC0GY0f206X0bqh&#10;xG9cH/z2CQtYQaGc+cKGL5D3LqGzKihgBDDlJGzScxrJdgLPtaUPK99f+ojJh3WvfmlIEi0NZqzS&#10;oG0RCUqF5bcRQKvregKNwK7OvK9x5LxGXHZE8QkRkoak1a8BUJFg/W2Osea38LjO28bveGJvMRWK&#10;3o4ezbxeQc5QjOO1g/LIxV55FHnd4xe75cnLyO+QP/70YhdIipAPSmmdYD0gas/YkgxMIPUAMfgt&#10;2VsInflC7hev9cizV7tlBRdJevM4l/aNRqRbwCqtBlx3Bbwev7vTmV0EIRalHcsW3Dc7lM42j8qZ&#10;5gl5A96yBWTht2wHcAxfmsbUgUNZ/D4tX9PCT2zwuVR+nqQL9T1YO4YQGKjJylnk6PSc/YhgGKbr&#10;O5fQ9p1jzjO7oRmW65YtKJtk1e/HjpCssXfVtoF87AEATkmMe4SXQcj1AlGLyBoRlSRUXqEtCOUb&#10;lnEb7YwSC538BjewMGU8C428ML1v0vMuICYqKCYUl4odE4HrBJQVoYNPpmKCFRMwjXxJOAK6souv&#10;Zdd2SJLORyrpomUSyRRB7/0eQAH6hCaB2VHEe+H9ulSCHjevpOO7hJgz8U0DDFFJ3AYQtxaEKRAX&#10;obJ7IGA0elZ2RJ/eIYk277AH14Wi6s0IyPWvjjbLT5HXPX2tT54FXkKu9/L1fnm1bECut2d1SI0d&#10;YHzgngRmjj0CQ8KwnT2ep+BpOa78M5D29RvdyK3HZQ56sRGRk9eh7iT1yQeP4TuL+OEnviupcwwy&#10;R7vTOHSBlLf6cN2ZFXmnbUq/YNAHb6bf3kW+qGPYIJtOB0QoPwIvy3W2WQfO759cltMtOTnZNCEn&#10;kA+Xo73c5zjd/dfAg/LVLsQIdKcHS+aiNrGf84MdaABi71rIWyPC0lC4b+q4Sf2cashPWJqc8+AL&#10;H33EZbF0hN3pm7Y+jJOW3riv6t+RErfiHs9yoHC3ElgtQQSbvUKvS8uh5IUVKShmpNBGAiNHkkjp&#10;2O1xW4lo1/PhE2xHWN3R0HYffKcRUegQICJDdc+Izrf2KSatiwJIWpsFw5d99TIvi6y6eluEac7b&#10;xg8JGHEN1QiZ60HqpdU1WYc8LTRWsgL0cg8j/3z5Rp+8ghzv9YohebNyRN5Crnjo5pAcq85IDorH&#10;KaCtCMvddEv2dFMh19TDkbj98HJ8RJAvHi/vnJYbMBx2jfhaxTpEOOWj9+fHBG5LLzwaHyTnR8D0&#10;WzcIe/mCMxK2dmBWynA/lPU0jNnEAkLP+XUd68yCoO6Tj8SqvnW/B6QmMiD1pa5pudiBNkL9lqCz&#10;tzfXNXdtQVuOTUedfLgPeuaBKXhK1kHXi6GvfwFIZhLWf7yOIyVxKAwd9PJWTrNc1hAY1wVjCc7k&#10;2tIeaCfKx+ehHW8kdXBDdiW0cvajGO5kHpxGXvO85nWZLBfICzBs9smrShqRKEm0NPjH2XlJ+GUT&#10;/vUW0Gg++QgjjNWvQKYdwHtKA6MMGizeexL2FXIfdl6h7KguNAYUsBs8j8NkDsTzC2v8nAY9HUNk&#10;gt98NW/L3lo+S0wCM9fVN4AQfdOygGt243jKzylElNfiN19N8zpIehg53hEQ9FhNRk7WZeV0HUJQ&#10;5I0vlfWjvBn9rKJ+RZxPo7APYSqvXxmwSSAZ/OZX13IgURbHGElVCXG97Ujr14dE1Ykrk/w2bh5l&#10;8zupeXhKR0a+hVBTGhgL9rwS7EWdQ9txri4xCi/Hx9wGQFpiemlTyhFS82PN42hTGhzq+TTWx+dQ&#10;d/wmOd2EfYJeekW/SpdD+ZzEn8V98T3DChzHfUPRsTQoQyA9yWodTdPL0EnqnGfcVU+YUjLiie7d&#10;EdS9cKAYO3GQJHYAYR2bk/BZ7eBO3IjeRGcwr8swrBAyo5IF5dTKx6QxQjGnI6F0mYC/LXlecruP&#10;Ahl2wJItIwIlkeylsw4BA6fO8eFqy0F2Dc1d3NCKfz0jrllmN+OF3pbfJSVBYOnhNehx9eNMDJVB&#10;RP08ZERi97nIeMnv5nRm5mUR5bOH15cjSQLxInecltP1E3IGIeN5hI7nm8blUsskvOyIvFE1IuVd&#10;UyDTYhTurYEYUGQOrXGITr0ulBgeiOkI5TiN+vq6Y56DSx9qNDxMgiCj8KCTyEeNWFNY5+c42C4M&#10;K90QyTqIuA4ncUe3M/ScQ9uxXjQsmbk1JdXIzDqQl9phGDnk4Gxv3u9t/I8fcOZTNOzVZWg9CrIx&#10;l+XvJKaWUHZim54TDeHQUFgnEz2reVfXG+z0y0JgwvjCNvDlwbbyeXc3bEvYJPyL4CeICwGkEFe9&#10;ryk3FF6HjKiYHmkK0JtLIO24HcDXjejjX5HHMxghmENs11VOsBNAkULCwv1Ey51g7bAdeIyVy+tR&#10;mL5hoxLSEFHoFL5+Rh+W3ZGWHSvO4xrsAWcFQlN9gwUBb8wcjxMx+M5bzsJRmcHl+QrSitysHiHn&#10;1fZpuYY88XxLTl/xeRJell9wq+ufkbreKSUpv4Y3DeUchRctKC28H8enLdqhIfT1xSelT9SCDiEk&#10;vo06cTbPzPIGSGrni5KU+kNPSrlaBw7zQOoIe1u5pHFjCjEGso7ByytgYFqyzEeXXE6JdmS5NDAQ&#10;t0Yvyf4Rjrsb+ZJg3fw8dQLGhGBPs3lUH1Y/ytaNwDjdMIPl+BO3071i14Q1OE/rBO9Ar1usmAbt&#10;DWTjR0NFRIFUuDEKwzqwKHAlHW6a+/h0iB1bdB5/o0Fsu4HXKIDGgmEIvT4aLUlG6yovhPWAX2/C&#10;7ue9wNqlKKVAnVg+65FHtLK8jvuGcCloJS3u3zztLIjgLDuUkqEplqPwIurddOmDn/V3YaWGeiAa&#10;QZnRADjZgTSQXX92Coq4itx4Qb88XgWCcuzzfCvfcTQmzdjWwmElhJR8CwKnKNLw5VAHwhR9Hh7P&#10;RUrrKmtfT9z1LKRLkJX7sZyFF8tTN9Au2KTbacD4m23ESIZtY15LjdwKO3JAZm5Dneh1c2inSV0i&#10;xwXYEcW2pF6xzHnoCqOACRgedm5qZAfCzaqnjtp7eVPJqe3v5aL05Kwb//jOY3cOw3IY2zzApSJy&#10;EtyGpQuD31+yEvdM2BhGWicErqflugZW3jyvwSdcEsXH8rcDh5k4zY5CNQKq8pOYvEYE/9o+/Prt&#10;Fj7xCPMWTglNKe8OE5xftqs7FTMSOISvygjFYX7LvJb5Gzt8NIeDdWf4SORo9UFohqz0ADY+rfkm&#10;yU3PAW/CR+8oMMoNKzIJ0lEp6TF74JX53djWzBLCZL51flm6kD92j+elb3JVenPwoiDJLBRxAp6M&#10;dTHEyuoUdquOpIPh6fIq4dqAj/G5fYL2iNtHH6Jn26Bs57H4+7ZrI+gIwY9CL+A3yUbyMg1YwrGL&#10;KJtlkux8mJ9RANuPnUE7YavX3Ez8jtMpv06sJ5fcRt1UHYzkvaHRzdZ2eDd4D4SNAV3cAlNua/wk&#10;cZJez5AvrNPSuvXkuWmw6+wGVjeDki9aOiO0lWwxnHFyy3uDkdyI65OXSksFJey++YwoFUEJDIXk&#10;Ur1DARvwUrD4QEwk1+Ps4DwhvTWjCuu40OOwT40jlQ6eiN6IM6Fcj7gL7TQXgxIz7WBaQeMwCcMw&#10;q2SN3jYRgc+00nun6UcSVGAnM/dNHNvOMWKTA7frMYAz4vSoAOsTGQhNJbTuXL8NMq2hDk4feL4b&#10;90V7AiQaDUQxYsNxLyAxTT+px0W6lZAvdca/9/eK94WwhlihDXHj+zdFGNHuhuR5uwGv53Lse/GE&#10;fr3vBkdY3PKWNtgJEJ0gcER93Nsckki7F75YTaMR3IsqShR1FDxyBCqvKjC8CUln3kDDOnhTktKF&#10;rSgT5dBju0kxjhBrVEb8XlLFB3FhDAiGuyyHnn0OIWxuDoBHZ4cPvZuGqTwvWk+77yQYKdFAcayY&#10;Bkq3o0F5j2a01gBrA943PSXvS8NjNSLOkKkHBIEZWq+jDe18K2MT5dLbOi9onpBkuwPwmgTaAOB2&#10;R0b+NmLyOLefKJINYLLDpQrr1KfkPb9feF8Ja4i9VKzk3G7kTaKoAe4CK8M9rM25qGld5K7B7t0T&#10;8tz0e7rfsHqbgTGwXnrPgN9OBJWeS0Yl9I589YlLFxy5lUhKbCg3CGvKRENIInMbScsyrHwqOs/1&#10;jcESFJ4EZcjoPHyUTybA8xjupt2fQVMWXMOU20CybZWlyBrkwXti2T74Xdo83+LI3yiTw1Us39qK&#10;YF1IskKKFLWXD+qSrmsd3NKvVxLF9XNI3uP9xH0hbDHsxpLk4M07OOV0x9kyRrIMOy9Z3s5Ir9ve&#10;ApUyTYkMpoRUTHoXEoO/zTtQcZ1iwxugTaj4pqBmINKNAwwAPTFJgnNcRx3L5bVIwvhaPDet7sUo&#10;VnISywEyLsjaM17b3LfV3Y4vlBetcx/PdfoSl5sGVL8ArQuX0W8r98OAD4CwMVzjWAMWE+reYeX4&#10;5X2w1u7DAwvHHGHgqKLfHgrkgwzwm23G/NA3kCwL/3dLtCeVnQrL83meGYEtZQMFg3vHecni+jmk&#10;RUMcbtoJegzrwWt4yy3nJ65V2J/YvtfxgRI2CWvUooaPhFS0j0g5P2A3YBs6I1fwWAB/c39RO6Pt&#10;+ST51jJ4jvN4dpzCOzcJ/1z9HZ1j68ljAnaHnythAwIC7g2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AQEBAfcBwcEGBAQEBATc&#10;BwQHGxAQEBAQcB8QHGxAQEBAQMB9QHCwAQEBAQEB9wHBwQYEBAQEBNwHBAcbEBAQEBBwHxAcbEBA&#10;QEBAwH1AcLABAQEBAQH3AcHBBgQEBAQE3AcEBxsQEBAQEHAfEBxsQEBAQEDAfUBwsAEBAQEBAfcB&#10;wcEGBAQEBATcBwQHGxAQEBAQcB8QHGxAQEBAQMB9QHCwAQEBAQEB9wHBwQYEBAQEBNwHBAcbEBAQ&#10;EBBwHxAcbEBAQEBAwH1AcLABAQEBAQH3AcHBBgQEBAQE3AcEBxsQEBAQEHAfEBxsQEBAQEDAfUBw&#10;sAEBAQEBAfcBwcEGBAQEBATcBwQHGxAQEBAQcB8QHGxAAHD79u1U3Mux7zc2NjZkbW1tV1hfX981&#10;WO77i83C+nbX23kb1x1WVlYLyOdXZXk5L0uKZcXq6rqs4Zy1NbZNMayMtH0+7Jjl5RVcYytWVtdw&#10;nTXUYU2P4TrB+3TXiO9hN7iXY3eLuO2KkbYvTV98+Mfw/M3NzVR9TMO9HJvEbnmVPG4vITjYgICA&#10;gICA+4DgYAP2DVzEK1g3pB8XEBAQ8EEgONiADwVu374btnYZbT1GZHPzzj2B5zhsrVNAQEDAe0Fw&#10;sAF3ReyE3idsekjb/y6QdJwbEdY3bu8aek5KWQ7F10trp4CAgAAfwcHuM1gm9/5ga3np1yzOLv3f&#10;HzToDDcSjtPH2vpmAWn7ktuSMMftI60eRLKdAvY2gkwD7hXBwd4zQDISbTMCtiUNqwO37xa+U3u3&#10;SCs3hn8P6fXdivhYV4bL5OjEYtCZKbBPHdDGvWWNHwR8p2pYXbtdwNLqhmJ5bUPy2LeyfluW8Tu/&#10;xnWHVZ1BWuyAYyfrHPumttPWdnTtlyYnt9+XTcD+wU6yjXVjK6hLvn68Z8BmbRqggz5iHd4O1PMI&#10;qJPTcQfcxpb7CijGvnWwWxXNFMN3Sh8UYqVMA6obgb9dfdWRRyi+D0fa4jIiA58AnZ05QPfbrSfh&#10;O439AudI7xSwCue5CofpO9aVVThPgM51cWXdLZc3ZGF5TRby6w7LMcwRr6wUO+u06zuD5FAIRvib&#10;ckiBLzcc5sGTu2Krrv9jh2sf115++61T//H73YJlJLelXd+gMvJ+w7O5IDyxPQmTr3IUWIP+rKHu&#10;RJFeYR+xhjIJW7ftBM+34+04PQa//X2F/Vx60DLUbkSIytwOrr1jHU3C7i95z/9YsKcdbFKYDmaY&#10;doPic9PL9X/zma+dn/vic2EOsWG9rYpov6GYUOSt4Pbt9hXDJ8kHAjoRA377zuX9xAqyxDSkHbsd&#10;/PPy68xIHVbhGOlgzanmV7A9Ap2rgY50fmmtgNmlVQ9uG4/JozyCZS2jXAWvb04cWXCxg7ffKe0b&#10;Ic2ApQFqpoCqqj7Z7zR9jMHjtnJo10gtsxiFXp1twLoaeDx5knqtBFDt1HZAkantt4odtm0FnMqj&#10;zVfQ9lzuBJ7rzkM5ERepU1aWgdvsWgSzOrcszg59aNneObh9hd5foS1Eyzbw+IJuAdTjWLfvfj88&#10;hr0xiC2hj1iP2oJw6z7c9mXoqa3bcQ5ch27jZoohul8dPNsnuj/fDvo6shOKZJ74vVexZxysE4IZ&#10;kp1AwTiBmVNLOqjtkCTSXoBPyHuBEfW9wHdg22Elwiqu6WeP7x0sj04T5RPetRS6HUaChilygpaB&#10;JrGITNWcq+9gzbHOLK4oZhdWCg7WMLe4qpmulhGVU+SwE1nwYp7Xw3WRBRfqENWRoEGkMTSsoZ0L&#10;GQZ02Ze9M2SeniP4s65AxxcD+ZNE8THbca7wm+fgGoTvNG0bYUY1WbYPOlfcrtafsjOHo/cC/vq/&#10;k7D7pv6m8dU3+mb46RjQhGjvDVmgrIEFrvuAPJZX3VCBczKQBaBOiTrkORzDcrRkQJWsh8EywoLc&#10;sK7nqHNzS17L7s2WbCfe3/Lquu4nqDN+nW37FlDXI0DF9J703vCDy+2BuhSQtj8GgxXXtu4+/Ov7&#10;9sHkYe1hKMiU+pCQeRyAOVtO+Dq51/ChdLDOACQdZ3GD2zoJTWU0wZizTCPgbpF0RvcbHN/zFXNH&#10;wHkUnFfafsB3cKtE5IjSHZWDZXbbwY4pIpPtB+EtoyM4fllwHneBn0n62O4Yf3saCsem7COKHGDC&#10;+RF0oHPLW52rOtLoGO432HFcn17Iy8wS9tNBL6/K1PwKtrGMNcUs9vnH+1DHjf16jYKjLq4721Xb&#10;HTC5MSN28J1x8bKg27Bm9pscKzjDyCGTV8qhbcBMjedu2ReV6Y6B86RRtX3Rb9VzoKA/0Bs7R+uW&#10;WE/DGu+ZTsnTQxp4H+ZINIDRIAbOCe1IzKNdp9HGk0sbklveBDZ0fRKymV+5jf3OeS3inHleg+fm&#10;XTkWGBnolCmnOYDncdsa2odj+Mk6+cAtaHnzuM4M9QRLXpN1I1/VJuAeeb/angCDA9bfHbcBfQFU&#10;z6gjmwWny3qzHqs4RwM73geX/n7ei4G/I9gxqUCZrl1d26ZBuaXt4IIC3msso+1tFR3wGuprv/W+&#10;o3v3kQzcfH/xYcbP3cH6jRY7Vn8719nAruHNifrE2w6+EzP4wjXQwW0HO08zMPzWc6gwPnRbXJ4D&#10;I9StYNchQSNpMGPpwN8GfzvOgYLvBpqxFSEyzh58w31PgOE3FDmrDztIfhgLNY5wYlxaNsqlOVbC&#10;nKBlrXNYt+P0GCxnuYTTneUx0XGzdKbA1MK6jEzlJTOdl/H5NZmYWwVWJDe/Dqe7JpP4zeUMzufx&#10;zgHzmpEjjqDXSThkGkyDy5zdPakBBGiMuaTcNXsvwOkPnSRo5zgEneWSnKOOK2fU4EHfdJ3bkElH&#10;0PJR1jLbkeVHToNGlPvzMLQGNby4Jq/rjDDrREPsjP6sOom1gtOlfjNI4Ni1co7XBNctU3Lcu10w&#10;+nr/kEmsl5FD3QFsJ9ZzGm1LR1sA25tj76jbAgJROrEpyJNdp7NYn4WTNVjb8/jZPMrC+VoflD/P&#10;Y1An7XLlNfW+0W64vyXcn0K3bUgGOjK+sAadWIWOrMMOoDzKn+UiOFOns7au963rsDPUY3d9XgdB&#10;As9fXNclHT3baT7PdZa1Gh27E3x9ip23yob6jt8aSERtnoQFLguol/7W9tnU6y9S1l7bU+6qA9Sf&#10;AhAIQ9bUIcqWcuQ2f7Kh2WHqZtLpOsfLoM7B/Af1O8ZWn/NB4gN1sLHTTGamzqnaMX63ru8wkzDn&#10;58McnComBaTkdQR+v+A7M/+3dfNZt6RB90PJNNO7R1jZS1A6dm9tQeRA6PCWQRTifXV+KK/Q9anr&#10;uKZt0/UYmn1FSP7+ILHTtZNO1UfSufqZq38Ml3pcwbHiWGSvzFZpMLMzeTjYJWBZMTy5KP1jc9i+&#10;AiwXMIrjxohZAA54DI53HOfTIefggIkpGM8pddqrW7LhOCs2uLoTrDehdUY9fR7SGLHr0zkzp9Pm&#10;qChXC8zowGl8GRDexnk0otPI/Jh10EDS+fA4OpVZbPeNNI0sja0ab+hOwZDjWMpnXtuaxtTptxld&#10;1sd4Y9voOJZwLuVQfL/sTYjkauXvBhqsrMsE2paYgpNyAQzKwj3yGDosvSZ+x3DXm8J1J5c2VV5T&#10;+M02IaawbYpLXcd94h5c17TLEmewPbfIjBnOEXLum8wrxuehF7OrshI5CzS1s4cAbj1yPOxKRruz&#10;PDhGBngzkPMkzl3EvtHZFQR00Km5NdUlZuVFQcQ2mMJxhmnoCpd08ipDoLjtnHydXNPAdsO9R+XN&#10;ob389nPtkYLo/gizJf4+f78LuLh0Np5+wDlbLOE7bFKhOVvLfH39/yBxXxzszo6UsP3OiSZxNydK&#10;WCNrNyga3nei5pQMSlgIWAFhaTem/fZA58TlFiezS5iDI9L2v2+IlNBAA6NdQlwaQB63ZNdj7ERs&#10;P7swSVQaG9un+3UbDLMPb/+HDXY/5kx2A8sGDb5jMkflnGvUVtE5RcdFDlgBB6vOFYbNOdEVz7ku&#10;ydBEjD6gKzMrg7llb7s7jscz681ML8VOmEYzCThkYgxGdRzXNOTm8siOPWD/ZsRHn58LSyvYxnVs&#10;x9L1SGyAb3dkEfc6BQfA39zHcpiFuuNpsG7Dsa5JdnpRhpGlD6D+DDBo4HCI9uT4dWBbmY6yDWmE&#10;zeBOos0m4GjYtRrrNjIxOFnVbfzmWCedsjPecGw4h6ABn0QWSAfjZJaUYxLcHzlm3B97DJiNay8D&#10;nNI06kYHOg0nOTq7ptd1+uHq7UOzx/m8qxN+T6EsrQ+7m9n9DL1R541tvL8ZlME6j+OcMWSrYwyc&#10;UIdpyIHyodPiIzBsX2cfITM4Da7DxGkmy7rl+fEB1JnXZXDNjxGMoe4DuUUZmYbe4V6GqXMRGORR&#10;LybQRjmAyyKwjlhyH7GT801CewES23xM4F6ZoU8y0Eu0H+vvw+wYHSqdcOFYL8O2Y5gxJx2vDYfR&#10;H9A30G+4jDb2M4bYPzk/5PPifuA9OViLErZH8Q2lOVCDjhl5DtScqE40ICLnubpa7ECTTrJA1G3h&#10;hHS3DOx+wVesgtEvOLvYSeixtv89wDKZ9wLL0j6MSMrQsPN9wEhG4Lipg3OSHDcl6DiTbWjnztBo&#10;RmBXIo8fRwbinCOz163OdXB8UQbGFuCQkM2OL0jf2Lz0TixI6+CkdI0uIMMFRuf1GFvynAJw3lBu&#10;Scs0xA7ZIYvf2ZklycCwssdDuSfFnGW0z67XKdSd2fN8flUdIzNkOmwa+gXoIbve+nIwwnDk3ePL&#10;0pJdkk7Uqa5/Xo33JAywTm4Cr5EkRHx38K/ng9eB19ZsmF+m4e8J1DuHQILdz+TEArI87eaG4Zyh&#10;g4axJixzH8XxzNZG0d4aZOAeNNOP5EaoM8G5XNIBO+A3nb7uj3sIcshC6bzoJCfgrMYZlGiwcEfH&#10;jtmdS2OtXaUw+qwLgwjsgi1aRxYZde2iPZjJM0Olc5jBkj0TfQikesaXgAUdl75zJ5457dou6uYE&#10;iro9AbWvbLPbOAcLOsv55RW0DdoHAQC7lvNYH5iYlz4EXoPQswHoiAL60R+BwxVjaC/XSxJjHPWb&#10;pBNUuMBF2yxaGiag40Thd4Qct+Fcg/UIEGzbLNo7g2BTM2pwbBLH63XQhtPkUyIIKjhWtKPVh2BQ&#10;NFPY5+B0hYGhy2zZa7i2xln6xeP41qaE80MO1t6Ugfmp+4EdHGwxabaH70TjMdLtHCmRdKQ6AQdL&#10;dahYt3FJbTg60UTGuVOG6DszH2YsSRJb/3nAN/i7RewY7i9mYIQMads+bKAj9WWcdLJJsC15Hh2p&#10;70yT4D4lsSevuD085xodPz6zqNmmOdaCc0VmYc6VSzpNOlZ1rqNzRegGWgdnpBnozc5KD9CbnXPL&#10;xLGElaNOu4B5GcnNFThMftITOJ76cPv5gw6Vzp1Gu2doTmbQTnRwdJqs0wAcRPPIgjQPz0vD4Kw0&#10;Ds5J49CCtGfnZR3n+gYsdgzJ68VgoMwyhwA6Mxr/4Ulkk7im9grA0CpX8syEl9Wx8I/jxXRqNEy4&#10;BM5fwHlsZ2T0dCAzDBhSQEeM5WjUs0CMItsz8HwGG7Q1oyq3BXXk/RPLON+NwyIm0Mq7JqPzBVAz&#10;3ivHFlGpQpvH0Kq646N7Z/3Z9jzPPeNe3H5pQLXkVt+stI3M6GNgQ6hjP+o8Prus45TWmzEH+TFQ&#10;60HQ1g1n3g2di7Gk24aho5nZJT1eHSGCiwLQTnSKlAmHKQzc5/8mko6aSO6z9WEERENw/iNYss4M&#10;fAzmsH1nGjtVBFOop5XL4ykXZvvGZ78bmfJzQBIW+RIi6XusXSkD/Q04v2Uz4J2stoc7fqu801FS&#10;fDLJUQweZIUaXGV2dqLEFkca3TQHtN3gtnOk1o3rJuC4ZepEmihq8btDfeeVhBlHH2YoP1AsMhJ3&#10;SDqJraARN6TtJ/xjYiSzsWls8x3HFM69O5LnfDhBAhb1BtwjVHfgRNluk4zkYXxctyqMVYq+sN0L&#10;bVuoBw173B1sjnUYGURR5uplrWkOtjszI11wWJ2ZOekYmVW0Ds9KXe+EtGHZrpgp7OvE8URXdgbn&#10;zklXBudi/6aSGJyNeOq4G/GYL3623zD8U7ML0os6TUBPuumox1EnGG5mweyeZKbVjUw6C+PYPz4r&#10;fbiPHhjwPnZn5+YL5TK7c91xPmKbQqeCy8GoIVuFwZ2AEZ+EwXTjoADkyC5Ftj2zRo4XM4Mh39lF&#10;zwlmzhg6u8BJYW2494qOUansmpTK7pw0DU9J5yicUGZWuhAsdKAt2X49qHML2qcZ7dQxtiQTCIT4&#10;x++edmWnEDDMyBAcqo4751EXyJb1ZDal7ec5ztj+sRmLDay1tf+7uD2I2L5qm+GeuI1La8M0sPuc&#10;Ddg2PiedCNi6Jxc1wBhH8DG2gAyWbUJdRVvyPnoRYLVnF6UVetUWgevtCNQ0m4WjMyfoO0LCnPW2&#10;gIwIZqZ3BRy2oR917mWwOe2cO+HXgXBO1DnSibklvSeO3U/SbkYZrp/l0r6bDyg43CJHS/8SdRtD&#10;CdMecSOSv51cDCZz41KaXA2xzvsoYaSqQvZAx7m54ZZ3c6JEkRONoDe2zm5dOtHYkZozVYeKqLXI&#10;gRrQWL4DtaUP3wD6htDHVseUhO+g4szkvWIaCuMj6RzeL9g4V9pvW0/bv+eBKNzXgSLdYJRL+NuS&#10;iPbb+T6oe9xX0CHVIwc62Kl5ZjwEjAKz1kmvS7hoXNU5V8J3rr5jVecK49+JTJXO1XewbUPTcKow&#10;kFg2D81KFRxKEzLI5oEpZLnT0gIH0jI0I63Y1wOHAwvgGQGAhgLg7NbytjG53jEj5Z3TUtWVkzMN&#10;Y3Klc0rK2iakY3RJesdw/u117cIchREEpdWxVvdOy7mGrJS1T0t5R05u9U4KH/2hIaLxcPbCGSfL&#10;ADYUMFw4oLl3XB1aR5YZVB73v4BykZEgKGF2yWyJGWZuegG/l2VwcgXBD8dmV3CvC+oQqjonZAAG&#10;+ljNqByvy+A+puSpa4NypnFcTtePyynU70QDtrflpBS4xmX7pOJq26SMwyGfa55wQQccU1nnqLxS&#10;NSIvlA3Lc9f6kZHPRI6RH3Jn26EpcaBus2WhbdnMxduKsdXAOrhyfRTsLa7BIMQMvEG3QRB1cIwH&#10;GsbllepRqR6AzEfm5dbgnNRBF/jHdhtDZjgP5zIGbmg3MrLZRuhHI/SnHW3egwCvB/pYAJxdFg46&#10;g/MKgEy2wzDkNAynODIDB70DmCHTiQ4DXBoGoUvsImc2PTC1pFl0ZgZOGMdncB6DBQsSiruKHU/J&#10;N5vvsCtHy17OgpN1sIyWMJ+V9F2+TzOoDzS5wCcW5KZwiaaBcvaXRElaoQb/4kn4abg+esLUvJCN&#10;umjibl26+kq6/z97/x1sSXbfeWL1nyIUMdpYrWJ3pBnFhiJGo6F2Z2c1E6OVRiNN7JJcEAAJR4Ik&#10;CGIIYghDEMDAe98AGu3Q3vuq7uou772vevVevXree++991X10/f7O/nLPDdv3levqt5rdJPndX8q&#10;8+bNzJvm5Pmc38mTJ6ODk5aon+n50tRML0+UFBsyQGaEKAVtVHD5mTenpadnTdt8RpHIC3En8245&#10;uOAKMeKRNS0GF+sI1mVwvf5nf3oWU17auFf8dGUXqZ8mNV0inbKVsJ9uRpAp9CDiKyRWVtlSrEok&#10;17zIFWJt7Z+DWBF1RWJlpGo0QJ6UKIVKsdZ0jqoQrjYMSHn7uFS2jSATYWOkNVzUFIC76PUCX1vT&#10;jPU0RHSyekBKW8elDhnzmeo+vX+GbB6S6pNd1wcxJvLI8SZ5+Uq3NI8vy+uX++SNa0NS2jEhJ5C5&#10;l7WMaOtMNmRixuJnONq4Ccs39U7I2fpxKW8bl+KmCbncOAjpMUqckPKOSWSmUYbKDBZRFIXQPz6n&#10;+UQ1vj9Q1iPPQnhFkHIdjsMFiLS8c1LOYR2Xmscg+lE5Wdunx3oMGe0YxNzUPyEnq3rkrStdchjy&#10;5X6eqB50VA1i30kfxgew7Ii8eLFLfnO6Uy7UD0Lcg9jqW7KI/ItV8XVDc5qvsRaA28x7ilobwAAS&#10;/2CyJ9J8sqOYfLGmYaHGOmPAQIXLcTvGmEtO1A3L+Tacu+ZJOYvjcr1nWioh2DMoJF1qm5BuCHMY&#10;hcbu0RltAcwok/eMWwZQSEMBitE9I3sF6bEF6aJ5aFqj2RhPlD04V5Qi4f12Gzcoydth93+7cI3w&#10;cweGjf1TWlXN1td6T5bnkTVtQFvkR/KMYa0CRQofWO3chkQb+YVpK4lq6Sa2iHfOynEZriHCcfUZ&#10;v/c8eC9sM0nGoozQhkU6BNw4wBvJcRRKcXLjMeRO+OI0/EzKyJKon8ml5Wn3y4gvR59CAkrGkSEi&#10;0aSx+UaQqDZCMu+CRi8Uhd6ziOFnw5+ewCrFwrDK0Sg0fXMYxPY7OJ6QNx8uqPS0LHJbus5j2rwO&#10;ByfmNpURlH7TaeRO8dPZBGscwDQyqDiN2kUbVScn1cqWbpnmVlQadp/VxGoNlLqQkZhUfbHaPdVm&#10;VmemqoWdVCdUrLwfa3KtoVyjyLW6c0wqQUULBYFMn4JDTs3MGG5VAfLC5iMfb1/rgVz6pRSCvN4y&#10;pPMjD9HvB7DPf/VGjTx2pl3eKO6XExDizpIB2V7SI+cgo/P1Q1LfN41CxLzWZt3EMreQRwxiuUOl&#10;vYgch+U4BHasekT2X+tSgV2sG0QBYEYuNwxD6CPYZm77GPYH249tZ4vjnpEZ6UXUf6V+RE41D8mO&#10;oh55rahLXi/qkz347c+9Wirf210sl1om5XjFoLQOzsqENrpCgZ8CimSkmeOa2xdGy/zTqAKjyKbk&#10;ratdkOctuQApV3WO6DHiPvAY8VgxA2W0vYLpU8jDbmEaCwuasWIeTkcZRWsBGMVQoFliJfz5u8eJ&#10;VLcJP+z2x0nXgXwYULUslLBQUNY5Lq3js3KlFdFs+4RcgGQbkI742FQ/rmlWsbMVLwODnqk5qR+Y&#10;lTqktXymnQRTciyESZNVvg5/GiXqYHVwxyiuAYwzArZqaFYB83Mf8ghrvRzfd+Xts0ievkR5HfKW&#10;AiNdyp3LsjEeG+WxdiktWmLXsUa0kYsS0Rp8XhkBIOBnJ+NVHfdbJdvQr5nV6dGwEDx3HG6zKFPx&#10;qm7N/r4w07Dlq8JMyROnkRUp+BldLqyCyxdpWp5jkRTzoAApP5TGhiOyRJDGF0PW91nc6fw+/u+9&#10;VxjAxfXuYE7TR1Idz/Rkwyyy0hmYXYiIBIt0pWnYZHqbtDyO+dkghBmGfx+J95Z4D5YRa3tKrL5g&#10;W1PVwWm5xlGrJ1elA2KFXOsQ5fE+oCC/pVAsg2aGvcwIFrnxW8XtsuNyK0r/S5CGk4R2GgFLEfaK&#10;xOmHrnfLJYhxf/kwosA+OVw5IEfBMVDUMoYIZk6rVxsg2zdL+mT3NVDap1XGZa2Ocsi0om1MiuoH&#10;pAxDypxCYHTGVrv8vrp3XB450ihvFndKFQohjxxvkacvtMn3D9TJA6fb5PnzXfIkItgnznXJrspe&#10;+cJrV7WgswbLscUxh/PY2QdPNEkZjoV2I6k42ZYguv/67ho51TgiT59rxTGAPG/w0aNIyMCkxWpu&#10;m87AgVEj18/jY9N1mShD5TiPrwncP94+/N6GG4Xz2/o5dNvnbQM+x+Mcet+Pzq9KK6LRur45qexh&#10;bcmUjCEdMwLtwXnjs8iU0STSdFXvjNTgHNb0cZhQ1TuNiBZpFULMhrJ0UJxOnqxydg2qFN6/xzr4&#10;uwM437wHa/dZ/futJloXNSPPxvg4Csy+aF3QsoDr3JdndDsB89MB6gXMOwomIhH7orVrNke0vmxR&#10;MjO/mXDjefl99F0amzcLCzyJXWNkmzYYMtT+tmE2jo3FZ0ey8elMxwSaK9Iks2P1reHLM0uirgox&#10;QSNClMyyhOWTJQeDGTQjqoFxJAKF0xeln6UsZWED2LwJ+mhEJvx+LiKZnkxLyJ23EP7vZn1/L/jr&#10;3qrfuHfYWje5B7p5+Gk6na5zYfp1jTEs0zCs8YYPn0vkOWfrXjZkYpUwn4FtyYlaHSbWTLlCqhRy&#10;XeeQtGF5hJJ6f5CtWS2zd5kwLm5It6bNRavsAYg9MqEQrjLiBU+hrGiPSmtyvH1SvrK/Vl641A5x&#10;9sguiHMfotO91/sRlXYj8h2VyxDWy5c6EWX2yhuICq80DOm9W1LUOATRDktx0wgYkhLSPCwXawY0&#10;At53vVd+fKRe/k/3n5LPvVEuX91eIqcbBuX+Y41y37EWeeBEizx8rFWHDxxvll8faZArHSO67bov&#10;rLaD9LCncqoW0m+EzNsGIRkXTWghIRatE5UuC+lyn1f1+zTRscKxoeAoVv796liNyosRo4mYNXn2&#10;ggti9+M4bpJjdWI8DfNyHhUnttsXaRoTcc49vgiNlrBeXR8+cxhvk4cWIJAOGodwbcyuoeAxKZ1I&#10;b924fnsnZhF1LrioFnJia9uS7imIeBJMqVirWNWMYSWGTcOU5ow2DEvkSXG6cVbt8paDDiHUXuap&#10;SOOMLN09XOSnmu5dlOoepcq9NkyS3J7usUVtWMd7yKP47B6fwpDXmEawKDjr0ATqnk8fxrXHxnLq&#10;jmlcv5GY+dgPW6D7ojXUW+o3X7aJdLU7TYzbPD76OGck5rthW3ZGki/MRJo+kTzxXV7kSVLitGjT&#10;v8/GElaWLI18Sdq4++xk4EvQ0Tc6f8f0IgH5ZM3zbqd3JHc/4ukp3Lzu+7zp60zjuH22cf2M86DV&#10;pUBb0m4iun5c5Iwc02nqXjHBZl0DRpz+kcb1sQVkFgXFaumThTlkHgY7j2BPOyy9874WI1kXsbp7&#10;re4RnVyxsjq4umNU5dzcO4ES/wLrhKNqSVdtyQxYM/9oqEBAvD+qAmBmDNHkcgOZ6rj86EC9HC/v&#10;l9cvd8mOK13yZlG37CzukyPlfSrQi3VD0tw3qfcyz9YMQnKDcp7jGJ6rHVIuYPwSZEquRFwGpxDN&#10;fuHly/LNNyvk62+XyMHrXfL+x87Ix58pkvc/fV4+8NRl+egz5+X1awOQW4Mcrh6QG4wWWRDAcGHp&#10;prbdYM0aI8yvvF4mL59tUxmymlQjZJWYe/SH+2XRrMPEmwXn531rSg4RP0SFwyrD49Y6mgWSNReN&#10;pKTGaSq96NhS5hSl/ibWaUIkvlANE6uNx+csA7/KkZ/T22IsYD3s4ehQRZ+M4Xixr4AO5I3dSGsU&#10;LqPFQaSdaUq2c1zKkN6uI91xaFwHDUPzen82frwH4m5B4bAb66AUnUgRfWLcNXxCNGqCjXDPJzvJ&#10;OtEua3rndcwWxXbd6DRA6dp1nVtl7OSaCNbBZ5hda2PM4y3HZ3LtHq0/f45ocZ3nCZQijITrz6vz&#10;I/1lSfdO2DYBURqU5gROBMd9WfrYTqXJqa6NYKg/jBNA0tJMy1MzJSQKI4lcbi9LXyibjUnDJ2u+&#10;jXK79WV9fzu6IR/ij78T9IzO3AFu+9Ynazkyq41jKJisdLYhuKzhTV9PqD58Bk/vo0dS9eVKgfJ+&#10;ti9Uw4nVYa2NtWEU6GYmiIyse3heG0M1QqJVnaNSiUywCmKlXFv6JqSxb0ZrcNw9PydWJ9j86IcZ&#10;MTP/RSjoYtuY/OR0i2yv6ZLyYVzbCxAJxDQNGT19plmOVffLKYjznDYGokCHlXMUKSLG8xBoB87z&#10;kbIeiLhHTlT0ysnKPuVUVb+c9jiLqPV01SAi2WE5Wtkvf/vyVfnRW8Wy42K7vFHUJh96+pz80cMn&#10;hM9wfmtPlXzkiTPypxDtHz9zUT73Zol8Y2e5vFTaJf/4F6fk//KLY9hPyGdpWbsrZCvQ3xyqlueP&#10;1ckrpxqwvnaVLtyi+6pPPET7noV/bAwKlFK2CJXCuwXZ4mN0fHNlSGn5hRQWBBh96qOHmJGiS9ZN&#10;CbuhrdvOlxWM3LTC22xQrly3td5Of8/v4E3Mtwp5TkpxJ6PUcSlpn9CIk9Enq2/bkcYooBkUrq7g&#10;uxIU3q4hnVG4xZ0TUtwxJiVIb6z+7aNEkWf3TeKaRbrTKucMKFhKlQKngHm/vlOjWz6O40s2Knx6&#10;8PrhM73sDcxvRJojWaCRaUqa2nIay/iiZScitiw7f2HQt55sVaBRjZXJkNOypO5wy/jTpvFb6fyC&#10;j3r507bZjulGehlPIVxDnUSWhUiLk0NfmhuJNH3xZGEZczcyYJfhZwuG/cCyOoI9nigcB90onXUN&#10;4jvgj98LXE96Xfz9jsEppbMfn43BGekYwHcenXxeDbjlMB6h6+J0oOvBOv31+th3xPaV6PwbgBdJ&#10;DtjOLArOn6IL5+BOSC/PfdIu33CxquTWISstkpz5sB5eoGOIXv2LIx/e312UacColcKMMwmsk4+y&#10;kLhwiIylkFg1Go/EaumUDaNyO4qYxb66e7e8j8v5+Czq4NiMF7UmWIZrAmGmTjiNj72yE4lPv1Ej&#10;f7WrXj6/t1LO1g3KIcjwsfOd8sTZdnmrpFuOQZZ7iztUrNrqtgqiRDR5hkC+FxqG5HBpp+wv7ZaD&#10;5d2IknoQ4fbKUURLxwClewKfz0UteD/zxEmNMfHTUtIyLHuvtsqh6z1yCFHxycoOmUXG9Lu/Piwf&#10;f/KU/Onjp+RDvz4mf3T/Ydldwei5AzK9KZ/fcU1aIAn+/QHm/RfffVP+4pUKbUXNqnGtVo0Eczdk&#10;R7W3EJm5TLq8Y1j4Fio4TRtGud/DPFEvcoyqKVmOYzYsm7VOiBHzcB1xRAthJ+cqJXzgS5r486nI&#10;KVtg33N+E+zq6opc75+S50txzppGpAzCZPVx8yCj0Wmt2m3FdcT+hvkGn8sto9paugnf2/Oy7pnZ&#10;qai18Jx0IQLWcRYEx5FmdboTLquJVcaYx7VCRl7OaFavgaRTj7hzjynXcYQPa3QoZbYqd/djc0Vp&#10;8DlpX2xsEMVHkngNm2i5PB1mHVj4y7KRnL+84cuWULZcBwNJaw90r2xLZ0S+GAuRH2UmuPuMJF+Y&#10;RpYsFXyXJUmVIYeUTIQKxPuc810kqbR43hWkhKpkzbfFtG+ArOU2tN0oPOTMd7v5jQLz8jEElRvT&#10;XiSwe4X3432ZWn/CJGk45Wp1xlHy9+XJ3n46huZxjJB5DbAh06z7DhlFLFXMk1PNHcm1i4VBRK2+&#10;VF1hJYGNoTjk/OzzF7k8hOoa0jgYFSUZLTNhCo3PvJb3TGimuoYM/TfnWuUvd1RJx/iyXGsdEvaQ&#10;xgaMh8r75WojhIqo8zjEyAj0FAWJCHT31XY5WTMEufYDSrNfn2HcXdwpe0q6ZC+iTLYaPgDhkr3g&#10;6PVO+ebLFzFPq+yDJA+X9kjX2KLsvNAgMKJGzXuL2+QzT52UYezT0tqa/MGvDsnO0jb5wK8Oy4cf&#10;PiYf+PLj8uybF7DdK/KlJw6pXP/Vr/bKTxGx8u9MXTf220WGtt93g5NdWoYOvee6zHH+jmhG7f+e&#10;CZWCdaLlZwowf128h+x+DxJccZI00fJ8YbU6LZGkG9pvpWFjJxOsrcOW0Uian/Ed76W+ioITq3Gv&#10;dEwhYmUDNVxHuIYYTfYBCpZv7Kntn5Fatibun8T4dEw9rj+2EmbLYVYRtzKvRRrmZxOssVHBkrRg&#10;eY+WgmU6H4bYTJBpSRI2SEwiy5W40JxEshzyvmwi6XgdUQvltGB9VLKIPHlrkzWvbExrgee9sC23&#10;YYsP78/NKvzcx9IK4JtBHNnCpCB7VJZRdJmSpZGOrAw/Y90o7QPsXu7uaeufKEjW/D5tHu0oQfKh&#10;/3bgT3ew+zsb2ngKLmcUmidive0oNE8hdH4cR0KxZq2HQ3aKEE/z5vOlvNlw/U6Im8m83v83gaaZ&#10;8BpAsTSrjeOwnAnWZSIozY8uSBMyKZbEeT2wtyPKsQtDdkDBzIOFAxYcXVWww5erCdVaGBvswo+P&#10;tPDPqitjGJ0iQ+Xzr2ysU4sM9DQi0EdOtch+yPO+I7Xy8ZdK5c9fK5eyrmnZWzYou673ye7yQUSt&#10;fbLnWq+Uto7JtRYHH+Ph5yuNo/rc6Ek+NwrJ7ilp10dlShr6Zc/VNnzukF2QLGW7F9/tQUa+s6hN&#10;fvDqRXn+SI0cvN4qB/D9IUS0ZyDwMkj9RUj+v/vuW/Jvv7MD+cO09qJEIb3vxzvkQ9/bKS/uuCBL&#10;iyuyhEhDX+kYyYv3ifWl+ZCGe2yCQ4gkus+ZJaH14DLuWUcnwDgCxfFshFCwenesMR82D+d3EVEl&#10;u3DlfIxYXUTqZHrTk6z7jvPwd3IFzu11ErZxjXaxHZzX5Opv5+3QxyX5+1wfjwN+b0/9sFQjwvzY&#10;zir5yelm3Y8hpNu6QaR1SI8Nznk/tnuKz7hCaki/Mwtr0o18vKp/VmpAWc+MlLSNooA2BenOSzMK&#10;Vfyeadgk6I9nYYVLwz377AvW9R/tw3u6rCrmNWQvq+A1lyVZ1/jJiVL7zoZY/SjW4QSbJWrtN5zD&#10;jGpnwttALGDzEcO7Jf1Y4TZ3b8ywKldHPJ4hSJ8cUbL6EKUiLZUjg4wpEJ34pDP+NL6AWpEJacvM&#10;u4T3tu6GO1k2/ZtZy2bNs1Fs+fQ606SX02XWoRkFCzcfh1gHjj0f6m/i0KOZ4Lw1D2JejDtwXgri&#10;5mnhMlx2XTgPlsF2DMVizMVqUoysaVmwhkXbFGjUmrQvSOBF7gTLC54d6CdydfdQmXnY/VSNTr3O&#10;JihbXje8qBm9+X8d2Kckap2N5eoLVm9jMArNEKs+94r1dCMDu9TA51VHpRGCvdY6IRXtY3IR09hY&#10;aff1QTlaMSAHrg/InvIhudA4IsXNbO07KiXNo7FcDU5z0ynbUX2O9VrLKH5jGMLtxzmekVcvtshu&#10;SHY35Hq2pld+vKNEjpS2yv6SXgi3Ux8hOlLWJc+fqZeXLjTKw4dr5f/2xRfkf/7SC/JyUZP88y88&#10;K//qSy/J3z56UI/F7OyCLCy66laKitE1pZWG3/lQVDgMmQLKx0V7LqrkMqK/x/VyyBa7rP5lxstn&#10;/91L3V2kaiKmIHXeCC7LaVw/G2JRqnzTjck/EayPk69t+zwiJk7P397CaDUy1mOS1RbhWAdfulDU&#10;Oi59sytyvHlCnr/ap6+wa8I5Y2vxJqStGkiT91PZsrhlaE7aULBj69kaCDV5bIeP8UCwiGJrUHDs&#10;grRNquuJNSGpwUkkm45i8yXbg2uSy7OFsEV+WYI1VIg4frweTbB5ouWy0TpsXbY+vgUovc4JHDvX&#10;cpkvlKAcE1kOjM8CDtPk5is+VqO7LUd8d0qWGBHFxaSmt/VBjsDP6LPIkkKWNDhsZj+k69DUM5Y3&#10;3Gr83zfW++7dQEsvjivwP+swddzfSZoB70VaYt00cHEkEaqRlJ7tIiesGo5F6nWL6KQaCZVyjQqk&#10;2uEEhux/uAsZGaPZTqRV9m7GHqg6kNmpZFEg5To6ECk09KLA0j2qcmW67mKDFJSwXZ/CiWTZsGdo&#10;ck4uN01oV4BFkGZN77Q0s0Vo+zgkOyknq4ekCb9b1DyMiGRCSlqn8B37L56SemSiZZAwH6u5Cnma&#10;VH0o2DQlHPJxnOYBfWb2TGWPfO3xo/KjZ47KvtI+eetKOwpc0/JWUYs8f65ZXoeIP/bL3fLh7+6Q&#10;J09Uye9972U5UtwGCS25lsELSyokCpVDyoa4VsO5QqWYsiRLVDqQViIhN83hplN4jEqT52ZTsDZg&#10;FVE1SkJffaNIHwdaxPwmd/ttzks5+qLlo0EuYuV8qzH8Xco2jX23sLiMz26/bFohLMq1SJf7Qziu&#10;L8ZXIG0UCG5iWNk1LSfq+dzxjDx4rksuNE3KwNSSXOuc1loRjWQjeiZwHrBPfEzHF2wN8mhGtey8&#10;QgMtT7Jp0pK9nWCdZHMFy+3TZSEmu+7SUvQZj6JPvgmJy1OsNvQjWa7Hqov5mdc2h/663foX49tD&#10;FsH2IZ/oQz5xJ/DWUZptVs1nMGJx40l1lZt+Z/gZZfqzZeKF8GWVC78zEFGlaOwef1dRaLvW3VZ+&#10;F2HLp9eTnu6w45Im6zi+s6x/TtenV29TJLcjNgO2yOWbWuxiLgRbHKtIkZHY0KTK2yCEr5HTWh5C&#10;qSJqsOpf6yrRrwb2I1UjuW6mtZFXNwqt/KMYXGtTfLjFLvwmtXel6204NlHHFGXto8gIIc6Oce0c&#10;gvfZLjRPSlHLuBS3QqYQKVshN2KeGGSifBaX92rre2e1s4jiRvcMayxVjPPZ1kSywygMTMnF2n55&#10;4Wy9fOuFM3IOsj1Z3i8ViHZfv9QszzByPdMkH/rZHnn/t16SH7x+Vv74p3vkQ/ftkv/p/d+WMUQC&#10;M8jMKCzKNM08ZLu4wIiS0ax7ROd2ONE54RQ1DMiPdpbjXM3qe0V3XG2XT714Raqxr6x+Nqny2WBW&#10;PRP+feSJk/LJ5y/KV3dehTQW9J4j5WcS5O+YbC0SZUHAphFGvJSlv138zKFto4tg+Z1bD6NgLqvz&#10;eyLVZ3yBSdaEanIlui7MGw+xTt4vxqr09kdt/5ycR0HqTMuk1HVNyPXOGaS1GaTTXDnyfbW9OF58&#10;JpZ9FyfRrItkO1lghPiY9n2x+viC5XWSyNWNu9ofJ1feA3ZRLOG4izx1eRx7lV+EL8JcwSYvAGCk&#10;qdWz2Geuh/dlE8mmyb7O0/B+cA+OidE9huMWg8/IkxzetQ9yG2u6z9uyxLcRCd6OrMzSMQrWEcxd&#10;0sAu2QpQD2pBXTQ0OD2HzlGljuCzP7+Nc8h5s35ns7H9Su9rNpwPmekmwqgq+xxuPQ29GOL3reHb&#10;ZsKqZDaSYMOI8al598C69/gOM6hRfD+Ei1eXUaEmMJMi7A4xlqlW+ebiSzUtVtcPMUBGxmEzhnzm&#10;lOvh+0YZOQ9OzGp1IquZ2eXgxYYhfdyils/HItNktW1JK65dDA9XjWojq8stE3K1eQLRJgQLapFp&#10;shcmitWGhPeO+TIB9iDl9yjFDi3qMf06pYqolaIlpRAs32DTicz2a8+elTO1QxDzgFyFmHmv9o3z&#10;bfLqpXZ534/firoeRGQoN+WxvVfkI5/6mZTX9uj91USmy7KyxJKDSO3QhJxtG5RS7NfywrL84kiZ&#10;/Nff2iW/Onpd7x+6ZZYhTQhpMV+yfBb1gX2lct++Mvnl/mp5+XS1/OJwhXz0uYvy6NFaeeZAmVR1&#10;jmNdt9x7QyE1i0bZ9eJfP39OnjlaI48eLMe2r2o1PKPDudVVWcFvmyT1tyC6RczDoS9Yfsd5ViE4&#10;jrPqm9E556NMKUUWlEyc/EzZ8jP3z0naCXXDRHL14Xr5HR9zOs9bCBDs1eZRqemZ0VcNMuO39Ms2&#10;BGyMxtbGlV2TkCwf8UEEC9nW9kKwgAU6yiNLrMSXq4OFUUR0kygYA3ZAMTC5rA2hOD9bH7cSFGI4&#10;v5NsEsXyszVYSgvWhnzcyARrYk3jOqTgM+vR46IF4G/kTcc0E2VanOknHAz/KQyfbX600xjRgAxb&#10;P2umzQwvS4icZqS/S0hLY6OY7Bo47MAQ2LQ0KsQ8IMMIZkgbhd3RZU1P468/IWs7CpO5L9j3LPIK&#10;Axskc104L/U4b3Vd4xE2zX3md7m4795pWEWsF/cmk1PixMVB2AZBI1Cd5oTJl6Fr5w96THBNIMNh&#10;5MfXtqlUIVEOO/QCy5aqijW6ZcKhRaxNkKkvNkaVdtuFbwMpRQTKpsHsh/ZC/TDkOizVyPh40dbj&#10;emRXjKzuPYtMVBujoNBwqWlCTlSPaQvgsk6+vm1Of68BwuRbdxp6KddIspQt0N+HZJ3guS2QL6Y3&#10;Yx5WK1PEzQOzyANG5Qoiop+/dE6uI2puRwZ9oX5Idl1tkydONMuL5xrlI/cflVKkpSVW8/Lh/bll&#10;mZ9ZlIX5FXffEGLia+H490++/pL84+/slB+dqZV/9NlnpRr7/Ts/fFOO1fXJzKIT7ycePyr/7Edv&#10;yX/5jR1SjGtjYQHSg4wWF1ZkDoJeQrS7uLiE4yTy33z1GblaNyBHSzvkmf3F8vypBvn2G0Xy7NFK&#10;eepohfxyH4T75Cl5/2Mn5TPPHJc2nDeNMJchQ0D5PXu4XB4/UiUfeuyEfOCR4/K+B/brdrhqa4rU&#10;l2ru/WJK1aa7yJSC5edVWdPWzxAfhRhVXROdpuMQv97D9eS5Qezxnhh85noVrJdtBS41jQnf5cu3&#10;MTUi3blaFwjSrgekeb7RhpLV9/1yXpWsE20n2+cgcsuTK2CvUXxWuh3XAOnC+pxoeTuFv4GCqH+9&#10;6W8nDabYwIn3epNlnPQUpB19uTslSHGyStmiYhZAIUNOyxIs0WpjRLd5Ak1hDZR8OocRvet1nStM&#10;n6xGmY6kML0tJ+P18KffCRbx1eKCyMWJ6c5BKXwdKMR3I1nbms/G9jEfW84nOdZZ5+W9CIVlMnQX&#10;aEqUuGDvFBNqTBR9pmnDBcSoMe6uEFR2TiTgHFeBCsimHKIztC/e1hEpbR7SPnnLEPlVtA5LDc5b&#10;XTffksPGWzMQNWWWvDmnHgVa/i6rRrsg8L6Rac0k2WE+Jc9MsRfi7xme03eyssUyt6GyfUKmkbE3&#10;ImOso0gVFA4gSb7UnFWermobyw3h4tdqQkQGs6vIuJa0dbRVfWv1Hub3nyboA+PRfHuvtiNzW4AM&#10;VqV3BFLGNl+o6ZbTVb2y43yDnKnu0HCbctGoE2Kdn19SiVE0PYhO/v1Dh+Ujjx6TDz9+XH6zr0Tu&#10;P3xd3kLEyb6Z/urZM/LwoQp5P77/1tuXVW78473r+/cWIyRegQwhlhW+DUjkpcv18oePHZFPPHNa&#10;jxtNy2pSdq/Itwlpv72UmPoaG4b/2Yk/DhdkRxFSdkn16/GSFjlR3iNHEZEfQMHhemO/vrqPkaau&#10;F4J0uPuxXMYiUlflyyGn2biLeAkjceu0wkfvrUfjnM//bqPEQvXA5mrPWNzpt0q7tZDGdFsO2obn&#10;9V3AHcML+mL5TgxZqON3jGJ5/7YK6Ym3IoqRlpmmWbvC1yq2QB5Mu62gHemVL2Mgbdpwit0ozmHd&#10;QPscwG9AztancSumMXrl+3r5AnlSz1sdLGBqwQ/XBH6D/SizwMgOKyheRr9+tbN/39Uf9+UakyHP&#10;QlijJsICtysg++IkXsE5kijxG3NqI04yMCnbcjNuX4j+dB/7npm6TUsy+FzRjHgk06vbURqPGVX8&#10;7++EahKt415gzzlK+0gyDrLm9fHnLUTONto2g+z9GXHkHKO7p6Yja5p/XnKp7twYNRyml+f5J10e&#10;mibc9/6yir9siipstxOq36PTveDkyqgzbu1OOM4SqX/h4DOfb9W31iDTqegYl3LiiTQRqhMspXqd&#10;rW9bIFfAz9cgWVatWjUrudo4qPcKjSv1/XIZURunX2sZZP/9cqG2X1vytiPTOlnRqxEr3//KjKZl&#10;kFGpi0KLWka1+m1fWa9UIWKtira1snMS8p2Wqq4pRCXIMFkLgeXb+Oxu1GuUj2aUjMyxXm1UhkyN&#10;veX0TyxBxJA5Mr4L2M5yXBuczkic97GLGgalGpnvsZpeOY9jsLusX58j5TO484uLMrewLCsLt2Qe&#10;kVkDMt/f+cke+Zc/3yf7y3rks48fk29vL5JvvnlZfrDjqnz+hZPyZ8+fl+/uuCTfxPSvb78qH3jo&#10;kCzggPyLH++Wv3v5snxr+3l54mwtPSn//Htvyf/4i4Py3/3gLdoTcmJVshM7BWP3WxN8QZoIc+G9&#10;z6LWQdlxuk7eON8sO1Fo+CGiYBUzvqeMXdWyW4dVCXMYrwPjjGQ5dNvBe8qYhmWyBOoLlvPfqWS5&#10;vEnVh9W+rjOSVXm1pFcLX5cRyZ6p4ztzR7RG5GrTMNIp0/ikSrMGBaaLSKNXmkdxHMb0Pv41pOOS&#10;tnHt8ITXRAvSCBs/1fYg2kWhsxx5FtsBsFajDNd0OQql5d3upRS8fqowTxWrn/lmJSzDiJi3Kpge&#10;OXS3LZxcFfwOa2RcREu5uog1uZfrqoR9uSoY5/3XtGgLRaiGL1UfPsfOtkdxfgAozjTJUw8JfOKi&#10;sW9c2caMLCFbEL9tKiPpcZgJLvIYRAsOTEcm5eB0G49oyZi2Ybhu+x2fZJ6KNm4Xxom3rVXt44ho&#10;sF/IkNL7+c5yu/PuJEfSgs4hkuZmQLHaeqvah1zEiQzfjzhjMd4DhapyDZZI6yAlk6cTaSJUw0kV&#10;Io0aApU2U6qJTNlIiORKdUi5Us/3pQ7IpXpHaUu/RrfsGpBVe+VIT2wZfKlxVB+v6RtfkiKspxjC&#10;LsK04xAvWwvff7JFvrKrSpfl6+P4/Cp7ZbpYP6IZJVsSlyEDZdUfX9zOqj+KlBFwJ8E6TLQazXvi&#10;VRCdsNX1jnNNmunwd1r7IGxklmMzfJvLlDx7qkG+taNEfrSvUv7wyUvyv3z3Dfn2S6fkX37rTfln&#10;39sl/+q+w+Cg/L/u24tMk11eIqqFgIZnFqUZ56IGGXIJCmN/9/JZ+c72K/L1l8/JuYYe+dlbJfK1&#10;7ZflX//0IOQK8b5+ST7//GkV6r/8wZv4fEW+/NIZ2V/ZLUu0LmS2hEh2aYGPzizrY06MhBYoQ4jL&#10;JHg74qgWcEj87/x5fckSN81VG1OujCRZtTzHamatPk4ar/mStHH9Xe+7QuTI1NtOW57V0YuQK9PS&#10;s1d7ZBwllVeKuuR0/aic5u2GjglIcRzpCbJtHNKeuLiN2692yM6SDnkbUe+e0h4UmrplLwpERZiv&#10;hGkd6f4a8rZSShVyVbFiWI6CNKFUtWAK0Vptjy/X2kiqabEycmWbgmZef0iXvZQc0p0vVj969TtH&#10;crJ04k2znmB9obpHcRKY5rMkqo8reqhIWQsVCbWxbyzqY9wBwWZlrhvHl0cennByyZKTR5sP1mNk&#10;/QbxBFuBZRz2W06kFSjtk/K2IUfrED6P3BbOp9hyoAKf423N2h4ff/sB5WrkHpNcqrg/3nqyjv27&#10;BRedZ0vXF3ksT5V39roMzpclx3vBj1J9meaBi4rHP1eqbkihcmiRKlHBRlLVYSRVw49YLyPqIyZW&#10;ch4RYDnO+fj8osrjREUPSs0zECujjCG9Z8sO9K8iIuZnNj6q6IbYzrbKt/dXy3cO1MtZSrdqIO5P&#10;+HTtiJyBbM/WIfOsG8YQIHI5W4u0ywiX0gU1HLLmBJkia1DYlqABhQveh+W9ZhZyjl/v0n1294uR&#10;CeI7Vo+zdqKoaUR+CLH+eG+NfGNHGbZtUFvnrq7AJPjTf2/dctNURGva0QIbcvG+7NIKvtOI8IY8&#10;cKAMokZUC6n+0SOH5P9x327525cvybdfOy9fe+2K8tXXL8tHHjsu+3EM2eiJf59/7rRWK/9X39wh&#10;/813tss//vYbKHRckbbRGSx7RX74ZoncwDb4YrwzcuVsQvWn+dh3lJ0+ngNx8RVpi0vcX9fwKZYk&#10;hRh9pmgtyjZ5UtAmUX+YhtN92EnHCo4tq6Z/79Ur8pk9DfLfPnZOXr7Uoa8JZB/UfHnDGYLxk7UD&#10;Mjo1L68XtcnbJZ2yS3vp6pE9ZV2y53qvnEM6pWCdZFGwpFyBkytfjp8IllFrZbe7pcLolfd0rdFU&#10;XaZcKVaH6zlqVgWblqtJUyWbI1feZ03J1fsui0JytWiZt0IoUF+qiURz8YXqw3Yb2/xM/LdBIsQC&#10;4ISSct7LQkZ2rzAyuGu4fGp9hUm23d+frGPwTpGWWNa02xFLNA9Gn1lkzXt7aruGpZsR6z2SNEa4&#10;vVjtcRlWgZYxE6FQUXgoxbjrfMFhEStlmoZypUhzxdrv5FrXB/pz5MoXglOwzLi0v2EI480rHSqO&#10;U1U9mB/ppsNFwvr8auOwXEdB8eULLdpq9+t76+TbBxBB7q3Ado7LCWSWJ6pdFEv48vTTkOzpOggX&#10;Ue0FvhQdGZ8TqxvW8HN0n1nf4MNMEvQhoxlDZvar1y9i3xBJQ57FzdivJu7ToFQh8vz5qxdkz+VG&#10;qe+dkEXN1Jdkgc+48h5s1OLXNfhxLWutUZDPAiWEKA9ekq+8dka+9OI5+QYk+9fPnZKv4be/9ep5&#10;FetXEcUygv3cC+fk2zvOQ6oH5d/+co/8qx/tgnSPyccePyofefyIfBTjH338mLz/4SPyT776vFys&#10;6pZVmCYtwrvHSc6XrEW2lBulyiGPAfebQtb9xGcbEorURb5rTrhYhs862/J3gjVyWrqB44zlsSZ5&#10;DYL80HYUfI40yLd3V8u3UBh78lyHvHihVQ5U9stJvqABBS4K9gzSRScLU7X9svOaEywj2L0awXbL&#10;0aq+OHIlfOm7EyzyRE+ujFxdtbCjBtEdxWpVwiZVw0l1Ngf2nczWx/aGHidNDh2DKAg4USbSVVS8&#10;uSL14XKKiRXTVN45YrXq6HkUJMch1twq31yxgl5Hfe+YUtczKrU9SaPRdQXri2ErsOjQxitaDHwf&#10;iYpijYnm32zKWgYzyZp3w6S2W/cZkk4EnESyrE72j8t6ZJ2nrcbJlcM7F/LdUt89minMjeCkWpj1&#10;5EqaQVnLmBOrydUTqkWqRJ8VjcadWHmfleOuGphcJimxXsTn8zWgmsNulRf/BqdXpHFgFpHFgMwi&#10;82V1GaNWfs91XoIsKyHGF8+3ybPn2uVriBy/tb8O1EsJooXjfENONTvuTyR7tnYUjCCS5ftdUYCJ&#10;xRoRyZUNqmLBImJnweRCda88+HYJ9jmp7j5b2avDZw9cl4d3X9XtZlTqJLoq8/PLOu5D+XDoizWL&#10;ReCiuDUV/H966YJ8/XXw2gX5/o5LiMgoFLdO/r12sVY++sh++cBDB+WTTx6U77x5UX55oEQ+9dRR&#10;ed+DB+WV81VaXUp5mww3Anyp1c6rK5DkKiJWROD58+VPoyR5LBbmlmUOx4HHgxKdX1jCcUHBgw2/&#10;2Lo6QlsWY34Km+ujLP2q6Vzc94Vgi2K+nP4NyPGPt1fJT0+1yJf31ECq7VKK8/yVPdUyvnhTnj7b&#10;LLtLuzSCVcEiLZ6GYBk98lGpt691ye5riWD3lffI/ooeFDgjweL65HPXlGsFxilXJ1bea3URK+/7&#10;W9TqqoQn8+RKmVrUmsh1Rt8A1A9ZuqgV0kzJVQWrUl3U2wxZMk0Ty5XjKlcXFafFalCwTZAoBZsr&#10;1jF9hLARcOikOi61KGyyYSalynEjFmxWZr5V5MlIoYxchOgixqx5Np8ssRrlJGOZO8UVGAwnWFYD&#10;x7K9A8Gm8c+fjd8LhdaTL8GtlS1LhXrP9Q7IbT6fL1ZyO7nqM+AYlmoXgsMq2HS0mr7HymnFcXVw&#10;co81ESyi10iqJldGrueqEb1CiBfrerGOARXGiZo+OVg5IMfKemQUGTAfzbnaCCk3jckVRI1944uy&#10;HxHGc+db5dHTLYhga+WbEOy3wdd3VSCyGINgGZU4uTrBsmrYCVafifTkqrLNESyiWGSeDd2TUowC&#10;A1tCX9WCg1V5D8n5yh59mYZGcZDCGiK6Be1kwUVmFIkv142IleQuY4++rMnyTbYQZkOmFX0+1SJA&#10;vstTu1fUx2Hcb/A+5/ISe8ASCGFI5rXVMeZdWNH+hlltmpZiGr6K7iT28RtvXJcvQvBzWM56glqN&#10;ll9dcdW4Lop1kSzXv4zjsMQIft5to3X/6KqKIV5Psq6V9SKW5bqcILOkaeNs6cv3vvrfG7oODBfB&#10;CaSxrx1ogqwW5LFzrRBqi/zmZJPsreqVRlwfn3+7St6AQClYcrZuQGkdnZeGwbn4/uve672yV+Xa&#10;KwcgWL1FwqphpLEyXKPlJIpcWSXsCza/SthJlfda2YVjIlS+7QfjuH5bIdb20TmFL3M3iablao2Z&#10;KNctEywwwXLYAOoRnfL5Yp6rzkG27kcggGiVglXJrifYrcKXwZ2gYuK4Seie4HocOVW+KRFmwmUi&#10;std9e7ie9P6RrOO1VVBa6WF6/I5pZ2MkR1Y1773QBNFRmncqWeK677wbuZIpfR60tMVFrXGVsMnV&#10;i1g5TsFStr5cyWVIiS2EKVTec6VUTbBWLXwOMiWXantxHob1ftlFSgzr43r5nOAbV3ukHJnWNUSw&#10;7B+Y3RTuLe2T58+3a+f+FCzl6qiXYxDq8Qq+as7JlcOzdSNyqm5Y78Wy32FmgpRpEsFGklXhsucf&#10;ZJZIs+zh6RL2ge941fvK2K6i2h6V3U1kNOw9yJcjhZI1pFwKVQ/7cN71YDWsSut2LFC+K8wJ5b/9&#10;z8/Kv/zZbvknX3uRrYu0GrVQK2KfVYhzFbnpa6dq5fUzjfLl7SXyvZ3F8tiRSvm7V4rkxbNN0j48&#10;qVX6fME9HxGiYI9Vdsq55n45WNIqlT0TMjnLSJsR7KIsYtsWKd5IsrFsIVk/avXH+ZgRo+ntFxpl&#10;e1GnvH6pG1F5o7ak5vFgxGqCZYSr28+392CGJ061yh+/Ui5PXWhDFNsse8r75JdH6uRk25i+VP9k&#10;DSJYwB65VLAj8xDdrOwq6YRcuxW2+D4AyR6mYBG9Xtc2CWyAxygWQQIKZJVIL5VIQ5UsnPUgPQG2&#10;eq+LH8FxYuWweZBRqx+58tEdinZW31+rgoVoKdDBybkIJ0WK0r1bfF5GINy4kwhKGPKMhRpVAafR&#10;6Viff891YALR8pjXHSsbVkW0MFKlZBG1NveOSl03rlH+d8vVnlC0vUgDrBbWaJaijQQbVxFnZpzr&#10;YBn27VCBQGJZVKEkZKQbASkZ61uPzAgQv8NhWphZAtwYybryfgu47XDDdfH3ExkmyVkPMjUjvb6s&#10;8/FuJLeRE3GNnIxKTLP7s/oIDC5aHg9/HRQeGyZ1DbAlK8R5h6TlatxOss3IFChYSpWP2MSP3kAy&#10;15og2gi2vtTO8zFkFW4RIjulYRiR5rCrFoZML0GqHL+EDMxJdhCChWRrEDVAroTzVOFYzS0uS13/&#10;tN6PLUbkWI7jU4TfYIf7lxpHpAMZ0MnKXtlX2isvXuiQh081yzf2sYq4Vr5zoFa+vw+y3Vul0cAp&#10;bU08hAyUDZ2YgTIjHdJGWu4eLKUKcPxrEIHwmV9t6NQ+hHMxqMJlI8NLtf2RXFGwaOzT+8R6vxAh&#10;4jxEZnKk2ChBN8wVLKt7Oc2XaRYm0iw2LFePeUh9BceUDad+96H98j9+f7tmjOwwPy3UwlBka9ox&#10;/uunquQXu0pVpDwGfEXbZ568IN9566o8c7xWnjpXJf+bTz0t/+VXX5V/+tmn5Z9gyM40fufTT8q/&#10;+ctH5I++9pzcwn7MI8L+7I9eRLSL4xZJltGtSZX3YW2cAj2D8//G5U6cQ6YtFNiQzi7WD2nPVGvY&#10;Rj7z66qYk/3SanF8Po2098zZdnnmfJs8frZVKnpn5QX2F32tS45VdMtZrO9swyjWPaSdUfAtOruu&#10;d8kBiPVgea8cquiTI1X9cqS6F9Eq5Arie67x/dbcqNWqhIk1XuJjLvqoS4T25gQoU4ta+Uo8wudm&#10;tROJSJgWqWq06onVdUBBwWLeOOJly+H1o1qVd0q+Jlw/im3JaOTU0D3iVRcDFiK8Rk1+IydWGW+L&#10;n89cBz/j23xwkvgbETkCMpApVGFITEq+iBREHEp6eh7+OjxU9h7R9LihUua6crF5bZuTdSfoPipO&#10;KJV5x2PryG+AtFGyo8z4mV1PqGn8Z1vj6ZAsXxfFv1sI25hpD6MkaW9Kaof02AfxMBK+gyVXXFC4&#10;OHjxjBiTjlGMWzeH7D/YhtoTDC5CDq1/UzKGizDp1N/6JQbxfHwGz11kfA7P3nnZy3Fsh3s2D0PM&#10;04uSruvo2++tBpLXaHrWPRLEUjrkzmcNWf2sVU/aMAIXIUr7jT3sVGMakdeydhnH514Hxmbdc+WM&#10;LHEOGtmTEiLdS/W9kGefvFXcIS9daJX7jtbJL481yK+OknqMN8kvDldrP8TnIVUFmfE5cB4ZNAsF&#10;es11IOJoh0QhWPfI2LhGrMwY2BirCL/DSOUiou0riMgrm3u1eoxvbmGk5DpesMjJjZsUmMFbZxOU&#10;oz22sh5poRpcB9fti/NOWEQhYH5xRV45Wy1//Pgp+Z9/uR+CxPYtZd1TLQQiXwxZPaxRIiNHCgyi&#10;ZXXy6o01KcUxfPRMtfx/f7JTPvzYMfn9+/bJhx46In/xzHn5w+9sl4/8cLt86bmz8rf37ZR//7lH&#10;5V9/4tfaQtgES9myulmPn0ambKgkiFhbZGdRtxyt7JcrjRRsVEuC8ROVfdIxsSxvl3QzWMc2IqrC&#10;NqIsg3XguGLITkgeOtUiz5yjZFtlf0W/k+HQrNQjXR6vRtpoGMS6kT6wXlbZ7onkehjrPwq5Hqvu&#10;lxM1/SpYthhmpMpHbxxOrnwrD6NWVx3MHsOSR2/SUtX7rLg2KFd2QOHEymE0jmkqSlyLJla9jvmZ&#10;4Po2TLaaL9gykWjjKuaUYLVxFIbZkuUQ4LN1GtGCYc4jOr5gDVzLjVGDJ1+y25KOI6zzCP9zPsxw&#10;XYaZZNj+84u52PfsbMA9BnA7VOpcdySFuwMyi36baOcREYyeSPZyCX7kGC8TrSNnPm/8TrB9dHj7&#10;7+GOG77Hb2Yf38K4c5TdqYSdy3haSoRGjig5vw69z5jHTxs+1huT/9nuS9Tp8tg/Vim1D0rf6JS+&#10;KD/uBQzwPmrPKHsjmpFeCMtIOo6Y1veLkm6MdwGV2iAiXkS9uZEvLmR8Nqz3GdKiD8+jlI3I0eAj&#10;KtcgqGtthA/bjyOqHJPSZh9WFQ9JceMAIrxBvQfrtx5m9bCRriYmeg+W1cTIvC7U9CBdjeq7aGcX&#10;EI0gc2WGy04huG52UUihn6rolKPlfcj8+uTFi+0akbCBE6uHv3ugQb57sE5+dLBefnioTt5ChHKy&#10;ig1Y2JIYw/phiHZEI2KrDk4YQzoek76xBY3CuS8KItfrzfh97A/tyo4LWBhitERMqE6qFJaTbZY0&#10;7bN9l8af17Bq5Sxx3imLkOwLp6vkz588IR/4zRF9ZRnvafpR351CqXHIv3/0hZfkiQt18r/8bJd8&#10;9NHj8oEHDssfPXxMPvzoMfndP/up/MGnfiGfv+8N+YP/+Gv5f3/wu/L/+8tfan/XC9gOCpbHTltS&#10;Y8j7yJUoeO0s7pQ3i9q1U4hiYA3otBFdE4Y4P3zs6mBFj7x0tkV6J5fk/jOtcgvnRl8ejw186Fyb&#10;/NXb1fLsJQj2QofeT73WNikHq/v02eA9Zb1yGemrvm9KjlX2IpKc1WrhQ5jvCAR7jC/ir+XjX/0Q&#10;Kxsz4Zr1xEqpJp1GuIZMFKs9Q6qRqydWolFrJFdfsHyhO1+nx+4XKUf/PqsJdiMk8sVwxvVHnC/Z&#10;hLRoTbat2H4+stfKAjILCdE+GfZsrI8f7ZKcrhLvFD9DdXIm4x7+9/70O8eX8FbgR+xZ328mbp/8&#10;45c+bneCf4wdWedqM2FVSNZ0w+4/pMdvhz8fS49+t4jrYZGjDnEBs8OE+N4tLg6/6tjIqjr2q4qv&#10;Q6rxM68Qrd9Lk8GqUx82BvIla6Ll/Vj/+Ve7F+tEy5bEAxDZgMxABH1j0zkSm4ME2AKZ/SKzuu5c&#10;VY+cwPwvnG+DZDvlW/sg14MN8oNDDfJDDCnXHx2ul5/gc2n3tJxlK2VIlnLlPdiLdUMoICEddiLq&#10;0PuvroqPLzi4AgmbXPkYTtvAhFS0DMrT+8plgQJFZMXbjWmxrq65Dvn5yjkK0fV2lCtaioxDm+bj&#10;S9WH36VFeS+wE4pf7r4sn3rmjPzZM6elFud9YXEJoqGQsiVaCN6j5QvZGcX+F19+Uf7R370gD56s&#10;lg89fER+/9cH5GOQ7B89clQ+fN9e+cCnfyXv++tfyUf/9jH5wF8/KO/7j/fLB//mYfn9v3pARiE0&#10;9tlsUToj6+nZBfk5zuPjxxvlwLVO2V/SIQfA4WvtcvR6l5yA/M4homQ1cefoPCQ4KC9e6pKLKPj9&#10;7Z5q+dxbNVKBa2AC5+Xjr1fLT081yQsokD17oUv2lw9IDQqWTEunUch7o7gP6XZQ35hzsnZYBXgY&#10;3zFqPY7fcI/yDCK6HdT7rEwrTq7uXmvO4zeM+CBXqwo2ubKDf2XI3V+lVDm0KmEnVkc3CpJdkNvw&#10;bCJKJ0snz/SbdYgvVx9/eSNLsIYvWL4Wkn2DuwaTCbpPkWzT3SNmyXdbVgf9G8E65W+MhrfD7+c4&#10;Bwhho2TJpDC50soS3d3gr9OR9dskPZ8ja798bHlfPBuBxzLruJNGZKI8Zya7NHy5g5H1Vp1CpN9+&#10;Y/jTbw9KfBF+1Qr7OmX3hllCvVP4PK1KF1Cufv/DacmqaHFhsGrfOpfwsd6b2PjJWhPniRaC8iWb&#10;yNa1KtaIti55ZIcNnq5jPYw6+PusNncCY6McDZDkYm2PHEXGqp1HYP4XznfJK5c65Rt7a1Ww32Pk&#10;erhZfnSoEXKFYI/UY7xeWhGVnq8ZljMNo8gkIVpIthaRBzNJ3rK4hv3gvabdRR1yqqpLdl9pk7cx&#10;vudqp1xDemcDlp88ckhfRr26tqqStWiV1cR8fIWdSFCIsciw0RSsiZLyMJGaVAthy9i6toLT1T3y&#10;SQj2b56/IP/VV57VV7yx1iBLpGlWV9wjO/z7F194Tv7p99+Uf/zN1+TPnzgr/58fvyWfeOqUPHj4&#10;urxe3CLf33NV/sNHfgiR/ko+/aM35H2f+KV88LMPyfv+6n75wOd+I3/0N4/Iv/+LX+i6WCjhiSdG&#10;5QAA//RJREFUfi9DsKMz83IaYjt4vVsOXeuQg6VdORzC9IPXOyGxWXnuTLO8gOj1VweqtSXvJ589&#10;L78+WC2/Ptwg/+bh8/KvHzsnDx2ulQeP1sv9R+qkDlEmG8+xAdxVCPk4ItnSNqaLfjmDghtbw/KZ&#10;15OQKjlT1ydn2MkJ0j6lWgt0GDVkqreolY0DKRoKFtdVWq5+xGpQqBa5UqykB1E9H8/y36iTFmoh&#10;fLnGy4LxaJglXJIlW76lR9/djAK6PZ2QPKFQmPSrXrdlvWrOh5lgepgPpycZJTPz9LifiSeZeTZZ&#10;kkijYqGIIjFtJvoGn00ga7vvhqxjdDfYcY+lyvPCc+SRfX7fediitx8XITuiz3qnq4+KFBdqWqw+&#10;3cO4iIdxMaMUzejWumEsJNrq9nEVbNJV4mg8NNGyERQjWWtRbFj1ar5o2brY9T18qZ4kkmWvTbPz&#10;S7ptN/n2lShCZMa/hkiWHeIeLO1GtMuq5QF540qHvHKlV753oEG+vrdevoio5a9fL5W/eLFI/uTZ&#10;S/Lhp6/IHz93WT705HlkitPy1pVO2QVpvn2VEVAfIluKuh9DRsS9sgsR0q4rrXKsvFt2sxVpcZfs&#10;Ke6UI6Wtep+Rz3bqs6C8P4jtcYJF5EfBIqylfExg+mgN5uf2O2kyyuUyhaNYg2L2ZbgRKd8pfNaW&#10;f5995oR87sVz8uHnTsu/++UhvcecFqoPo9bplVty7Hqr/O/++nH5P353h3xj+3ldV33/pHz59cvy&#10;73/8tnzwN8fkj8CHf7QT0esv5Pc/eb988jsvyae+87w8u/ey/OT5QxDtr+V//TSi2M88JD/fXazH&#10;i4/0LMyjILO8In/5wkk5VZ7IlVL1YWO4507Xy6vnW+RRiPP+A7WQ1qxcQxr9JQRLmT4Isf4Q4v0l&#10;Clq/wOcdOL/8+/pb5XIKaXDHZawfaaEZ1wVvObx0pUXeLOmSJy+0gmZ55mKLvHSpRV4v6pTzbOTH&#10;bl4RJFRDrHXRvdYmRq5Ab7VAMHwZgC/XwlXCjFT9qNUNVbBsb3EXgvWx19wRW4+JNk2mdEH3qHvZ&#10;CGvH4icUsG/++O3YxhesJyRVZGn898ZmTSO+mNeDQvbHszFhc9xlurd7Nd56mFzWQ6PAjOkka533&#10;BPaNjVliwWXMk39MssgVUzMiyOTYJuOFuN08/nlNn2v/s08z0lJhJnM+F1qOn+Om83dAnnz5Fhp9&#10;aYAnWw+tSsaFYC8A0BIrMooGZCL6tpyolXOaXMm6x3b8x3fYCtmelc0RbTRk1XERJHsFcuXzrbyv&#10;xjfaMPOnuNhfrT0DqUJD5s5GMS+db9ZHRH5zolm+uqtCPru9VP7o2cvykeevykefvyJ/Aj7+QpHy&#10;p+DPwIeevqAva6dgd0OaezE8WzMIufZJ0+AcolVErMhY9yJaehvfP3WiQfZc75e9Je3a4QX/3MvD&#10;WSUa3SeMWgqbRClDVhHbkNMoJevFiZ8ZkXP+QtK0alJ+nyZr/ruFz8kuQWILGG9CYerTL52Vzzx3&#10;SaYXV3Dc8b1WGWOI7V/DPvPv1fON8mMcb75t5h9/9hn5s2fOyqefPiWffPq0/AX46EPsSeqQ/MkT&#10;J+Rjj52Q9z10SN73H++TB145K/su18unvvm8/K+f+qm8/68flQ9+4QnwmHzw80/KR7+/XU7V87nT&#10;VrmJ/Z9l4z8c4//rQ4flSFWP7MN5icVa1iOHr3chbUKuZxrllQst8jJkyOEziGQfPVonz5xrkJVb&#10;N+XpY7XyAAR7/2HI90i9/AwFseWVVe0y8mfHm3R4qLRd6iBEPvry1MVWnOs+eex0gzx7qVVeuNwu&#10;L6IQ9xrk+irSxwWkU3IRafVS45BcahrQluVXkc6LW9k/MeggY1IKCfMZ2Qq+7AN5NqPmJkTbfM42&#10;uddqck2G/diOXgiW74Q1OWbJMwccrzxmSca8gOtkA8c0WdKNX7qur+qbjV62npt/aB7CwnoBtjEz&#10;KQgSn4LSktZHo6TShoPl3m3JUNgLh/k5Eu/tYOZpw0JYpp6LE4gvlML4EvJJIus7JZG+iT9N1nZk&#10;44vwXsg6doUZx3F344WOf3KOKEIM9V4CvgM2TLDvee4novSQotB0kv4u9Zn9ifLl6BthABepSdYf&#10;d9KdzZEuo2JftrwQXETrVR2jRF7Fe5W8R4kh+1V1b6pxrW8rOkYgWhfNJtJF5tIyqo1PmBmdquxF&#10;9NGBaLBNdhe1IkJsl11FHG/TaPFtZGJvgZ2XW2XHxSa9J8vt5SMgFFECIygXXVG8Oy81I1Ntkq/u&#10;rJCv76mWDyBi/dDzRfLR5xC9vnDVyRWR7J+/eFU+gfG/wPBjT13Qzv53I4IlZ6rYmnQC29Aq+4o7&#10;ZB977oFc91/rw+cuyNhFTuVtI9qvLWWztLQsyxQQBEDp8yXoTohOrD6LbBkbtdSlmE2SlKgTdK70&#10;1pNrGn+5e4XbzodKv/PGZfnprms6zr+5lRvy/Jk6+fm+CrkP0eFPdldq933vv3+//M2LF+QjDx+W&#10;v3r2nPzlsxfko48ckU9Asn/65En5k6dOYfys/IeP/1Q+9t3X5MPfeEH+4D89JB/+4hPywOvn5Pc+&#10;/4h88O+ekg9+6Ql5H3j8VJ18/KmT8qVXLsrHv/K4/vYXDl6X33vhom7L0PQcotUpOV/bKweu9Qif&#10;K332XJO8BiG+dokvuW+TZ8/W63LHK3vkufMdMru6JpMLa/LU+VZ54GiT/AqSbUM6Z1pi2+QXL3dh&#10;XxblZN2QvgzhrbJO+d6RBmkanpdnEBGrXIva5WUUxF5HOmDPThcb+p1c2U1mM5/VhlxB0jdx1HUi&#10;5FrRhWtFwfWCfJOP8jCt8Z6tYY/z6L1bYB1QNKGAy0ZO2tkDq2ohO0azKsi5XFmOz63I5PxS/PJ1&#10;Y3JhWSYwHIdsx+cQuWIe9vPtls8X8LiPChdRLJ8WiJ4Q8OFTA45IvhG9kK/RMz6j07rHZmQbMxYf&#10;bSQSEX9GxuNnPoa+IDpNlqgj2pFppokFHcHM3YZZZEkhjS8eX0Q2vhXY720W/v76+3+n+MK6U9Ln&#10;Ku8c8vMWwd9PBJrbwi8fNlBIROuPm2x5cXDoy7cvkmwsW7sGAFses4U4+yNmhMlnV89U9cqpqj45&#10;VTMgJ2t65SQiwFN8jAEi5f3RY3wgv6wLMOJwkcf+0k7ZB8nuQ3S4D5HAXshsz9V2haIlb11pkTeQ&#10;qTE64TN9fL4xX7CuIc4iAqpbENx2RBm/OlQj39lTKZ94qVg+TIkiiv1j4AR7FYItlk++VCKferkI&#10;lMjHnrkijb0ziFY75e0r3XK+pk+OInNlN3d8BRnv7b59pQ3biG3GPAfAfmTqx8o6tPU3+7hdXqFk&#10;k22jFP1HcuIhBMsenfidRbJOaq762BpBcV5+b/K8G3xhrkfWsmxJzHfJ8sXtk8iU/wPE+U9+slcu&#10;tY/Iz/bXyVPHq6V3dFoFxirkv372jHz+lSL5/EuX5W/ApyDYjzx6XP7y+YvyH5+7KH8BMf7ux++T&#10;j/xkp3zwRzvlk7/aLR/92R754hNH5A9+uFM+zCrkr78gv//Fp+Sbb5fJo6fr5Pv7yuTPf7pT/tPj&#10;J+UT26/LP330hPwu1sW/r+wpgjgH5Gj1gL7K7TnI9OULzfp8az3yW1bxvni+GdJt1kdypuZXEc3W&#10;yQgE+++QFihNvvsVX+F8rUkL0n33zCoEB/khEn7hQqM8ea5FHj3bit/pk+cut8kLvP3ATi0g1zeL&#10;u/FbQ3K5cUAf5SlqcnLlW538N+tQrHxrUznEWom0om/ToVwRjPhSZdUy31VM0o/zWK9O+lgc5Ook&#10;G13LGBr6HGuEPY6jn6Pv+KiOPpoHkU5AqnwkUOUL8eYMPdjGgExAsmR4wuuMAnmH5SUct/zDJy1i&#10;Y5sr3Ru51WusWsuDmREyICWVMfmwys2q35gxdw6yCo4SzpZvFjmZeRqcGINRdRtKdg6O59LqkTM9&#10;Q0ibBrbRSLYxtQ93wIaPC/DnzYHHPsYrFN0jWtjSxgBGcp8iC78Khe98TUjudTDtDKCUnfeWDMJp&#10;Me5C8y9AuwgHcKEO8mLFBcBIlWmRx4eFFr9w5GoVXHU970+zNxbe4y9q7NdI9HzdgJyDYAnvW9rw&#10;DFtYIuM7Xc3+fyHcKsgIUcTRChMtJZs0TlHZUrQRJluNZiG2XVfbtOs1vmaNHQxQYOzQQZ+9hIQM&#10;diKAAFJeQCTzzbcrIdlq+dCzl+WjiF4pWMr14y8VQ7Ql8idPX5Zv7r6u3eS9XtIlX9hRgoxuVmqR&#10;ubFqcTci1gPYjv2IUtJoC1YM92G7WX3MZ5MXlynN1ViwLhqlMBOB+bJlf7yUKbfbDZNxypadKthy&#10;WVI0bJ6tRLtcxHYt33D7c4v7iIh9cXUVhZtVmVy8Jf+HnxyQL79WIh9/8oR87rVi+ZuXr8inX7ok&#10;f/XiFfkEItHf++Sv5SO/2Csfvm+PfPinu+QjvzogH/nZW/LZZ07J17YXyft/tlv+8Oe75OmzjVLU&#10;Pg5hNsr78fnjv94rPzhQLT/YXyXfO1CBYYX88HCV/BePXpRSXGNtw4vy8pV22YFC2vaiDnm1qFte&#10;j6pwX4MIX8Dw4VONiE9vyU2I9AyizP/+qatytX0CguQjOasoIazJcUSixe1j2jhpFwpXr0Ogr5b0&#10;yDVEmK8gDTJdEzZ6YsTKvoovaledLmKlWIlFribX8s4x1/kErh3DtTZ2fRJTrIZ7pCeJXJMuE+ew&#10;nxDaJKSFa9+/nu06N5gP6CM40WM8/vOxbBFv9105zxCZJlH+ERGva5KdUxhu2cyGTyC7gF+YbVba&#10;9zFb++OJrRdi+kZJrpSNtJizIgVi0bLKWCVMGbvnIkmmKNbBF+8dgYyXVZS+qJQC896OrG27YzyJ&#10;3RnZtQtWyEm/YzUH77yY6PzzdTv883yvMN3xfoh2/oALgdU2FCbTITP7bj4Xq7jt5e9bbQsx4fOF&#10;4v5xyGkxHBWIXC0Eh8TJlv3y8nlDltzJ5YYhuYTIQR+vgVzZjzCfY1XZIpo9jYjwJERrsuXjFMcR&#10;1R4r60V06u6jHYBwKVqlBGJT2vV+566idjlV0SUzc4v6zOkNRIqsLk5XGS9x2tqKlLYOaVXhb45W&#10;IwJukHN1WH95t/wAkdG3d16T7++pkB/tKZOfYPhTsrtcfr67VH68p1S6xxc0oj7HHqZqkZnW9unw&#10;Qh2HDn2Ol/eL9Z5xn95PaxuchPRFliBK9iAUbxOky+3ln92vNfiZjaQoY5uf47pfGM4jonDrcKKj&#10;fN2jPsk63hn4uw7dXsBtZKGAf1967bJ88Y1ieeVMjbwKMb4GXj3bIC+cr5f7nzoiD7xwQh7bXSyP&#10;7SqWh968pOMvHCyVR/dcAyXyyK6r8sAbl3Bse6UfkVFF+7AcKmmRZw6WQWaQWB17/BrEOWBXl31I&#10;LyiAoWBDOdx38Lr8/HC5/PRQhfzkMM4rxn+A8e8fLAeV8uV9lfIhbN/vP3VWO6jg3//02Bn58EvX&#10;5J8+cVo++na1vFCFtFfTIQ8ea5Q2XEPsqILPuB5FGi5Hej+DtH0WBcpzOPd2z5X3Wy/zfisEa3Kl&#10;WLVamHLtoFhdtXBl96STK2Srb9KJotakd6fkWVk/ck36JUb+EUWtVkj2hZgjVKXwIzq3I33P1fIZ&#10;f1znjaQdg2npzi5yvsOQIrbhtrhXHAKTx3AB7CSh4RMYFUQitgPhidlE7MYp2yiE3oCEjfgGcpRh&#10;xxk4xYDMUYeMkAmFkQYZJzsjp6gZrZm0ddwjU2rrYevishEqLQ4BfzsuJESRO7Hf121Q+F0ku3iZ&#10;BBWdJ0EVxx2JjvM6ko4Z+Nl13ODwZcbjbCTTeS6skRAb4JCc76NzmHdesR6e9xie/wjWgPB7Nw8Y&#10;K0Tuckq0PreO5DO/68EyJL2Nlo4sYvYjZJ4Lv+WwE+6EtECyTcgc+N5T11DJ4Cvb3CvjKFy2/qVs&#10;LyJDZHUrn020CECFy8cdkInxXuypcifbI1qN3KOytciWkeKB4nbZzWcdIdo2ZDo3IBz6ygRrkuW9&#10;T0ZVSzdvyMGyDpmeX5PfnKiTx0+1ytferpJvICP9DqJajWx3V4Fq+d7uGvl+TLkcRyb+ly8WyxH2&#10;CHWxS/eBUTozdvY9fFkZkCJkuOzcX+G+Y7/7Ucpnpxevna7RDomdkCjaG7LA6t9l93lplUJ1WT3b&#10;7PLW5i1G5dh+RufcP/aMxMZGrAJnJwuUKse5zkS07xwWmTNi5qbrozvYJv59FtHqX28vk6dPNsmL&#10;55qV58ETiDS/9/ABeWT3dXkAhZcHd5fJr94okgd3lcmeohb5hY5fk4dR0Lkfw0uNY9I1vqivEDyL&#10;4/7EoTI5WjMsRa1jUt0zpeeAzyxTuKcwzyDkyta79UibT19ol18dr5MfH6mVHx+tlx8dbcCwTn50&#10;vFn+6M1S+ciOSvkghnuq+vXlC184WSt/sL1cvnqsXv7ucJO8VtItL1ztxDlclsr+aTnFZ6PxO+yW&#10;sALR5wWc97MoSF1A5Moq4UtI85cBq4WLo+i1pNUJViPXSK5OsE6y7N2JHVDEkSvlit8ysfqCNblq&#10;X8QYtiG/Yq1VWq4mVuv034TGe7MbagiVwSjWaQ2pxrHuBH7mvViDn++ebTbim7wQcXd03DkP1/dj&#10;PiZen9xo2EXE6QzaMOFm4WeicWYaC8Zhgkpj3/H5SJN2LGyVt5uu6HxYH7F1Yr4efua80frWg/Ma&#10;+tnbXn/7Sda+ptF5Oc75eZxQkMl6nIXzpqcleIIy2UX0Q1QJ/rnaODzP7zT83eT+BxscJMfGP8ZW&#10;gLNo3SJbk6wf2bILQW0tzFK71zKYLYWLkAmxRbB1IqGyRUTAR2mUmt5Itv16r5ayZWR7vKIbUW03&#10;ZNut92sp2T1FHXK0rE179mpFlDipUawTLIexXDlE1LdyA5k/74ViGveBfy+fb1HJUq7f2lWtfBtS&#10;/S5E+32I9od7auQ7b5XJcxdb5DOvl8nnXi+W+w5Xy5FrXXIlitStpyAWJAj3V192APSRJMBj14tC&#10;2i92lsj3Xy+Rl043yH0QzM92l8i3X7goX3rhinz15SL52islytdfvipffeGyfH37NfnMq+XyEqI+&#10;/i3fomjdPlHGTrIJWh0eyZfS87/bDGydJnWHa8XNx5FWV1elD3nbV9+slH04f89faJWXLjbLc6ca&#10;5cnDVfK9Rw7Jo8cb5MG91+WhfWXyAAT6wP5y+TVEW9o9Kg/uq5AHD1bLwwcqEPU2IK30STvS4pWm&#10;cTkPYb15qU1rSIpwjNkndRGO7ZVmyLV5VEraBoWPiuirAyErdijx6pUO2VHSIzuKu+T14g55BcOn&#10;L3fKp964Jn/+VoX82c4q+dOd1fInb1TKf/9SqVxAvnata1JfzLCMfZrEMWbAVNQyKkNzS7KrjG/J&#10;QXTaOijnGin1fgz75UJjn1yCTNuGkc9NzCFSZdoYzK0WNrl2uAZNldhGRrCuWjjdw5NrzKQNmaKo&#10;tRnbZt0ntkCsfEVdB/KbbLm6SJUytAjU5Eh8cbLh0/g8GzktKZNsCBXDzwm592Bzp/uffSZmF2PY&#10;89rt2JY1MY3d+DV8Q2fJ2SSc1Gs7NirggXEOWRVo1dEWDWeTFlAaP3PdbLJ+b6Nk7UthfAFy2Wyx&#10;5ZNU6bvjaMPc+XxRZZ2Xe8fuX9z5fYw7wbbf9sX2T4+dStfEm5xDCkpFiwKTq1JOotoWlL7ds69j&#10;WiUWv4Q96miCsiX2rKt1JMGoVquRNaLtU8merOiVYoi4aWBS2vA7l+p65XBpByLbTne/Fhws7ZSD&#10;iGTL24ZlbmFZM/uczt8jyWaxtrIqBxEhn6nulS+/USLf21Uj395TKz/YVys/2lcjP95fKy9daJPP&#10;sJHOm2XyhZ1l8sW3yuULiM5YredEGr09CPi9VrEnK4OvlCxFxMUOUUogjTcgzMsN4/LjN0vk/rdL&#10;kblOyPYTjbLjXL1sP1Ylb5yuk70lmO9yqz6O8RSk9L77j8u//eab8tylJtmHAobcXJE1vu2G0S/E&#10;Z/ebVYSUbyRAlZ9+l4jSsGV8ON2i46SK2hdqLnYs+fcYotWnzrbKk6eb5BgKR8fLe+WBHRflB0+f&#10;l2fOtEKudRBuh7x8oUseOVItjx/E59P18tjRavnNkUpMq5EHIdwSRKAlTf0Yjsmh673yKL4vgtCu&#10;QaY8jvq+4YjitklhF6fVvWwLMK2vK6yFwPj+UVa7vo3ld17vkd3X+1WQPzvZLD852SI/QRT7oxPN&#10;8oNT7fK3hxrlT3Hu/4dni+WTBxHlnmuXH59oklbkq3sr+qWid1LKeiblTayjCXnLyVqkURQWz0Oi&#10;l3FuL7cMyRVQhGjVKEW6L2ZBs3VIOkempQ/XWH3fDK4F3mtF9I1tq+pi5OoaNKXvszqpumdlmwHF&#10;qs/K4roj7ZAsX65u90VVrOoQuASOMbH6MvVxYoUEIcfphZU8KM2s6WS97zbKzHw227Im+kzP4ccj&#10;pmZhd49MGc9gR6exw4CyTQvYj4J9XFV0JN7oIPvVz35GbZlnkoEmEqGMbLgeWcLLImvZO8fuVyfb&#10;55NbmMiXXvozyT8ud4df4Elj88S3AliyxPR0wSmfZczHC2RZ+1t1ZJ/3LPy0sl6ayUK3m9vr7aNP&#10;+piacE22Lqqdk7ijfoiWHfLr87AorZfzEZ1ItppBIiNiv8QlGGcHE7xvyTfTsOMLCroE0zSarUWU&#10;oI2j+AYdZGhVrgr5NCKjU4xsId8TkONxRLTsDu9kRQ+O34JGr2s3EMmyejXK/K26OI27b+lEw/eG&#10;yo1VuYJM+4d7K+WnyPx/frBWzjWMyhd2VMiXEeV+FdHu1xHdfhNR7lferkCGN4/9QWECsKtI19HG&#10;qO67PaLEjgaq2icU97KAMRlfWJO3ztfLoattKqEdbOl6ogHHYVTevIICw/U+eZvP2oIrKJQ8fKAK&#10;EqqTBw6Wy+NH6lEoaNeqZffmGrcv1hiKsjUoRv0OEuZx8UVqmCizvnMk606IagggYD6GxCrLp8+1&#10;QvwDcqJ6UN4+1yjP7iqV10/Wy9GqAXnmZIO8dqVLGxi9crlLnjnVBNG2SS2Ewpfhl7PlefM4pNyv&#10;z4PysZMSiOuhozXyxIk6fb7aPdrljqtLW3yB+YSMQhaM/LQTh4FZfcNNXd+strrlq+QOVSLqRHo5&#10;gsLbobohefhsu9x/rkN+da5Nfnm2Q36Bzz8/2yW/ON8hb5b1yfNXXTQ6PLuiUeos0sjs0pocaxyS&#10;U42j2snIBUTRjKgvYD4K9kok1auIVolFrfouWI1cXfTqIlcOXdrg9TKMKI+3YOp6EL0ygsU10MS+&#10;vrUjCifVVghaX0+HcXZAQcF2ogCs+UsUubL611UDO7Fa1GpCZaDnWv4mkWim+BZXY2YXtpK1hMWV&#10;mG18aXEmi7ZA/so2KuFc+eJgRMSRL6ZbZlooI2WG7Wf6BjNLfzyLtIxcxppkrr7kCskvLbZcGDUl&#10;615veKe4Nz7k77fh5sn+zu6Xu2Pni68QrqSopcUMxoh3nrYSSxsbIXN5G4+2WW9jpFoBWoFB0fPo&#10;0gSj3Lx7uJBtFzID7SCfJXVkhJ2Dkxrh8HEaZlYVrYOQ7CCivmHt8tB1NuGEyz59Lbq1voj1fbAg&#10;bo2s92t7IdoeiLVb5coXrl+o6UWGz2pi94iIyYf4Ua2PSYN9B7PTigWIi3I+ht/56ZEmOV4/Kl/f&#10;WyPf4qvt+Jo78AM+53mgXn56uEn2QIZ8v6++zi56GYD1XVyLCCUXFD66x6QeUQvfeXoL1mPVIV/t&#10;t+tCk76JZQ8kxLeRvHK2SZ8FfuRIgzxyrB4RbZc8B4k9erxFDmKfeatzUQsIruEU7z8n++T2a1W7&#10;NMQ0VpFTpHmiLAyrSV3DMX7OXY5dPvJ32MHEhaYx2XV9UL7xZrFsv9QOSQ7h2PEF9u7VfxeaRmX7&#10;xRbZWdIjL13qQgGiXRogjteKemTntT6kGb6oGwUyHJ8KHAt2H/jiuRZ54FCNVp1W4bhqN5V8njoa&#10;J2UQLqXSPDSXRHtD7r2pLgKclSGk+X0VfEn6sDx1qVuevtwjT2IbHr3YLU/g80EUnh473y4Pne+U&#10;vZDwHhTaihB1DiNfbsDy4wvLfB2SXESh8EgdH/OZzIlUKVaDYi2GVInJ1T2Kg8IArgP/OVei910h&#10;VXah2IAIuZ6P4OA4NPVOCHtEGoUA+3Ht8a1S7n6r64/YGGSeFclVq4aRL1nkmh+pJlW7WVLlNTkT&#10;OSyHlN/86fPLyXAz2eaXEBeQwA2+0UG77kqRs5EGNnI9CZt4OaRsc+XLcccEGMfBLZR5Esv0k8ZZ&#10;0X1gZJZ+FLxR0mIzsubdKrSkFuPvl40XxhehkXXcNoJ/3H2R3QsTOJ8TKFTx3E7gfDvcuU7jpwN/&#10;Wvqzj/+drhtpy/99f/8MO0YUb1K9nFt4YsMpfSQtim7bkDHUI/OgTOq1EYfLGBmJ8NVvjGoZucR9&#10;FUO2fNuO9eykPTpFVcnae1NclcwO//tAbuMoNoyibC9j/hlkGhSENnqieBjBgvWqi/mmlCWIiFWr&#10;ixQSru9RXH9PIbP/4YEG+fHhOgi1Qe476vjl8Sb51bFG+fUxdkxQr8eglg1VACMq/34aexJidMIM&#10;lI1WdFrPuPZI1ozvGPkeKO2V2t4ZiLRD3rjELvpcL0L1g3MaxT1xslkePtYgDx9vhtS7ohe4u4ZN&#10;3H7bN5NfAqc7WOWbyNJVAWfhlkuqhylqWx9/ly9X6JxYlB9B/k+cbZOi9hmp6WHhga9hm0bUPiXn&#10;IS++tP5CwwjENK/PPLOR0q6yEdlTPiB7wf7KYTlchSgQ52weYfGb0aMzV9rYKn1cG/3UQz68P+n6&#10;8p1G1IvIj5KBAPn2JHaIr53iD/H51XlEeu7xFcqWHS/w7UgvF/fIU5e75UlE0S+V9MoL+PxsUa88&#10;U9wnzxV1yHFEtocg4WZElHxZOSV/EzuKXYW8luUE9mEM+TJ7WKqNqOmFJDHk+16vQagliLyLIdWS&#10;SKyUajmjVaR711oY6R/nm2iDJl4b2DdWC6erhluGphTXhSL3D4LFtnWPz8rE/Kp28OAKwLgmsX0m&#10;1vT91Uls8+0iVco1EWe29PLwvLek7gP6eU2vnbsC6Y1sYyu5rESpfYxGQ74w2TVjT1r2mZTZ2o+t&#10;B7mh+eLFDkehOUXri3djUS8zY2bOLoP2M86szDMtmhicuNEJlIgAG2Q5EeeSNc0weQ+rDJEIcDHa&#10;+jJ/7w5J78dGSB8H//NGie+rmwCZiHOOvy8zf3ouU7Ou0LQZpNODTctKK+vi7x/I2n/ijqcr3PAN&#10;GiZbFrKspkPv3YJGZBzs1LxRBQPhMsNkRgkoIt7H1GpUq/bTakDXraJ1qWj3ba37xCv6AH8S3fL5&#10;w7OebPnYTxUiZD4byOtyFcJhFEYBER2HKKzvYkMbQGHIa3aBEsJwBaHwp18vlV8fbZb7jzbJ/ZDp&#10;gxDcQ6cQWZ5ukd+capFHT7fKk2fb5ckzbRr1NCBC5X5zn5v6EE0BvtLPXvHXClyjsGmdpw3LMOJn&#10;47+yjkk5WtGnx5Kv2HsS637hfCsiujZ5IYd2uf9IrZxFdKjdQyKaXcO22r64+64uX2LVMHHV5Ot1&#10;UOHyJoN5FWXMZRipriJPu3VjDcd9SM7Wj8vV5hFp6J+L9nFWq2ddRwgziMbmtAr3IqLbHqSTC5Bt&#10;5/iiHEI0ebh6WI5X9cqxqiE5UDWgBRueo32l3XICUSIbI7IVrXaGjyFbpttrERsQ3U1iO9lorHNs&#10;Ufvo9TvD1z57R3EO8PvVPWwMNC9vQKhvlA3Im9cHZAeGOzB88doAxNonOyD5s00jcrJxGEJz1a/t&#10;+P155NesAWFfv8VIi7P4zE4qGoE1PCoE35BDiVKulYhQTazVkCmpYWEBhYTk+VbXoElbCWu1sOun&#10;2Dr91wIEO7/AvnSMLGA/XWQeBxpI52zNSznOwiHWG9MEou/JRQjWk6kvVV+sheTpC9N8xuticQ3p&#10;g75LQff5cJpeg1G63AjbsiZmYQk8jW4kEm5avIQ7ZTuaK14X8Zpsffn6mWk6Q83N2F11MzP/rIwz&#10;B7snPMXWaNmwSiJrehajWA/XpXjS8/F/3/9s4+l51sNJgkOToE8kuRS5xyof/7huFDsf6XOUhX9u&#10;N0I6PWwGLNlaVZKP37IwLWCeFxak/NoMi27ZsIz3kfjGEGYazDRNuBblmWxdow8n2lzZOqzxECNc&#10;J1sTLV9vZ++OjSLcuj59LndofA6ZgxOOVhFHgiWMUPzr1RcuX6vGvy/sLJU/eKVUHjvbIk+c6pDH&#10;INEnEbE9fZ4v4wYQ3fMXOkGHvHixTV661Ck7LrVoq+yWAUfbIDLHqBGYwerkVkRcccOxsQWtKuX4&#10;6DRfID8tb1ztll1XO6RpcFFev9Asr1zsAO2OS93y/BnXEX1j1yi2PT8T08gdQ79gkXyfu++3g513&#10;MDLmW4uutOGcQWA9yPDHkWYohbbhBURaC4gAGVHOI3pa1X2v6JiQ6+0TcqVlQt8X3IJo/CyixaOI&#10;Ft8q68P4iD5+c7p2FBKa1Oixnw02USiPBaPMSifEx3TVi8J6N+jFfA4bx3BsSRog+joUWup47LGN&#10;+yoHZX/NiOxFpLy3ekR2V47IW1Ujcrx2RC61jcul5jEZxbVEOfN+7k2aFf9Tlp1Iw5NLN6UZv9+K&#10;3+/HdrFxUfOwiywTonulHtxuHULazRBkLQoIFKzKtR+FTMDI1cTMyFXfucyoFUPuM9dB6fuFCD4y&#10;xBeka76K6y8vcmVrYO15aUlmMFRJwjMavGE//Wh1CedWe+bypLqIglRanHcjyrtlG+9LJLiSIe/5&#10;cMiL1IZZpWSfWLjY+Nj4OBh8Ho748s2UboTeHGYpJZVZaobpZeB+xm/CSEskgd85IWmV5aaAUpWy&#10;oLjfyRffZuDvayHSx8SmFSLr+N4NsRhxznjeHC7xZxFfELxAFMyfQVba2BBR4c0nvc1+1ZITLtKH&#10;NsHPFS0vdha8rCqfsqU0mGF0sCSOob5FBDQis6FsrTcovsghli0iW3vRvomW+NXJJS18QQAj3EGN&#10;chP4eUjv57YgE2NjMb4bVqv8omjWsOvXJEQoYUaFjZDB1/fXylsQ3fMXu+XFK53y8uVuefVKt7wG&#10;Xi/qlu1gR3GP7MA8FOLO4l7ZVeruLXYg029FJq8vRUB0xGPA/SP97PwDx6YP85B+FkYwbQDC7YZs&#10;2dEHe/vqQ0bObvs6sC3s7YtVoHuKu2THlR5EuCxYjMqlRhwjHBO/E4uc/YnyGn+4UXgceIyQNeE4&#10;8Z7xLUgBmT6k0o7zyUZeFB/v83UxwhqFgEaXXaQFOkcWUWhiteiMXGufkgo2AmoaluttE9j2Ycht&#10;VNhRfT/SzeDUvGu0g6isD8eDEuF3bDw3izxwYGJZxTsIwfgMTC6BZX0shxLkNlH2LRB9D47tCcj8&#10;ZOOEHMexMq50YHs6ITxEl6xu7UJaReLQAgQF24ZtH51f1WphNi7S6FhFl9A9MiWDyLd6UJjSKmvv&#10;O4Md9TtwnFK0Y53+vWN7ow6hVNNy7cIyfUgz1vaD15rJ1QRrBWL/etWoNYpY5xH9O5fwNYosMOGa&#10;ACw8+WKli7LSQxbJ9cRxH9aeJMONAsG6KpeNwh3ggvajfBg7ub+Rj4nXR2XrCVfv90bSzY52czPN&#10;dIapmWYkjkKyMbKk5ctso9/7+PPeKbbd62H7l97nDYFE6Y6bG87gQrNjaMfTZ4bDSIK+7O5Jemlw&#10;QczxPGNo53yz4e/YkGTtK+FxMNEmsuVwJRYtYVW+3l5gxMEMApkfM2NmmCzVM0Ox6jBW/zX1EYp3&#10;Wu+5ZVUjs9qRLUkp2wq2KI2IJdzB6Q793DYqbf3jMoVtbEJGz78kQ8jFl9ItXHM3IZWTVQPaj/Kr&#10;V/tk+9VeiJRAoBDp25AoYSOnPaV9sq9sAHDYJ/vL+uVQOYbXejRj1qpT7FM/ZJBIwY0TtiBno5Vp&#10;ZIZ8RaAPq4+Z0bOxob5CECLpg0DGZ1Yg4zkUONjgZlIWEJX6+2D5iT9+J1iwkGYWmXQvRNrB7Rld&#10;ctF3BKNIN8R3kFsXxlnFWd/PBkMrUt41I4MQweDUioxBTnHhLBLEKPYpZhbzYNo00hijNXu+k2ij&#10;HkzjsH8CEsa2dOH3OOR2GaNza3K2aVwuto7L+dYpOY9otQrbwvunvJ4YEbMje0qVBTBk1tKCYzuK&#10;beWbgtqHp6Lo2GHvYE3TC9j2YBiROwtP2g5B53fRNl8pl8yP8xrRhc/Ja+eWdB9cNbWJ1cmY87C2&#10;I6kVzI1a+bhNllx5vcYF9Oj6JoxU+SgXJUsszZhvknSQm6Y0kFSv5UrRHJfgCq93wzaz/u1wP3K7&#10;H3LzUL5+NU868s2RrQ8OlD6vFomX0tWWkAz7gWWWMbiAraogixzRRKTldadkrfNOSG9Xelvtcx6U&#10;HRKZRX4zKr/kGOTgHaN5fDb86bfDEq8mYI+c6Tgn2iAgxn22glMhtLcfIzrnhA0MtGHOvcBaE6xH&#10;C20YEn+b432Mjkdc8AB2IdvFnQiXGWdStc9u1JjpMNO1TisoWgci2wHei3SidbJFZAshNUCy9T28&#10;b8txh46zehkRr/vevcZQ+0OGkOsQlWjjKsJHNiBWdorBc8FW7/M4hjdxvdm1SWnY9WgSuYlrjtfk&#10;1PwaMrhFiLZfW8ruhTgPlA/IocpBOVQxIIcrBuVoFdD7iqB6UE5UDcne6z0a0fIF769AzrW9EyrK&#10;IYiF/UEPcxg9lqWPaKEgMomMkl1YxlEtMmY3Hg2RCfcjWhqCFCZZI0RBTUO0EBELrWwTwEY53A/N&#10;Q6JMMc4co/1LT89CjweGdjx8kLnpo1kU2/TiDW1f0TdO0WH7x5a0ULCMYzuA7WQDITZ+owymUejn&#10;9cqCGNMPCwiMHlkLwg739fYD8gtt9Yp9433w6QXkIUh300xrGGpvQtOUM44fcGIygS1q9bFWIWN7&#10;+HkUv3e1Y0qKO6ekHOmibnBO38fKfRjGNnE72GrrFqJXDPRl+3yrDPeLffvyiYKBqEBEwbLXJEbV&#10;2nsSCpBGP87DANJ4DpMLMoZ9YXeAnEcfo9RxRuJcrwfOZxr+DnulYk0H30bjbsmh8BpJla+Z0475&#10;eUw9seo9VuyXFfqTqNVd37xlYljE6rvGTwcMCDWqR4JIfGa4tOaT78EkSt4oGxZsmlzDk/wN9HfA&#10;EnShauYc6UYHyqqW0/d2rdEC0Q7FLdMsgJ6gDLIEZ/jz3TVMHB5p+d0t8znki8/Hb+jh4x/PQtix&#10;j2scFAosIjpPrI7xC0obbTSQxk8D9wqFze1KuBkL10ePEy5aV1PCgksiWl+2SWTr7ofznr6+9QMZ&#10;s5bwkZkxGrMXFyTCNVwXjRzvGEr6SNbWozr07mtS0ANJr1JpWpGpsjexFVxPjJwYudg1lnUd+jJh&#10;JML7h9fbJyHPATlZOwKG9NGP03UjcqZuVM7VDetwX2kvJDwoO6/1Yzgk+8t7teFSWdsU1jEhU4z+&#10;sO9+pGZRCQXCjJwZqsHnvQdjkOFi2hQy7SlI1cFanWUUBtcEeVlenuNI9olDPwPNwj8Oadw6bskE&#10;zjsfyetBBNuLAgiFM4Nt4ONAaioIi9cY0/zCCq45pCetgYkyfUZPTBMqzpy0s6KFvjmM27wKri1+&#10;x2pOSoWSGpxahYBWMGT0jyEYQMHFCYzDJb0Hy/fRto7yHvEMtsPdi2SanFpcjo8R70X2YXn+1iRk&#10;z8d/4mgR6YVQ7pSyRtBalY15OA3zWEStn6NpbtzNM8LlIFm2AOZ9XtfZPr+jgKPfwPnkshzys66T&#10;68D3LID4x4lSZdTqTyPWiCk+bszvonyN164Ta5LXMA9Je4VpwNI/C5k830xDuWlq67hrwd6OwtIl&#10;/M6qmF2EmyXedKZpB1IzdM34mZHmCjiWCMZNPGlBvdNYoigEX/ycNd2XXRbLJNr/9PHIQnvEiSgk&#10;wSwozfS52Cjpc/pOwteqEe4Dt8VaDvql3liyID5nuJitkOQL15ftBBhD5sHMmFWlTia8F8kMOhlP&#10;IjeHX0Vn3ThyPP6en5GBstGNguhYgbRzqlrxmY8RzS8jo0YGxf6lGfLlXmeOWyoSyAJ/bMXKKKyR&#10;nRf0zkhV14xcbhqVopZxKYI0T0K0x2rYaGZUDlSMyFGMnwRXMI/rY5Y9CyGS5rB7BtH3KCQPmWpE&#10;wkZjrpaF0rdnsC1zZ+aqGbAOWWDBcVVwjGOWVUqFogXbJ8s00wX4ZHqy/1mfbyHvwenXx68YXfGR&#10;tzkUGJBUcMBWvd90+RBb4jK9JNfQrZy0QzSdIP1oi1YM/QJcGha4KWRGvBo5Qz6j2P+RWbKmw2Ec&#10;16GZNR1OLtxQwXahQMcIj4JmRLyKfef6bqIQsIzf4nQuy0ZwrHVxkosi6Q0QV9PaZ5wPw58v/l7n&#10;dcus8OBhO3jtJetxVb82v0b+2Hdr+UvSn1kAcdNdISF97Eyulj/517xfuOJ51iHPOfDT0TvFlgk2&#10;i/WiXQvdb9xYg2wT8foHj/iZt2EHOhFvJBRPRllkRXQ27g/z5kFCprz5rFQ8zft+o7jtTHfb5iSg&#10;Ioj2az04X9YxuVvSx3sz8QtTMciolKgTAb0oou84bqQ/58PvsRzGfbK2g/j7rMeaGaGHyTaujUjJ&#10;1mD0EEduyNBs3I/oKJksrPGUNqBCBp/AiMbubUbVcRgmOIkb41PzGm3x9/iqu/zrTqR3kgWDVX18&#10;ZgaZFGVO+fOeYuPAvNQgMtI+ZHumNao93zQhl5tdo6OGgTltzcqGUsrQvDRFNOMzG+Cwp6Ax7isy&#10;dzZC4TaO4fes2jQNRWqRCY+tZaSU3ALG76Y6bmMIfsP9rvtNd/0wrbAw5iIcB6NXfQcvMnNem3Z9&#10;6HUH+Flft8drcA2ii9INLm1dZhHXtg4NrIPySOPEckNFq9LCcRubX1NGAYVKwbKq2T2+ApHit7Ap&#10;SPNu23VZVk3j2FImifyQTjE/0+5GMdFxnGncxhP4+UYe09hGY0a5qUzpd3a8PVl615tPEp3ezJvu&#10;vkNeG+V/PB/+9U5cpJqQe/7fWd5RwWbhSqD5wnXT2WLLZaDMYP0MMo1lllkwAkuE5Mvs3tAqU2/d&#10;9nCxfVa8xEDuJRo0svZ/K4hF542vISMxqXHcPvsJ+m5BclAwes/o9q1Dzr7yuGLI8+Oqk5MLnLhI&#10;BNOQ0fhY2wBGI3ZrwcTLSMKHcnO4+3Y+vnhcQxkb8t4kJDWNDBfRYSLtSOicBlFznCLjfum9dpBz&#10;neEa4q0URjyMwFnTwSpuRssUIRtvsWtHNtpqhXCb+iFTSLehny0/FxA58TETdnywEOGeY3S4Frak&#10;C5E1n7HkfVTdtmhbJ7DfFCqfYSQ8Pq6RWzaamUJUOfuwCbBAzHvW7tlId25ZuHJp3YkKs0Xz4zuk&#10;bXY5CRfEaYXphCK254zJ4sqqXpe8PuJ0g+VsPJGEE2qOZCLY4xbFxe2bQoGDVewUG5db1N+AnPmZ&#10;82MaG+isoFQ6xfnweQrfcVt4/ik0J0Gkheg3TeSx0LGM/52C45KGkbt9b8vPedPWhfMBriORo3eM&#10;svDySh/N+7B//jXsw4KOy0Nyz/lvm9+6YPOxDDdLvjyA9n2UifKge1iiT+ML6p0iazs2g/T++p9t&#10;Wnq6vv4MmYLhjuGd4Y69f07sHKXxz9ndkrXerPSyDlwPMiKuD7vsSF2YxI7X7XCtFHFuMbTqZ81s&#10;+RmZAwtclpGYlDVjZcYUwQxyLoqILXpjFS9be1uLbz9aKCxsdz9Y779ptTVhQxdEMNgnRlI4BFpl&#10;Z9EgW7Cq9KZYGHDPr6vUbNswrtuD7WIkqW0HsA+MSKYYmWRFKVFGTiFwnBnr2PS8frZ7e0OIxl31&#10;8JoOuW4Tiz+unyEYwiiY74fNO6f3AJIPMms7jw7//PrzMl1Qrjzf/jzxeUeisnHWGvBVd+6cu+1n&#10;1EjpTfP4Yb8YoebC44bvFzEv0ePL5W5qtDpL0eI8c/0mGfu9JR1GUTLgm3IwkBkcrxlsA88lhe2n&#10;xUywkpis7z2yCp06DWneyJ0/+axtM/S6iQIMHMdC5yB9bebD65jn0uGfs3cj70LBZmGZvJ8BG8x4&#10;LeOnPJKI1yIv/wS+m4jl52+zN9QqTx031osW/eezOI87djbuyDp+mwt+0jtv7x78bbTjuB42X9ZF&#10;np7un1NmgBxq5oFxwgxQIyFM8zMpn7gRGTI7Hxf5GPyMDJQiS+M9ykZpuV6LXLrg/jMdMUNioxpm&#10;3JQiIzpG4qwGtVoZRvO6/cwIdTqiX/wmM0pm3Ix8LPqJIxrbrmU+GnFTJlitqRLmPcFVvbc4zmrP&#10;OSzLZcA8ZB2LFeuzzJj4n9mwyAoIdwvfn8uI0p0D7BOuBRUk4L7qOQQ8r/xMeB557vzznIUeK55j&#10;bCcLWf5+UHLcP0bLKrx1iWSFdVBC2pFItG2FYJ7AY5M0OMytLXNSxjCG+5V8F8N95X5EmMg3ivud&#10;7O+Y7rK2nXAf9XrDecjNyyy/c3navZ7/3ybvEcFmwROxnjT4nZ2wZD49oTzBPPEefC/lTXADCVw/&#10;F5hvPWwZkiu15PeTbUrg/mRNx/+bjNsmd/xMhu9OIb47SY5Z9vF1ZGUmPpaJFyKr9sNlfBmZoycO&#10;hy9tvnXGLc/t54Zz3CJURtb8zIyQv6npPb2tYAVphjj58t2iXvQUiZmd7y9CyFwfhb8Qy9NtB1u8&#10;UyTawM6DIvI/G9qQCPunVbH40fxzsTHY8Ev7M9YMO7k+bf+Yud9gIQTfEz7yxJcW8LjpOqLrJf4c&#10;jXO5+BhhHr5qj8eK1cpx1TK2n8fWDTEdx83hjie/4/GKtwXoNvi/H6c3biujN4DPnMj+B/x1ZJ2/&#10;QnA9bujw86iseX3S3xfC1ufvT+6+rQd3MWv6e4v3sGCzsROYK7WNwPkNW0caf56sdWwl+duTtf+B&#10;dz92/rIy/I3ADPV2MOM12Je4n675e5yHGT/vOTNacNMpWYd+RrojGHXbjUKty5ALZ7j87Ld5MPh7&#10;3AbKzpEs48P5OLTjwmVu8HexTenjeDtsfwuRnscke6eolDnEOtL7k8XqDRxzzMv9in/fXx+3JbUv&#10;Pvo7t5LzpAUCLsvhBrB12Hhg6/h7J9iCeAksIS2xzeL2F7eRua2BQIyLYAiSFdJMAvLXWERpsjJ2&#10;1rKk01w6PWbhz5+FpXf7nBaobhPXRXlQBJgnd3uT33JVgxjX9SbTfex3CsLfeIdgicKGZEPbF/gH&#10;wz8cwd4pyDRisr4PBN5jUIRZ04mTJMZ1eBdS87B1+ev08depw4x5lNR6A4H3Gk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cC7lPAX/t7pv6x0GLg7glwDAXDz5s1MNjrf3bLeOldWVmR1dVWHRvqzTbsT1tbWCnAj&#10;Y9pGSJbL+q30tFz4vWN5eUWWlpaVxaUlWVxckoWFRZlfWFCW8P3KCvd/LQ9bR9Z3aTjf4iJ+A+tP&#10;435/JdoWtz0c5zK2j8vLy/H47eA+Zk2/V/KPo/udrPSQTi9p/Hmy0mEhbty4kTl9o2zkuvLnea8R&#10;5BoIBN4jvLcz28A/LIJcA4FAIBDYZIJcA4FAIBDYZIJcA38vSO7TsFGGkT1vIBAIbDVBroH3FIUa&#10;OVCqN27cui2Y1SN/PYFAILAZBLkGfuvcvLkRclsQpr/HpEyZkrWMaYRCTgiNZQKBwOYR5BrYJHxR&#10;vfOYMClSn9W1mzHp79KiTY+7dQfpBgKBOyfINXBbnGQ2kRseWd/fBSZG4gvUl+t6qGyxnjVEwf66&#10;DPsNDrOOUSAQCPgEuf4DJF2lmpAtrsJkrSMf/CSG/vxJFe+94vbHjfOhdgrwTuW6snoj57O/vC/Y&#10;fLhPyXYEAoGAEeT694hEXiazeyF7ffm/mS263xZrniSzoEjTMl1vehpfvCRrG0j6OAUCgX9YBLn+&#10;lnGZcfqzm4aBBz+np202+WJItmej5FbRFmJtjTgZxsTf2TR8zpoPpNdncB1pIa6sklsRTqIcX15Z&#10;UxZX12Rp7YbC8Y1IluTLNeuYEve9f1wD/0C5gXSwLijAep9z01dhMn8LuO+z0iSuUw+dFlrQbypB&#10;rncEE3GS8AsnfhPhRslN9HdH7jq5venPblrW9uaTO68vMIotIVd6G7/H+U6SCNXhpHpTWVq+IfPL&#10;a8oivltYgWAxfQGflyDlZUqXy2CYXq+LXhPR+8cvl0LnyX1v5ybw7uNuz8+659Y79/mwcJo1/e7g&#10;791AnhXDNAiJakEW4y4NF4Jp3AML3ojSLlYbkdq3QMw/GLnGiQ2JJI2fGHNxCcnhZ5AF2ORGOgn+&#10;drhtS+/X7ciVImXAi5g4MRh+ZKjDVOSYFsy7FSdSi1ZzBevLddGT69zSqpL+TOGqdNnhe8QKjiN/&#10;JztT4rHM79Sc03LnwbnV9JJ/Hv20G7g39NjjOjL02EdDlJkcGefA3cN3ZK33dth6sr4j/m8Zet0R&#10;bA9lmDXPncJ1Mp3pkMdAPyfpUI9HBv73hUj/VtZ+/kPl76Vcb+YlSiYCw5fWO4H/29lgk5Ntx0Iu&#10;kTrc5ySjdvOkcRdQ3sXBzB+kP/uoIKLh3yd8uS5DjL5QLWIlJlcn0jWZXVgFKzK7uOKmLa7JzPyK&#10;zOM7FS2GXJ+JOuu3yRrOiaEFGvvM85DCP2cGZo3Oqzv3t2Jy03rAHV8er+S4UaL5x/lOsPPgT7Pr&#10;L5v87xgi3oS5Ob7esnqeAX9jBWnHWEahkIWAOF3xe0zQgl00zqGht1o4zuWj+eL5sS77zvB/S4nW&#10;527ZuHXdDm57IWzf/M//kPh7I1c9eSidGfi4CXC9WeQmIh/blrvFLup8cHHgAjA4zf/sXzS/LQoJ&#10;x6ZvFf5vLeM42f1TYxmRZroqWMUKURKT6+wixbqqMjWmIdoZTONwen4Zsl2VRY1isR5GxFhfEiEn&#10;rOJ3/e2ybeMwK5PKIp0GkDwiXFqJ0713HbzbsWso67vCOFk6csftOKWPHfHFsYzPSxBGJjyPjF69&#10;Ze14p88XfxM/HW2Hwz5zmLX9rnCFebA8P2edszUUoJk+HKLbhaQVbyOnJd+n4fdG+jOWx7QVbJz7&#10;jutE2o3nTeMvm/U9j5U37h2fJI26fczC339/2t9H3tNytZOTwBO7UfKX99fpokZ+tmmMIIxkmTSu&#10;2pWwOgnTmOA04eULMRd+F32/znx+Zv2OQYFFZMlts0hLkWTNtx7+slaFu0SWV/OkShiJuqg1ilg9&#10;uU7PLcsUhOpwcuV0RrG2LqsyXqBsMVxSgSNjwmcOKVqTuhNvxvEFlkGlQbLJm4ZkFpNkaCQ/PSZk&#10;X0Mbgcszas5fZ0LW7RaD0dtN7CO31W0vh1FEnvF7aTC77vcqRtLHIn0MLePXaTgmWgiKBMXxQlCu&#10;y0g/GgVyWYxT4OnzpekMQ36X3hb8bEG4bDwfwK7rcUjyF3d89J2z3A7MzzQbpy+mrThtc5vX3x+D&#10;BQckfww5v1smOR4+GctG8zncb5tUDf0OQ+7XajR07RBcdbrtWxb+91nn/b3Oe06u7mRYoiRJRpM1&#10;HYtg6J9UJm6eWJeYc8cdWVLbCPE6kODi9XCI9XPcv0jfSXz53A1szHM3+OtQ2a1BaCDJJO6N+P6n&#10;9zvERamu+lZl6mVQdj81ZulGXP3rqoSdXKdBItZlmZxbkqnZJTffIqNZRLFYLm99EQv4fTaMWsL6&#10;9XMEq6G5TbnCtSjXhrlYpkxcuvbTcyFyr4N8cucvfK1F3yMN3w3+OiwzZRWorlN/h9vihpgd4/li&#10;Iv4x4DFJT7Ppfsavxw/SXFjOlYYvLMP/3gpGq7iOl4H/XQyWwely8+Bcp7clD2yLkxSHLv2m98H2&#10;netjI7pFzB9vI/YhvZ3r47abBQEW/DieXj5eN37Px5/H5ssdR/rF9mpUHB0fDuPjjvPJ/fHTruaH&#10;GYGJyzNzp6fT4XuV94Rc3UFfL6MwkhPkS9Tkx8gwll4KvRDfY6SlslEoPl9Sd4vJrRAaMUaYTDYP&#10;E2ju7yjRNK2+9aLLtAAJZenLNY5aEcWaVMnE7GIsX1/CM5iPVcVKFAEnrGmVss2vvwWc0JNtWGAB&#10;gNLFfjHS0FbKyBy1gIL0q1WbzLS8c59kWi6NK7z/GOFfB9m4DC3resuEy+A3csTpg3XdLlrRazES&#10;km1/vB+4ftPTfPx9J0zH/udlgpXgMMZoOuXxxIc5nmswi/Myi2Pvw3OyCJmaQDRtL/P483MiD/ue&#10;LOBcMX2ZXP1tMfSc4bhxnPtgknKS5WfOk3xvQx5vRq3zUeRq6TTeXuyPpekcKGB+p+Aa0N9w05nm&#10;3PdZYL4csuZJsO1PjgXWDdz0JH/g+WDatePByNb20bU/yD/nTrZMny4/z0uH7yHe1XJ1F6VlBnbA&#10;DTfNzWeZDE4QTrAJ006UL1Gf+KT/lknLb6OwGut2+ImdLMbjuDC8cYXzp8FF4xoEZUHJYTlczHdD&#10;riwLr2u979LYvJRVLFdkNCYyzah8AVJ4zHA9YU551cFaNYyIlcNYqDmsyuQs5os+z+KzZoSY163D&#10;idqgjClcMrfgMk1WTRuL2D7d9mh/4n1CJsbMnpl5TtrBZ2bQcSat6d9lVOkMy+D1YxLU6ydqjKPX&#10;G4as8kyuOVxjHOL6sutRrzWM5zba4nJcr1vG7osm68F8mEHlAmw//O0shO4n0qKmeYxzeV0P1qcR&#10;FKYxI9dHqfR8R+D8Ex6/aRR+phdv4BygwINjPoMhx6f0XKzIPKbNYxlW+XOZeczL64fr4TR+t8Ba&#10;CEznkIUpTp9ZwDnCb+s26bUE6WB7FCyvUR6mawEJx2ee28R1Yf45LWRhHNNcnuSi2VUWUjBcQQFR&#10;f5/pFvPN4Dfdtru066dpl665rW77eO1ym/U3uG/Rd5no90yL0fWQMb+m00iuJlXDjjPJyU8Umwb0&#10;fOE4AP/cZxW2CNOYS0cu7ZkX3iu86+TqLmBfor5M7QJPYKL0Mw5yL+L05fVOkZMAb0McFWZ8Z/jR&#10;YxLhRZl0AXxBrQcvIJUWL6RomhOCw6o/0xd+Ifz7n/F90ALf+8sVQufFkKLK+t4XqwmVMPMweVrU&#10;apEr5Wrz2ff+PDY+RgljnFXG/DwB6ZLJOX5P2frLuOV0fkxXMfM3rJVyKvO046oZGM8XzycyNmtA&#10;peDcayYeDTVN43qI03aUqZH4GkpFupmZHME1aMumv09P8z/z9y2d23PEmkFz+1MRny2bCfZV0yrm&#10;sYw8L5OPMv9YCkibJkxKbxznYQLnYRRCHIVYxwg+T8w7yVpUOINjT/GyinR+CRKMhKOtyaNxzkvR&#10;TWI+ftZrQq+53G3y4TZw+/gbk0wD0Xr0d/Gb2E2Vou0zCy0UT/zb0W9y26ax3Ry35Q2Kldudns7f&#10;VChKw6YBzkN5p5dT8Dt2bAuhaRbzaVrNOTc8Jtn5latpANhXm6b7HaWdBObx772q43eJXHnATKBp&#10;qRqJXLV6CSeBF3188d0GX2ZbzUarXddLeDnRo+ISayzDaJiGsltGYlf0s5u2EVyJnxdSkqmTOxVc&#10;FiYMH52+jPE06XkzpqfXXwib1x8qzEgiYfrizJJrOmr1v7d5FHw3NrMk4xDq6Awy8ZllZOjIwGdX&#10;NGMnFK3hr0OhcPFb9juGZegG9yOOaHToZJM0qMrF5MvMndcCrzleO7yubFhIbDadQ6ZtRiO8D4mf&#10;1vUpWr1HMSQi4fes2k4yWZfh+tEUheT3nmW/kd4GZsD8XexKss9YB4kzeKzLz+zTMGLktk4hDc8Q&#10;nH8KdRyimoRsee44jaKZwjSeK1eF7MRDZhC1GhSjLod5eX50WczD7TT552xDNI2Fg3H81jiWZdrg&#10;78xwn7As05UrPKAwHImH+89aCQrftmMCy7j0tKq/P43lua2avnXcrcvm3yguMk5+xz4nx5pDbmv+&#10;8edxi+fHfmoaxZDnPD4eOIEuLeRWH5OFlVWXRrw2Gdx3J9cEV0OZSPbdLNrfulyTg+SL1T94nJ5E&#10;pBuNSn3Z+fgnlFCEhfCX4+d4OQoxB07zvsfvZ6FVexEuI3TkZob8bCTTKT8b3g4nScPJ0sdlULfH&#10;l1g8zmFELKp3O5GUfFRaKWEaJjuLWm1e+57ViPzeqowdnB+RKoQ6NLUsvWMLMjS9LMPTSzKCIUU7&#10;NgvRYnx8BhEUhKtRbRTZclkVLuH2aKTrtiMnymUGhm3Rx4aA7Y/L7HB+o0yQuNoFTNMh0hHSKK85&#10;a+nK64TXm7UC1+sGGRdxVdCcRpEy4mKGyXUy4111jWRWXBSJVcsi/vFxQoFckWZte6wgMI3tp9h0&#10;+wjWRbnadcvt0epe4ASO7cGGct9zJIB1WPr0M/ws9B43l8UyjF4dLpKdwfcO7Bu2bwrHUxu0cTtV&#10;pJxm8sB3gPOMQW5cjgLmUCNKoC1zdZ953NwxmsdxIHM4LoPTizKM8zyCNDCKwhjh9lGUkzjHC9h/&#10;jewxtDyKj9LoLYVoGyjX0VkU4CDoCaQP3p/lOrgdU35a2RA8pg5XVe6G/M5Em4VF0/F9bD1Gbj1+&#10;AcjOeyJZ4tIlZcvz6wpenBalV0xjutB9R3pMS5ZojQqJHMG0jOSdIts77wS/Fbkm4vQjU2LfsUTt&#10;StUmVB8TqI8vQqL3HKOEqYkUEtQTxe9xAm2YW21KnMy2giwRptHqJQ5T0/U7JOBCxPftLLPxyBTO&#10;PyDs+VUjLVZfriY0ko5a43koVc4Ti9XJlbIcm1mU/okFGZjkcFF6RuZlcGoJLGqmOoThED6TUUiW&#10;jFG8UcRr1cgOCtZItstnRnH74O9jDPad8mVVOS4+vf5UnkhnGKjIXDThIgwbNygkSo7rmlm6qZHe&#10;xMJNFc881s3odIatp3mM8TvpKDsHrIuZMKNEjQxxLHnPmL+j1wev0eha9beBBVdmui7zT84DBRg3&#10;JEv/VgbcB0qfBRmN/KLt0OgT15eJgtEtM/c5iHEW+0zZEFYfjxNEnRMQySjOFSVL8fqwYMRCgYmF&#10;QtWqVzCJ76YxvWd8SQamV2QA6YC/OzgFUc4imqVw8RssgLjzwWMBmEfhPPBY89YBBa9yhmC5DyyQ&#10;8TPTF5edxDyUbmHcfhMWMGzcHROkKR4vbFciYIrTsGkOd9w4L45LtB5+juVqpPIlJ9mE9HccMppl&#10;emB+zbTKvF49QDd4JE5h9bHJNt897yTvmFwLC9Vh87Bu/XYiNUykRhI58rPLQLZCmCY7f1zlR/B7&#10;Jsc8QSLBZYmxELYcMxYmNGvxmEMkkAUkcsOm3TNcl63PH8bg9z1yMvXfEhvZFpORTyzOSFoUq7UQ&#10;zpsnQ64TyjKkugCpzkvf+EJM5/C0RrL9+G4QcB4yCAHHskWEOwzJMsp1ka6TLjNbk26ueB2JfHMF&#10;zEKBVTEvLa8I/+xaXFhaUbHiEsI1FkV1SEuaqTG9AY3ycI4ZLWnVMZZnFL6AhSg7RmtM64wEWT1q&#10;EYsToMto0xnxNMWA+fl7GhViO/HzURrH+jBdq6+jzwZFxXPq7ln7+8v1unPt/87toLB5jIdxbCkk&#10;RrBcj1Vt8nizdsmvEnbycBHvGOQ3PGP3aykUSBFDheNa5esEy+Uo11kwptXA7ndaR5elAwWvaYz3&#10;TuH3MdQuGHOiLfecrjsGKGjg+FGwfN56koLU48H0wvSzjPSFtDS9ivO0qMIlSZSejc3nz68FBD2H&#10;/nFLzm9ybtOw4OTWSYH7x06PA77PEy5husM+ah6HeXLmY7q0tMCCFtMfEo1VmRMVLNzhN66jUxzO&#10;O8kxfefYYrlmyZQ7bphw2YQ/iVJ9gfqkZeoLlaW7tAR9TFQbIS03SjGNzeOTXp7EmRYTRzSu+BLb&#10;SqLE6mOS0Ywunp4roDTp5QwTz73gr6vQOrOmp5fh0J/PPqenG75MEygtF4myJTCXM6na/CYuSnUG&#10;AmbVLsU3AiEOTCIiQSZHqfaOzSuMXrtB28CU9GI6I9v+8XnMRyDaKU+4jHAjhrCeYYhXZavCddJ1&#10;4nVMIOLVqmVIYipiGpnb1Dz2Adu/sLjsXY8u49ZoEWmT197aGqJPpEeeX7YatY40uKxWUS4zs+b+&#10;LahgmU4YQQiuba6Q62SGR+FMAsomqVp09yQnsT6i0Rt+l/dcuX5m5Iyi9XaFXh+4xrEuu4/HaRo1&#10;I+OeW7yJbcgVASXIKM0/PxuBhRLe/+Ox5b5Z1TzlwPM/MbOoBWNKhRGiEw2PTSSWhVtaGOK+ahTr&#10;SxXwWCiIKrG7GmmOYb1kfA7z4Nx0orDFquHmwVlpH56VWaQ5d0jdueKBnZpbxDle1Bq3RRSQ3LFw&#10;0T6FyloJnn+mp74JpDvsD9Pf4NSybt840ucY9m2jjON8cD+zjlkhTNJ+BMyGfVwfj2WuoHE94YC4&#10;NBANcZx90ep1yvmwHUnexPzSfc80YffvLe9fRkBmjrBINhGsOSbBHV67JraOTZdrshO2c2mSndxI&#10;tW+WUJnY4gPLC1ApLFFfdtqqFUN97MFDoz7IiCX2TEndBsrSIsctFWcq0REmSBvGIKG7Ya5QOM09&#10;DsLqztR3jCwAv1OQMevQm+fdBvc7a3oh0plDvlyRQSCjm0SmNYMM0l/Gn0/nUQm7iJVVjawGZubG&#10;YVqupGtkTlqRmXYMzUjPqJvWiyGjWotyGfXGokWmmYbCVfFatBvBzHYUEcuYsiDj09hmbBuuyuTa&#10;dHm28DlgNgrhBcn7VZOYj9Eqa3tY1Up5M6Pn8nrPE9cVVqPLaprANdIzOic9Y8jMx+ZkBdefrg7f&#10;89i4bUDmjmPI9MaM1I6jZa4W4TAD1sZqUVrmPWIb573H5D4jIkZfBFiWhQ2eLxfRZp1LnyTaZXU7&#10;ayVYPU0RTSCaZOtdbtMY5MfqX3fOOUzL2237JATJbeJyrEbl9phUR7F+RsQKjsUconHeV2XNxBC2&#10;fRjR5QSWm4MwWTBhYZt5I48vh5Z3au0C8sipmXlhd4W8/rVqGNuBUyVjU3PSPb6IAluU5gALbwZr&#10;SYbxuyOFwLboPV9so0nSiAswGbBBVdKoioLN/Z6wVmAYBYPcY+ew80lUsDjXsVyRDtPz5bYtADhe&#10;LmAhLMAg3dAFwATre8bHOcph18VWsWlyTXbAEoifUJKdu9sI1W7uu3sQGMcFbS0jY5HiwDtyhZon&#10;qN8WuDBj+d0BFkH5ksj9PpmuqByjYfq7OyZ/HRa53Qm3W06/jy6qmA0sYxelXpg4Fv53hr+MX5Wr&#10;UJCA1bqMXqz6ldGfHVvbnjij9pa36mBGQS5qzZWrSoiR6/CcdCJC6dLhnDT1TEjH8IxO43c9EK/C&#10;+QGXTYTL+7dOuhy68UTCsYwpXZUtMvvpec2t09cpr5c5wAwIebkMY3tZXTsHabIRE+/pUTq8V8i/&#10;GUSQzCxbB2YQYS1q1MSuEPUP1zYFwGuaz8LyM38j/ot+U4fMBzBKmbPwyWphjcinEJHhmp5HxKeZ&#10;J44zzyULqUy/Tog4H9gm3pfWaNNjAtGhVY9zuBEmIEbuE6v3B3AsWVVLibKFt1YJI2+ZZuQPQfj3&#10;vU08w1ML2H5LFy6NcH2suaBQKVGD91UZmeKw8YDwUGieyBEeRnYycRPRreaLgEPC71jz546pyAh+&#10;kw3L5pZwvHCe2MiNhZwuFHB6IdgegnRC2SoY76JgUXjwtyfBthPHEPtkUszCL9T4hZus73n8OI3p&#10;kFXVoxCsVmHrucR5xDC+viN80RLOx2Wy5jHJKkhHJlp96gKJkTUhdIg7lu42o+8f5yDnoa0W7F3L&#10;1W0oE8p62A65BHMnQrXIVJ/pYxWAJ9K8CNUkioOcJ7Q8OA9PDsb9EwV8YW0FlkAUXJAxvFAMfI7n&#10;9+e5S3yx3C2+TN5N8Bilz6GdR9vu/H1Aphph91UdyBSQ0TgW846fLT+JTGmSVYnImOJl8NkJ0EnV&#10;xMqINI5ah5xEKVNGrqRlcErquyHZIUzH587BGZ3P4PyGk66LhPPF66AoKN3+sWkVp7tWk/tNvCZZ&#10;O8OqtaFJ7Af2T6MmfMeqbFbRra4gmsL3jL4a+rE9yLwruqalYQDrhoRK29w23sAy1ugwvt5VHPa7&#10;hXDbw7yAVa9D4yvIEFkw4nlzBSRtY4BrlNW1bD3NKm9KkceaETuF4XDV5uM4F3buKGBrgctxg9GZ&#10;Rvb6nYvOCasfh1EQmWLEifPI+6wsPDBzZiTE7bRoiYJlbQ876WCe5loUY9uwzS6ahXixfs7LdfWj&#10;4NI2vCBtWnCaxX47Ybrj4I6dwd8zbJrOrwLgNkD+U/MqaR4f7jf3cXJxSTpHwficdCF9kG6kj05A&#10;uXI4jAKMk10uwzh+4yicUIrxMcO4YdNGkO51yGNon2OSQoUPxc1qah4DXR+ruDFUGYO4oBrhi3Ry&#10;8QbmddJmhMxzwwJglmh5rPX2AZxgj3SZU/xjSnwfJdMsXW4+dyVXbpBeTDH+NNuB3CjV8IVKsqVK&#10;kfKAuYOWlqlW4/KgUpKp5x9jePCjockqjZ2kzO9w4WRNNyzzXe+7zcQy+Q2DhO9/TuTy94e0VLPg&#10;sfOXmdR7pAACtSg1V6wugtXI3zvu8fLINAybn5kUMxGTqwnQRaMuw2OVMMVqcm0fnI5p6B6Xxr4p&#10;aYNcbZoKmENMc9KN0EgXxJEuo2P8nlbTLmD6DMQHs+ZlGsm1ihwbAp6RmwxO8bkP28qWzLxmNTMH&#10;Q+Oz0jo0LxcbR6Wmd1FGEMmVd8xIbd+0VPfPIbJk1XIiAoO/kfu7ueCShtgXIDlm4DxmOJYYapTK&#10;DBQZLbIAPa48L7znyPlY4JmAEPrGZrFMEs0PAkbqlBoz9CyJrMco0MIGxNWP9TBCnMD5HkcaYRTG&#10;35+YXogkx0eZuINOkKxRYs0Fb6Uwr6EAeQxE53P7y9bHfE6VN6wZMdl04mf8Pv7xZB7IatH5ZeQ1&#10;yzdlGMfOCQXjmgZXpH9qRlpHFqUdaSAGaUPR8VmILmpsR3jMcLwoyREUMEcV7DuH2OdYnFg/4Xwu&#10;yuV4vkjzoGwxb38kVx5nE3YWPN68rcKqfVazMx2M4JiP4Nib4DUNsDYB3zPPttoqnjsHH+3CsY48&#10;4jsmObZwkrop91i768JdG8n5yT1Xd0MBufICsR+8HW4jnFA31tLXlynhozBaZ47QXseRcKyVHEu3&#10;OfdH9cB6EvXIEh3xJXUvMJPNmr5RLKO+E3wxbCWUjZE17d0Gt88/x1li9eE8XMaqcU2MWWgDltT5&#10;So5Jvlz7x+Y0s8+NWl3EqjD6RHTKiM+iVl+ubYhgWwZmpKp9VFr7IdmBBH8+w9ZB/Ei3Y3BSM3J3&#10;PUbXZt716qpmeYFTGJTHwDgiN0SqfYheu5EZczozGj5CVNw2CfFCrJ0zUtM9KdXds3KpaVKgDy/T&#10;SmSQ/i0fbkvvyLS7TzjmqrA7UFDoH57Xaj1mnHwWdHJ2QaMtPn6CpWQFmaaun9uNv2FE572jPM4A&#10;BYuhSUg1CwiFDCKDtyp7Mjjh6Me5Gp91vSXNI310YX2MTDtxzrqxXnaZiOwqPlbxm4HwH48xC2n8&#10;S/JNYpmym87jiDxd0XHsh83rH78sOG9j75iU9aAwg7yPcuzA+emELBlcMC0PMT1D8h0jk9KKY9mG&#10;7zhsRZpLmEcEOyd9U0inKDyoJFmQSMFIXu/h43t/Hvts+IUTkp5u46xd6MExJq5dAAppUfSbSDNf&#10;tlpLAUnH68aQNQ68Lu0eLVHB4jhY9Eq0llMDNPgEpN1jx5VDfrZqYw5vl34dG5futvyF18MlFi7o&#10;NsglttsJVbtjSwnVSJ4zRYSKkplFpkaWRJNMM1eiPswcbZgDThzvp/kZ52ZimXACpxnp7+6MLMls&#10;JlNIyEbW90TFRJDYGUkQk8w7Ce8Fp895mrkIfxrTAI/l+Awy1nh9HGcjHEQriEILndP4GHjbwcx7&#10;PbFaVbAftRITJQXK+5nN/dPSAmp7pqS6c1Q/NyGabembkFbSPxkL1x9vG5iUdl3fjEqCkai7VnFt&#10;6nVqn10mr0Nk/GwhTNtRVxRyc/+sXO+YltKOCQReuMYRPY5NzyOaWZXi1nEIdVhKOycxz4S2CPUl&#10;YBmW4X7PwXXpEPAa6EZGz2PiBLgI8S3rfWjkkzjWLvPlPU2KaxBDSo/5BKuz2aEFW1l3QyB9iMr6&#10;IMDukQWtum4aXJC6vlmp6p6Wiq4pqegEXRMYotCCY1qP71oGcMzx+7PLruq5G4Jmema6mEDUxmp1&#10;RppDMwDRMWXuRzDxPkXiLATnSR8PN+4aKOnxwjpcHpp7HNMw4u2EFEtwbtpGZrTw08mIFMeMX2th&#10;gWkW+WYjCmbNKGQ1Iy2QFoy3IM2RRox3s0EcrleVVkqaOj0axp8juP7bgvPmfx7AZ9LF6mqcs76J&#10;OawX59ZAZMrzrOcbn1W2GPclOzA5h+9x7TG/ju7BpmsbY9F6gtX7r5Fgs3xkx9b/7K4N5zP3Nid3&#10;ru8FT65MBLm4hOJ+0MeeRfU3OIu0SLmz1oyaQ7+6lyUxPjen1b2A0Wk6QtXOALwDy4zShmnSGaRh&#10;GeU7BjIMw5dUYZiJrydS+z6X5N6hE2B2dAZ5rEt6/ncvdpHdFUwzgOlhnBc0MgO2sKVc3aMs+emF&#10;xz733iyjHogVUZiJ1eQaR6yRXK1KOC3WRK4QayRYCrUJ4xVtw1KHSJHVxY29mMbpEc39E5h/EjJG&#10;tIIMtRXi6Bmacpk7r09gGb0KAtcrIy9M0PuirB5jgaATmXXv2CzkjMgXGW83Ijc2luG7V7VxCa7T&#10;Zmyjbjv2hfJnZGT3HLluks438PMJ9ANgta+rLuQ9tCSzJKxCnFtEpIrrng2EeC+Y8pvmM6GYzj8O&#10;55dcNFPaNiLFLaNytXVMrrWNQiLT0oDj0KjbNy/1vTg2Q3P6mEu1CmdOGvrGdT04CDIyPiU1fZNS&#10;2TGKiGjBtfDHdrAXK+YdzHf4x8JJbh64vlQNPTbIsO1YmGB1ugfnVemmpvtwS9gTVg9EU4V0wRbU&#10;E8hLXKvjRf3M+77cbp67WhyDRszXgPNm1LMQhnPdwSgfUtVnqz15bkig+C1i0lwfVx08gIJTP5Zl&#10;1XTH6CzWk/xO7u9zXxglszp4HteWa2U8uYhrTauCSZJeSFquvD2YK9gkemUjJ2voZFCodJL/2RWA&#10;7LwlviPuvHLcvk8TpXePba5klrsiw0JlPzI1/A010jI1uINamogjVCdURqY29CWayJQHkVV6rlov&#10;FikTk+Kqaf3M0M8Qs8iX1VbjSzDr+zRJtaNFhj5pybyTuEcs7p2sdRvrzsv953HAsdF0kEVapMAu&#10;yJzp0fwuzbj1837bNFuHFkgvsViREVCuvP+VJ1ZkYDlihbh8saajVkJpxWKNaIQg6nqmpax5GLJA&#10;BgnRkgZEYQ0cUryQLudr6hxTGVjG7q5nZurRtQy59WDbrmJdV5qGZGYV82D+fdd6ESlPytNnOqQW&#10;23OqYgDz4vrGsn2INkq7Z+RK85hcbRqXkuYRuYYItqhxEDkHMiHM5GdIafj7/L4NBYcOHAdWtRIW&#10;NDRDRQY7rNW2i9pYi/daWajmIzy8D8pGRGMozLCF8vnaQdl3fUCuI3I+2zQqL1/swX6MyvHKATlS&#10;MSjn60flYtOYXGyckEuNHDrO4XMz5FqFY8V7dpRPCfahpH1MztaPSR0k1Dk8g/TABkhLyIvWtJvB&#10;WzeTe6Y+7tiuj8s78zNaI/cYMY9Notk0nL8U5/6tqjFIcx4Fghm5jO1nIyzeQmvF8RxCtM3nkV0E&#10;yghwWWqQlmr7Z8GMwvkouDZKbmxOBlGwYlTotzTPglXIWeh3+F0O+9iALprOccM+c8jfbsV570FB&#10;zl+/L1oOWS0dX6u4NrmfrpoY1yHwBavfR05QycIX6SpiP4LNqiKmm9LTCI99+jzdDnfNsYo5STvb&#10;eHL9FVGcfNn3ehJNkyPSSKZaYsAOWsMki1D1OdN1hKqkZJp+HjORaL5MmQmmM8XCcD4jkdq98k7J&#10;0BdQWkj+ePr79zpsrGXpwE8XChsjpaelKXBbwNJcTnrStORgRwp+FTLvtRaKWLXVZhS1ZonVgaiK&#10;pORKYTZAeo29E1KPYVn7KCJZZLCQRG3XhEa0td0Y4rvqznHIEBezZvxRxMprWT+LznupYUyKmifk&#10;agtonZC3izvlcGW/lEMy5e0jWi1848aqCpdV0PzbV9KjMqPEroLLjaPSOz6n67TM5yaucR1HHqC1&#10;Wcoafvum7j+3i5lj6xBhFS5kQKEiqmG1MBuCDaKgsoTCTj0KCou4zjl/39ii7vuV5lF9jOUqItRd&#10;ZUPYh3F5s3RQXrnYIUcqh8CwHKrql9MNI3KxAYI1IrkWYX8vNQ5gv8fkJraTzwnvLuuRF670yEvg&#10;JKTMJw3WsOc8ZovIe1zGmET+3F8OsUvetGw4Tza531ley3E9ftEwDc/HayhUvFYxKgerhiNhzspZ&#10;nAv2koU4RVpROODjOXqPkoU/pNem/kmIGIIFbTgPjOZ9eiYh1+j+qyNqkFeAXkScvjgL0Qth9kK6&#10;pCeiG7DFMu/9tmFb+/h7OYJd0IIPC1fp6JTXqtXGmVyz5rHrVquHFynW/AjWSAvVd5c/3cg5J/Ai&#10;3Wjnzz3Sk4vJluPbslZ4O/wNIv7Gs8pXq3uB7aCVKIxYogzngR0cHz8zTGeCfuanGWCeNEky3QRz&#10;zyBDjfGn+fOsQ1oSgbuD91vTaeJesHSUTo/8LquKndtAMZhUM6uCo4hVGxohU0mL1UWtlKpXHezJ&#10;lVFpPSJXSqcGIq3umZGrjf1S1TUpVYhUqwGHvG/Fal+XgUcX9i18XhN8PyrnIdbzEM2FBkStDUNy&#10;oWlSLjSOyNnqIfnJiSY5iWiVmfgNSJENjWoR6TGifbu0X5oGZ+VC3bCUtQ7rPDcxDzOZWAoe8JFO&#10;j24mYkQg5RFpglQHJ2aRofIeGiMmRCnsTQiiHhjHsUUm3wvptQzMSgm2t7FvTq60Tar0KzopWETL&#10;iJwvYZvPYD8OlfbInmvdiGR7Ze/1Ptl/vV+OYR9O140oZwikSU7XDMoQClKMjPrHZ2QBm/XiuRZp&#10;wm819Y9py+o2nBdWA7sqYHbM4B53yRWn26Xcabnw+zuBx4xDduOXk4EDTNJ8lgd9Z8Ww7ERB4nzH&#10;jFxE1FoNuVYjgj1YO6YNrtir0hDS5AgbgTFdonA/g7yXNRJ8BCi3YZMxA2Ei/UZSTCTLaNM91qXt&#10;CCIoY8eC3rf14fRu3gcn0TTeY6VUHW6a3f/twrXSh+kUKwtS1gLYx5cnH3fyBZslWdZi8nq165du&#10;yYpgzVUa+GGcx1hfvBK5S+fxPHevrCtXX6Bp/A3Sqt4IRqfzKDlw5/S9mkgAWa17XZVvtlCzMj4j&#10;V6CE0SKrCvEdSsHEjxwLRY/pDNuRns7Phj998xlFws5io/O9YyBzLMRIRPpzHlgP4fps3CfvNz14&#10;DPz0cS+k0xarodJpkrUmnJePYyRpB1JFBqI94WSINU+uGVGrk+sMpDKXJ9aGngmNXClWRqeMUmu7&#10;RqSma1zKOxCRNQxKJcRT1zGEDBhCpQxu8hZO1PKRbZXkphwv75OT1cNyoX5Qpczq3dK2YfUf/546&#10;2yWn6voh7klphvBeudQpeyDVtyHX7UV9Ut8/JyerhrQ3oPQL0Z0IKHPRXnUu1g8jahyTsrYJKYII&#10;GTmWdyBShmC7xtjoCxkqMll9qQEYX4Boxxb0OclzkOCLiEaPQ/5FzUNyDtt7FnJkFebFpmmV6kGI&#10;tB7HZYj3bCFMViVzXw5c65JdRV1yvGpATlQPumHVIPZ7UM7oNFAzjOGIPHiqU94qHZDriNjZwTyr&#10;wJlvnKkf0Eyax48dbNRBYDym/McXZ1qoPjrPjUSeDnd81oMdH2h+Gx9T19DGxjsgL4r1AqLwsy2T&#10;cr55TCp7pqQMha3DtaMQJQpoSFuMWPlaOj5yw0dYeOujQe87s3YkatwEKFdKjq2OTZ59OB9+9KnC&#10;xDQWepjGTZCE4twI+pwtzi+HFrlyOzsRSbtWwsjPIEoKlp24+NJUTJzwAR+LWk+uNp9ds+YYX7B8&#10;VCd+KoUSjTyWNKhNJMvp5sB7YZtV4fo/WBgKlBtEksZIWt275Fr35kSmhpYo3I7bQTCR+mRlevky&#10;JZzuJOoLM00sJSS4NKNTEADr+SNGInI/+5m+Pw8yhXcQ/7d9suYlfg82hRjJIGs+gy07C5HZRR8u&#10;Wj6DuB583jFrOuF3+czrReanj3uDac0VzqwnKrtAjZz7tIDP4/H+nFUH+2Ll4yGsBl7vPqthLYTT&#10;USvvqTbyHiuEF4sVUKyEESu5VNun0aTfstGiSFZfMdM6XDEI6Q1KeduolDQNSxcyVIqAXejxb0dR&#10;j7xZ3C3XIOofH22RI5DcmyUQcu2wHKkalhr8PiMNy/i5bhqE1W7MdNkn8vk6iLAWkRVkeB5R7gUM&#10;LzDShARK28alsgv7AymyCl0LItHjMwPMfCH003UUYK/shiS/s7cG8utExD2p0Wh9/6RW/V5CYYJb&#10;bFK3zIuNVFj9jYOgHWDUoDByqKwL294L+uRA+SDW0y+Hr3drw59OZPrs8IFFD1Zdr+FYwKfCB36W&#10;V1c0f1vFtEuI1LXnJMXVBqRlmpAryzuBy/qZMfeF5841wOEQ+4rxOhy/YyhgnEbh5STgsS3rmpbr&#10;3aNyCtPrh9jL1JK2Il5YvYUoFvkfCiDtiFDrB2dzGjf5jZzYyQQjTsrwTuTJx3oSnDwLwTTHR3Eo&#10;ffZ/zMiYEXb6MZy0OE2evN7YcQifxR5gnsLlkRfYvL5c/evXothcwTrSVcX+dIty1/Oif87WY5v/&#10;I/G7RpVbbkiJAn2/IIbWGMla9WpHDmmZRviZlGEHwUTqyzRLpEm1XH7VXI5APSgYGxKVEU5KPFSi&#10;75BhbwR/Xp5cE1wiIFdVmJArJ+LuNRUiLa31vrs32OeowyVWI2++SJQbIZErxWiSZOOJzcU6gLgX&#10;4rTGtMVCGvDTqF6sKakqTLtIr5yf5zPvPmsUqablmhYrW/pm32edcNXB3RBrdF81S6xVHcM4FovI&#10;oW/EclX5YciLGpeynK3pRRTaI9cR3TF6ZOZLOSFvwPy35CdHG+Xzb9bIDsj1ydPNUo1teOJcu5yu&#10;HZGzdaNyDhFfBaJd/tnTARTcBcj0EKR9FNHhsepROV49JIcrB+QUosSy9nH83rhcrh/CdiPKbhtD&#10;IWJKt52tnhlt9iFDroNwKboHjjbJ61c6ESV3y46rffLLI41yrL5frkL2JxAxX20ZkUvYD/4ush63&#10;HZSOZnLYT+zo6hrV6ESlrZgxXono/kRlnz5Wc/h6l1b1cd9v4nsnZ4J14fixAcoKMlRKliLj8WOj&#10;Js7HVfNY6b7HMs0lLcw7xS8suHPHwg/y2Rh8j/koXFbL83V4FCZbSRe3T8tVPj6F49U+NK33r/tx&#10;jbBbxGGkbb4OsBbHnQ23smhEWsySZxa50syWagfQTisAax3YJSNbCLOqms/L6gstkG5ZKLPnXU2u&#10;TJ8m2Fxx8sURS1iXqynio1jsvSl/vkiyuE55DZtc6SEKNleyCARxzh35z8om3zm0HRGJPLkY4bsz&#10;i21OmEkUqhEpZYpx6+Q+hlLF0HVwD7AjJJZptGPsucQkmiYvOo0zPWZ4CXwzxQROgC9UFWyqmtYE&#10;msbJj0NKEScYJ9VniKQEcW/4Mrx3ISay2rjg0vjr+PsAo1d9g4mmEUs365GbpvJJ5i0oVJ8o/bIq&#10;kRkDM4yh6RWNYNlrUhy1ehEr8cVK2bSAQnKt5zOZECsj13y5jqpcyyFMRl/6PCoyeEaWzJiR/6oI&#10;kG3Lm5DW22UDUtIwoFGYa6AIGSGTYIT0MITahevn6ZMN0ja+Is9ArCcqh+QkIr5TENux6kFkZnMQ&#10;0pouz+pnyvpA2aAcRFR5sHxADpf3QbQDcqZuTKVaDamVt47SdXofmPdhaZC+8Vmpwba3Ds5JScuw&#10;nEA0/fL5Fnn+Uq+8DH5zplV+CtG+dLlXHjxeL195o1gu1fXLmdp+XRfyO21IQiHqZ9iGgkWWo1Wx&#10;9+26Jo9gP8q7p3F+VvAbI4iU5zXyY3U5BaXRIKNCHAf20cuWw5gs5S2jssxjGK3fPbKB4xQdS2aq&#10;elwxs6sGh1Bjsd69XFX2GLr1uvNHtCCA6fFnfFi74TrR4HFgwywWJ0oQXU8srkgRjmcZ0gsfs2G1&#10;cA8iRBZumV8OIl2zpyXXetg1cLIWxEof0iZFOIp0Oop0G0ejWSQS7RxdVJEqkUwJH9PiZ/bMpM/M&#10;Mg9C/utaMvNaYY2Pq4bm86vswCQRLPJ8XFtOmgyomN/zOWReZysa/fJWDOdjFbgv17Rg/YKyucm6&#10;sEwEayKN5Bp973Du49MtCUhvRNPd7cD8YFumPOMfAdHGZRG/RSUlUCNPpIqf+SVkNRwhJlGHE2cm&#10;jCohTKLyTIkmi/zMO3u+NHcyr0/6994rsAefdwM8z0wjdp/dWmfnS9PISGuzFLTDRa1sqYj0GglU&#10;JZtKx35aZuthPoqjPdcgg3DP6TnYWKdLGy/NasvItFgJ77VmidXJ1VUFp6uDOayOIle28GWmwBxY&#10;o6oocybMmNdwUbMj9x3XehBBDmokt6pRHoXE7vQgDEA5zSzdkJahedlb0q3CPFwxJEcRhZIjGK/B&#10;NvGPkeObV7tkT0mvvHWtH1HlgFyHlMoQPbHKubJ1REpbx6QUUqtA9No+OKHLsKRf14nIiZFozZA8&#10;cbpenj/fKsdrBuSp813y0KkG+d7BOnnmQrc8g8/PgS/sKJUnIN7Srgn9YZXJGlsy35QzjUPy8wM1&#10;EJsg86JkGcVyD0W+t6dGfnGsSfZV9GO7J2SBx4aSjCTlR4M8HpzGYzI4t4gogzJLBGfwGFGuHLcq&#10;aYNitEZcJss7hefPfsvOn25f9Nm+M/i9yhf7xWLGmboBLUCU98xJXT+7LXTVvN3Ia/isMKtfmZ5r&#10;e1A4g0izYGTbMUYpZkHxOkygvkhjkNa1oRKjU/xm+jlWfjbBWkMp1pSN43pmHm+C5ZAN9JjX++Lk&#10;Nc9rjbdj+J0WbumKAo2h7JqNBasRbG4US0ywHNd54bL0PIbNmwVrdf3g1NjmyzITbJhtpGEbbjvh&#10;k5ZpfgZnGeLtRJoblSZVsCYrnLhIWllQCunPaZhhZ02/HYWW80WQ5nbfF6LQctrl3m+BrG1Js9H5&#10;NoL/2+4xGMNPO/50H2+euODGDuAN9x07TFhPriZWwvmtSzg/80hwkmVPOuwbmI/b+GJl70q+XP0G&#10;TLzf6ovV5KpRa8e4VILG7hHk6oxa3b1AP8NfQ5R58+aavHChXYra3POoqxCTZs6eWMkCBHW9fVSr&#10;gneXDmjr2/2IdA+W90OybsjHOC42DMkrlzrkzaJu0CPn6galuGlI7+GWYFiK4bVmyBVi1enNoxgf&#10;lyOIcvdfH9B7vvefaZKfHKqRb+6ukFONw/Lr013ylT1V8tipDnn4TDsi1zZ59HS7PHq2TX5xtFlO&#10;N/SrQLlP2E19VObZc03yw4PN8psT9TSZipGRpPYXi33k30UcnyqIhI8DWctmg1W+rjo5gceFDWdG&#10;cF7ZsMgXsMJINkOu+AqSc1XUTpIuyvXFuRFsH31ikUa/a+Rum4u8sbhW3Y/OLci1nhltNMQXN3Qh&#10;v2NVLlsN8zli9t5U3TstVZkgPQ47Sao42alIRI5A00Co7cPTiJSR5nENxB1IIP3zc/rasM+sEmb1&#10;LqNX90IFF2kTjWCjiDQ3MmXHIyzQUrzOExTxKAI14ovYBGuYs/T+q74X2FUXp+Xpz6fAfel57pRt&#10;ca9HJN4YDh3Wm411ZF4o0yG5QuXQof25cggsQyNpmepBi0TqM6yCXD9a9CWXRZJhIwHwBns0ZPVR&#10;/xiHG4Hz5uLWlYbTTQpuWU73RWGkBVIY+82s7+6FZF9yyZr3twhK0tkCvTcmwO3SdYJ7hyh7FLLM&#10;ws9AcoBgeV+0j6V8SFXFyp6YIrGyqzonVzZiSloG5zdionghVQi4osVFojeRwWpnDxhahuyGkAFm&#10;YEMWV1XMDJoiQBSJL1gFtryMCGllVbaXtMkPD9XLt/bXa3XvrtJe2XutD5Il/XKqegjHfE6OVw3L&#10;K5e75ZUrnXKqbkiu1IOGESmCJK8gkixuolRHVLSkqGFAxXuoog+yHpJ/9tBp+f0nr8g3dtfI4dp+&#10;mYMRPvrUOUiyTX59skl+c7RJHjzRIvcdbpJXL7XJ8MKSRqts70FB8p5qPY7V5bYxeftal0ZsSSMT&#10;SogRLF/YzgKHq/LWRkHcb/0+F0aoJjLOu7y6Kocq+2QOK+Y6TGCMCC1qNXTdmK7i43zcBp6D6Phz&#10;uq4X8P5uWqY+Gu1Syhj3UZFiPbpu/g4/R9vks4Jjw9+mYPnYETveL+uYlElk6mwo5hon4Zrho0go&#10;SNb3j0kFCm9saZwwLZUQLMfZyX8rrjE+vuMECnliSPjojk3neCfE24c0ro/vQIpuyHTv3lbEZ2O1&#10;JyjKFHm6ux6QT/N6Qb7fi+3rHJrVVuMjmD+nepg92alYEYCl5Eo/sGCr82JcPcJCM/aR92wLCdYK&#10;zrE4Y4FCggSFDzrOBKvo/BHpgHODbEtnLGmYqdjQ8CPTRKa58J5pWqRpofqRqU+WPH2yxJkr0LQc&#10;nOD6Rgm/c5+T6fO/BZBAU+Ruc7Kd/nL8LmvZv9/g/KKwkiXHe4UXop/W14PVU3qflfeU1hGrPiDP&#10;dMg0yXHAR1A6hiDWvomoOngmilpdC+FssTJidZ35N2MZpnHt4ACZqj5yE2XOsQAgF43QvGl+tLq0&#10;cksFy+HjF1vlb3c1yssXO+St4h6IqwcRbC/olwPXu6UYEShb9p6pHpA3rrTr4y0Xa4flIgR7KeIy&#10;n52FYCnaq6C4EaLlYzj1/Zg+JscQgX7j7QrloaN18h+fPimfefWK/PGLJfI3O69rlPrzQ43y2NlW&#10;KAL7gqibYmRjEd4bplz4MP4vD1fJ9/dWy4XWUf2egeryygrAPLCoDrWK2MmIQ3v9mF8VbtixYSMm&#10;Vs3iX6noGIuWI5iPYN02r63Xxp3gEqHaeeBndqpRqKo4Z7rWLCTrN1Sg0bbEnwuwiPXxXbyX21FQ&#10;G5px6QznzbUChryQPzNNMnotQ5RbDpmSMqQ5Hz7T3AJxJs/C8pEdG59WuL4+iDOnkwnk14br3tDJ&#10;lfB33TXi4ONYfbiO2c0mWw6zgVPsA7qBcqUso2g0LVe+fo7Xn96vjZZTp3CZ+fQyuGZTgvXlmRat&#10;1VplzbshuIwnYlYxb8vKRChMGxaWKD87bn+v1EFx+o+3uBa0KXESJJAsiboWqMy4HL6A0vhC2gi9&#10;KJn5ZM3zXiBrH/jog4+bFs2Xmp41v4//fTw/zoO2nOU6o/HNgpEff2toYi4zTd0b8+5iuo1YXfpn&#10;yTmSK5bNkqul2biwF4sV6VRxVWJs+NTcOy71iEitO8O0WHl/lcP6rjGtSm7sdl0c8kafPR7CjDpH&#10;rjGJBNiIx6RCsa4s35RJSOPZi52I2AblzaI+2XG5U3Zc7ZadRd3y1tVO7UKwqGFIGgfm5CiiujM1&#10;Q3K6dhDDQX0m9SzGz9UOyQUMVbaIZi9jfka1HF5rHpBvbL8k/3lHuXxrZ6l84cUL8tLVVvnYc1fl&#10;T5+7LL/z6+PysWeL5MGjjfJcUa98d1eF7toNRpfYZj6pwOfjCXZFrrWMyM8P1EodjgVFyD8qUe+9&#10;ImxdWnGRuROjkcg1H0qbgmPESdmtCV9Xho84ppQe1osIkFWvbPVpInPLut/Rz/ietQf2m3q8o3Ge&#10;l1iiEWnhZp87h7VMJZzPfjMNI3s2OGO3iFfbRvTY8PlSviydsAESX1VHkTWhcHcd6e060hvJFeyk&#10;vns2ESrkOuii1z6KEfm1i1Bdj02G3wmFe4nAsj524+Tq7rGy6029z4rPvGYGcK2wXQCvBe3bG2g1&#10;L72hgoVD5nNFqXJdWIYz3DUYX8O2HCLedE9OxIRJsqSYJVfCz0bWchthW5Y82YLX8O+RUqJZVbvr&#10;yVTBibUOBFwVbzaJRB0uCuUw4U4E6ovmvYx7Ufbt4dtCsqa/95kVfWPGJjM+BblmyJTE1wUuWr02&#10;Zl2pmRc3G1f4QvWxPld9TK72bKw+H4v03TO6oOLkYyvshSk3Yh2XSghW79EiamVhVO+1xmJ1aCaO&#10;TDsnY44ybW0lq5HdmuuKdImPnCDDhiTK8ZvsdOFUXa+chDzfutohr1/piiLUQbkAUbKR0rGKPm3A&#10;dBKSPY3haUSyjGbPUrKULSTrwDJ1lO+A3ov7xb5q+fLLl+Wzz1+Sko5J+cMnzsnHnzknf/LcBfl/&#10;/uqI/PxIrXzwyYvyg3218p23K1UKbMU7A5mwKnsBJX/KdRXbvYBpr19qk52XOuWx4w3ywIFK+dqT&#10;J+SXL5/WqtGlZXa6D8nmEHUM4E1j94acznEeN6xW+JICio7dR/LWEz7ocaYI9Rji9zmkWK2QwuWW&#10;MB/vu7rvME7ZReO+NFWqrCLGPin4bNg8heC6rMc7/mbmPFo9fAPR3ooUtY/r6+fGIBXXEImNkhak&#10;E8NhpGk2YCvumJBrXRMaxZZ2Q7SULcRaCtk2MHodZMcT0yrlXqQ5k2jSS5PDpifRK9I4jh8FSpF2&#10;4TcpVRe1umslvmZw/ejzzhCsH4XGooRnOGR1r3Xar0B6bPDEKmcVLNat17G3HFkvgjVx5skQgk2L&#10;OV6Whe/UOjbCNn3kJYJideO5AjXig5BBLNIIF5kCvVmdXdXrS5RRqT9MqkfXl2iWjDaL7Iw+e96N&#10;kLUuspF51oNS/W3QMzpzB2Rvey6FlptGeip8G+G2sJW54U1nr0sFpZoDa2Yo1uzqYJMo07IvV5Nq&#10;lly7kfGwk3/tzQm0IUOrQWRW1emkWtUxKrV89VwfMj2I0EVq7p5iWq6YpEPL1G/cvCFtyOBeu94r&#10;D0CYp5Chds+t6n3IJcxbjPW/VcpejIYgyH6NSM9AkJTt2dphuQBBnkNEeqF2QM7XsXvBXjkBKFgO&#10;T1X1K6cjVLIQ7kWsg9XFP3m7VL70yiXZdbVX3r7cJh/8zXH5+NPn5aHD5fLA4Ur51EsX5Y+fviJ/&#10;+swp+djT5+S7e2vk0TN18v5Xrsj/9icn5O3qLojlJiIKyBBhaUX3tLx8slFePFolP3izXJYZXUI2&#10;ur+QHqth09Lx8WVnn7XAgWVZ/WyNkfT4QoS852uP2agEMY/fEpRvzzE5WgSpUo3Wz/H4t4Bbl50z&#10;J1YObZ5CcD2MXHUcw/R+6HT9fUTdOK+nGkblKM5ZB9Ka60fY3UNtRzqbgHx7kRfzeeYSpLHizolo&#10;CFCQK+4Yk+oepBOk4T6k3b5JXN+YP0usBr/TyBWCZecQXfg9wkZNjGI5nVGqf60Q1vwwaqVc2TYh&#10;xyP0TCTJLFHyHiuvPzYodFXEyXK27O0iWIM1Volc2UFMfrTscNXSydCRlV+w33Mb37YRcRp+xuSj&#10;jY4IDvB6EvXJFaiTaD9KWSRLosSXUBb5mXVClhzeaXqGMRyGMDD0yZr33QofNUlPY2SZkIixG+dE&#10;59FzwGlunu6R6Xgeny6+r9JbLz/bd+xBijUgt6VA+kx6okpuS+jFsAGxssaGrdPTmYQJNSdNI2NL&#10;y5VvmDGpukyFUSuODaTq5Ip9j2BDj4buMalsH5VGRBS8P8sqcddpgWXQDkahzGCRv2rGa5lv09CM&#10;HKzolhPdM/LPnymT33muVP7vT12SX59olGNNo/LouRZ54HiLPHaqWU5DiCch01OQ4+nqSLTKkIqz&#10;BpHNobIeOVLeK0cRxR6FXI9VOtESE+0Z/F4DCgKPHCiXQ9faZA4COlPVqfdk//zhY/LRh45odNqK&#10;8/rhR0+rVP/sqQvyp0+fkT9/9oJ8CdHrf4Z8RyCvf4ModxXym0OkdRry/w+/PCDPHqmSirYRLeBQ&#10;uCpE3n8FvmxuB4XlqnatithFpHw853hlux5nNhijAHNAwYSPK9ojF6wOtvvCFKC9s9qvJuZyel7w&#10;nX/ejKzt87HzmVQB57MESbOGYgBp5DdF3dovM8W6gGmtQ9PauI1Vuy1IE5OIamdxXC8jwr3aPiZF&#10;EGpx26hUIZ01Ds1rIzvrqYk1K91YJyWqnzFkC+S0XBnhtvM6ZfqP0r31IW3YPVf/uiG8DnhNWNUw&#10;SXcuMRk1cEqktqLroGCdXEniL3VZtKyLfG25AoKFWDWSBVozq1Cy/G03nkxPEzXWjT7rM/gRnL7N&#10;NopkZUw+7lGY/PukPn5mYxlOnPGYRCOsgVEWWfJMkyPOAgL1M66cz0h4XYgWSDcSXtb4ncJljXg6&#10;fqcTdAxOSWc/xo3BGekYIPjOo3MA8wEu2zmEcRCvC9M7dBq/c/Az1+0T/x6G/v67+deHr+DKgdOw&#10;rVlkzp/CSrMbJWsdvUg3lvZuR1aaJPY9+zzWyBMl7myZOtwtElyU0dAyBMsg2MOVNlhCBhSn7wJi&#10;1fvHJlWMa9qkVCHSNHw2lnC/u1EQaYyjVj/6cUK1DNbEqhm+CsdJ96nLHfKlPXXy+y+WyxWsh39/&#10;/VqlPHWuXZ4+2yqn6kZk71U2VqJch+QMIlet9oVcT0Ou7OWJL2LfX9otB8Ch8h45DMmaaLXKmBEt&#10;5Huyukce2l8uzxy5zq2VkuZBfbRjd1GrnKnslm+/elF//+2rrfLRx07JHz91Sj7y62Py/vsOyC+O&#10;1chDx6v13uEX3yySVy806bwHilrk//x3L8r7n7os11DIYO2BtsyN9vtOcfITDBOxGqwe5v7hsOL8&#10;zCBkpWCxHI8rvmMjKkqVguX8HHfL2jCB58JVJ7tzxHk45Dmzc+WfP6LRL38v+pycU/cb/v1Xfm/P&#10;xLJKmEPslnzrSKOcqh+WRsiV/UXzJQTNSGts4duKQjx7N+pDWr3eMSLXQF0/e2lCYQ7XsXWL2MoC&#10;LhsdIQ3rO34JPlOsJl597pVpeMI9s6rgeiIu/SdidXJlK+JEriZHXgu8JhiFuncq58uVgmRDJl+S&#10;+ugOr2EsYxGsOWzEW1aXT0WbRpZoJ/E7FmzmSvTu2GaPuyRQovmZUxpmKDY0TKCJSDlMYOOULJGS&#10;LHkSE6gvUhcBegJF4nDCdKhUTEgeJi6TV3qaQinZdzE2Pfleh3nL+stEUEAgLcAcUoJ9V5Oz7fyc&#10;/h5wfzOIj0XGMBP8Bp8TpaRUZgVIunNc/3t9STTTLIa8XZErVFx0wBroGZQsS9a6HiwXE6d7fMdM&#10;azy535onVpKSa1qqLKzwWViTKwsaXJ7XI8wKofrkCsYyYeupSTNbGPnFC13y+PkOaUEGyo73Kd+q&#10;rlF9hvUkBHqquleOY8guDPeWtMtJRLGMXhnJnqzF97UD+uL23UVtsv9alwr24HVIlmD8yPUeDLuk&#10;DYWAZ0/VyxefOSVXEQl1sjN5LMfnXvnaOcr2fE2fPH4I4kX0/T98a4d8+Od75c8h2R3XO+X3fvi2&#10;fOSRkzKHDG50alWrJ3/nKy/J+5+9Jl8/2SX/9c8OyhdfuqpCuVuxGoxS0zJUMJ1bWtqKbYap+CYf&#10;Nga7scYWzFgu6sWOyy8iok4i2Px1scoZhxrj/D2bxwnWzpVOw2cjLdc0Jldbjy3DFuLYHGzjihT3&#10;zsj2sj59xKa4bUr7UeZbiayBUhOuJfbixBct8OXyDbhem0AjaED6a8A5Y5/D1t+wCbULaZxCbWXe&#10;ivTrR68bkasTbK5ciV0X/I5ipNTScuW49dxkYuQ8lCtJVw/7y1PMbBzlS9XIkysljPltPbY9Ggl7&#10;43fCtrQwbwczEkXlmQXnKRyRkiyJ8kD7Ao3FqdELokLIlMJjVGiZtMnRRGlwWq4E3iWYgNJkzbuF&#10;uI4N1idrOeV2242oXPHnKzRvmox52wcmcXG6tGmy3AzGIC1frrlCdVJVZnltuEzDMgXKr32Q90ln&#10;9blVRgO2XhMro20Tq1UHs3aFHZmno9a0WPkqOu3uDcvy0RrYlP97MMN1mSxh1Sj/WrGuCkQs7PKO&#10;jWv+fHutPHi8Qc7XD2Eb53UedhBR0jKmjY/4BpmTkOkpFeqQvmHmUHmfVhGfwTT2qnS1YVB2F3fI&#10;7pIu2XutE5IlTrQHIMaD17u0hfEXHj8u5xpH5Fh5ByLfAdl7pVXbb1ACrf0Tsv1Si/zlI/sgsVvy&#10;g+0X5LEzDfK558/IRyDYP/zpLvnA5x6EPG5KefuQHL7eJle7x+R3nzkvpd0jMg97NI9PYz8Tudwt&#10;BeUasbxCKa5Iy8AYxGqRrotOnVwTsbpluD2cx5Z3v2PbuYz9tRbGxMSq3+Hc+mxUrgqmuWW4LkTU&#10;GLIQ9srVLjnTNCLX2sfkDM4Hq1H5Nhre3+xDBMmGgRQJO5XQLhGRV9ZBtDquIC0ij6ZYOWzhNch0&#10;G4mWbJZc+yeW9Lpg2rQGi5SbL0iVJNKzfz+U9121lioSrC9XW0eyfKH7qAmUqw7nVrFe5A1R/mDr&#10;u1u25UkzIok4swTKDrhxUMg6Is2UqIEMxheoypNDfvZFiZObFqZFkH4mnIdm1BwicSDxbCrI8GMK&#10;TU/htovDaDzaNiXa5qzl7ob0utr6c783OjKmGW0RFG0b1/fbYmACF6cTV1ZH/nfKwCTAkCVLX6i5&#10;YnXYW5fseVW7Vvi4WAtK+XxdHN9uQ2m6V6mxJI5CokmV1wCGPeNI7xwyjXtSVSBok6qTtuvJyS0/&#10;q0Jk8JcrV3cfkPfabt5YRaSxJPsQTT50ulMuNDJaFJlYWpNPbL8m7SMLGom+XTog24t6ZFdJr750&#10;vBSCvdY6JkWNoyrTE1V9kOmgRrR7IVO+so1R7InyLrlcPyC7ittlF6LUvcVdsg+C3Ydxdn94BHL9&#10;m4cPy7HKPjlc1iMHrrbrPbzitiHWger2f+3ta3KprkejuQVkZJPgi8+elj999IR8+tdv6zzLiKjm&#10;Md3ExZeY34hl5YTCiNDEtB5Z83Caa0GcK1dG+wM4z3yTzqGyDrnc2CdjC2vSMzihx5H9yfK3k3Ww&#10;xbHbRrdtLlJ1USrn8ddv223b4aaxwZTJ0fC3tRBs+c3Ww4SHlp/5PtcRRKgLiKz514Y09srVHn3d&#10;X0WXuxXA96rqIzFIt0yfjF6HZxakro8vX/f6Gx6Ylaq+GanuntTX0jEdW1qOx6OCYhoWMK1gSbIk&#10;66qHDRd9shBJh+RU7QJfrkrq3qstr9GrypW4KNPgteuvI+u1dQbvr5pcC8FCdtZ0nyGC+cg2v9o2&#10;LVRe3PzsZMkMIqGQQDX6jIYmzyy0GpdRaRSFavUgMtM7JUsMd0IbStWFyJo3b5pHOyUG/Gm5uJ56&#10;HBnfc1ldfp15QHob0ttRaJ4s4mW8Y+mvh9i0FhQM4mmY34ZbBdfPe86x1DaNWW0RH0enHmxBzF6b&#10;rJMJPh6gBc5I8A5cI8is+IJvPrPKzKEb10Ir70UjU+qF0DRDwjTNlDCPa7yEiMATKxsvWdeIJlXC&#10;dXJ5PojuHr3JlSsz1ps3buh9WFb9XakflpcvdclvzrTI4doB+fT2Mo1aD9cN67tZDyAaff58h+wt&#10;7ZM3S/ohEIiVco1g14WMZvk4DSPZk5DtEchyf0mnnK4alFZsz65r3fIWotc9kOduTN8DAR8oaZev&#10;PHtOTlZCuNd7INwOacG8O6+24vtWOVTaLl98o0L+9599Tr73wnFtAMSIugqZ/v/63Tfl333q19gZ&#10;yAIyW1pc1b7NTVoUFt9IwmiNMuGbTBjZch1Z4tkoJj4VJH6nqm1QJjDu/02z9SimsTtJbgul7MTI&#10;dThJm2CtX3a9101pYp5ErhznvnCfXISrVcYpuWZtZxYUs8mVcBr/PvNWhRxsnpA/ebtG+lnTApF0&#10;jMxDntP6iBHvQ6pYkXa7IblhpHP2TlTVPaEvX68EpZBxKVsM989ph/6MVE2oPlliNXLlStJyzY1c&#10;SXe0LCNRE+JG5Kq3eEyuWNaXK5e3deRGwI4JCjajX2JWC6sgIzneKemC/DYK0ReljWeJ0+gDcRWu&#10;tv7MxuSZE4ky84iGcTVgqiowjWX6d4SJivR59KY+bxA+b2gUmv5ux8S4EVpTZM3zTtA1Mo2EmiXI&#10;e2Feq3uzotQ0Q1OuJideFuMapSKj0k4hotobDrXgieuG79WkJNnNIaNRXge8jcILPxarNghzkWpa&#10;rnwGkK+vgzuROfLxm1y5MnPmDUL29tQ+vCDl7VNytHJQStsnILge7QT/23tr5LEzbbLnej/EN6Bd&#10;5BU1jWsnDxSpibWkdQTDUe0TWKchmmUL31OV/Yhc+xCldmkm/Mb/n73/DK/rSvM7UX27H+a59/rO&#10;XKexn3Ge8Ty2Z2yPPfa1PfZUu11dOXaFru6K3ZWzVKpSKZekUpZKkRIl5pxzJgIBAiCJTOScM0AQ&#10;JAECTHrv//+uvc5eZ2MDBMkjFdt+If24z9lnn312XL/1rr3CyS7ZVtYD2mXLyTZt0vHmwXrItllW&#10;HW/S5fJqe2VDUbNsLm6TlSda5Y3CNvnrX39Dzk1fw7HA+Rye1ApNT20rkx88sVb37zIir7krs3Jp&#10;DtJCgu+ltTBXIolFxaOBbBk18jMlEBKn/K6TXBy9soYwnC5zjEYzMmREiG1hBSZdnuvJrszE9Tnp&#10;unnaHjfze16sfn1ueU6dYLEct4Hbfgti9YRyvcznwVevygtFnfKT/U2yrGxQXioa1MpNlEkjolH+&#10;VfeewzVKwbIWsGsGw9HManH9lLVPSFXflJyFYOsUVzzMomCt5R9I9WaCzZbrzSNX0hdtD+tEUIih&#10;HDNiJZRrUMQb9pKWlGtIUrBJsp7nXnRyTUpyIVwpb5QuZIgle0/cPIJTd0D1oOp0vjCTZCLQkUiQ&#10;acJMm5dCqiQDfPEmE900eYS0pszztOKiuh1u9bs3+93k57dLcr0hacsTHp/F4HMyTzOOdxotOGct&#10;iGY5PqmTMPvPXQy3XMvN4HqxPF9zkOTsi9fhH1940ualc1lGcAP4avRpQg27RxzOJBRIPABFSqnq&#10;45DotUapiBQ0Yh3zlZYuCYIZ/Ok/sOJ7MjaFyBURLIek87WtVay4L7xY+Zr33SDuP343I1WkmIxC&#10;+PoyEmUKsbiZcr2osqzsnJIqyJW1fd8s6JGOiauys3JAdpQPy66Kfh2GrRQCzUg0QTyfI9zw9ah2&#10;gZh3dlAKEA2vzmuQLYxYwZ7KXtmB6ePrT8iTqwtlD6LZrRAuhz+j3N8tbJX1kOyHH90s//bedfKR&#10;B9fIQ5tPyd/77lvyT77/ptS3DMnlyzMycymS6SwlFRe3hvjIMOYqROWeXabJJ4vrvvtCCpe1c10x&#10;M9fLKcc75ZTPIOEqmYFFr0GAXor8zE89/K4XJiNYbhO3h9vl5O2W4zIevneRr8sMsGh55nJ214pL&#10;QaNdrO8y1ke56u9guxmBH8O5OguZ7qsbk9WnOQbue1LXO4VrblZaRi5LF67Vbly/+hwVmbtx1oxF&#10;pqem77xGqm6UnPNYB5/BTkkTrk8vUy/UxcRKeC8sJtikWAmX4XPcPpCRI+7BhaTo+xDmay/XjGSB&#10;kyw+53cjufoo1q+DtY/9aw4UwClrChN+h+lELFDcixOcphGmK9mw5PeeVFEyt63FVi4RcPji2xQx&#10;LiLPpCBDfILiSZPAYqTJJAmXY1dzfM2pf53EfxYuE06ThN+9u+G2xttLWbYMOpoViDJFoFnr4LFO&#10;EJ6DzLq4niXSkiCc38rX3EZsN5sPpF28dwKblYUC9bA7REec8x3ATaTDZCHxSEKpuuJfZEYhVwVy&#10;ZeZUx8AcOqeJKItv5b1rWpTFziOae8elGddQO+4rF7EG9wLuMYqZCbdr1xrIFVLtGb8oxS3nEYWO&#10;SFHzmC7L52uVHRNS0jIuR+pGEWlOSik70m/Hcq0TUtTEjvbZwX4o0ViqHi/XJCUtwzq+7IYTjYhI&#10;W2RXWZfc9/YRWbb7lOwq70Y0262J8f7qLnk3v1lWFDbL9984In/8xHb56K/Xat7iaGWHTtnj0oUL&#10;V+QSMjbcR98TE5+3zhepiwo5pfBi2broNU1ASVyUOx9Go5TTNDuEuHZV1ue7Lhinr84hknWfeVzR&#10;bgy3gSJ163Hb5eH7ULKuQpOD771guQ5KNtzWNMLnskQrNmF7/Gf6PJrP4PX9dTlYPy47zw7LeWxD&#10;YcuENOP+PI5MTwfS805ItheSYxMaDhFHSVexV7D+ixm51uqYrxSue+4fCtaTJlZyO3Ilrmh4OiNX&#10;Vm5KCtEzERXhTk5f1e9myfWCf/bqKm5xXT4K9usLCdfL57Gsc8FiY4oz3A/2h3w73JMlxlthIYGm&#10;VfCJ3rti1EiityhTn9CHrzVhT0gvRBMxkHz/fhNuQ/jbafPvBlr7cCwj/HudBsd5IbhcG85r2md3&#10;Aos8uW7K0NcByBUchWO+XF3UGoqVhB1AJMXqharRaiRYX/KjmVM+Y2WRMDKu/OsYhExx3fOeYREy&#10;n8myYlRD95juM69tbes7dFHjXdem1ckV6aj+FTchYgUnmhitTmjzuYq2camCYI/UjMj+qiEI+oIU&#10;d0whAj0PaY5L48AlZFrOS3X3OR0ergSEUg2ZJ1cWG7eMaGWtYzX9WnHljaN1sreyS1YebZSdZe1y&#10;qKpHO3t4+0ijvJPXJM/vqZbP/naXfPjny2XZ0Xr5zGOb5Dr2aAYJ4uzlyzIzM6ciCsWqlZmQEXHy&#10;dFLlMpSSn5cNos1AQh6tURyJlx07sMSAkZ0XXCw6LgMgJDbDOYff/tTreXqMdcDrQJhseuOi3lia&#10;7KVJv4/fcZWcYihPtywlHOO3cXpmViNpTv28hQjFyvdhpkLnI5Pg95n/7aodkr21E1LYPiGvnOiV&#10;S8hFnOk8L41DuCbHnchUrmB65qq2f43Hd0XkCrmexf1M4fJaTJOrJylX3iuhlJJydYIlCbkycsX3&#10;eS3znltcroxcAbad68+SK0jK1a+LMJqdJ1pIVZ/DBgxw1J8UWd6MPnwv5J5sQbrpPGESRBPhs7AQ&#10;fi8UIVksEg0T0eR7DxNWj38fzk8K7fbg+JiLw2Ucad8nS1nm9vH7+98irYAXelKOrqJd9ryQeDQd&#10;RzifAxaE8kwTqoftvZNCDaWqQJBMhPRRCuUaNLNh5SbHBWRIcZ9Ez1bD56u8/jntHp3B1NWW7x2Z&#10;YpgaR62ARcKD4xfkRCMiUMi0EYlhQ9+kJmLl7eP6vPVwzahw5BLKlxHrKSx3um0M0ctFwGHuLkjz&#10;wEV9FleO+aVNbvzVsuiZ6ylIlELl1KOCxfQsMgDHqrqkABJ9eU+F/Gp5gWwvadXnqzU4T+8er5fl&#10;EOuKwnb55G82yx/+eIVsq+yWjz+2RT7/1FZ58o19MnNpTi4iY3OZtVshzyTTEOYlhI1zs3MqQM5L&#10;F6vDF98SPiPlQ1x4TYt22YxmCOfwu+8WaKmBXy4JSxVePlYnrxW0yfdWFMrXlh3RUgIKlL+RLVgf&#10;PV/R7/I1l+N8FguH2+Ul7HCZBCfZ6y4jge9y/1gk7rowTIei9lLNQNH7z0n0OTuUONA4JBvLe7XH&#10;JRYPV3dPycDUFWkadKL0IuRzfTZxY4W4mj4vV0K5smnORdeEB/dNUqoevy4Pm+TMl6v7HYp1gDLF&#10;66RgWTLEpkIs2Qnvv7QIk8W4+nwUaNv1hFxdx/4zeB0/w/X3uK4rmufxmeqQvqQwJ3DsIkJ5+nkZ&#10;cH/2BNwTSpJFhu51VESlxFL0iUEIhZc2z5N8n0k4g9dJ0iTjCEV2bh5pcvx9Em5Xcrog/DzCfz/8&#10;TjgvG36WRtpx/GBZ/JwuTBuukcU6HrkdWCFvAgl88iZLg5UTvFR1iu87qVKkjkykCnGrVBF1hnIN&#10;m9gkxepx942bsiLTDBJq7YUJCSahXKcRETUgoihoGIFYp3B8zkld3zldd3k7I9kxOVI7ggh2Qkoh&#10;Vi/Xsz3nVaoedlHYisSTnUM0D05LbdeknNIxWYcz0WqWWBXIumlI289uKumSbSdb5PjZEck/26+S&#10;P1TVKysKGuXt483y568ekM/8ar2sLWmWP3pgg3zqic3y0R+/LV/4+qNyCRFrKNMk05dnBWm9XJud&#10;zYhqMfidqyzeVUmKPLGjAtFzvR672s5h+eIbefKt5UUa0YVC9W1GyeHafvnTd0/KZxG11iOtY3TP&#10;4lIvRidTJ1lOXbGum+/hcoxiZy7PZbYNq1aR8rP4t7m8ezbLdVCaM9hhjoATCpUVrfiZJ0usEax1&#10;rd/jNBIwi4h5IHZVD6scT7ROyunOc1KI81vTy8gVssB17MXIKQ6fVGGfa3rPa9tXL1lWaqrH9chl&#10;tB/sBQjlSkK5xoJ1clX5QqwcNccJ1uFHyeFyjDQ9PsJMytVXQMqq2RsJ1keuafho9mYkxRkKk49l&#10;tC6SEtz/yBRnc0nucdLLlmMIP+PN6IgluRBJUc4njD5vBhPZbIlkiegOaOwe1+G82Cm6Tv17T2L5&#10;NLhc2vw7gb+rYF/9tCGY75fLPhbY9h4uz/FBJ/F+UppBE+bFy7jvOPyxvbthiYjWTk8I8s64+dB1&#10;enPjxu1nYsQEhGQiVTfP31SMSilEjU4hOi9UXxs4FKuWCEVy5cDpTqyOVqDLYD5coAkm20NSrHzf&#10;QJEiuq3ugSAhTI6iU49zzGiXUegBJKjsCKawdUpOtp6XUoiVESlFnCVXFSzkjMSTY8q2IEFlRxgN&#10;mFfR7iRbBrGSjGjbRvUZLzuFWH+yVX6BqDWvdlhO1PVJZfuwVnJand8oGyHeTz+9V77z8k75yP2r&#10;5JOPbZLP/mqj/Mc/fkxWrjumEZsvCuazaI57eRnvpzmlZCAgNpH6/gZEm/jjcnP4nFGjk5afxlBU&#10;PEiPb6+SJ3edld/uqNTv8u/RneVy35Yyle0sLEzB8bh6sfL1W/m18pW3i+Sna4plGp/PYHXumWgk&#10;13ki9a+zaza7KNpFuz6zwEg1Fiu7P3RF0XSgW95Fr5exLi/Km9Ug9nJ1ko++E8E+kbnMJRyz6t4L&#10;uBbGpLDlnPbYVNk5qc1z2GTMiXEGopjBsZ+Vs33nnVyxXC2mKlctImbNdb98OgvLlVKlXJ00KVcW&#10;SbcOT2mfx50jl8BFlS1r/lKu/P44BHkzubKGLzvH4GfsxlR7FMT3GAXHbV49FC4jWpZEubaoN5Ms&#10;i7dVoiFjEKv2f06RepJCdemAJ5JrLMalCXJx0hLKmNyLkmSkmALHgSR1AXxPmWboGlPqSfR5uLz/&#10;Dkn7jfeLtH1NZyynNJPU8/f+09TnYBSozzJzCIuGWZzEm21iakYmWLkJU95Uvg9t9j/MqQqV32Oi&#10;hMRAp0iceGPp1EeogUiTQg0Jo1U202lD4tUWTZv7JlXMrER4470beh+5566ChGlGKymxS0E28K9F&#10;pMHh6XSIsOFpKUVkwh6XWGHpJKIVRq5l4HQbMo5IOClTT0a0kGoTPnMDt8fob+izWQiWlaJUtEM6&#10;aHtl24i8caBKjtQMyKHqXmlHAnKoshdibZGDld3y5RcPy5ObyrjVuu1N/RPyZz97XX5w/2u6H148&#10;KtUZzIBkZq+IrCs8K8/tLdXMxBV88W/8bKX8g1+tkak5RHYU1SwiQlgvfCYbwnE+f7O9UgW7oqBN&#10;ipr65OMvH5WfbiyX5UcaZGNBvT6z1qgR63TFs06ebPv5rXeLZNmBGtl4op5O1u4Er1zD787N6fi3&#10;KlkVqy8qdpWRQrly/tWgyQ63m6KjAJ1QAd57SXo5cl189unn3wphW1mNeIPPWnGNnWiZlMImjnZz&#10;AdEpzi+uNZcppDxwfY9RhhcgpTmpwfVQi0wb5VrHGsTgbB+uZQiD30kTK0nKVYtTz4HJi+CSSlVH&#10;zeFzXizvBl6/oNeOi2Ava/G9//7YBdcFoYcC9YLVaRC5snvDcGzlEIqVTXS8UNPg+tPmM3OQJk4S&#10;yjNkXtet4J5QiP61fz8fH/W4aZNHI6QQl+DfiUTTRJONk2Gu4TBfnrTP74T0/cgVlCJlHILENQtG&#10;uElu9jkJlwE4pxpZRySLsGPiaydcfqlQYkk55hImMhSa+x0+X7qgtYOHJnljXpYeRIo9rP0bSjUS&#10;qsLcK6ZJsZLFxMoSIcpVZRZNWTLEdY0gQRoCpyE2FvFRCpRdefsEtm9Gi3nPdk8iaj0nJa3jcqbr&#10;vByt6pEBJCZ1/ZekAlHmSci2GFFLJT7jc1mNWJcoVw8rWvlns9yWqo5ROVbdLVsKG6Wwrl/Yo09R&#10;45AsP9ogbxyu02etH3t6v0xppEnpXUdUBAld4fvLEGMs1+mZa/LA1jL5B/evkb/y05Xy/RUF8v9h&#10;UfLJFo26yrrG5e/+eqv8f+9dL6tL27R/X0a8jLJUtglW5NXI69iG9YUtsvdkg6w5Vi+ff/ukfGN5&#10;oTy9q1Ke2Fktn3jliBQ0DKk8ZxhJqlxZvHpNDlV1y6v7alSwn3n5iDy2vUI2FTXJexDiDOzvhEpp&#10;UoKsYOUqLfn5XqicUmwUL5dhm1yev2tYD6deqITzvAj5Pc7z72+FpFz9evl7jBILmyf0efxZRKV1&#10;vawwF8lVuaxtsmexT1W4rmpwz9X2TOmyZ7Esn79qT028XxJS9XgpsqclbUMLOJ/Ccb9F2V52w8/h&#10;vmI/15SsCle/i+2AzFTM5yhSRpvpcvWRK9u8erlSzmly1SgWv8Ei4zSBLgaj7lSR4nhymiZSdnqT&#10;fH+PL4L1omxUWXpcAs2EMp7n8SJdWJ7pErg5WVJCjrkxImt+hEaaqSDKjKhbImc70+cnCdedTdp2&#10;pJO2L8RHx0myouxbIHVdODcsRq7vngjex/M4zcZ//gGC7dIbOJBhLvDFuezj1zc900pEfGbK3Kne&#10;RBAmotGzGiHiGOEYUPYsPmVxbtdw1FYVy2Weq+pNly7WsAa9i1qR8Ygk1gT5tTARw5TfZbEjxccB&#10;EJhCVuG6L2oak1OQHAcHYOTKa60boi1oHJYa1uZtd8sUNI7JwdoRKWnC/F5sIzIHTf2TyAwhekUU&#10;0pSRK363373nNnAwdg8rPpEWLEf4bJbLVkOue0paEP0wWu2RssZ+2VveLSvzmuWtY03yp68fls88&#10;sY1Bq0aYfJY4jURuZnpGZmchJAhnBtEnn0sWYV/+5v0b5a/+fJX8ZMNx+RsPbJAq7P8//PUmld9l&#10;SOlgZbv8p+f2y996cKt86NldwuH1WJTMzg/YoxOLkylWTg9CmivLu2RzXoMK4Y3dEOqOM/LbneXy&#10;FqT5JqT5FyuK5FPL8uRjz+2DjM8iKmVlIoqNUnoP+zcir+06Iz9YWSiffz1fPvTCPmRehiA9X1s5&#10;jFD5PU5dpSb3uYuGffGwj3Lnrl7TQRNYJKxijaR4LUuu/L4Tt5+3VJKVoTLFylg/Sw/y2XlIyxgy&#10;ZZN67bDpFq9z94iDgp2RGWxrRec5LR1h9BrKlR38945j+UimHhUqpl24j/ywdrwHWPTL69SLU+8z&#10;wnsLUOa6DszjVPsrZsUhXZ6RZFSj94KDYtUIE7DESYuaIWO+HoII08RKNCKmYLnMIoLNPLMNYF0L&#10;CnIhkXrC3uRi3D3P+/yeNCkqSNw8aQK8bSAQkiaWNLyMwohyaUxkoDRzTbj++fDztG0KCZcP53uJ&#10;h/PmkxTm+wlllzb/fQX7qMVRAV6Myfm3QriOUK5OqhQnphAri2tZ9ErOIsNBagEHM6/qIONKTQfO&#10;B7aX7UDZdpXFcWyryqHaOG3DDTc/YoXkCKNKL1dWJsRNibRRi2CnIBD2HXwC0WFRwyDkeF4ToFr8&#10;fi0iV0azHND8RNOQdCHxK25CtNo8rjWFT7aMQ7YjUg3pVraPQIiIipGQdiJha2bEiowCt7WxD5kG&#10;bkM/Msh4TRETLu/AtvaO6+/yO8/trNTn4L1INAvqh2R7WbdsKGiU9cVt8ukndksBIlz2dkTpTV+a&#10;07asly5Nq1AJE/xHt5+Sv/LjZfL//MlKefVYjfy7p3fJF353UF7eXytfWXZI/sPjWyFodpRwFfvQ&#10;K597eZ/87V9uQPQ1BqnOQa6MYF3FKD6PpbCuQyL/8y/Waobk/MXL+p7F0HCMlDYOymt7KuR3u0/L&#10;akS2FyEyDiU3Q1lCfi7KvKLbVlTdIa9BzD9dVUzHy3Wsm5kC7hOX8cXBfO2evfI9pUo5MsIlroiX&#10;UasrOo6KfJE5cIMtpEeojMxvN3r1+OiVleCuERwEPptnDXMWDddAnO3MEKroKD3Kzz0XZQkHK3NV&#10;Y3mVLK5nVzwMIUN6PeOX9TlpB+8NXtO8V7COznGAe4nFvHyGSihafcQRvdcIVkt/cA9GcmbkzEhX&#10;mwXh+uqC5NvZwQqWoZT7zrFug3sdP8eNayB7eaaJ1aOfJ8S5mFQJO44YxvopyDiznCbRmLBSsL/X&#10;Va4+MVtKxHMzNOH303l4adwqoYTmkya+3zdp2zmfpe9jNuH3QuJjnXZu/rLBtp+u6CoSIW/MAN/x&#10;yS0TCVVhQoPEIg2Kh5FrLNZxqe5C4gMo2Gqc5yok+JUQbMyEFqOyr97y1mGFxbQ1kGUd1kVBUliM&#10;gNkdYDNlRrkhIaOUO4bOyRwS/Dbc2OzXlkMpspIJKy1R+uxGsAdRcwcSobbBixptdCOSbOu/qBWS&#10;6iHOBizPGrwt+JzNjlyFLB4vjrbjmvwMTM7JxAV29TarlbYYwfhBOLL6GEfCNsSIgt/H+1KIfBiR&#10;xigSIa6rEvtW2jQguyu65NmNJ+V0Y5/rlg/7MDONyBLMQhoUDLsm/PLr++W/vHxQPvy7w5KP7z66&#10;8ZQ8sfW0imxbaZPcu7ZUHt92Wv7NM7tlCGLWykr8rKgJ5/8i1nMdQnXzxrHeP19RIP/umR2y/VQb&#10;5tzQMVkpSR47HdsWQsNXMn9snsMMC4eSY7eBnHoxsa1zQXWP7CvrlANY39YTTdprU1gT18uP0ayb&#10;uuJdjUixsP/MvY5FyWUoe1/7O6wF7l/7ZcPPl4JKNIEO7IDfZ3F6bf+E5DWyTbS7bilMtoPuxHXE&#10;CnLKiIsGNfOI60ef0eI6P4PMWWkLMme4tni9tuK6bBlEhhEZL55/J9qLWB/kGl2XhIMH8FktpduJ&#10;8+bHf20HLVhHE65/ytzjS1M4/B2fyTIzx4HaOfUj7lCoXq5erDeTqxKIczF8j0xerszoZkqesmQa&#10;R6YhmV7osAxHEmIvcxm53oww8XYkE32P/5zfSfv81kiTV66oReK4GGnfWQp1SGg9aZ/P/53RVLKP&#10;962z2Dr8b9R2pZNcPrwOktdF+HoppH0/axl+himfg+YWJ1iNUhMyJb6DFN48jFhrcQ3XIlEiNRAn&#10;BVqF85ctVAdHiCmHMBwU7JicbhnGNK51ywpCJU2DUoJoimjzFyxTieWZaFF0bCbELiI5cgkbvZ9p&#10;H9fiZPaaxZGjeCM3g5ou9sJ0Tm/iNuT6a1T8k9qZRA2fyUK0jFLY3aI+H44iCS3yBlqhCnQjYR1A&#10;IkbRsi2wX1a/F32nd2RS9p3qxHcuCce7HZ6cxf6OY/uHsO/nZHVRu5QgI3GRFYUQsV1CVHnpIqLM&#10;aTapeU+Lic9hf/7eQ7ulFr/3+I4y+dYre+WX64vl3pWu44YXD1bIR14+IA+sL5U/+t1R+TsPbtMO&#10;53/47hH59YZiqegYlSuQNpvc/G8PrJN/+vgu+ceP7xSsHut3UqPUtfhVJYdIjhJU0bGCkhOYViqK&#10;PnMijLjyntQOTMi64w2yqaBZtiEif2xzmf4eP9d14Ht+eRb7cp6b+vW4z5kJgNvw2j9fdV0vOiGm&#10;C9RXdmKlrrTPFyJNrvgJ/Yz5kImZa7KjclgKmsblVDuFeU4l0M4RnYYu4Vq6qJWYLs5cl31VfXK0&#10;bkgKm0ZwPselpI19TyOji8warzleo62Kk6qC68XLtQ204j5q6Mf1yQgY6Xe1wmsS6blGwqwHkKxk&#10;x+ZiTq6tEL9GrczUASfUOGr1Ql2SWElCoklCqYaEI4GxdrOH4lwI7bo14J5YZGECx9ex4GKCBDBl&#10;/lnk0GOJhNLInl/bMRIRCsZ/fmuE67hdGFmkkbZskrTvhdRyG/12+tcgbV9ILYXnyRyn3BGfE0dd&#10;8DpNsgtxlgTfVXgNIOLMoNeE++ym3w3gMg097NqPz0LTJHmrBFJlcRahUHEj8zWLE+NcKuHz1nGc&#10;P8p0QllIqLFUXcTqyYgVU99ulJGfF6tjQE42DEhRfT/kMY4I8YLU93A4uFGpbhtG1DCO9U5IPSJb&#10;9lTFiLeZ48giETrTjigDCdjW030yPDErlRArEzLKtbrzvFLTM6XL8Hlb64BLBOPiOkTuo64pkdZY&#10;RuLG58yMdrX/Zci2Z3TKPfO6MCdr8lu0CQSfP/cMs/LVlFRBsEwsf7oiX17aX6OSZCUhLQ69ckWm&#10;L7FmMFJ6/H34+b3yz5/YLZ98ab+szm+SB9adkvs3FMkv1hXLy7tPy7//7W65f2OZ3LehRO5dVShf&#10;XpYnXZOX5GOvHJaP/e6A3LumSO7dWCJ1iPafP3xW/jmW/2dP7JL1pc34PVeZSCNmRLSUlJdgjBOd&#10;I/mZ+5wifXLzKdmcXy8bsY2vHGrQIlS/DNfrmtfE6wjlyteE20LxqswhOVaK0iH0KL4FYBTL5dM+&#10;Wwgt+sY0CeXKHpvmuF3Yp121g7K7YkCON7EXrwFcV6MQKHvjGtOIlo8Y5pAxyENmqah5VE5iPttJ&#10;l+KaPsVzDPm28xrB9dEEydbjnJ/FdVqN9K0C90gG3O+VPbhncO+QanikButmZs/Lld9dSK4ctJ2R&#10;Lcd3DeXqCeWahBUQ2WZ23mcpQvWkSdXB0ariSHUhqSZlSnw3rqwpf08mQUtJiJdOKByfgDNh9cII&#10;iSWTJqNbgZUsku8XI1x2Kd9JW95zq8u//4zclPnnbQnwewqukUh8i+GvJ72mUj5fGiPS2DuuCb+v&#10;CDEPRlgB7DLQRV1xsW8s0kimIRBEtlCzYcJRHUWrC0k1lmu2WM8g8TrdBrGCU5ArI1SKNZQrpapi&#10;beiXE/WDuh4+s2NR8hl8pwuR486KXilqZLvTYd1nNrkpRQJYhmX2VnRL1/i0vJzfK/VYlu0Yq7og&#10;VCZkKlpMVa4ObWYByZ7FfD4785LNHEONcKe1v2PKllN+3oeMSe+5GSlFJMPErYWVG5EgspJJZTuu&#10;eyS8jHge2HJG1ha2CjtKusKhZfTvPbk0fV3+90e3yL94cq/8i8e3I4Efkn/+y9XydUSsD6wtlV8g&#10;er1/40n5J/j8m+8UyjN7KuQS5Mw2tz9bfUz+l0d3yA+w3JeWHZR//Zvt0ojzCV/I5185Jj9ERPvT&#10;Fcf1lzhOrKs97HpPYpGyF+BSYI1ZRrQsXmaR5vGabqlo6pfrMK5fJpSon16Notc0aXvZXbqMKB7b&#10;w56V0gSpU8B1MIJNLrMYoVQpZy90Pn9llMxj9eM9tbKhvFsOnB2Uo2eHtJSDsuPzVQXXzDR+u7iR&#10;IyeNSTEydXn1Izr84N6aXjla26vXYCkzishInkI6fzrCiZU10yFUZO6qo/VqxxQqVQcrSKlcce04&#10;uTpYRMyI1UeuLIlhhShfJMzi6lCsIe7ZqWNEhYnXdyhX11E/I/JsqXp5hq+9SH2/6hRqyD1x4vv7&#10;lsPCeHElZaYgZ5UBiVkMlk8DiUQ1cmZK2udLIvwdD7Yl+ryKUySWpIoJULStLFqsauO2IupI7OMH&#10;C4+nP+9pnxP/eSDaJPwsVY63SbTeGsCuD0NRqixDOd4mcSWFdKkSPvPMFiol60QbC9UVAZ8BLPb1&#10;YmX7UF8MTJlymh2tDkOqQworKpETdf1YzzAS2ht6vVAuFDL7DmazF3ZveFq7KcQ62S9w07BsOT0g&#10;O870yC921Mjq0i7ZVz0gh2s52Pmw5DWMasUmCvEMpMsu8Op6EY33TiEKRtSpkSsFS6E60WYyKZF0&#10;WVmFHXi0IzFkJxFsF1kPSbMrVFZ+qsP1zOL7J3ZVya6qXnkE2/GbPWflr/x4rRQ39Mo//ORv5B89&#10;vFP+8SM75F88tU/+/oNb5dXDlYiEL0NkoiPR9CARq8d5ZocFy4uaINqT8vPVhfLEhkKZmrkuP1ld&#10;JB9CxPv9lScQuZ6U76zMlwkkquuxPd9dlS/3rTkhL+6vkJf3nFTBclAAjgurlacgN/5Vdo+qNJPi&#10;WwxKlP31elllf+ZlGs8LJRtCyTGqZuWpGWwbhU+ZeqGS8LX/Pf8+JFlcnCbVEHYucR37zWj8O9ur&#10;pQRRZX7jhBytx3XbcQ5R5oRGriXIsJ1oHJH+ycuy80yHbCjrxLXVI9tIeZ/sKu+V3ZU9LqPIax3X&#10;J2EFs3IVK+4PRqwRjFYdUf0EiLUWsvVFwpRrWnEwpy24Pwkzc2FFJoo1W66UJisrkUiUmJ8Uq2/n&#10;Ggo1s/wCUs3INZJqMkLNCDWUqVYGdK/Z2sY3JYRc0xLW9wGcDBJLMU1QaThhLUzKd7DuqoDkZxmw&#10;HeFyC+G2F79FcIH5eTr168T89O0LccvXULj8jkLpRscnB9H8+0Et9nU+oWTxPk2WC5BdUsLX2VCu&#10;HF4wU3ybQ9Jk6vGVE1hxoxJC83Ll88WF5Oq6B8yWq3++6gnlejKSazGiVS/XIsw/3co2mDe0OJyD&#10;gjNSKDjbp8O/MWotaaJYub4ROdGMGxg5/mUFnXLfjnp5an+jFGJ9R+tGMhyrH8N0WI4jMT2O93l4&#10;nQ+K8NvaixeE1jbIjMa0ytbD57pOvtNy4dKsjF2ckw15zVpEzESTz5/ZtKcOkfDcDQhwZalsPNUh&#10;x1uGZENJq/yrX6zTSkSfemq7/MOHN8rf+fUm+e6KQq3Bew0C0iJjyIuwY32N1mAmqvDed/Pk/nVF&#10;8tjmk9q054driuQTrx+S+9ciQl0HweKzn6zIly++dVz+6SPb5DvLjsum063yiRcPyn//83flPz+z&#10;Vb6/Nk8e3Fokz+4pk6c2F8sPVpRi3bEIl4aXlBNXPN9XaMouFuZ71zEFiZfXCBJCZXeKbPPLYmsf&#10;mYZS9XAe1xXOCyWanOdFuiD47fPXr8v/+Va53H+4SV4o7JG3C9pl+5leOcSB8RGdHqsfwvUxgMzX&#10;uBQg07b5dJdsRaaNyzDztrO8R3Yg6nVSRbQaiXVRuWqRcCxXbdYTRK5OrLgGI7l6wVKsHA7Py5UV&#10;mQYgRxIXCXM6X5ahVIcycl28VvB8sfK1g7WhFxVqSB97xnNCDbkjuWZEmQYFMk8uxAlmUTLiIdG6&#10;SOrvMBKMwHsvxBpGiMHvViGXRthdWyWihCr8ThUSw8XQ5bAu/U6A306VZHJ7kgTbz4jWE27bPHAR&#10;11Dk0TrSjv3dgnsUEMgykOhC0W/aepK044ZLk+OdsJhQQ3hDcaSZWKZOsO519vNVL1aNWCN81Jp8&#10;xspi4OKoaU0maq0fkJNNA1LRMshAS/t/Hb84gyjUVXhikxpWHNEiYRbN4f3RGnwHkexbSCjvh1x/&#10;tr1WE7FQrpTqsbNDko8ElByvh6wbhrXJjiZ6XUjwENWSGkoTsK4F2zmzcwlWWulAVMtmGuzDuKX/&#10;orSwrSykzrbtdfg99jV837oy+c2ucnlkZ418fdkx3YerDOPY4DX6Y2UiFhW7fnDZjOWGcCDy2Suc&#10;jynmUbZsY3ofRPrDVYXyn1/aJ//yye3yi7WIZjHvZ2sLQbHcj+j2Xzy2Vcbn3PrZlvdTLx+Qv/vL&#10;9fLXf7lB/sYv18h/9+NVMoDEtQ778JO1pTKKxNgL79aZX9zL3Qsl6t9zyuetbj6jV9cW1snVNd1h&#10;hiKUJSPkULT8Pf+5JxRm8rO0z/m7PLYUe//MdflrLxfKt7bVyq+Otsjbhd2ysaxLjtT14zoZ0msk&#10;D3Kt4mMFRF2bT3WqXBm57qjoQeTqpqeRDvrIdb5ckVZCrJnnrHweG8nVtZuNxUoyba0V1mx3RcMU&#10;K+mhWCFYH7HGYo0FGkatvvvDDBrZLk2soVx9pExYu3kpYm3sG08VK0mVa5YcbgEvNk/aMncM1x3J&#10;TQWp770sFyJbmrkFv00iEWuGIG27l0oo4yWuK+0c3n1wOz1pnwfgxqX40gR5OySF6kkTK2FbT41O&#10;sR0+SqVcKVWSJlQPhUopxnIdAIxeITZEl8X1/VlyZbFvadOg1OJ3+MfKSoNIWE5CpJOXr0k5rt+T&#10;EK+Lgtn0BdczErFleW3y0pFW+eXOBrlvZ500IVE6enYY0ciYRqouekXUyg72VbBjkteAbcR2M/rk&#10;s1c/9c2NtMkRK7hwfiefn7nKje/sqZAzzQNShu+yC8RyRKk1PRdkz+l2OYF5D+6slYc2lur2z2jF&#10;IvZMhISfTUKAk4zvOpCSiWHt4suYjlyak7/zyFb51YZSRKglGsH+Yk2h/JwVmSDWn68pkXvXsHi4&#10;UL6zokC+//ZxeXx7mXzi2T3ymdcOyOdeOyL/5rc75X99eLP8vQc2yt++b4X8m8c2ydb8Rukfjysl&#10;5QLuSyhXPmJ280Ppsm9k1yWiexbM9rFu//k6rnmMSDWSKyV7Fe+9JNPwEk3i2rg6MV9hxxiQa/3o&#10;BfnS6jL5P17Pl4f3N8i3tlRCrp2yDfI8XDuA62MY18wgro1BfbzRPnZRNpzqdnJl5Aqpku2UK677&#10;Uzj3WWLtmojkOqG44mDA57gatcbdKTb0MWJFhBeQjFgdUUcUlFwiYvXEkWtCqkos3ST+exmpct0s&#10;dk6IlXSPQPhsLrdoxJoQqorWdYBT3zMu96Ql1h8kXsQLgpNOKnETp8vt1mDicFvwuxFp651PtO2J&#10;/Uk7Bu8XFFXyfUjavJsRRqDZuCLdbNKWuzk17cPCHlD0OesdErZNu5lY/WAVbOOqMmUiwsSEkWqE&#10;LwZOEythhBpGrIxW/fRkA8XKSkyxXFn0S3GyzSvLRploseNwNtlh5/ls3+kGOndipaSZAL2DRPKZ&#10;w23yq531cv+eBjndMSGHqofkaC0SzEisRF8jYlXRQq6sHRqKtZbRqxcrEkZPM44Br9cuJNArD9fK&#10;KZU7gFjzqgdwHwzL8xtOyr4z3XLvWweh1ffk0hVIZm5WLk1fjmTiojWN2CCTdLmydi2i2qtXZV1Z&#10;m/x8Rb78fHWe/BBR7E/WQqhrC1Sw94Efry6WH719SL7zbp4Utg3J//rr9fJPH1kvH3p2n3z+lYPy&#10;WUj2M6/uk0+/dgjvD8n/D7Jdd6ZTphBhxyK8c1yb1+Q8N/XFwxQe95fzvFg9Xq5OxK4SkxLJk/NC&#10;cS4FynWWAsbrmeuuQtmH3zojH1lVIQdaJ+T+3fXy5L5mWXaiS5YXdiByHdDI9biWbgzIKaRXHWOX&#10;cA5c5Lo1ilyVyl7NWDFy9WL1+OLgKmTENHJF1MrKUuQshOOj1kZ2XpKJVmOyxepg6Q3FR7k6sS4g&#10;11CqGq3GIk0jTa6DUeSalCtbF/CeXDxqjegdR+YB9I5JPV/jGJCcyTUpkdtFi2IzgkqnEhcCb24F&#10;y3vCaNUtExEskxN0Gzx8T/i7advrIluNtFP2N4204/t+oMKEyEgtpwmRLpWliPRWIld2RcdKR2my&#10;XAque7Lz2ma1C9yKWAnb3WqUyoSE04iwKDhNrOwNKJSrrxFc3MRnnbFQCYuDGbVSrixGZg1dyvVI&#10;LecNSjly/uwLl51VnMTvUaxOroNai/hdJJCP72uUX+6qlQcQvb5S2CwHq5BY1kCwiFRVqiAPkat7&#10;3jqqUy9Xj0o2lCvek0rse1v/lLy0qUR2lnXpqDinmhlBj0hBba+2A3wCAnxyvevNyMnyinZPyNFv&#10;nETclFAknCblyhFhLrNz/FlIYW6Oh0Db9z69AxHsmmIVK4uDOT3R1KufsxekxzeflI++sl/+7W+3&#10;y0d/h8gVcv3MKwfk0xzyDtPP/m6/fOiZXfKp57bjG9kivHNcU5sweuV7/5rzw0hV9xOv/aDw5NK0&#10;E76KOJDpYtHpYmR6Z7p2Vd7B+SronpSPrqyQT62ukIKWCfnptmp5Nb9Z2yS/daJbdiLTwZrDxzVy&#10;HdYB9JsGJ2Rt6Xy57qzqk1Kc9zO4z5Ny9ZErawdn5IrIlVFrHceJZXEw5arFwdliDYuCSdvIJR28&#10;nX0PLyRXCpLo81QvVi0ixvuETJPodyOxZuSaUiSsckWm1ss1XayIUlWuTqyUaj2j1kisbFK3oFzT&#10;Ev1cEworU7yqxHJ6XyUZUdE6NI+05ZZMyjbrPmftV/z8NXlcFiPtXL2fOOGlifHmkrxdKFdXazVd&#10;novh+vxcmDSxEi9WdqDPttuMUlWo7YFUIUGKMBRqGUSqYkVU54p/XXRJfK1gPmcNi4Mp1gK8L6jF&#10;FHLl93vHIFe5IZuRuLUMXZTC5jHpQILDpjysIawVmiDW9qFL8lY+n511ya931WuR8C8x/eX2GkQW&#10;45DzkBxD9HoMUtVnryrVUZUrZVudlCuEmpErPwNsqsGG+9OIxh5fXQRBB0XdiFy5/U2U66oTUoeI&#10;hUWajD4pFPYp7IWajNhCqabBZZygWP1J5NfrCxC5ImJdVyw/hciZGPqokAyOTct3VxyWj72wGzLd&#10;K99bflCe2FkpD2w5IZ94YY98/NntcpniYZQYiW8p8DszV67K1fecPLEbKsBwGfYAFTb3QTCrUtVa&#10;xlfec90/TrvxXRm5c8oeqzi0Hj8jV6IolzDi5D4tLtfFI1q2beXfR94tk0+8WyU/wLWx/ESnvHa0&#10;SV463iyP761XcS0raEcGDJkwRq51g7g+hqQI1xnrE6wrbXc1hUO5VvZJEeTKpjcUrItYWSSMdCzz&#10;rJXRqmt2wyZfjFb1OWskVl8M7KWaFKuT60XtxclHrsniYIWiVNlSrJw3X6JpeCk7scY1kJNS9bAX&#10;OFa6CuXaqFNKdVw4ahenFGpdz7iiHeNAqv79PWkJeK7JEs/vmTSRLoW0dd0JYWZC36cct9slTZK3&#10;DqLtBXk/xcqMnSsWjhtyO3wPSgrfRySXS5OqZyGpOrFy6EX2fjQeFAVnP18N5eqegw5rkWn8jDWI&#10;WCEhlWokV0qJctWIlahc+zUS5mg4/NtU2qPruHh5Tq4jcWffwWWIfClXrrMLOeplBSza65L7dtRm&#10;5PqzHWeRGFxEgtmfJVdXYQWRK2uGUq4QZ5pcXXGwl+uEDE1ckt6R87KxoDWzb+Qk96VxAPdEv3Tg&#10;PHBoNhZxzs5G7UyjqDWEn/OzNKGGZH0PwuHf3tOt8vNVx+WHyw5qd4QUbxwVXpXrEBz/2OSEgrmG&#10;6BcBtKzIq9D5s9qH8PxIczGmsO7vrTwprx44qyu+ht+4HBX7evhbyba0KldI141bGz9n9cvNXIrl&#10;StFOT1/GfFfTmHLlay/ZVK7HGYs09HkrrplPrqyWvcjkPbirTt4qaJPXjrVKWc95uXdbrVzAwXkd&#10;104+27xqsfCAFLJfanAK6dD6SK5aW1jF2iu7ELme4HWO+7McQnXPWuMawj5i1ai1F9dP0PSG3XIm&#10;m93MF6t7r0PRQa5dkVxjgSZhtDojIxfYLCddpknS5JomVQ8j16RcOeBGffcIIlMWATM6HVW5ehix&#10;erFm5OoStPSE+v0gKRpFo7mItM/fB9IkmiTte7dCWFQdRq4xtxa5JvHnzgnx/WG+BJNRbG65ncjV&#10;FQU76aZJlSTF6knKlaJhG0B9xgq5epl6uXq8WIkrDk6JWhEhUK7shSmUaz4iVso1v7ZPf4cDkc/d&#10;eE82nRqUMrxnRSak1VKI5Uoh15OUNhJM/sbyvDZ5F4L92faz8gtGrWR3g5zoOCfHqlxb11iuLBZG&#10;5BpVdFpIruyRykWuk1oUrcNuIfeeV92byUSoXBtGpBCS5x/73dVnhzCXl940ozMvyAiKhdM0oYZk&#10;fe8y1ocp143DoH+X8ZrL6eg4s5D1zDW5RHH5dfN7mF6BTF3TJlfBaiaKHDnMXCjDhcBpkB8hKr93&#10;3WlZXdCoFZ/xc4nlKEW3vqs6dceCHTfwGDCCd3J18tQMBuTKriBjubL/ZGw75YrvcR1p0uTzXFYM&#10;6xuZ0m1LW4bf5UAD/PvYOyWy5WSXrCtrlzcKOuT1/C452jgmP9l0RiawvQ8daJTD+uhgCNcHIldc&#10;p2UtY7hOurSyE8W6/UyfypViJUU4/65ImEKdkMooamXnEa5DChe5utrBTqxermHtYN+W1YvVFQVf&#10;cFErrjcXuUKCWdGpQ0WaqRns5ErSZJokTa4LCZZj0vZC8BzQwsuVUSt7dOPfxMXL0qhi5TNWCFWB&#10;cHEcwkj2tp+5JhP5OyZLOHyPhCAjpWzSil1/X2RvW7gPaUTLLeH5a9oxfz9Jk9ziJCsvLZ1YzvN/&#10;123PiLa1TJPoYmh0S6LodilyzY5cJ6WlDwlEZ9QBP+WK8xZGriGhdChUL1cWA2v0CiFSpsnmN06u&#10;7nnrcUzLsX4dBxWJ6OayPvz2uOTVQMb4DaTNOprNSUQWHKnmMCKJt/Ih18JO+Tnlurte7odcWWHl&#10;+UP12kyHkat/5qpRbP2o5NUPSx6kWxuINQPlCun6562s7diDhJxtW/OqezKZiJLmITlR26ttVl2l&#10;Hhe9sdhTh4KDwHxRaAiX4zQUaRrJ73mcnFgTNjsqzIBl/GsOxM6+jSmhRzfla2J477p8uYKI7Qoi&#10;PxYRZ0tyPiwC5oAHm/Mb5ZFtlfLKgUpdz9UbEBlEO4V9ZkTr1oWoHeeNbZPZ1IhNjGZ4DHQkoKsy&#10;h4j+ymXu/3WVKTu5oGDngI7KA3gssWs66IA2zwmKhjkIwXX8LptG5eF6YsaLO8dlkrBCE0V8qm9C&#10;dlcPy7ulfbLhNOU4KHvKB2TtqW4d/OFQA65b3HsVkKUOPgFJ1vdMajObYvxGIa5XB65XXNvFOO8V&#10;uEYacH8QtpFW2CyLzVVwb3FoQm4j+xbW/oYpS9Ch9/El7ZSEHZcww6ZjJOP4Eo6wpGPBsrtDtm/V&#10;JjjTMg5pTlyY1efvY5BpZmzXi3M6FJ0Ono5Mir7HZ6MXZrDcjIyDzLJAP0vA5fjMVsFvae9OlHYA&#10;JdvGzmaQYXejW03JwPgFLSF57z2X3buEc9tK8faOQqbEFQvrM1dI9n2vLZwmjqXi5JUU1O2A9UXE&#10;tX/TZZkFl49IX+/N8etK7lvasVoqt/r9bHG59+H82wPfZ0UlkFaB6U6o6RiOegtKl+hiuOjVcTO5&#10;hmIN5cqetPQ5ayTYxeTKCJZRq49YNWolLBaOZEq5+qiV0yy51kKuLaMalTGh2Hq6V4XO5j9Hq/tk&#10;e1knrh9Gi4PasP4wpPu2l+uOOHK9f1eD/GJLtTT0XYSwvVxdUxwnV1exSYt+U+XKTAXlOiZDF+Zw&#10;zQ9q0VhejYtctegbiSw797/B4kn4ZS4QI0VCMb0fck3iRZqGDkcXRY1N2P7/+aF18t/9fK2U4B68&#10;iEj3GjY8KdP5IIJEpJqPjMr+shZ5cGOF/Hj1CXl+b7U8uaNCXtxTKQ9tLtME9gZkxlpWsxDeJXxv&#10;95l2WZNXLYU4p62QCT7Cvl1GpoBj2yJjwIg1ilz9az57pVSdTLMjUgq3CdHTquIuWVXaLWtOdEj9&#10;4EWVLr6GqYt2KVeu5wo2nJ1ynGwekZ/sbpYXjrbJG7heXjraLseaR+X1vFY53jIoh6qG5QgrNNUP&#10;SgEyXmfa8b6qR/aWdyJq7ZYd5T1acW432FvVL4VNgypjUo60w3d5qN0dKqzEhGsL9w/hs9Z6TH1R&#10;sJ+yPgFxRcGMYKOoFfLtGHPtSyngIUabk34K+SHiZARKESZlOawRbRClanQ6n8HzgNOoEpNWZJq4&#10;oNLkdT2AiNXDfr75XLUlgs9X+8fO41wzY8Xspcj5S5eltW9MKzRpxSYI1UWyrsbw770pzmJkCwnv&#10;2bQlkmSayBakBTm0iOqAeBm/zsR6o+8o4fwFYJF22PwmbZ9uDrYtauea/vnCpEtwPrey7GL4/qTT&#10;PlsM9z3cmJ3jKlMVKmSdiWwjuVKU2rH+rbBA5JoUa4iXaws7S0CCwD6FvVxZPHwaCSVlSsGwI37/&#10;mqPCUDwlkKePWilWH7nymWum6U2mR6ZQrr0qV66f0UvvxCwSt16VLYf5Km4a0M/4XIw5+6q2ITlS&#10;MyjL8tvlnRMsFubz1jr51c46eQBTFg1X9U3JoVrXBIewtvBxijWSKysrMXr1OLlSuC5qZbtWFkmX&#10;ILrhUH8stuZ+6v429mkRKdJybZ9KgXkxOrll1xD2UFachiJNkvxOEkZkXqCLA2Hx+e/MDbl+5T35&#10;909vlL/1i3XyV3+0TBPE2ethG9N0tMN7hqj425RXq9fGo1sq5L6N5fLzdWUyhe29b1WhvLK3Ul7a&#10;XSU/facI8h6QnbU9srq8Tf7ff/Ga/PWfr5G/+sO35X94bK987qdvyCVsz+zMHKY4PsiAaNGxFywi&#10;Wo1cKUkv1Yj3blyTzWXdsrGkQ7ad7kQGZ0x2lXCIPdGB0cPB17nts1Hx8o3r13Ed9MqyvC4tGn4j&#10;v0NKcc+tO9kl9+0+K9MQ8SE2w9FiftxziLoOVPbIoWr3rHVXJcRa1adi3Y9Mxglc95W4d11RMAKO&#10;LqQ5+I5rdkOxTkIqTqiu32AX4bbg/mKPZ+xGsG0YaGSL+3GEIDKETAmHpuOzVk57IbZhiFBlCWky&#10;UnXFwiweZlHwrBYHq1ij4mFXVBwRSTaJFitziqiUsvbSHTjH2sKcxkXD7Ns4qykOroEBfPcyjm03&#10;9oOVl3QsZMjUdXk4rmMes70rJatyTUv8FiOZoKeRkQty3EnY85An7DAhi5R1LoaKN/pNBb9DsqLQ&#10;iDQpLoWsdYS/pWA7om1I274Mfv8IJOwJ1xX31JS9vrRzcXcCWWZ6aPJQnjHVKlIsh9dsGsIOOKo7&#10;cZP6dWB/u3ETuk4gcNNlXi+NtL6D06TqSUau1UiEOKIN5coiWy0aZm1J5PxPQaKnILxTmFeGKce7&#10;LNEKR5QsBTuCiBWC1ciVz1oxZeRaB8lCsCfqhiBVRAt4XwBx5UGuFDnlyue9HIS8DEJnLzWMPkrx&#10;+nBlH47TBKLWPu1M/R3IdTnket/2WvnF7jpErRAsxPrI7npIt00OY73HIFLt/hC/l4d15mOb8vGa&#10;nUOoSDWC9YwrLA5n4lVc16vDknHUHBZPU64nsX8XIC83ZBqF6KTn5Uix8b0XaQxldudyTS0Ovgks&#10;Hr6GCPQf/Wq9fP6NI/LbvWe0wpVvk3pzICoGKjduyDFI842D1bLrdLvcwP7MQdwr8uvlu8sLZUVR&#10;m2xBtPetjcXy17+1TP7HH6+Sv37fSvnbP14h/+Ozh+T/+Mrz8r98+glZs79YrlyelZdXH0bUNJ0V&#10;vfKZaihVDwcOWHmiUyu6FeP6K2nCtdQ4KpP4jj6LxXWjUWwiw8Aia0bNrxxtkTcLsO0FXbKlrEve&#10;LWiRU70XZOOpfjmO9eQD9i3cgIzlvqpeXF9OrntwzZF91U6uxbhGOexfWImJfQZTrOFzVleBKZJr&#10;8IxVO8GPcM9YL8RyRSaOg1AQjv3KmroZKV6In60qUbEvp1qsmynijeWqzXT891MYmoSoA7mmNcfh&#10;Y4G0HpqaEaH6Ck7JTiQo1PD1HXV/eFMY1RAVipNrVjd/S8J/L8ALKhLPzciWVwzfZ3VtmJGnex8u&#10;69cTrjOzDX57MtvM1/674b6EuO/7LhTDdacey7sEH2mGhEJdChzmjtLls9XRqJZsFXL+sYARNbFY&#10;OBDmrZAUaxpJsXq5Eg4xR3lqrzSMUjORKqeAnTpAsuySUIuAkThxyhFsTkBihZAZi3/ZIT+jVMK2&#10;oSQf0U1eTbccr+6WY4BFcacgrxkkpHWI2LVWMGhFpqIECd9JJKZc78DkZdl2skWO8pnrsRZt53rf&#10;5kq5b0eN/BKSfQA8sqtcfr35tLDf3/w6FvdhOyD4E5A711EM9ObH55rrJsydIzEkTX0T0oFjwkGz&#10;WSQ2gkSIGUe37BgfNkVd9bEoMpJPhHYEccVJLVuWdy5XyiIpzqVxTQdBeHn/afnc7w7Iv31yiz4v&#10;5raGIlocRIgsfsWOa2HgVUSeeMHmOiwPHocc39hXLl9844C8frxJPv7bvfLJF/bKx5/dLX/0zA75&#10;0Zpy+djPl8u/+cqz/LZG/v/bZ38jJdVdGbmSNLHyWDOa3HASEatm3lwmpwgUNw4I61OzmFP3ad52&#10;Mwp+T1aV9srbiFrfLOyUV482y15k0A41jKkAd57uUbEWYn2U2kFcW+wWkTWEVayIXA9ArIeQoaNc&#10;fSUm1/TGR62uElMdrhHK1TW7iSsv+ZrBOspMJNUssTJqjcSaJtcssQIVq5dqwOjUXBy5hgRS9SxJ&#10;rsj8pPUt3NjvKzjFtYi9UJPc44v2FiItgc0dOEH8jYiMpEKi6I4SUhFF7+fJCjn8efNSCdcRoVF0&#10;QPCZ7yEqfV0h0bKJ7dbX0b5l9pPT6BhwaLPsY/J+AbFB3LfHfKFq5/skRZ6ehYafY9EtEyv+3UCC&#10;zUoCrUjM2Vm/Sg8X8Qgu8BFc+JyO4oYgTOxHz+MGI5DNCBhDjnUM78dww2WmuNk4+gqLkzxjuCnJ&#10;OG44VpRwr10FCMLl/TIsNvJjSg6cu4zXxFW24JQ1aXkD9uNz1izsG+e4s6yocQnRnh/FB5kDXyEC&#10;iQwjwRbsH6vzN/OGhMga2HsNcrjsQII1b9mHMEedYc82UxentQYvh25khmv43AWIchDyHZTNZR2y&#10;taxbnjxQL08dbJSnDzbJbw+Ag82Y1ktV3wU5Vj8CubKWsIta2a8we+NhMxsW/7Lom21edaQmJJgs&#10;LegZm9YKSyy+Lq3vRcJ3CTLvRiQ7oLV24dToGZ+Xq3ve52ClGlZwYhElO3pwYqTkmNDzdZpUPX75&#10;JKwwNV+aS8VFu4zgPgbRff61w/LDVcdkdnZWxYPgO5DRQvgMhKss5AZdv+pqCOtrdx1/+Klt8iwH&#10;fH9ut3z06V3y6RcPyief3yffXX9aPvXgevn44xvlc79YKb96a6/8s8/9FnLth1SxjRm5ukpJ/niy&#10;eLgeCfiGkm5ZC1xGLnr0EGXsWKqxGREtx9llpS+25UW+IbPNN3AiHtrfoD0yvZUPuR5vlzH81tv5&#10;LTjHlGi/lrDkN47rtc6xXo+c7ZNdEKsWB1cPqFwPI6NWzEdmuHdd7WAXsfriYN+uNW5245rbuGes&#10;/tlqELFCtq4omMXAPmqNo9e+cUSeuJdHcC+GUs2IFYSvHfwcUSvmZwsW7wOxZgQbyDUWLKcO9pJG&#10;sbbivvUj4zjBInpVqcZy1de4n0nWqDhpCedCxJFFEheJOJKJ+u3jIzkfzTG6W+hzXaYdJz7CDUG3&#10;MDftPD9A16ffwZSvw9/FPmd+f7FtCz77IEk7j0shPL+hGG8JStUTzGfmog2RkE+YmJ2vbB9EAj+s&#10;VLcPiTbFwQ2ZVmmJ0uLz1fC9ioydzeNm5qDfhIOes6/edt7gjFI1YmXNP9ZsxBSJgIdFsq1IGJoh&#10;PGb62ATnFDJaZ3DOXQTLZ6+YIlHjc1AWDTOSde0/o4gTCZ8mfhCZ1hbWouG4QhMjWI1oASszsSnO&#10;ccjsNBKuS0gc2SyGz3ZYIaUBNzK7P2S3h3x2S2mvL2jB8gOyvKBVVpzolHt3nNXKTCwS/uXuOnlo&#10;d708tKdRXjvWKHm17KmJxcJ85uraubKzACaIWZWZFDekXieOOTuqIMwosE1tPiKdesj3vRuug3n/&#10;TDAUgYfztGmJdmkYFxVTHJwmheoJZRrC71PWsSxvj8tg1Yl6+eLrB+XDz++Wi3PYnrnLcuVKUqS3&#10;gpeuK3798JM75FfrCxG17pM/enq3fPrlg/IJvP7qq0fk8w+ska/+dqt89Jer5F984yX5Z3/8tFYO&#10;m5mJKzbxGDEj4Y7rdRm9dEU2FnfI+rIeOVLlrzGHNs3CtXekdlA24vNlON++vdIsvkvBEv59flWF&#10;vHkCyxR0yxt5HTrSzDuFbdpz0rGabilk0XDDiErtyNlBOYzrcndGrv1yEL9BubKWMp+zVjFdgVB9&#10;xOrFWo/7Jxyf1YnVVVgKxeqiVidX4oVKuXZD8KQPmVkvRi/XYQiUeLGGhJJ18+bwmsXDWAekmyZX&#10;khRsLNmL0o/tcUPOIW2I5Jot2ZhYsk6wOgQduKcONw7hA1r/mpUa4tcxzEUzkslEI9HrtMTZwc/j&#10;QdPTYHScfO8GVJ8viqVCmcVRF8QWQBmmfSdJKEX9TrCOzHJBBHor+P3zZO1/gDt2WCb12C7OWUjR&#10;EZ8vT3w+8Z5T3DTJZUIZ6ufzcN+vw/aF1wjRnkqC64mJs7b94jxWV+/CdnUzghqXxu4RmUYIoevh&#10;5/q9EeReOZ7ohSx6x2L6RqcydI8BfK6iHcQNS4JntZ1472nHfEaIHjYfaEGC0MJiLCYMSCDYFvQ0&#10;MlGn29lT0wTkynav43IGclVUsKxByw4ekPBQsFpj2OPEqnKFWImvKewl6zuROM52rkgodTBtJJDn&#10;L85pRMS/IkiaI+Gcwe+U4PvbytqF7WNXFLTJyqIuuT/qQIJyJQ+RvXi/o1Zahqe1FujxOo7viii2&#10;gVEsMi9IFOfL9ZxmOk7W9+v+MPEuw370IvE7Drmy8st7SPSpEZYyJOXKCNaJhlPX/pOyULFBkpQR&#10;p2liJaFQPfwuvxdK8k5g0enHXtgvX339gHzxlX1ydQ4Zhetu224Xv5/vFjXK37/3Xfmzt47KZ393&#10;SP7wye3yqZcOyKcQvX705+/Ix7/5jHz552/Kh778GHhS/vVHfyHffvRdyB0ZEJUrImEcRz7H1ggW&#10;B3ntiWbZUNattcVdJi4B5pXgWmSt3HUlvdIFIX1pRanMsCvJq+yrGYLFej61pkJey+uWZYXd8np+&#10;h1zCdj+FaJZ/Z5DRKmgaxzWJ6wIR1/H6ITlYzeetvRBrVCR81kWuHCC9GvdxjUauXqyIVhmxgrAX&#10;prgCE6ZZYmW71qA4OBO1hnJliRDEN+UrLzmSQl2IWLKOEUo6RayehQTLwR7cPmC7uR8q2vlQtp6k&#10;cO/xCWG2XBeCy3gmlgBrH5J4nmuw7nuEoURiwXjRJoV7O6ikPwDSfnspZK8nKUbIS3Hv6yAzR9o5&#10;uXXCc36n8ME9SftsYdzyOnpE9DqE28jIiUWtHMs0DX6mRbF43QOxuik+w81AVKqULaZx5ShXizis&#10;SeyfvYbPXxnJVUCsrk9h1hp2TWO0BjGfxSKi9DWGPSpYEAs27qlJO5OAHFm5yQs2jF5PNY/J1OxV&#10;bNd56guJ9pxcvX5DG7KX4HcacKMeruxBQjiqo5isKupE5NolDyBy/RWi1QcQrTJifXhPgzwMuT6y&#10;r0mOQ+iHaxmxskh4VHG1hRFp8D6MpKr3IysyTc5g+12b3VOgFueAkWshElcWe+uoLYBFv9lyZdeH&#10;LkqlHFyb1FimnIbv0/BCDXHru5Mi4Wz47PflfWfkK2/myR+/clB6kLDOXL4uHEid7VrxcZY4b8Y1&#10;MAu58u//9aOV8q+f3iZ/9NR2HZ3nD36zWT790iH55EuIlL/9knzyW8/JNx/bJH/0J0/Ix/78BfnI&#10;15+RPwD9uA4vXbqsFZr4HJhtYVnsvr+kRd7Ja5e1RR1a/Ouf9Zfi/CvR6xONE9IIme0o79Xnst/e&#10;WitfhEz5x6j8NKT3hQ01svxEryzDNfN2QScybCPy9OEmve8OVg9IEa69IqyrBNf1CWSuDlS5Z62M&#10;WilWwtFz2M92Le7N6iBq1aJgFauTqhMroFAD+HyV0aq2G8U9mpQrhUp6zkVynbw0T5Zhu1W2cSV+&#10;mTRiycav0+RK0gTLyNWlEdm9vyXlGhKKlmTJ9VbITrC9cPnaizRchq9jwd4OaYLKFdmiu3OxL0a8&#10;T/7YhMfsVgnXEZN2vnLJzYQafnYr8vXLcR96cdN5gd4MytY97/RydQLWSDYj1piFmul4udYhR8+O&#10;HMoRvbJdn9YaBl6uoWRDuVKorpg40Q0iROejVx/BcuoqOiHybRmVCSSwzb1u2LkbN5zA3rvxHiLl&#10;IenAfuSf7ZU9FX2IJHtl7ckuWQm5snYwxfprFavjkX0N8uhesLNWzmD72QTHy5VFw1WdLBaO5coE&#10;sxbvK5B54D4Q7g8rOrUPn5e391TKzsIGRFPuOaCXKyaQjItYvcBYo9dXFqIYXfQaS9bLNElSrITr&#10;COV4p0xfntPSgS8iovzqW8fkI89u1/aKbMqCj+f1HXwzrl6/rtH8N945In/7/o1y/44S+U+PbpLP&#10;vnZUPvzMLvnMS/vlky8flj/48hPyyW8+J3/x+Cb58Feeko//xYvy0a8/Jx/79ovy5R+9IHMzyEiw&#10;W0TYnft9DcfzqTWF8uTeRtl1pkd2neoEHbIH031nOuVgRY8cRYbsBKJMNqvaDxFuOd0vq4u65Efb&#10;a+XFPEh2S4VWPHriaLP82YZqWVncI2/jenm3qEd2VvfKSoiWPTIxk5aHKJg9Lh2t7dMi532IWhmx&#10;Hqzt14iVvTix1nkVZMz+gylXF7W6Lg7DiLWZj1cgmflijZ+zJsWaLtfpjBA9SbF6FuooIvl9T5pc&#10;yVLlyn3yMmU9Co+f51G5NiFBa8QNdqskE8aQTPFeBIsFU0GO2RMLmoSySAplPmkS+32Qtm1LI9z3&#10;xanvxnFTso/5nZARYAI//4OG29Q7tnS5ejLRK3LJfK+9wfC9BzeGF+xicmVFIz/knJdrRSRYL9lk&#10;5Eq8WL1cY8Gy3StAghjKlZFCISJRJmqsnNU2cE6l5Wrj3tBaqjNIbKchqDwkfvlI8Haf7pZNpd0q&#10;1yf3N2px8AOMWEO57muURzGvYWRGo9WCQLDcF99phI9ctbs3HCtKns+WSxAtFSJRZb/Gz60qkCfe&#10;PKzSn8N2sSIQpeojV18MrAKDXLViDd5TmpznKyRxSnkkxUpCqRIu76e5gn36MjJ8dHOhfG3ZMfnW&#10;20flgW1l2K4rWgzvirWzBboY1/Gd3bXd8tfu3yB/9d61sv9sj/xoTbF87Nm98tFnD8gnf7dfPvPy&#10;UfnDLz0mH/vWM/I9PnP96jPyUUSun/jzF1Wuf/Cnv9X9n8Y26DZyn6evaCWjt461yr7THaBT9pAz&#10;XaBb2Qt24jpownW+/FiTvLivRp7aUSFPH2iQVxCV/vZwi/w2r1X+ZH2F/HRXoywvpli7ZQWmZ3F/&#10;lbUjSoVU99eOInIdhwwuQKYDyIydk92Qt3vOyuLgAX1Ozy4SfeUlDpLPYeQyQ8lpBaYoah1kEaoT&#10;UPx81dEx4iovEcrVVWBiUfB8uQ6cj+WalGZSrosJlmilqECunjTBhvSNIQPASBuiXBxWwowqYiZQ&#10;ud4MyjRtns6PpovB4r9UIM+lQhlnS/dmZAssTYa3SnKdjrTfTl82bb+S8PtJ+S2FtOPu0fMF0kTG&#10;+Z6mnrFborl3XPEjRBA/b+mcy+Br2XG72M4sFOft4mruYspoNiKMYtMEyyYqlCsHSg9h0bCHbV/Z&#10;RCcZvVKscZeITq5u6gSb6bUp6lSCouUz2t5RJC7Dky4qjORKWEzIihx7K/q1eQ2f0e441SurCjvl&#10;uUOtcj/lurtRHtrbJA/va5FHMH0Mcn1yf728frRRe3bS9owQa2EDtrUVkSoSSNZS5z7xWTH7Td1S&#10;2i7sinFHaYdsB1tBXmWnLNteIa+vPKqDCFxlkxRI1cnViZUVaCgbysHJ1YnV4yNbv0z4WRIvVxfx&#10;pkvyTuHfl17dJ9+EYP/TC/vkoZ2nWWVdltItIotauRxrCpe09Mv/cO8G+du/2ij/5xPb5XO/OyQf&#10;eXKHfG/Fcdl6pl1eP3ZWvvzybvnQFx+Vj3z1afnCfcvlo996QT72jafl4995OeJFeXPNMazXHaPL&#10;jPJnZmVneY9sLmmV/ZCrF6pKFfPJHkS0B8rbZWtxq6zIb5YX9tXK49sr5cDZXvnN7rPy2z1n5atr&#10;y+VfvXZCfrKpRjad6pNnkOl65XCj7j87ezjRxL6mB6S4bVz6z8/Ksbo+qemZ0ueth7RiE6Sqz+zZ&#10;HnYYkSqE6oFYXQ9MrkiY9RRYZ0ErCeKe0oqDoVghUx+terxciZcqp6yZz7FZvRwpzqRIw/fh/FCq&#10;nvEItgJIkyxJkysfyVCujqkM6YJ1JCV7T5y4TShJiZLs+fNFuxhpif1SSBPPrVDPKG+JUIZsRB9G&#10;iCRtWYeT/VJI2zaykERTMyEg7RhlM4rjPV+AHMCXNIK0zxcjXYbvP7zGKNd+RK+cZsBNmc3iAtYa&#10;rypX90xWRbuAXEPBsg/fSsiVNWidZD2xaNnJxGLPXsPo1RHL1YvVw0ilFVJnez0K9b334spC2u8s&#10;EsRNJV1ytKobieCg7K8ckJWQ6yvH2+WXe+rl1+BhFgXvbVSx/uZAozx1oFke3tkgLciB70c0svN0&#10;l2wr7ZIdZZ2Igl3/w+wmkWLfUdIhO091yboTzbLvVJsus/Vkqz7vza/pdd0GXkNEqnJ1UvXbx3FE&#10;Gfn5Th7cc1fXJMfJEpEhlid8nybVJK6nJxfJpZH2HU/a8h4n2Gtage4Lrx2Rv3g7X/7RQ9sR5Zdj&#10;x24u18vI9NzQ0oTr8t9/7VX5T68fkL9YUSCrCurkz948In/86jH5L0/skE++fEj+6Jn98okfvCGP&#10;Lt8vr28rkq8+sEz+85/9Vv7Ln1GuL8nHv/2SfBT84ddd+1c9dux/+NKMbCht0l6y9rI4OEWujFxZ&#10;E/fto824Dlrk2T018vSOckhpTh7cdVae21svL+ytk7/YWCPPHmyUZ3dXydP76mV5XrOWjJT3XZDV&#10;JW06rOG6wnYdRm5jWbc0QJIcx/VQ7ZAOrH+8YVjycN2yj2E2GaNgayBmX4mpPopaKVfXr3AUtYKl&#10;yjWMWDNynYpFmSbSxQjFmoSCHU2RaxLKlfUM0gYPCUUbkibbe1r6JmSppCWEjnNIEJ2k/dS9pmDd&#10;NI6Osl8nSRdHNpTNzeR1pzSmzLtVdFuj6e2SdoxuFx7zTMSK80PYZZcn/dz+PnCRK+V6M/pGIVLc&#10;pGly9fRgmR6NXl0xsRetF2yyglPrwJRUIEdf2ZFNUq6pgmXkiveuW8RQrq6ZTnFDP+TKsV3j8V05&#10;Yg4zFJNskoHIyD9z5ficlBqj1wZE0wUcPg5RxVEkfquKuuSdoh65d3u9/HR7g3x7fZV8bVWZfPHt&#10;k/K5ZUWgWD6/vFQe21MtG4s6ZAvkvA1oRBqth90qsneczSfbZVtZDyLWTkQrQ5ArZAvBbilql6HJ&#10;y3Lt6lVsF6I2jagpGifLa9g+lSvFE8mLfQu7565uH9yoMHE7Vz9diHBdN1v2dpnDejl02jfeyZdv&#10;rz4h/9NDm2XoAjMB84Uawr9ViEhfK2qUv/uL9fI3f7JKzk3PYu51+fXGEvkShP2hJ3fKJ146KJ98&#10;9ZB86PMPyye/+YJ87cG18p8QwT742m55d1+JfOuR5fIhiPZjf/6KfPZXa+UCjhH3dxrHbgaR68jM&#10;dTneNgqJBkXBXqxgN87PfmS0Vhe0yIrCNnkakeozu6p0+x7ackqeR0brmQN18thOiBZSfWZ/g/x6&#10;Z73MQawdEzOyvW5Y1hR3aecR25Hp2ljaLu+e7JKGwYvy8vFGeR3CfvNEqywvapVVxbh2sEwprvXK&#10;rnOIbhG5Rk1u3Gg3LnJ1cnViZYWmjFwjsYZy7RqfmSdW0otrjXIduXglFuICkerN4Pc8fl0TwEey&#10;noVkS7kyc860I1N/IyBNsEnuccNsxbBYLDmPpMl2PuzkOE3CnJeUbkzavCWRIiNPWlSYJLsoN4WU&#10;75C030sjdZuTLLCcZkBwXChCJ775NCDjQhoTGRp3vJPn4M7w5zhtXq7hulmhgJ1p9yPySiddtpQp&#10;xZwU7HyinOkCEWxV57j21JQUrMfVHqZYXV/DScn6ouFkFHsSMo2Lhwe0Y4iC+gHhAAgcdo6RKiNX&#10;7dIO4lLJUriYtxMR5obiVllb2Co/3lgpP91cKR99s1g+/VaRfIZSBX+8POZL75TIp94okOqe8xBr&#10;G0BEinWwv2GOkHO8qg8ZhXGItUu2n+qUHUhEt0CwW4oRvSKSPYNj0NA1KlevuN6XVKSZbWLNYUqH&#10;wnLFvdxOlZdGrqz17GRGSfI73LebCdNLNSRtuTthjrVysT+vHq6Q7644Id9ZUya/3FyM/XGVtNi3&#10;MEe40f3BaxYDU63P7zit7T3/2p8vk3/80Cb56tsF8tkX9su+2h756G93yVdf2yuvFjTK1vJW+REi&#10;2n//+Ufkj77xnHzzqa3yka9Cpn/xnHwYsv2DbzwpD7y2X1YeqpSHNxTLmwfPYHtwzHAcKVh6/Dtb&#10;T8uesvaMWPdTsuV9eN8jjYgalx9rlNWQ4PLjLfLM3lp5ZneNDF+Y0+auL++tkef312kE+8z+Ro1a&#10;f72tWuV7tHlEtlcPyc6KbjnTPgEZXkSk2gOZtkk97oM3IOy3itrkHUj1XbDiJK6Z092u6Riu00Jc&#10;u+zxq7gJ1zOu8dPIaFZ1IS1F5q9FBXsRUp3W0XBUqhQR7jVKlZLiay/TLgrsHAV7Wdu2us5aKMKF&#10;i4VvlTTJJgWbRs8Etm38giPa9iRJ4XoycmUlipi4K7gkXrILvWeiuFQJM/EPX88nlIhPzOcLaKn4&#10;SDlEi1oT75PzQtLWe7s0gwbsm48eYylmZzLi4+H2fz6x6IgfwcEd1zuXX3g+/fn2pM3T+biOFgfX&#10;SvA+9bt4TQHqSBW3SFK2GtlmhOqKij3ueSxuCNwIKlmtwMAb44I+k2RzlIUE6+XqSDTP4RR4wYbP&#10;YF3x8ICUgJOIXjn4eGHDsJxpG9HeqCgsHXaMiXsgVz6XGzp/Wd4uaJeVhe3ys81Vct+2Gvn4m06s&#10;n11eLJ+DUL8AoVKsnFKuX3qnTF7Na5DNJzqcXCHPozVDUoDotxTbtRXS3X6qOyNXNv9YfqxZK8zs&#10;OdUu5a1DrqkKo1FuC+A2UnoqoithkatDBaaCjQSlUqMk3WcLCZPC9kJNkrb87UK5coxX/v1o1TH5&#10;wYpCeWrXae28Q491JFUK7wbm9UFaj6wvkYc2nZG8lkH53x/cLN98J0++/sZR+cobx+RjT++VL755&#10;TD765Hb57GuHEbkekP/w9RflF89slJc3nZDl2/LlE999WT70pSfkY999RT7+vdfBqxDti/LIljJE&#10;mhVyEfs+M8uh6q5KLa7Jv//YHr3G9mUi1l4Itkt2I9NDua040a5yXYWM1vL8VnntcAMyCOWCzZbx&#10;masumt1Xp89a2YPXuwXN2o763KWrsqO6H793Q07UD8rExRnZikiYIi1uH5FliISXn+xQuVKsa0p7&#10;ZA8yYRzDl8/vtStNRLwcfrAM1z4zGxSsgszYma4JKQfsKrEWaVgdO1QYnJKWqEKTFyul6qeMXvsm&#10;WZFpRgYmKcKFn61mcQnLJLkIOaYtG8H1soe2kKRYGeH2Qq4ZmAnwJNIQTUe8cJGhCOV7j3sIu1Ti&#10;GpU3I0w0k/gEO42kMGL4WSjdbEIp3U2kbevixPucdnxyTdr5IW39C59DfubOM19jPbg2wgbUCuaF&#10;bb74PvzMfx5+xy9HwbK2Hjs3pzDDaRqhXD1hdLtQJOuKinkjXIJYs6NY3xabTVe8YJOi9UXEyWY6&#10;GdF6Wl0ky5FmOBrOoUo2seiQLSdbZGNRi6xFtLAfYuvHDckQiXIlsVwhHkSCHE90Y2GjrDneKA/s&#10;rJV7IVdGq59KyJV88d1SleuXV5yUT79RJLW951Ws20q75cCZXkSuA9KNY8NINZQrn73uxLbtwrwd&#10;mJdf04NtoSCvQqrcHhex8hkrh1GjrEKxEn5GIVKWrpawkyojVy/QUHaEQuN3Q6EmSX7nduHQcFex&#10;Tdo5BgT7DYjxp6vytEtOfKRF8zzm/Gxrabs8uq1SHt9ejWvzovzLX62TbyEq/cZb+fK15fny9WVH&#10;5dMvHpIvQapffPWo/PHrh0Ge/MHnH5KPfe938sX735X/+LmH5eM/elmOlndg3ivyie+/Dl6VT/9i&#10;BaLcLvksJP391/bhN3GMcYxWVXVILYRU3nFOdiGTs6+iVzlQ2ScNuP/eyUPUeqJVViLDxGeuKyBX&#10;Fg+vPdktm8o6tbOP5/c3uCJhVm7bXav9EPN6mpy9IW249jdDoIVNo7qfrx7vkFcQAR+sG5S3EcFS&#10;ru9CrCuRGVuL64U9N2WLdVhOtmCKDOEplSuue9ash1QJi4+rMNU+iHEf1SAdrOk5J7WIbmuRxp2F&#10;cPmYg2PAcrB0NsdhxEqxkvGLV+ZJMY2JaQoVQvRToPNu8v2J8HWKbEmWXAMy0exCMDL3ctUhukIg&#10;0MyUDCAnH9ExcF7akbB2AC9cdvTtKoLgfSDXxUSsCXQ0TSNNAo5QtjeDYksDCTlIE+FiZAswuU5P&#10;2nakk75/6Sx2TJLHzpN2fJMlFMnP3TKcT8FhinNKWgYpPkdrFk6QrVhnnAEL4PyFPiOLfMYemoaQ&#10;o10KSdGGwnWSjSPaULSZnCcihZ5h3OSRXLtx09exuQpkWoMEooZ98SLBoFA5eg9HzansGFWxVmnF&#10;Jyfa8vYJyJR9wA7Ksbp+JIbd+nxse2kbIsR2jRy3Ybr1JN6fbJctxe2yqbhNNoDdpzu1ZxovV1/k&#10;6otgmeDDb3Ju5pq8ndciT++vk3u31shXV5fJp5eXyWdUrqWRXEshV4gVgv3KihL5M7x+E4nwpiL8&#10;PrcHCfCxmn7tgYzFvxQqBbvzFKXfq89etyBRzYeA2ecyB4eeQaLMZkFXriPyi2RLGXIbQ7EqkOuV&#10;ObfdYfTK569XrlKSLtINhcdl0oSaJPzOncL1XZx9Dwn6Jfn623lyfsYN1UYRVXWPyRNbTstTe2rl&#10;yV218vLeWh015lvL8+Tb7xTInyJi/dRzu7SziK/iux99Zpd8GZL8wuvH5RO/WiWfgEQ/ff8a+cEL&#10;u+Wjf/E7+QNEqd97erN8/IdvyMd+9Jp87Ievy5+/eUT21vbJ9zackRV5Z+VgXh1+WeT/8cg+GZ5h&#10;RyJXpQnXI3uI21fep+eppHkMYu2QNZDg6qJ2fSZ6pnNYLkAUbx1vle1YjrWW3s1vlOcPNsuzh1rk&#10;hd0c7P2GjqCz/ESLFLUMSQEiUXbQz2jvp8ikrcY5X1/aoXJl1Eqxri7jGLJdWNYVBbNpVjG+y6iV&#10;PYcxcvViLcd9QbFWdUOsGdibEytCceQcJ1ffhIe457ZunFcF+8pKUdp5PjvX1x6WLus4x+OXIrwU&#10;L12RSYj0/PRcFlPgHI7dBPZLmaZ8I+nq9ynfYD0hKtYZnfKxFJuoJemLSEqXz2i1j3F970R7TycS&#10;Et9rTSqheG8COx330xCfyLrXZL5444TdJfIL4YWSlExImsw+SNK2KY3kPt0u4TFMm78YaWLLFWk1&#10;6BYj/E7P6FSqSG9GKNkkKlqdkkCyyGVmahOzmBg3eSNy19oeFImsttdGFOuiWUav7BZxXDuGYPtT&#10;RqKMLPayKLW8W3aB3ZziPRNE1r71sJmLNnWBYCnazSdbIVgkioiQmFF5L5Kre0bpimApKcqHHbOz&#10;M/ZN+M6yvGa5d0u1/HBTJSLXEo1aP4upPmuFVL8MwX4F0z9ZcQaCPSWff7NAo4VtZd0QJxJpbPtu&#10;RKg7TvdgG53095V3SmX7iFZIKazr08zA9rJ2PWazV2a1OJWVmihXbhcFydrAWWL1TLNDCRepepFx&#10;yme3FHIoSgrYy3Op+O/eDuF65i7Pygzm7a3qlq/jGP2rp/fIsfpBSLVBnqFY99TLc7sqBJsof/K7&#10;vfKdVYXynXdOyCdf2C+fg1g/+7uD8qdvFcifLMuTP8H0y+8UyR9+4Qn5zCOb5NOPbJQv/GaLvn5o&#10;+SH5v//iBfn4j5fJx378pnwYkv319jPyg/VF8usdlfKRn74p/9fLB+VvPnVY/tYLh6QTYmCRez4y&#10;aXvP9GkRLgfnzkMEuRpR6orCdsi1TQdRX1fYrFE2efWIa27zGqLYF480yxN7nLCxiyrXN/A9/j17&#10;pEkuYqc2QKAP7m+SY1jv64iI34WwWRy8uqRL1iCDtQ7XrI7CAzhCU7ZY46i1vBOZTBWqi1g1akVQ&#10;4uXqhUpYy9jVNHZyzQxLhyi2ffSCdiLh4Riqg9HUvUamm5WOkOkbB+cuXoZkKdYrkWD9NBsucw7H&#10;NAO/p/KldB3nIFiPCh7pSJpglwREe0+YsIQJTOY1i80SzRdIqogJEsYklKqfesnq60zU60hL/JMk&#10;BbIYocT861QQdabOvwWSv30nhPsa7vut4o5rLLtbwZ+jReE5fZ/oHvFyze45JZ0lShYXvZfsACJY&#10;RsdesITXu05xvbOtKys1ceg5Jmwcg/U4oj32jnMEEd2Rs3jNvldr+uRgFUAUsK+Cz8ZYAcVVQqFg&#10;d55BZHi6XXva2ckiWI1k+fzTRbBbStpkc1GLUonEavbK9Yxc4bCMXNk939WrkNm195AgXJV3Clrl&#10;51s43FydfPJt1gymYF3k+kXwpXfLELmWyZ+uKJOvrixF9HpKXjnWLNsQLW+D8BsHLsjmE81a3NeK&#10;qP0MEsm9iJ5Z4WkXhOvZqTVTuzRBnr46q89cKVdunxMpR2SJ5ejlyi79fNTKyk0+etVnt3jNfeLy&#10;nOdf3w6hNG9G2vdncGBnsE0s+n5qV5n8nd/sls+9fUSe31kuT+yokiOV3RAr9+GarClulO+tLJHv&#10;riqW764skk+9uE++9W6xfOy5ffJnywvlK28VyicRrTIy/dTj2+WX64vlI3z/8BZZU1Avn4FoP/nA&#10;WvnYT9+RP31mp+yq7pUvvlUkP1pZKH/4gzflkb1n5X968ZD8zZeOaZvjZlzHFf0X5ACuO2be8iE4&#10;jse6HeepBtfnSQhubXEb5uEaQkaOFeF24zrcjWv0NzjXzx1qxvc6YV0cf1xHzLi9cqxVpinVkx1y&#10;onVMSrrPy4+3VSNqvCivFLZCrp2Qa5eshmDXlfVgvciIQaoc6s7LlWI9xbbeuF69WLU4uBv3jMp1&#10;TMVKKNYwWqVU2fFEvdY0ni/XLtx/OuKUihT3sQ4P56b6+vzlAD/yzWz0fsb1R4yId4wRKq5BijQj&#10;WUS0WdMAjo9L2Tq5ziLtcB34O1xa4gjSk4A0wd4TJi4eijVtXhYjDu1uDokSK4V0DjuZdoFQrouR&#10;mmhDDPFrLAMY7bJIOix6XoyksG6XW1lXchs8N/v8ZviMR5gRSYqzLXit76Mi1/C4+s/CeVkMReC1&#10;nht/noLMEx8D8Hz41+Fn8+HnDi/NTtbI5ftoXricW8bV2OX1FN5USyUUqxetApkOYV54Q/C6Zu0+&#10;XlfMIDX2sL0zB3sYkXIkHAV1Q8IxUdlsJb+Og41zOuiasdQOyjEKtrZXDle5PlkPVPXKfiRu+zkW&#10;ZoV7Vrb7DKJYJFC7VLKIXk+1AxbNxpLdcrJdn70W1vXKFG58NsVh21GK9XpK5/LwGhLrJvnVthp5&#10;cNtZV1sYQv2sFgdHz1ohVhXsylPyp+ArK07Lp17Jl5bRGU3s+pCAHa1F4olEdgeiF0bZSdg2dheo&#10;ZWLZCfEjSr2scozbuVJQlCiFqrIKpnz2Sqlxm7lMDKXIGsjuvRfd75MZROXXb1yXHcgQ/XpXlZxH&#10;Jod/7zEzgczADOS7saRFvrfmpHx79Un52juF8o2VxfJNSPZr4Ktvn5A/Q9T6f//Jk/K5J7bJp8An&#10;H94MwZ6Ub760Wz7x+Db5zJPb5dNP7pCPP75ZXjjcLLsqe+SB7RWy8thZ+eNndsgvd5XLgzsb5Hub&#10;q+VBRMt//YVj8gyujUPVXdIyNq2Vl9bhmlmDTNrK0i4d03crrqVTENiRhv7MNVOD8/t/rSqXX+xt&#10;1WfpHNGIpR6zN96T4jYOiD8jW3AtvoXvMzJdVtQl7Vj/blzDHBx9M76zDr+xFtcFx3UtbXRSTSsO&#10;JhWMWln5D5FrdY8TLKc6SEQg1jqkgZQrh6ajVL1YOd6rjvkKufbw+WvKfa33NgTqZeqYQwS7wDiu&#10;HkoX382MqsNBAMAEBMqh+ijVWLJX8f6KCtZn3EPJJt9nS9cRpi/3uGdS2c+l9NnU6KUM/n0v31O2&#10;Cfkmxau1L0OYWAJNRDWBvTnzEv4QnJQQlW6/n85HK+BEZM1PSCxnYBs9/B2/jan7sgSSx6UzEmAa&#10;4bLziCQ2X4K3j5ZikERvJsnq6THIkOEaiWFtO09cvZ0ZttSbhehQUoS9uVxOvxE5PYfPIFa2g+X6&#10;KG9mOpjRCUsd+LyczZ3Y7KkeCRWbW3Es1UJtekChDkRSHVD8a46PegySZb+shFHsAY4mopJlUbFr&#10;o0g0ilW5dmSmLCb2EezmolY5WNEhY+enNQLx8rqBhDEpV1YSYiWRp/bVQ7DV8mcrSlWsxEWukCxk&#10;+vllkAA+4/PW7Wf75HfHm+Q3e2pl64lWWV/cimi6C9vBYuF0uRLWGub2rkOERN1cmZvLbJsvGmbH&#10;DKEkvWB9xSZ+5gXrZXv1mh+03Ik5jDCT+PW+38zguLJW9pVrs3IV0TaLUa++h8zNnHte+Udv5CHj&#10;UizfW1ciX3rzmHxnVYnK9RsriuVPIdwPf+t38qlfrYVAt8lnn9wtn3pki3z2qe2yMq9Ofrz+tHzp&#10;hb3yqad2ytdfOyAbT7bKE4iOf7O3Sj70wAZ5cHeVPLyrVn61u1Ie2lUNwZ+V/7i6RP758nxca0Ny&#10;FPJcV9atz0VZXLuWxbYlrM3bJSuRUXsH19ChxlHdzhvv3ZCPr62QH26plk4IiP1S3bhxVbohjXEc&#10;6xZEqc24R9eWtsv6M73y8tEmOdE2rPUE+Fu8vnndF3KYwoZhOZEQaxi1EvZN7AdR5+g6Lmp1cg0j&#10;Vi/WrC4TA7ES1jvgeMlZ93IkVR+x+nTAj5ijUJwRvskNWUy+ui6mI5PR8HSIlvmMl98Le2sKiUvL&#10;bs49sWlpXcegTuP5TrjZ8vXC1WkgWgrY42WrMtZIl8XMoXBdlHsrkS5Jk4oSyTYN96w3gIL1U4UC&#10;TBF0uCyYt17IyhPP53KeYF7aNidI298svCDTPvOkSHAhOjilHHXq0PFRVXKUXSy8mCmVlZZYRMTv&#10;o89GiRMoKw2Fw8X1jk3hupjS16xdp9cJppzvPnfzRnHBu0HQF4cdHQxOzOBaxDWH7eUx8BXtfITs&#10;z1EbXhOtrBVI1j8vZ2cODT1j2n64qLHfVeRAQlNQz472EckiaiX5ERxf9XhtfxTF9smRmh45DMHy&#10;OewhRLHsaN0XEetzWESwPoplRw2uu0EKtl07ZucwWeyOL5Yrherk5GHlphkk/isKWuXx3TXy0PYq&#10;RFGn5KsrSuTrSOgf2n5GDiJDsKuyQ36x6ZR8410K4ZT8YF0Zoq5iGbl0Td462iB7WeSLbdqPTMAB&#10;bKeDr7t1u/n+IN+Xd2qbRdbgvoKoU4FY3diufKZKgbJiEyNVioqydFOt3KTbT1zE62RLObt5YY3i&#10;W4XfJfE8RsXZpInU45aJ1gWJXsa+ua4QryLiw/5xOczj3z95YrOLUt88Ir/YWCo/Q1T6s7Wl8oO1&#10;J+Ubz+6Uz//wFfkqBPr1F3fJ157djule+eYr++SbL+6WP31um/zJ87u06c26km6pQmbu3fwWiKtP&#10;vvHqQdlQ0irLTzTL8wdr5bcHauXpQ5Vy765KeQLSncLx2s5mOJXI6CCS3I3raeeZPtlR0Sdby/tk&#10;G87PupIOeft4I64X1me6LqsLG+VM14gcaxnVbX89r0G243ttuM+PnO2VjVjfDqxjewUiVQh266lu&#10;CJylNH3anrUA1722w2Yt9ybX9IZypVjJmaBImHJ1xcFOrFozmJ1N9E5l5Oql6nBiTZMrK5eFUk0K&#10;NUT7DaYIcc+EQg3Jki7SEzfOazx/oWVJmlyXiso1q+iMOYZEmJsd6s5k6B/z02zhqmwh1pDFolyf&#10;KHcjUSexcJ2A54ljEWKR3SIJwWVIW5akLRuQtm1ksc9SiQSYE6LjyYxN5pgnCc5LRpjBvJsRnuc7&#10;wdXivejauuGiH8PNMIqbbVglymuMy7FegMf9vm4vblRPHE1HmQfgi50zskWmxxfbc8D0lr5JrczE&#10;9sc6MHXziJxEAuNGtkEuHgkPRyRRyUKsPpr1cnWC7YVgnVzJgfJeFeweyMoLlnJ1I564KHY7uyAs&#10;hcSGJuUGpIMARJ+9MrH0A5R7LmM+a3+uKWyVF/fWyMr8OtmNqJcRxu8O1ckvN5+RBzaXQ7JsQlLl&#10;2EaQWG+rkPL2ATlU0SV7kahyX04gYtHh8CDkwnpkKKL37JaRNZ+576eaB6W8ZVB6h86p2K9fc2OQ&#10;ElfESwFR/pQdZRuBz1icnNl+fM6Il1PuG6NWV0zso1x+3xUdf/A48c9BuDzmPP6Xub1XROpwnfxo&#10;wyl5fkc5jnujrM5rlLXHm2TF8QZZcaROHntuq7yyo0xe2Vomr247JS9vKpaXtpRIGY7by1tL5ZVt&#10;pfLcxpOy+nA1jm+Pjrh0um1ATjeNSEEdzkPdMI45o8VhRI1DcpA1zc90KOyg/9F9NYhyK+RxRLqP&#10;7quURzB9cE8lqJEH99XK5yH9T64plZ21nVrE/UxBk3xm9Rn56OpT8nfeLJDvH2+V4r4x2V7VDaF2&#10;y8qCFq07cBTU45pfV9rmSmRw7l1nEUHTG47xmxW1jmL7R7U42BUJu1rC1ZBqNaJXXzvYi5U4qcZD&#10;05FkkXAb7mW2dQ3FmiVTpAdxtEpJzhfkUmA3iMm2rUkyy0e/kQHzst4nCAV7DxOskKRsk6RLNyaW&#10;bHqkm5qYMmEmGt0CJIZEZRtEut1IDLsAxcN582QUEoqFiaoXYyr83JP2eXJ9id/KJeHvYJ8z4L1W&#10;JouOh5YAIErMvPcyjPDCyQVp5yxXhJWKdID04L3C3/eE8xdA267iGlLB4jsaWeNaylTEi2SbJlmK&#10;lYJtRmLQDMGyzSpHifGDU7tKHU60jGbdkHED2mTFS1aj2JpIsFV9DgoWYnUVniDY04hCIrSiE0EU&#10;uQ1RLCVGycCvmrhfR+Qa1h4mrFT03vXrUtYxjsSxT14/3Co/3lAu97JjiS3Vct/WWnkAsMj4wW01&#10;8uvttRnuh3R3ViOx7DwnG4u7VKj5iMg5+ol/rnyCRYHISBQxQ8F9bhxFAjuKBHZUWnDsJi9eRnQH&#10;CSLCo5S4TZyyUhDFmS0sipNRafCsFlPuE8XL906qLpr1kWRGdB84LLZ2ETW37fpV7BeyDT9cd1o+&#10;8Wa+rC7qlOX5TfJOXrMsP96MaYs8+NwOeXbDSXlhyyl5buspeWp9sTy/9bS8fbhGnt1SLE9vPyPP&#10;QLhPbyrRARTaR6flSO2wvLynCuegCddKv+Sz0hyOuQPnA9fXMZyHYYikGcecfQY/zi4NDzbII/vr&#10;5OF9pF4e3I9zur9ZPr2mQj69rlLeQWQ7d/mK9tT0H94tlY+uq5CfHGiVe14vlQcOtcpvjzXK6KVZ&#10;aRq+JKdw/eyHxLvOzcr+2l5IlQPrx2LVqFVJFglDrplnrSwS9nJ1tYPdeK/z5UqhZoanQ3qWHbW6&#10;rhKTRcGxWCOpMkqFxMamXD/CYc9LfO1ZaB6n4yBs0+rfp0mWJLtN5Pu0rhST3DPKqMAziQ0geD2C&#10;HSQsj/ZQrl7A/iDogQjES8H6KQXrpJst2VC2aWjkggM9D1xkKl2ChJGCoXAzUW/0mlMtauY0eJ15&#10;H5Eqt4XgdzDNXi9+K/g99z5aJsK/13n6m06WXSrLaLtDVJzRPkaSvHVZcnlHdoTnilwdXkj+fba8&#10;eB588T47yPdkLROdw6xzivkuY5WA4sTU4YoYWV09Hbd8P68b/zpYV/I3VMj4npLYxkxbVhyXjGwB&#10;z40XrJesj2Ip2RZErmx2U9ZMwbK3JSQszWP6vgSv/fisGu0has2nZP2z2EiwfB57pBoRLRI8SnZ/&#10;lesMQKNY/ywWgt1TxmefribxsaouOY9EBE51co1gQk9xEXYGwL/XD9cj4b0ozx/r1J54fr7lrPxi&#10;C6S6pVJ+tbUGcoVkt53VSk/kYQp3Y6U8vLdavvR2sVS2jcmhKm73QFTs7QYR0MEFgBs8HYkqMxeQ&#10;6xkksvVdo7LsYC0iOm6TlyeLil0EigAUXMXnlK1upvYaxL85hOMcZJzfY1/F7FTCfcfJdHaOmQf3&#10;bNYL94OFlccgVu4PNp7PX3ncSzon5Nsbq+VP3imU1QWt8g779M0HBW3y0Mt75akVBfLctjPyPHh2&#10;82l5YVuFPLGhFOe+B/PL5bntFfIS5rEnpKJGXBM1A/o4YO2JZjlcN6IDkrOTD9ZMZ/vTE4xecaxr&#10;uiAviIx99757ok1eOtYkv4FYHz1QL48ebJRHDjTIY3j9za1V8vFNlfLJ9TXyiZWl7trB8f6Hb5yQ&#10;r+G8/3QfMgDHWmUVrrPd2KYL2L+dFbgezw7KGZzPkalpqcDvHEUEnY+omdtY1IRpVGrDDlC8WE+1&#10;jWSKg2O5+mY3jFx9kbB73srBAIiPVtPlyprCuDf5SJI+icTK56UOJ1cW/1KujBC9PMM2q7dKLFrI&#10;UnGSZYWmCfyuf3+73EPDpj3H8oTydQ99s6Pc8HUIBeunfB7GIuTBics6DRPjkFCwnqyEMksgkXRC&#10;vHQXgSJMvk8Sfu6XyXofEM7PfB5Gk9gmXY7TRISZ3J9bJTw2t4MbacZDUaWfl2xCsUGEC+BLMj4o&#10;/O/qPoG0/SWhZBeKYNt88TASCA4t54aXI06uKlgIxxUVI4fPYjREsXHXiIQAAP/0SURBVF6uXrCE&#10;zXUUSJZFxK6iE8Br7TcW7DrdKbu1iLhLP2dzAhaxuudnrjmOFqUy6gOzLDKGwFwfQiK/239WXjrc&#10;IvdtqpJfbK6GYGuUXyJhfYCRKyT7EPj19ip5HZHP1/lsdk2pLD/Rqp1bnGh0++Ijc8L904idctUE&#10;dgTHYUQzFkzwfvx2vnYewg28ct2JFC5SOMLPOwfPyn0rCuVbLx2UHy0rlK89d1Cefidft/cKnylz&#10;MAA20cH+uKLkWHJucIC4qU742fuFkzojbFcczEwAi9/hIVlZ3KFyXZ7XJi/vr5aVEOyawnZ59PWD&#10;8vjbx+SlHRXy/PZyeREifX7LGXluR7kK6mmI9vmdVfLijkp5cU+lZlB6zl2Skzjev4Vw3z1Sh2uk&#10;T/I4JCCuLQ7mcJaS7cB7iK8PotGejrrGdCi4taVdsqasW5ZBtL/F8X0ccv3NkTb5woYK+fKGavn8&#10;xgr55Npa6bw4K2WQ1j1PHZWfIdP1YlGTvH1yQDZD7uz2sQ9pcmHbpBxApvAwRL61vF2O4BquRdTJ&#10;bghre8blBLvmxLnXTiOYuQyiVl9DWOXKHswgVD5vpVydWKPnrFHE6qNWD8UaFwlfknaIlVFrH32R&#10;JddsRiG9MCLNRKKBMJcGvhP15sSmOmyCk4TNcRxx29db5R5v2WRIm2S+dGOS0l1IuF62TAxde6GF&#10;n9uSNNmStEQzKR6tUBOIbJ7MouJnjX4T+AhZ4fdYzBh9n4LU4mv/ebjOFLisR98H2xtuvydtf0Oy&#10;llWcTNKOXXJeNgsLcgARoGO+xJaCy1B9sPjf7p/APmg7s1i0oWzDSJbngEXGLHIPBeslyz6O2Xew&#10;9iOMRIURLAXD/oN9X8H+mSSj2EJIlRRAqgVnkWhGgtUaxZFg/bNYV0zs2sOyPemOsjYpqu+TZkTU&#10;A9h2RnMqVyTwmtgHcmXCD+foa3ZyzlquFzDjPkStlOr9W6pVrOR+ba5T69hRK7sQQX/l3SL583Xl&#10;8rUVp7V4kAOq87maFv1CqD4D4TIUbp99146c39I/LrX903I/BL2xtEceX18ijzJSw75/77Xj8tNV&#10;p+QnbxfKz1aflntXl8kP38yX+1adlB8gsvrSS0dUsHLjiswhb3BNxcoiWEa8TnReqE54rhMK/1ku&#10;4XqdyON5KnrMu8aH3nJDntx+Rthx/Y/XnZJVRe2Qapu8frhOHnnzkDy+slBe3F0DgVbICxDos1tO&#10;yYuQ6ZuHquW1fTXy0i6IdXeFPLMdYsWxrEQEfKiqWzaebJNX9pYjUj0npYxW63kNIVODZYpbxrVT&#10;/LFLc8jcnVdxVSAyPNU+JhtO9cr6Uz2QbCck2yXv4Ng/hAj2y8hUfXlzlfzJxlr5/JZK+ROc9//u&#10;2SPI9IhMIoMiuHbyEHGy5KCkfUg6x2akoveiHGwY0c762QSnANdvQWM/IuZ+yWsakJo+iBb3USPu&#10;A1cs7OTqawjHUWv0rBW44uDzWpHJjfXqxXpBhUqx+jatLbjO2VmJLw4mvpZwXBTsavqqWOkgvPZC&#10;9VJNypU9N3GkIg+b1jhcO9aQuI1r9vyFYMcTIZOIdhfjnnPYATIZcQ47EIa2oXz9dDHpjrFY+Ryi&#10;XLCYZD3ZiaMvTk6TgSMpm4UIJaSJapSY5oKbPf9L2x4Pv5s235O2z0tjviQd2eJbiFBQCxGeK/86&#10;jbTz7LnZ57eL/23dVvauwobo2H++5zHwmZDwPIXFxL5jFNaeDiVbxQSlbUzbvYZ9CFM6KlhGeUwY&#10;GxDFIpHUomJEAQV8lskoFmLVNrEqWUayLCKGWMu75DhEyyK/pv4JHXZuZ2k76MB6BvTmpFS9YFWq&#10;gWA9LCJml4JsG7u6iB1LULDVWix8v5cqEtuHtgPINR8J+LcgxW+vPyPfX18hP91YJicQcZciUS9r&#10;RiLORFSF6vYzhPtf3jYu9UhA25D47ihulV+uOSXbTvfLzxANf//tItmE6PvnEOnPVpbKr9eWyEu7&#10;EfEdrJPVx5t0WLN38lvk3z+1Q76xvkwzGCMXrsh7iHxno2JiRqyhAMk1+IHzKcNcidbVvI7fzxKs&#10;m07VCmQ41kdxPl871qljorIPXXY5uKa4Wx5/Y7889NZReaugQ97Kb4VEIdZtp+WlPdXyW0SvR2p7&#10;IdWz8sLeWnlud50crO6V0vohaUAGrrh5Qiui7a8axHGOB3koxXFl06/S9gmNDpv6J7WItW1kWuXE&#10;oQE3IhPGziI2nO4FPbLpdJc8cqBFfn2oTX6wt0G+tLVKvoDz/6mNVcKB8CrxvaqBc7Ibv1/VN6VR&#10;6YnWcZmauYp9G5B9tUPSNDoNmQ5JYUQRtqm4laJ302KI9WzvOenFvdWGjOjptmGtKUy5lrPvbRVr&#10;VEsY0Wtd76RGrC5qnQRxxKpdpQZSVfDayXUqK2pVqWrgtvQiYI1EM21W74wpyFjh65kris4PSemM&#10;4jwk7L97T9K2SZKhblK6SeF6yfpiZE8Y0S4mXJdIuuJjBxNMR7pUbi7cMEHNNWm/txTS9mNhuPzS&#10;RZmNP47ZxzK5nJcTSTsvdw7X60lvF5Ybkhk2f+wYyfpoFucAU38OmWHyxcRslhQWFXMQfdbsrOBz&#10;pghthoDE1hWXuiiWxEPJ8VksaxS755nHAaV6DJEr288yQeH0cGWXdjl4gDV3EcXugXD3IME8Cvly&#10;ZBB9dhYVC1OkaXL1MPqbhixONo/Ic5DZz5DI/ppFwjvq5eEddfLorjp5eFu1HEK08u2NZ+R7G8vl&#10;+5sr5YfgOKJVdpjhi8A988UKWpGwIvGvR2LNDtI3FzTLBghm2aF6RG5l8vb+s7K7pEM25jfJxmNN&#10;suFwrWyCTLZCCOw/mZ1Y3LelXP7dr7fJh57eJ31IUxjJvMdoERkEXxTsn72Sy5EEtRkS5oefedk6&#10;WWaTvYx7nuqO1XyBE4rVR651EMqrxxBh5jfLjlN9iLzOy5v76+WhVw/JU5vOyDuFnfL60SZZgeky&#10;LPfinjp5ble1VOC8cvDy3+2rlRf218m6giYct1HpwfV4onVE1kPQrx9q1PGCeQ2xG003HUN0yuZf&#10;QzKMY8IMDJ/D1oGzEBeLMg/UDcuGM32ypbxPtmK6CoJ99EibPH64VR473CKPHG2V+yHab+Cc/4PX&#10;i+Wh4x3yiW2N8mxhu7xc2AJxj8imin6t7HQQcl1V0ilHG/okH5FqHqLlIlzLxdjGYsoVlCDaJadw&#10;vil8Fg3X9YzJINL3LqRLFYjEqxC51rJ9KyTrotZzGrU24PoIi4H1GSvFmpArm3hRrt24PynUrCLh&#10;QKw+Yk2VKiJTBXJVAUYyDKWYNt9/ljb/VrkwPZ97zuOkJaF1w/eUrJ/GuCh3cipbuKFok8IlKtpb&#10;KEYmLrEMJeFIF1FMmtRyTdrv3glOCLHosvc9zHRkk718LJZwXtqxvVX8eQqnNzt/GbiMLuu/F09d&#10;27OY+POF4Of+OsJNGf1GWMFO34fHI4poNaqdwPkLBOsly24XvVxJ8wC7QUQiApIj4YQj3zjJIgKJ&#10;nl8Wstbl2R6pRCLFylPtSFBKG/rlYBVF2yvHIduj1d1yqKZHDkGm7OSfbU45tNg+TDuR8LD2rY9e&#10;MyJdQLBXIFd2ncgavDcQ6g3gXrwXEczDkCrF+uius/LgjhpZjgT1+xDrj/DZj7ZUyc82V8sPEME2&#10;I0LyiTxl4GXK8V4ZrXJK2K9yDajCfrUgSuFx21zUjOh9QNYfb5C1x+vl0JkuyLURNMh6RKo7TvfJ&#10;ttI2PS5v8hngwbPyq81n5Nuv58knn9ona4vaZQ77xQwCMxAUHYXI558qPH3vBMqehrw8KVmNNIGX&#10;rjse8WcsbiZetv67SXR5Hkf8Pvfp9bx2WZbXqoOKc+xbZhJW7iyV53fXyuqiLllV1CErT3TJm8db&#10;ZA0i8rexbDGO29HafnkX0n0B+/j6wXp9ZlrbNSVFENhqZDjeOnxWKromkWEbijJr7tnlGfZXjdfd&#10;uCYpdjdG6pRGgGf7L0gvrlkOWl6MyPM4IuotFb3y3PE2+e3xVnkyv10eOw6OdkCw7fIoeAEZmi9s&#10;r5V/ubZCHsT2dCDtON5yDtdfjwxOTcvO6iGpQGR7uLZPCpoHJR8RaqEXayTVUgiVsEj6NLb1FO6B&#10;is4xXAO4TjpHdNhM9nrEqLYW1wIly8iVTXvC56y+KHgxufYjjZtXQ1h94QQbFgWnyXVy+uqSRXnh&#10;8tWbchHR/Z1yT5pxQ3yIG8rWky1bx8QF5CAoXBycm4k2xCWSDh5kJpJhQunl4BPLTIKZIpo0aSVJ&#10;E2Uaad+9Nbg9jrRtdVCaXpxOiiTex4UlmXy/VPQ4R9M0wmV9cY1e/PgsLJGYzxyWmdPpGJbNkHLO&#10;01jq9bIQ7JnJ9c4UbH90jPzx88fUCTaWq6/s1D1yKWiyc0GqkOhV8xkTpULBtE9owljBIjJEdV6u&#10;7Az/NBIqjijEfoxrkRAVne3XImJ2oxjWJs6riWoU1wzIkao+5XCl68Rh35keKa3v1Q7lWVGIfcJ6&#10;ifoi4jRcBIaojzKCUFjd6TFEq7+BEB7bWydP7KyRhxBh/WhzjfxkS7X8fGu13MfmOYhwn91XJxVI&#10;XCu0GBwZCUydTN1Qe4QjA9V0EAr2nFRjWt/lisc3IjGvgTRWHW2UdXmNWsFr7fFGrYizuYRte/ul&#10;C/fTG0fq5VVEdK8cqIdsWuWhVSelDOK5fIU9P1GIlCCjzFiyfr98ZOnaymaL0otzMYE65n/OSNYN&#10;p4cDhqP2FrZ75Qk2m2KN7yF5Z8cZeXt3tbQgA8KRZ9YU98i6Egg1v00j2NUn+yAhtoEe1GNWA6Gu&#10;RkaDg9RznN5GCGYPpPYs9rsUkT+PqccfWw5tWIH3rNGvzygBBVXTC8HidRfm78b1sat2QHZU90hh&#10;86S8e6ZXnj7WKU/ndyhP5nXJb/I75TeQ7JqKIXn3FK6zFl6rEDhkzaJe/jE6fqcUGThcowW4dgsx&#10;n2IlJ3HeKVcv1jKgTW9YDBzB3pj4vNUXB3P7GxBhD+J+5Wg2fNRRj/eNA1O6760qV1c7uG00es6q&#10;FZliuTIazkStSEco1DByTYqVpah8DrpYVEpyLcx0rsXwdy5fUe7JWshvQPThhZm5BWWbFt1mMyvn&#10;IrRdEA9OME0mnJkayUiIkwl9CBNJP81OPJlwUk5MPL20+DobCo+fzZdgOm7Z+cv734jfe7g9DrdM&#10;LMvwM5/Qu23PlsCtkjxGS4UXcfjaw5KFZCTpccX9bsoeT1wvSiHzBflB4rdPryNMXTH0/GM2yAgW&#10;x9tFsa6o2EvW9xrFymsULIuGOXC6ChaJChNBVjqivE41DSO6mITQpzURKW9xg6H7WrdFiGYzFZ6i&#10;Z7H6PBaC9U12jlZHlZ0gIm0TW96jlaEuIHG4DrsmhbpQ8bCXhQppjp38swBQ5BGO8LK/CdFYk/x0&#10;a4X8FEL9+fazcv/Os/JLRLS/RGT74O5GKes+h4QUEQgyBTq0HqihUDGfzUIIa5RydKA6JKpnMX9w&#10;claj/UuX5/RZcVXPBVmVh4j1eJN2KMDuHdlZBYuGVxU0y7IjDdrs6KW9tdKI43sQUTyjmdnZq5l2&#10;r06wrr0phUthsrjYNc9hBa8b2kVkUrC3iz+eV7DOY9iHo2dHpbBhTEcEWrazXNbktWA7h1W0O7Ev&#10;b0Oo757olE1lPbK+rFeO4fxyyDX2ZsZ9rsY1UodjyM7sB89Py4kmRKUQ7S5Em/yMmZQkFciosNJN&#10;08DFTDGq46JGhRz79CgyLPvPDsmBsyPyyglEpxDqJmTS1pUPIYLtlGcLe+S5fFDYJjuq+mUbKIbM&#10;xxHZ1UN4TM95ReThutxS3gupjsoJXK+kCJJ1YnVy9ZEr5eqlqs9ZI7m6GsK+CQ4rMk3qNVHHoTfx&#10;W9qJPtJ6nlsdvhJybYmi1aRcO3DcwqjVy3WhaPUcPBSKNSnX25apitFxSbkml3DNZYP5S+SetJlc&#10;aWzj+McvIPROk62fLixbvncVpjLFx5ifTBhD2Xrior8Yn0CGr9MI5eVfOwFSdE6ETpAO/z7GSdF/&#10;N42030mb3ipx0eftEEkymi6OK3ohacefJM/T+4W/NpZC2vcV3KTj3OZo20chPdde2/WawuGrfKmI&#10;P2/+PPOZdkawuOkdyHX3c/g5duo/KTXtQ1r0+h4fiCIxbuhBotM8IKeR+y9Hzv8MItjTLWOuRjES&#10;XUazWqsYwmXE4Jvt5LFtLCJZL1jteKKKHU8MaATL7gdb+8ZlDvfjvKLhBXGy4PZNQ06XIdnLEBMz&#10;AY/vqpXtFX3yo02Vcv+OWvnlzjoV66931cvDEOujexvkIUSwA7h+qrrOIzMxqftbi4iKEq3rPj8f&#10;NrsALJLGJuLvumw70YaIbEq2s9/i0l4k0qPa81QdEuCnIfOX9tXqQN5FrRPyHCLphyF5BKRyDds+&#10;oz05uaLhjPAQTnoJMrLUgcwZnUbFxEuFY9JSym4g9PAzzGMGBueyqW8CkdyUPL6vUZYda5Ytp9g2&#10;eQDCHZHjENrh2kGNslad6JLliLo3ncZ5h2zYdeBrx9sRaV7QduGVvE6QARnC/VfSdl6ewz6vhAxr&#10;NZPi+tylUDnV14DNY5oR6bVConGNWg+j1yntXOJQ3bBsrRqVN072yJtFvfJaUY88D8lurBqRjRUD&#10;8lReh2yuGpZt1UNytHlMmgYntXJUw+AET5BcQObkaP2QDEBSHNe1CJG2lymn+hpCVbGyKJhF116u&#10;zFgCN6RcLFc+a63tmdImOK5dK9uyTuF4ntPmWkO4L8cgw05ErS0cIB33VMfItBMrYFF4JmqdcqVe&#10;aRGrf7bK8VoXilhVrJHD5pFwXDhveu5azrnHv2D7J80dYuOmw41YgFi42bL1og1lmy1aL9v5iWmY&#10;SCYTeN8NlUsk54vHCSn7ved2BZfG7awr3K6QxT5bjDRJJo/XYnj5hMc7FyTP562yWKU54j+/2XKe&#10;cNv8vvtrJ3mOYsm6Sk9esiwm7kAOux6JR13POWHnFxNT0zJz5ZpWOGodPC/uGSyfUzooWkLBljU5&#10;ufqmOz6KpWTzVbJxm1jCCJawuQ67IZyBdFgTmFyHXPhc0HfNp7VaE7DYlLBHJDbRYdEyo8AeHI/D&#10;iMZ+trlSfrW7QXv8eZi9/iCqfQxifQLCe+ogotvD9dKKSInRqotQIdaIej5PY3EfE1DWBsV7Fl3y&#10;mTL/mPDtKumQg2c6kdBelI0lHDu2W0rbXHEkBfzS/rPy8v56ef5Qq+zGfr56tEEu4QMK0/Xp6/bB&#10;FdOm7Zsv+uU8V/EpfrZKAYfE8xnp8vvhM1u+v85cC7IfBxER/mp7jXxnU6387mib5DciwkQGohIZ&#10;jby6UcmvH5cjkOsZyGgD9mnT6X4Vz1ZEr9vODMrWiiF5q6AVEsR1Mzyp1w2fm+6rHZB38ptxvHA8&#10;+y5o+0/X5+4FvI/ahEJQHFyiXTtUuCRt2v4zGxYV1/dflP21w/JqUbe8U9ovy0r75M2TfbIMvHGy&#10;V14u6JLtiLqL2ydkJ6JWCpPRYxPOD0XEfW2E7A7UjWgmk70osSLSGUTZzASVdjipZsQKoRIdTi7C&#10;9cSEDAG/2+vgenhtxO1a44pMzCyQZszniFzscWocjujR/WXkivuO9yWjVqZlF+LnrJ6MXBeosJSR&#10;akSqTANCAd4M3kOzs1EtdeDqAiyMe4ThuEdnIBfIXK7ejNENqe8h2xD+WNrGcke8aNOES8GmR7ac&#10;OlzxMaYgLWEME0jii5FVukgwXXSSLqOFSCawIWnLJuflirDNsN+n+PXChMfDEx63W8Uf91BQi3Ez&#10;wfFcKqz8hvPt4Pt0wmvBv0/7PDnff3Yuse3J/QvhsWJGLbWWMXDNd9jkiqKdVpHUsyYkcul1EC2L&#10;wfRZbAcS4ehZrJcr28YSJ9kRlSyfy7K9oIti2QOSi2IdjGJj0R6tZlFxr+QjuuXQWGPYTrgmrjkc&#10;RXULcQW2YfeEbF5CsSK9wfeuaWWUX+yolYf21Wt09hsI9ckDjSrVp8Ez4LkjbXKqa0yfqeoIQVmJ&#10;JugjeA8xcMxbztNp74S0YdpCAVQOyMHKPpXIxpJOaUFCew2RI/9ePFAvrx9qkZcPt8grR1rkpUNN&#10;0jtxSWYou4w0WTS8UPG3F2csWy/kRbnGCJgypmz9b7ynESsfgW2FOJ/Bvm8p74cwIEE9zwCvixpH&#10;5FDNoOQ1TcgxiIlNZJpGZmRDWa9sqxyS7ZWDsqsK04ph6ZmYUTk2gRcP1cuy4w2I1pgZYXeAFzCd&#10;jCr9YN04lszATCAN7cD6OiBWFpd2DE9jSlxn9uy9qAWvWcTKjvZXnB6SFwrb5V1Ezu+U9srbJb3y&#10;FmVb0iM7zw7LXmxrFaRNiTXit3uxTcycnZ+ZlaI2nCdkFmt6xiBrbAs4y23rpygnIdrxqPKSE+sZ&#10;CFWj1p5xNxi6ihWZr0isSnSdUKoO1wuTq8QEwWK724bPSyv2gx1GdGiR8JSK/9zFKzoEHOtJjCJq&#10;JYxWQ6n6qHUpYr0IT3m5JkWZSuS8aWSWWSGQXNZ5FCuCTVwz81loPsC956f3XMZFR+ZwsYXW9bCW&#10;niPaiGijVLa4KJJR7q1EtNmijUlLtNMSxyRhJJcmsd8H4TaFpG3/Ukgeh6WQPIbhcV0qYcTo8UX9&#10;Iey6z5M8ryR57nMJ1x9u3wRywY75x4DweDKSHcR58pmqjGCjomJtvgPRstehZiSMrCHJhNFFcXzO&#10;5CI8PqcMK6owmnWCdWhbRsjWR7D6XBbwOSWb77ii4uz+iQ9X9crp5gFs65zcoAii568eBl2xdGL8&#10;gOZ6//I+nqO4rsno9DV5EFEqxfrEAUSqENszB5tVqs8fbpYXjzTLy0eb5dkDLTKE4+cSzEiqlCii&#10;J4qU8LkaaRmYUnm2cor57E6uY3RG9lf06iDyjYjkKtsQHUHYrDG87HizvHm8U97CdNnxVnn1YIO8&#10;cqhBrkC+2iUiCfYlXbBOpqz45JvuMI3i/sZRaTYzSBC5HJefBlyWx5BRazmksbmcXfwx44B9ROap&#10;oQeCZTEn3lcigi1sOicnmifkZNOIJuBbTvfJzkpknjrPyS5Md1UPy84zA5qB4Gg6VZ2jsvlULwRz&#10;Ua8bZkiaIDAWm7r2n27eCI5z59Al6UQGrgvXWyeOXQcydSwu7cR11zkyjQhwRiPoNkhyzRk+Yx2Q&#10;dfit5RDqG8U9kO2ArDzVD3rleNOoHG4aVgGyPgFr8jIzxsh9+Py0HGkclSkcq3psSxO2pQHnjsW4&#10;fptYhFyPa70S8j0NsVbweTDwRcBOrOdVxLXYLz4PjntjclL1UauTK6LxCJYAdTLzMMr9xP5h2oV9&#10;HZq8BHnOyUV4hc+dNXLlvYpjE4s1vTbwvGiVUkWkqXhXqSwdbNYVvncZ0Pk4gTp8Bs1VtAteh6Qs&#10;c49/EcKePGajKZ958AsO/HAkWt0AXGR6sUY7EUpWRcucBHd+EdGmR7QxLjJJj5DChNIRSyiLc5BZ&#10;hKsw5RJVTxz5puM+jyrKMGIM1pf6e7fI/P1YnLTjkJx3MzISwrGNOxIJj72LBh3h/GzOX3x/hUkW&#10;ulZuRizZ9GMQH1Oe5/lRrD6HpWAnLmo7PCcUJoquiQTxgmVFHz5Hi2t/TmQkG0azp5pd7VpXuxiS&#10;bWJRcdz5hItgB91zWEj2RF0fctU3pGPgnEauFCqF46F0fVFxRjwEC+u9jATENdN5T05iu5842Cq/&#10;PdCmUn0WEeQLiCBfPNYmLx1thVghO7x+M79DXj/ShP2+jARzSuXQhO82919QmepzQZWqawvchmnb&#10;4EWN7rsQsXHgBEriECtp1QxJE+Tx5pFGeScP0VZ+uywH7wC+XpHfCtm2yteWFwsciH2Khcrt52uf&#10;LnEe91+PAV57WTrC1/NheuWjXh4THktW+MpnpbOWSanqglhZmYgZCK1U5IpiScPgtFZOq8L+8Rlp&#10;Cc7dsfpRRIjDchQR776aUdnPyLZ+UGXNYty9VQPSCnlQYC163UQZERxPTpshoM4RRJXIvHVDmuxX&#10;l6hQI/iexaa1vRelGhF0PY7rxvJB2QQ2gHVnBmVtxZC8XtQrKyHdI01jcqx5VE62j8sEJENhU2I8&#10;YJeRPo9CUKeRUegcRiaRzcyiSlOUoH8dwvmMaCshVY1YVapRUTDFCihWRr/1mQxYskgY1wbEyspL&#10;WomJckWGgfvXge3rZ2dDUUkcpTqODMB53OeXcG7ZUcM40hcWB09ehmATQvWRala0GkhViSTqxOqY&#10;jZxGKc5FweUsnRdA94X4ef46XAr3JGf4CzmN8MfV6tg4ohc5diS8mKex41my5YFgLWQeHMg1jG4X&#10;SjzTEnNC4aYllOFrD+XFk+ZJiu39JtyWhVhsH/z7hVAxelFGuGOUfuyWSnge7pTk+Q3fL0Tm2ohu&#10;qCT+8yRTJFomvduy+Dj5Y8jjzHPlKj9lP1PPSHbikuvYPxALIzgvWR/BahTbxRqj41LVkS3YsNiY&#10;vfNkCxYRbGPQT7FGsf1IvAekoYvPyGZwn3EEGkStCcEm7+GQK+xIn9ZCov8GIps/31EnLxxqleeP&#10;sCP4dnkZvAKhskIOpfomhPdWAUd+6ZJD+G1W5tLIVPcbCSQSS997lYdjhNZ2jEkPhOqH+5tCQsde&#10;sRiFrS7s0k4n1hZDqAUd2vHCikKItQDvT7TJrrIuBnzY1ivazMZvu9837i/TH75HAKZyZdTp0iWm&#10;WW65+cciSruYTiG9YsDAtEsj/2uiTYNKW89rBa5mCLVlaBpckhaIlXLl62aCz4YuXpGyllGI+Lz2&#10;1tSLzPYRZIIO1Y3JkboR2QOZ1kKgbMPJCkNbT3VKz/gVGYI4WSzsikZZROquIQ4QwWiNFZm6cZ31&#10;QqQ9ESpb0I3MDaV1tv+i1CKSbhi5JFsqsW5EyluqhrXi0ubKEdlYOSCbETkfahiS/NZxrRxEqbLy&#10;FY8dQmmVIIuKp3EMOidmcc7O6bYyI9AG4bniZ4fOwzRTLM1MAl7X9sVFwbFcASNyzYg4sRKNWrGf&#10;bdHUV17KROQRI1MIeJCGsRvP5DPW8YszwhrOFCNr6k5CthRsWrSqwDNeqpnIdM4PKDFfoISPT/Qa&#10;wevsa+fOmSfXNNxFnI7mAHBx+3DaFdFQtnEOIluycQ1knyD618kENkygsxN/vnfFkAtFtTEQ1NQV&#10;5IhwsrQW2nx8UW3aZ2n4dSmRBEOS2+Dn3Wy5hXAycNOwCDY8Jjcrjg0Jj+ut4M9J8jwl8ed1qSSv&#10;h5ux1GVZjBTiqu/7vkZJumRZnJ8U7CAEy04lWMylzQoYfSAxZUTH4r1kJEu5qmDnRbEOto9lcTEF&#10;W9Y8FPVRzCLioMJTg3smW4blmONmsxcd1i2Qqy8eTlZuit9DOEhkjrSekzWIrB7c2ywvQaSvHO+Q&#10;VzF9AzJ9E8JbhqjybUoVInz3BAQY0TE+i/1kFMKiPR4DJJTYfw8TzgpIpw8ycKMTQRRjhJXBpmUc&#10;mQJmEDaV9MoJRO3sEP4d/M5qrHvViU7QIWvxm+z9hzWbpyE99usb7ovuTyTOcL/jz5NSXRx+/wbs&#10;2jp6WU51UC4XtXnHAKKo1uEZfd7ZNnJZBcvaq73jeD00I2c6zmE7+UySnYJckoNnx+R445i8hX04&#10;Wo+osX5YDiOiZV/Nw0gb2DaVmSJGZ9rNH6M3wCj//NwNFWsPPuMzUT1+yuXMaz57bcCy9bjm6gch&#10;eWRWdtaOyu7aEdlRMyLbETFvrRmCZEelBNtW3H5eKpG568c1zCJmXheuydJ70nluVjuqGDjHKPK8&#10;irsf26aChfBiufJ13GTGo9tNINoGXAdnEa2exfVPsbIYmc9vGa06sVLaWFaLg13EmiZWRuZeru45&#10;a9wEJ1MkzKgVgmVXg/QHrxHWCWIaEIuV8uVnzjlxpOqKd+cJNeX6ej+4xxcphaQtmCRLsAGhaL1s&#10;w0pRSdF62bKZTzLRDBPsMJHPlgXfe5x0MhVpIkJRhQlpcqghh5uXlGDy/Z2gssRveBYSZrxf4byF&#10;CY/RUgmPcRrhuQjPzc24mQD5+fvNFHK3YbTryJatw0W0/vxyMGWWcria6e7ZOdvL9kMc+uyIiYZG&#10;cnEE24TcvJerx0WzFKwrLvaCDSNZV1QcVXiCYF3THbaVRURL4db367NZRjoj51wlK47xeuM9Fm1S&#10;rDFeOsRLiM1MmMjet6tONkJyrxT2yOuQ2zJEj29Bam+DdyC5FUVd2uPQKkzZK9Hak92y4WSnrC1q&#10;04oxlE7ncDxMH9v/srkFe6ByYmVbYQeHCuzDsRrE9o5OutGgWMt0S0mXdi/JCHFdUYesx2+tP4kp&#10;OFDJCH5UDlT1QHwLy/VO0YyIPrum3GY1Y8Rnk9zu8zA7R2nh9mnTEGS4maGgbCm6qq5JbWZzqi16&#10;ro7XuxA95jeNSDeukbyGCR33l0JmMxyugxEpiz25fhaHtoNx3Et6nCC8ASznpnMKX1PGPZBfM36T&#10;RerNOPaNg5A+jvP++hHZXzcq+xAx7z1L0ULmLfhdiPMkBHtx9op0QVzwij775Q43Q5jsUnF85poT&#10;fCQ6VirqQeaxn/uJ15zvP0uKkH0bx0xLJ7afImYnEZRrA6JzH7FSrsxMeCn79YXr7GKGFXJ3Qo0D&#10;F4qVTGB7GakSf++GxcF8bj6LnZzFOWVUq83jEKGrZwK5eqHSU3oN+OltknSlv99ieI0x8wa5+mr+&#10;7gZlcYsrciHJFaX9GMkSbZQzYLn2LENxneJ9FNGyyc+8aDbCdV4xpwljWoLsE/xQDl4qSdFk48U1&#10;X7y3BxLjDDPRb3Ab/O/cbHuWTrivCxEeE//aH6s00o7tQqSdi3nzeOEDfcYeiW0h4twm3iv8XjZp&#10;18ZSmd82O9hOEIo2FKwrHYijWC9YlmhkBAvYB3F7JFgt3osk66JYJDI9E9II0VKuYTFxTeeYwkTZ&#10;4+XKXnxOQVKnWoZUsjGc54qPOa7nDDKrU3oMr0AQTDfn39xeqhmuXdUi13t3NslxSP6tAsi0qEdW&#10;FPfIquJuWX2yV9YiqlxX0iPrS3u1U4QNmG7ClP0BbznTL9tOd8swEkNKhlLtRKLahGiW+9BLMWhH&#10;HEikIzi6CQVxAeeCcqJQh7EMa4l2IkrkOjiARUnLGETeCbl2SwkrDIGChmEdUi9MX7gf4dSnNeEy&#10;SyFznKLXfK7HCkeMrFjRpnXggrbJHMU93Imou3NsFlzG/iJjgSiX0q3pOa8dZZQhShzEtVHfdw6Z&#10;gjEpaBqHXCZlCNfOgD7DB3yOiPSCx4dNTTgaE9vPs2LR0OQVyBcSDmDJBKFk46LaaQifxdVOaEfx&#10;O0cQLR/yNCCj1j2FCJxFvjdUypfmrmp6TtnwkQCjSBbhsuIQ5cgi4y4VXcToFH4T2wS5sdvNzPwA&#10;RsIx7vlwCCNg/5xWo1asZ0G5YnnWwNeolY9jeMwjfNTqaweTUK7MMPMZa/az1SsaoXvUOzjHXqxp&#10;10Iaev9EU0rSwdfMoDpPhq9vBuQa5n4500890QUZcSuijfGRLMQbRbPEH5x5iWSU8GqCnZJAaiKZ&#10;EIaXS0iarG4NrsOT9vmtEW5TclvTSO7jQqQdn9uGF3FGTjz+7hxk4LmJpq4XEwKhRdMskuf1g0B/&#10;m9N4m8P9C+VK/A3siospWCdajWCReI4hAfA9UVGwHFSeTSY6QQefTUWSpWA5pWQpVy0qZgSL6DVT&#10;ozhRTEwYxXI4Ox/JJvEVoc5AvmwnOHlhWs7ie0hFcD/GGWGC2zVbrIqT0v7aITmDbXq7qB9S7ZHV&#10;EOpaiHV9aZ9sKOuTjWAz2HSqX7ZAqtvO9Mm28kHZcWYA9OvzYC9GVsphG0523s5uJgcgWC+GjCCQ&#10;yLNDj24cn25GvYMXkXjzmSzHOr6kwzWy8lP/6CVE5sNSjKi1BBFhSesEEt3LiX3IJi3dWQifXhEe&#10;Hz1OSHCZOWHkz04wKD0+JuhHJEvp9EKsPdg30k0gRE57IFp2mHCqfUKqkVHpwvIcqo9F2oxWea0w&#10;UzZBYVy8AlE4hi9cBfwcmfFptufEe7wewjXlGYRcWZTMiJeZl3ZsA2GUyKkKFvPzWs4px5on5DhE&#10;exrntKJ3CuK6pF0IUuhOMnzWKtqEx0WtV1Ws3YD7RSF2Q5QKMk7u/UXX5hTbygp8nH8z+GxYv8t1&#10;4j3l2YooeLGolZ1GsHRDe3rDNeGl6sV6DvfhJO7HeXLl/czST01bYsGy6DeUK/ed3mFlpbRrwhNe&#10;U/E95Akd6PDrj+eFy4e4egGQq3uxNOKV67MfXqSL7MB8ybLoOHg+y9CdB4cHakHRpkci4es04aTJ&#10;iiTF5mWXZCnLkHC5WyVtu5P4/fP7esvgovSSdD1sueMWHtMMONZ6AfOY5yiSTAU560s815j6855r&#10;3G+5aSZDkIDHIRRsXEx8JauYmIwi0SOUiQ5VR5DYMdFgIqLt+YKiYtasJRyT0xcTU7DVbIgfCdZJ&#10;FtOo4lMoXX2v8HMn4fqecewb75mrmpixpjDvS58wuMQhW7A3rmGKe/Qcznvr6Iy8W9QXR6mAUepm&#10;ChVshUi3l/fLDrCzYgBw2i97KoZkV+WgNEOIjZBLLfaBz16zIi6VhI/CmDGZEzcWMhLzEByvczj2&#10;PRArJdaLbRpHpEYZsQ0xn2myAwuKz+8D05JwynQkTGduRijWEDa97YYwuZ1d4yzCJaxc5ODzT45m&#10;04/5fDbKTFUTMgl9eN2O489iYj5nHp++rqUdbIakpR4ZrkAWV3XKjBnb8vLZrvZEBIE5IFu8J0NT&#10;V1R+PhokjPIoRf5eEwTLIeMK2s6DSSnD79cio8OokxEde9fC6XYSwPG7APmwmJcCZQUsZiJYosDm&#10;OSzKZ5Fwkl5OsfwAM5PYbhZru2XdMdD16Gv/HZzTCMpW16HLIJPAbcfve7G6fcKyWI6tL3wxcNZz&#10;Vt5/KZ1FMGrlPRtm3Hmf+yJg9Qt8xJry/rrxzslcB9F8DzOnToahQB3hPPx/W9wTr8jdmIsT/mCI&#10;q1BBwos6xO9o+Hw2lKxOcTEsGtECTfATCWQaSUmlye12Sa4v+Vs3I217l0LWPqss3bzkZ5wmMyUq&#10;mPdBlv5ceXyx/2KEtcp9KUauSPu9rG2Obs7w2LCoNU2yvnZxlmQhDvamk4lsEDHogOssCkOU5uXq&#10;0aJiJIDhc1iNZrvPZ4qN2Xexdq+oxPMY6XrOQmi1nePSMXge5/AaphcEt5BKgvefFwZfh++vUVKY&#10;cZ1NRAanZJP2LjSA6HRAthGNTCnSQRXq7soB2Vs1KPurhmR/NeC0dlg2nOTz2E5p1wpO5xF1ZBdr&#10;crCGEGbSeGx4rPRZLBLXvjH3bLZ39IJWeBpF4t03dgERHY/xNZlAFEMZtQ2cT5Ur8vPz5vnXi6Hf&#10;DfDHh2kea+fq889o2/oiwVKs7vknojhkorrHnCx7z7GfXtepA8fuZFMPXiP6yIlRF0HmjMWaGZBG&#10;sEif1xMlyM+1m7+MYAnX7STG2sJJ2KzmLKLUk4iaizrOS0k7rqPBS5g3pcX+fG46he1h1OYEIdIG&#10;qU0wM43fZG13VtiivClYZhA4VSC6fmSQPHwOrM+CtagY1zwyPgPnXU9K2jk/pjGYj+UUrMt9b1b6&#10;sE5KlpLmb2kkjOuB+9I7cVHFmoxY9Vgh/UoVKzPK0b1LeF97scbPV9+LcJL1595z48bNinSTvrsZ&#10;89fh5UwgVxeNLoYTr7soF4af+3JqitblGNKEmy7aGE0oIdqwIlRa056w6M8TCieNNNndCmnrXCrh&#10;Nqa9T87PoBkKwP1VQXLq8MchQ3iMAI+bJ/nZQoRi0ouX04jMfMJzg6n2YavTpcmSbaUzhOcd18Ed&#10;wXUobpu47eG+kEzn29Hx8MXe4c3sBeunLCr2Fd8oWHY6wQRYm04wR87IR+GzO0SykFj4LJa1bdmj&#10;kXYXyI4JQCNHO4les/iYnVPEUyfghh4WK3Oeg69ZO5mZAR57tp9k0R9FwcoraQJRrmEx3J+ViH6L&#10;G0dlO6LUHZFI90CeezDdB6EeqBkBQ3KwdkQO1wzLoeg1uzHcdKpbXj7SDMl26HHpp1AZ3WBK0bp+&#10;rPmacoVEcBxZqSl8FtsPYTEB7odE+Fx2AMfOtbHG8YVYJ5CI+zbXOgA8Mg+aMCLN8IIME8ulkDkG&#10;KfAY8ToYmLyikfcwtmkMcs9IFZH1AKQwi2On2419YMU2lgLwPvXnYQLbO3HhqquEA0F4WLxJYVAM&#10;XhKTWIZTztfIFt/lb3oZceqjxD5sR6++pqxmpBwZrLJORPdduH6QkauDXNn+k2ktzwM2Eyca2ShM&#10;WdzKyJGDh2uxPT7nPg4i46MC5L5gymtZoTgjYVKgIXyGzKJ6DgDAASqyPuc6QxCBhwwgMxoWf7OG&#10;Mp9BZ0WrvL9wnyUrMPljxoxaKFWW3oRSDSsukYxzcI7D68DJj9M0sn2WdODtsCS5hiy0MQ7Ozza5&#10;KzZOL8bxkk3Cg5WJanEgGeFoYh4llqEI4tyMez1PTCBLXnjPtpCM/LRNZPjZIvjv+IjRc9PfC0hb&#10;diF0n8L9vE18L1q+J61QNDfDX8BJOYb485SG1uYjeO0bcGsj7uBGyDmszEC5Rjee34e0/SN6nKLr&#10;hjdyeGNnR7HZz2KZOLHITNsnQhL6HAs5cz4v62BNSSR+/nmsEy2HEfOyDToViPDvs5fha0a/rCzl&#10;oGQ7h6Y0M8GxNJmAU0K+iDgkKRO2R2XfuCdbJhCRDst+yhRR6SHK9OyoHKkFZ0fkGMgDB/HZllM9&#10;srW8X97I65CdZ3qkoGFUTiNqGkUiyYR6FGJwxXvxM0ZG99w2Col92DIxJT4hH8J8levEtJMQBMOM&#10;Io8xH7WwkmCc5sQJombasR+aWGL//OvFSDsOHn6GVSMTAAlgm4axLcw0sehfa/DiHLOYlX+U6jSu&#10;E72ekB6F9ylLryhLStf1JOSYpIRxHTFt8suz1IHXE4U7cemqjOF7TnwxAzieOoX8tAbxJJZDxuNM&#10;15RUIlPWiKi5eYQVgi7rNcwKWGwzy33h8bqCY9U9gWOJ3z2P36HUtNhZRefge1eJCe8hOV80HeKj&#10;av+a32MUy2hYO37Q77nPk4S/lQU+m5zmvvNa8XKlVF1mloT3IO9Jl767NN7ftzwP2tcCyNz71+d7&#10;JrwO0nHXVny95Y5blmtILNGFN9rDi3kpxcaEB0oPGhLJrMQ6StDDYsVQJGkki5FDvPCSwrxVES4I&#10;b6oIHyndKaEsSTKi9Beefx0eK08oRxIeW/8667hnwWrvWEd4Ues8fCc6d2n4WuSLEV4Ddwq32998&#10;FLqXbIgeIxwPL1eSJthYspy6oj9KggkwozMn2KCYGIJVRqNpJrIlrlKQa9LCKWSs07jtKEl21KCd&#10;NQxMKlx+DAJitM914vZygk25D0OZMMLi9ytYtNg8oVI9Wg/qyKj2OpTPdpoNY4hkh2RH+YDsqBqV&#10;FUWdeM+h2EakvHNSKjtGpWkQwmT0AwlkiRWJLcXC8WxVolhGRQoGEbkOKUh88RkFfR6JtcM9amEm&#10;ls/CGGn7NCY73Qn2C9NQpEm4THgskvBz/scKVi7KdkXcTPinsC36e5p+3cC1wmsG99xVgOMeJ/is&#10;p0AhuOg0+9qZ1dKccFlK1UeynLIG+hCL2KcclCprEg9insOJdhLLVvZeEo6R2o5rjN1ysicjbtMY&#10;zit2x20vpoM87hAzm0W62rhxUxeKmMuzCQyf9xL260t58jMVarRc5r3Om1Wx6nwImdEmnx9T8Loc&#10;14fv+fVwWffaTSlcvubv+scwDtxPmhFJiViZdkb3Zyb9i9I3kiVWkHTK/OvAuSj7enr/uCO5JllY&#10;tB63c5Qsdzh5MEhaQklc0eEioo1kopVlohNxU4KLPhUs459R5vpZZcgMLqIM2BdPKESPl6ZeZBlw&#10;HCJUgNGxyXoN/HELj6PvvSQDjzXQC9ZPU0jK0HUmkj3vdki7Jm6FcF2Z7cVN6K4fHEPMnydYwPPg&#10;itzjjBUzWf5mD6PYiYss0mJxWyRYCMNXgvF42SbJDMge0MNnUcN4naALEvVQyBnwnutif+B87sfn&#10;mu/BNP4+ey+TmEAgiGT8a55PFr2ycwsOJ1fcPKKjvxQ0n5MTjWxO4l7zmeve6kFEtqOy9mSXHML0&#10;SM2AdljP3owck0j02X7zEjIaiGZYLIqEmh22MMOiItWiQNdelPjXPoo5j8htiiKDJAhrbFOwaWmL&#10;R/cpSjBDwoTUv/f7PQ8+q2ZaxOOHc6mdyLCjGWwP5c+iW0qKv8ecC0tB2GwnvG/0upl1kmWzDxa/&#10;eiH4DNostsEvozVbo9eE0nCZtSs4JqzkFKC1iyMoV0wn8Z2GQVcpiBk4tmfldl7F9s3gWnXHhsP2&#10;XZX+qat6nfvKVb6+gJ6fJFgHoTBdUa2Tr48ol8J5ZCxYmYuPZC5gnxhlMyPH31Yhe/B+EtvquzFM&#10;StQft3CeP17++DGtc/cu72UnV+3uE/g0IClVTnkqw+vogyCnco3hDb3Qxc3PSNwJ+UIRbZhQxgm+&#10;Tyh5kccXPKXhBTQLfKLpE87fF+F23IwwAuXrUIxJOPyR3/fsY5GYHxWxq2h9MS2OY1p/mgsRnoel&#10;4M9d8nx+0Gjn9STaLidX94wmrcjYnzMv1zCSDSNYNqdg9MqowxV9sojNFS2mET9zZEWZeOoq0MRt&#10;RPU9K9awhyPWpIVAOT4oCWvcasUQTAcnLuo9xSYgl7Bv8T0W855GtG54PNYenbh4FdHujHa43tB3&#10;UUpaWUwMWhHNtozJwRqOGTomh+onZNOpHh04/PDZQanpZRd8rIR1Xitj1fdOSU33BU30+UyPER8r&#10;I7HyDo8hKzVRoKOY76MmjYgyU0aplGuMHmN8H1udkqY4wgQz+TokPAbzwOeMSJnYszkQ94GRJxNu&#10;/ra8l920Q6+R8P4h1yDOqLb7HF57IUzx+kEGbQ6/ofd/JIUk7pqiaHzxsGMEImVRO6eeYciSxbDd&#10;yMRwIP8Z/D6PFdfPx1xuO5F5wraM4LuTOIaUjYtOnQAZjS8FCtG/ZmcXnnCZEBWsZhLmomP3nt4j&#10;8W9yGn//Ao61F+fiuGVCsRKeC967vh0r729/v3uphnJl6YYnPKcfBO+TXLPJjmj5PomLZLXiQnSg&#10;QsKEWxNJHlQm/CpaJw9XOcbhBRRGfMn3jBK1WBWvOfUJq6/8o5EjTqwDOUESfTe5rnD+gp/hwoiJ&#10;l02SVdnH4/eR+xbc4HG0ifXxWPjjkgY+zxq9IYXwGC9E8tz8vvDXir9eFrp2SLj9Prero0HhNWHR&#10;mpesXgc450m5erIjWEYdfMYEkSAh8xGaRmeQrZu6CM4/b6SEs9qDQr5a9JeZF8nayxmRVJqkCZte&#10;TCHyYokFO2mgGm4Ezyg9FNYkEnJ258fnpOwgoXt0RthBPfvPPdVxDoIdk1KQVz8ieY3jsrO8V6Pa&#10;4w3DkOpF4XBphH0EE44WwyJKCvoCfx/HgBHYOI4JE3cvVDbJGWdUeAGJKxPuCEZsWjIA9LGMP85R&#10;Ip1MQ9LIbtwfixUfYV4S9x1OmfBemEYiP4tM1hWWoL2H69/dP27dcULMilUzuAeZoIfXEa8hf93w&#10;M14z2sEBZEmxaokSryn8BuE6CAVxieCYXUA6oJWjMGUvWGPYJi9Zz+glRqCsbDSn5/zyVWw7r0v9&#10;HaZ1LiPAY0h5UczYfI0kR7kOSI5Fr3qMeXwhfsLo8TzWQ8JiWpU9tkm3S38nugdw3SvRcvHyZE6P&#10;gTtu+HH8sUTlHNbF88s2q0QHMce+Tl/GcfHgWGSB/WHJh8L7kXLFsdL50TFlzWsnWKRbgPd4Uqzx&#10;eU8+Vvjg+EDk6smWbIiPZplAXssklGmJZXiB+4vcE0pIRYSTshBZ4kvMS1sufM8bRyvMgLRlloLb&#10;Rrb5ze4uUotXgVbMCfYtDe6/Lp84JrdL8ljnkvCcZoHEQgcB55Q3RvBZmGAuDCMXLutI3mThNvh9&#10;TO43j6GXq8dntpJRbFK2lIZ71uiaamQ/fySI1CDXJL7XJyUqJnW4536UILuHSyeWM6NW7tNFJHyM&#10;xCSKUsP7jsV87CCBCSebwbD3IMqafdq2Dc/qgN0c7eVsz5Scbp+U/TXDUoxotqhlQio5WgykTNgV&#10;n+uOb1phxwaE0mZiOHoRkoBcWaOUEZevBKZgG/xrypeJZggTVkYqrDTE8xhuf67ggWGHNuHvzvhr&#10;gvcTpuGyTJt8Qp65doJ7j9eXv3YoOV43jGi5fBqUBKWahNfRpbn3VI7jkNo4JBuDzD7Wz+eoXAeP&#10;0VR0rK5C/NxUHvtJnFu2t+X+6XUZRYsqyei6XSoucrymGcm0zy9AimlMzcRcuHwDYkaErVPM434k&#10;JZqCkyfS1MwxS86P00WeD5K858MmN+H5/6D5QOXqoExdDpIXbzpxAusPYJIwcfT4g+4ufi+r+dIl&#10;acJbCmnriuHnfrnoNafcFuCKMjz4LAUfTfG1j0RD0vZ7IdKO2/tJeL78+fM4+VGGsTTdNRBnrHKN&#10;v9nCbQxhzt8fa/csljexu5F5Q2tJhiYGPjFmVIvEx08hXOb6VRhMyAI0YeMUnzHCpXQ45fMoFp/y&#10;Pdt3Eo3wsqScLeQsEc+T8YywGQt2RRMwPoeVKHp1YL+wL6wkM4HlOVrNeWy7k/OcduXYPX5ZOsdn&#10;hGOZViKK5fBrpW0X5EzHpHZY3zo4CwmzSz4welnaQQe7BhxHFEzG2G0eIlgk6kyUmTkYPsdjgMgI&#10;x4DHxkX8nCJTArISWg8TUkwvz2Z3Z5creM5nIDEfRbqoNRInDiBfh8tTtpQlbufM9UJ4PbNGrr9+&#10;2Jk8B3qnqEMxhPh9S5MrozlK6xK2aRLnkKJkRxs+quW1OY3Mp494KWk+M8Ym4hqEABEZT0JgrG/C&#10;bWHk6a6/uYwo7wTK2ouV72PJJkU7fxkWk3PqJenxspx/vNy96F+7z5k2xmmnpoM8D9H97YjSlShN&#10;Cc/j74vfg1xjbibYpTyXJUmpJAnllS7FWwQXOp9h8nW4bo4+H76P50eyTNm2WyVt/98PQjFm486H&#10;Oyf+dbbUbhdcEpjeOZntW4Tk/mbOlWZu4pvdJwBMEHwJhcc/UtCiTUpDZRtHtVpBR6WCBFNxognJ&#10;RHaI5sJiUwWR7zlEgJxmR8NOwApEximjQUYyfNbF45i5x/CaVUmd1JAQg6tXWaPUPeNlbU//uh1R&#10;KZsMsai4FpFsx+isdIzMqEzbMeVr3/k8xxnloOikC7CYuf/ctN4TfEY4xm3kNmPqin5Z8cUdFya+&#10;roeudHis3fUwP824XXgcXPFidoLuO3LXIubouOFq1NeXcX07uUYSjqBU/XXDsXJZpKzD2+m97iNX&#10;N/XXjuIzEQlmOMVxy8gsEpOTL4t/JcjoYXnMo0R0nVj/JD6joDnPZZ4oOh7LSN7AHfPoNb5Hws8V&#10;rMuB6J7bzWn0md82t1w8P4n/jk6D1+4+iu+rVPR4J9JOHFsfVDADlHYvY3bOr5dc8HuVa0iYOC5G&#10;MrH3F3lIUkgh4TPG5IlcCC/NWJ5x0YTnVqPKhUjbn1zB48VOy5PHMImPLuPjni3BpYLTquAl4Po8&#10;ft77y+1IlvgIJYM/z0iANdKNcFGLy4VrVIuIgxEuI1o/ddFtLFyHf3bFojdW5PHE0uV73/THS9g3&#10;A/KEIuYyTHTZoQC7R3THP76/mPjq73K9F2YgAmYQsSxgCcvM5SvIMLgIgyLUTjiYoGK+Ru1MwLmP&#10;fK3490z0KQ5Eo5jP5h8TWvN0Todk9NH5BETL376gzVNwLAlE4Wu5u3k4rhGsXMSOMcJ9uBMYzXM/&#10;GWHG95q733jN87qMl8c8nHeWfl0FvqN/ha+Bv1f5Xb7G4m4fcD2wqJitF1gpxz1eCMXqRMt5rtIO&#10;Psd7HjsvVkb7GvXhGtHfQW6IJRI+I+B/k8+DWSJ2HVPuoj7zxfo0UlQJuwh9YRjFx5H8UljaehNE&#10;Uo3Ty+z082Yj1aTdt+R6VPwbnue7ibtGrg4eKHehz0+I+Tr+XBNNf/AjkiclxF2MHyxp23Gn+H0N&#10;93nhee4YEZc4cBrLz3GzLsEc2ecmPCdJ/Gd3Qtp6066XxdF1IdfPKRO/hUQbHt/F8M/lKFsvXh/N&#10;sCTDFwsqSGh9xMKENEMkJxUw5Mqptq1GQuorj2QqkbDySSRkFwU7vHRdVBzXYqY8WTmH0uT2unPG&#10;Y+ESfz6fHb1wTUYn5zTiYqU43T4mxj7B53YhAdWib0xZ5Hiez8wu81le9Dxtxj1P8zU/dVvxXRct&#10;OWlwuD6OsqI9OGE6gmiWMEOhESTWzfXH0mHkw0gH6+Vxwnqw6dH25wYWKfpz6Kf+3LpiVo/o/cuo&#10;1X9OsjJcBN/hVD/Da20mAlldxJRNTnhM+HyUtbQvJuCx0mMawePJKSsBXcQ6WNGItYJZ/EwB+d+c&#10;VTjPRcbcJ7zU4zXFYx8d28x1uBi6vRFpn0fExbSO7M8xLyJePngNtMSO+6DH3B//GH980+7NJJqO&#10;4ZjcyJyru5e7TK4xccIeJrqe8PNs0S6FpATvhLT15xovSAf31eGEmf2aFXziY3OrJI9zLnGCdLiI&#10;1pF+/nMB23gq+EEW+5G0GzaNtPOQyvWoBzJN6KJEjwSJUeZxQiYRY7TrxJvERToRkYQVCIx4mWWk&#10;5uWrAnY9HfEYa/SK4wu94h/2fygyrnJ1xbPaLhy/oTXPITRfp4DR1xW81wQSr7USDgTrRMrticnU&#10;JiWUBeTOfWB3fjNX3pMxVriizKcwDzCapWi43RS5L6JNotEdpnNYV9p5vR04vibXzWd1TlAUohPW&#10;FZzvUK68z1xxsPvcw++G8Pxj4jJbWJeeL2y7G/jCHR//WotUCV5rRkLnsSjYoZWUMO8yMxiY4vBr&#10;BEz58Lf5W1nbgfec8r7ldaVFrzhe3EdfJB0TlbIAL2USPscMI0lPuI7sz0K5u9eE28bP/ZSE8kwj&#10;ed/hq/PnYaavGR6e07udu1auMT7hd4lyNpznP3NyyEiGJy4i7aT+vollyQsHF9EC83y06fD7eTPi&#10;4+eOjSd5/HILfi7zu79PeAyy38f7nrk+lsj8Gz37fXhOfcLH1z4BdlGul26cWGWBhFHbIRMklEws&#10;OVXRUIKKE51PmLNQ2UUSBixixC4j8xfLiUVvLOJlcbMT4hX9Da77KhJjnwHw++Iyj4jGsA0eFQeW&#10;zzyvoyw4jbbNPYNm1HZdf4f7TJmPX3JtOTlPv8PlLrt94e+HvxHCdcbR9+3BzIXrDMWdA+yikyrB&#10;+dH7LTqPfsoiWP0sOscLgUW0/1ouy+ObzCxoBAlZMrqbV1QKnBBj/PXAdXM7uP7kb4ZQOFxOH1NE&#10;MguZw+f6mlOsLJReiF63WI8X+a3gv5+GP6bpcP/c/ZRMv1xGOJ6fdl7/MvCXQK6O8OAvLIpw2eCZ&#10;G08yWOh5Iy+CNNKWvVX885qsebyw9ALyuP3y04XIPh4LHYM7IVzvX96L+k6Ij4E/7u4aSsMdp+A6&#10;S5B2TblELLvEwz/T5TN990wXCRaXg9yIq2keRxxZxc9MxFW+DhcR8lmwi1zZtM3tl2hxsUa6kCwl&#10;zG3h7zFCSm67334mkoxsMr8d/Fb4+1q0GMmSNUcpYkqc281ImTVgM/KhTKLvhuj6o6mH90vyHN0K&#10;V2/EiT8zO2n7SfQc4oDxtVac0cqUaY9M/LXB805RU9ju+yzGDbc9iStCxXn002j+LM4xjxOLT51w&#10;fJrgztv868ttC1+HktTrC+tYUqka14Opri+ahp/52tM6n8ssgi7LY5bymUvrbp62EX/O3Ou7I6N+&#10;J/ylkWsSd0JCMSQJT5yb5y9SnmgvOnIdF7YnMy9aNlzuZsTr5/aFpG1TNvE+ecLv5QK3Le74+Sjz&#10;L/8F/MESH7fw2LrzHb9OS2Q8mQRsEdISRhchxAmpe++kGxMn5Pp5JFhuE19wH3xvQowcWXHIi4e/&#10;we1Pbi/FofA1RQ+h8Lf4LC1u7gb4mypJSISSjaDs+RyYz3VZBO23z5OUqX/vMhTuOPj749Zx96SX&#10;KibaO1PWPvpKMfjQE/6efx1OSbiOK3hPKaogSXSMfKaJ54XzHFyeU3fM+X1/zej9mfh9/I/30bUV&#10;4eYxk+bgem523S2Eyhz49Ibrz/48/l1P+PlCcHvcdsfHLCTev4X4y582/aWVa0h80uILcWH8hRTD&#10;C8HD9YQ5LTd189OJ1xMXYfv5yd8Mt+P9I+0YGR8sPA/+mkpLfBaDiWUSn5ASL0SfQOvnEHJGuiGY&#10;j8Wi68IljIyUtAIKBMaEnt/3vx1ud5KFts3BzyAUyDFTxA0oShY/87uulr4Xp0MjdHyP++XnEa7T&#10;bxNfpx3jpcB7MX7P1/PXpfdrcO/qPL4PyCwHXGQZHhvMBxw3129zSLgvjHY55f7G8+J1++0Ity/8&#10;bX2N88hj7b7P+fw8WMcd4GSbLVP+HisQKfo7cVoTLpPc5v/W+a9Crp7sCyW+AG6Ov2iS6wgJl0lb&#10;x/vJ/O1K23/j7scXNboMnEtYfSK7VGKhpRMK2BVB8zfdNaS/i2sq0xTtimtT6j7LLgrlcphgu13C&#10;mZbwEr9dfM3f95L3UPzucy5HqaRLyAsnIyz+Hj/T6DL9eC6G34800j4Po9fbgetI7tM8sC9a5BxJ&#10;VEmuK7Efflv9VM8TjwmX5fxoHZn1peC/m5xnvH/8VyXXbMILiReWJymuD5JwOxbCLct9sBvgvxWc&#10;wHje44Q4O7JhxOPwny9AJKiMaLEeTjnf3wt+HayE44oEw3slToh1KiS+DjPXKLYXqw5w6+S6fWUu&#10;D3/f/yaX1e1M4Sp2kNHfPMmzKRE+99twM/Q7XAfEruJZhCyp3QnR+ridCo8zid7jI33vor/otzkT&#10;85LrSdsnj/+ufj/lc+Pu4b9iuSYILkqHu+DfH7JvgoVI3U7DyOCjRlxTnuga86J1hK8dafKicPx6&#10;/fWXvCaTZG/PfNy1Hr6fH73pQO6UJeTh1hluL4Xk5sev3XrSCH87FXz/94HPbYRFyPO2LY2lLmf8&#10;peO/HbkmCW7YkLQbh6Qtm8RuFOP3g78GQ/nGovXv/TT8bvIaDvHXPhbM+s7iBNGbEq9nHim/uRTS&#10;fzcSWrD+rO8k5qd93zByyX+7cr0ZzI170j43jL9EZEeX8z/zpAqPUgqWvxlZ6+M8Xa8jue7wsywS&#10;6zSMv2y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MMwDMMwjLseC14NwzAMwzAMwzCMux4LXg3DMAzDMAzDMIy7HgteDcMw&#10;DMMwDMMwjLseC14NwzAMwzAMwzCMux4LXg3DMAzDMAzDMIy7HgteDcMwDMMwDMMwjLseC14NwzAM&#10;wzAMwzCMux4LXg3DMAzDMAzDMIy7HgteDcMwDMMwDMMwjLseC14NwzAMwzAMwzCMux4LXg3DMAzD&#10;MAzDMIy7HgteDcMwDMMwDMMwjLseC14NwzAMwzAMwzCMux4LXg3DMAzDMAzDMIy7HgteDcMwDMMw&#10;DMMwjLseC14NwzAMwzAMwzCMux4LXg3DMAzDMAzDMIy7HgteDcMwDMMwDMMwjLseC14NwzAMwzAM&#10;wzCMux4LXg3DMAzDMAzDMIy7HgteDcMwDMMwDMMwjLseC14NwzAMwzAMwzCMux4LXg3DMAzDMAzD&#10;MIy7HgteDcMwDMMwDMMwjLseC14NwzAMwzAMwzCMux4LXg3DMAzDMAzDMIy7HgteDcMwDMMwDMMw&#10;jLseC14NwzAMwzAMwzCMux4LXg3DMAzDMAzDMIy7HgteDcMwDMMwDMMwjLseC14NwzAMwzAMwzCM&#10;ux4LXg3DMAzDMAzDMIy7HgteDcMwDMMwDMMwjLseC14NwzAMwzAMwzCMux4LXg3DMAzDMAzDMIy7&#10;HgteDcMwDMMwDMMwjLseC14NwzAMwzAMwzCMux4LXg3DMAzDMAzDMIy7HgteDcMwDMMwDMMwjLse&#10;C14NwzAMwzAMwzCMux4LXg3DMAzDMAzDMIy7HgteDcMwDMMwDMMwjLseC14NwzAMwzAMwzCMux4L&#10;Xg3DMAzDMAzDMIy7HgteDcMwDMMwDMMwjLseC14NwzAMwzAMw/j/s/ffUZYk2XknWH/NnsOdXe7O&#10;7pAcznJJDskDEOQMxQwPZ8ihBJcECDZaoDEkiCE0iQbQaFHV1VprWdWlu7TMyqzUlVpHilAZWmut&#10;tdaRmXe/75rf5+b+7EW8yIzMyqp6UfVL9+dubm5ubm52P79m5gUK3PcUxGuBAgUKFChQoECBAgUK&#10;FLjvKYjXAgUKFChQoECBAgUKFChw31MQrwUKFChQoECBAgUKFChQ4L6nIF4LFChQoECBAgUKFChQ&#10;oMB9T0G8FihQoECBAgUKFChQoECB+56CeC1QoECBAgUKFChQoECBAvc9BfFaoECBAgUKFChQoECB&#10;AgXuewritUCBAgUKZLh582behI73CR1zP3Ljxo0dsb6+LsvLy7KysrJrrK6u5sHajllbIxsZmPZs&#10;uP3OcHHfOXFa15F+I309Du5bX9+MwsZhcmHx+9tWEqzLCuJaXlmThcUlmZtfCDILZmbnZXpmVpma&#10;nlOmZ+Ll4tKKLC2vKssrSVZywPOSRJoC4XbKMsqOgnWmf2Z2TtOfD/MLi5oXCwtLsoilzyziSW/n&#10;+dL3kvm8vLyS+Z3Nukdofy7iMhLen12+7jVxWuK0+uXP4Z7vuFwzD3lNbt3fHiJUn+wGTEOo/tuK&#10;UP0aYnNzU+MP7bvbhNoqIxR+K0JxFLj7FMRrgQIFChQosAP456/vxp8fv8/u/DEeR+gcu8FuxR2n&#10;Ff/q763/4uO2/rNw+YR9x/8sC94FSQ39pfM6+Xu3sb/Qvvi87xRxWvCv/s7vLz4+eZxt97lbf4y7&#10;INAK3I8UxGuBAgUKFChQoMBtQwP/RoqC0V+gQIECd4OCeC1QoECBAgUKFChQoECBAvc9BfFaoECB&#10;AgUKFChQoECBAgXuewritUCBAgXuE9KTQeB/uXGD2yVBaNvNm4XxSQUKFChQoECB9zYF8VqgQIEC&#10;9xEUohSnO8UdFz42I3B13X7buiOUlgIFChQoUKBAgfuJgngtUKDAewzOkmjeyHcvIRFqbO4CoXjT&#10;WFosT7MJ5X+BAgUKFChQoMDdoSBeCxQocM9Je/1iskXczRs7JBTHu4QsAcltICQ+NzZv7hj/2Kxz&#10;7YA4rYwn3dXZ3cvQfS9QoECBAgUKFLgTCuK1QIH3OUnhERPel0NgvudIX/e9ufa0SPTxhasvQu8m&#10;dp5QenZCfI3xOopXtO7yN10uCxQoUKBAgQIF0hTEa4EC7wrS3TV94//dRkgU3xl+XoX2v1uh8Nuk&#10;iEyJyt1gfePGjrbngy+s06QFLcElZl1zCP/+FihQoECBAgXevxTEa4ECd4Gk8c3fOyEt9m6Du9ad&#10;Nk5nfK1Jktv9fLhdkvHvFtblNY1OaqTiKrx/KzY3b2QI7d8Kl6bkeU34hYSiTyw4GTYJ98UwrBFv&#10;X0N606xi++rGpq7rObzz7QYqaLVM+ffaJ/uebYWVuwIFChSweuSWx03WszsGcWHp4kDcfnw7JJTO&#10;3YEvs0Pbs9H6kssAofA7RvMoRShcgQJ3QEG8FniPwQbCEWo8coPKO0uovVvhtWRfYzi/wmHvHRR5&#10;BgWbE3DmbSS6zf9t23aAH59PSFT5bCcc/f35xp0OtxWh40P4QnRrKGYda+s3ldX1G7ICMevg+mYW&#10;q+tgDUIWS8azEQngrLTovvw8typeActAuGzkj4sn9CyEw4eegwIFCuTmfnhubuv5ZXiK0M0butw5&#10;qEe0fknWIfcTNxTUpymwWcFlKOnfPsie4PZchNKh0PaKQO67/0L3pUCBO6AgXt/roAKLQWUSIFgB&#10;3RGsNPOt7OMK9b2L5UeaUH7gniTuYTjM7ZM+bzgdvpDET2Bpdtvcdrf0xVb6t23T7T6pMCQkcArE&#10;JEWoE48hL2ouKDxNsGaE6xrEKliCMN2OZYjcJYL1xdWNzLZlxB2LX8SJtK5B8K7xnDw3rCJiHl1e&#10;S6Is5IBlMFEeo/Uwcfn0sbJHEGxL/OfO4vW3FSjwbiP2qqGMp0GZNyHiwHOibP0s2G8fvnzk0j/u&#10;buKfO7R/O/I7zq7Nr0eYb+E84DGh7fcCu28+rg51IIgLY9tS4dJste92yJzXg2kKXYuRfT8KFIgp&#10;iNd3MaEHPhvXSL2nsW6xaUJhd4zLx3D+p0nnfS7Y0Bvpfek4LR3xNlfxJ0k2DIhnE0uIhBsQE8R+&#10;m1C0sL54TJMWTwXeeWIxGntQY0+qCVTCMCZSuT0WrAaFqxOvYbG6uLIBNmWBS4jVNEtrWHL/8oaG&#10;WVqFsDWiOJbpscX56bWl9zafrsch4ycG+/Hc3ABc6nrgBU9mfzCO3PCZcM+bj9uWvS8+X6h+KPD+&#10;wRRhaN/OiOczICxn6d+uHKKsevV+qCzvFA4xCG138Ll0zybPx7SwnfG327qmKXo+wte4Pdsdm8lv&#10;nCjDbZ7Pf45jLF9xTYE6ytVT0fVG9yLOA1t32D3aKel4jHzCMn26D/fB3+aHybXtXpLOd7uX6e0h&#10;0vfPv6cF3vsUxOt9jFbOSvxQ536w+RC7xu29C68xRLjiys4jx3bdiu0t8m7gusMyLc7oSMOG0Za2&#10;ng8WPhfWwPqEwpFQ2AL3J/mJ141oPSxW06yseoI1IVDxezkSp2B+aT3DwpLbZpjIzYSJhK/FxfPQ&#10;C8sxtDqWdjMmvqaY0LX7hAwh4odZD+zfitBzlgs+z6HnPYFXVxfGfb1PiNqjTNdJKwsp/GP427U5&#10;KFuhdsLbpuUUv9Nldys2fLznIxeJY1O/CZKraLpAKAzJ5Y3NlQ/p/aF9IXLlcyjsVvAY9u7gSy9e&#10;0zoubi3DLdRVAri8FfUwcdcZqrPi424fnj9NKFyaDZQjouFZv2JpsO7VHjDctwP8OAz/en3s/qd/&#10;b4fZcruF3VNbL/DeoiBe7xP8hy7GF267iVUUuUmmLRehNMfsfpfXneLS6Rp+GghJ0iIuFCZjQESk&#10;j8kHv2IvsDW+gHknsS6v+RA6frfwRV6a0LhU3/O6upYUrBSpucgWroTe17B4NeaWczO7uCazC6sa&#10;bhlpWYnSo2Kay4gVpNVYpVGowPhaj0iJ9LirtFuPJ6aKtrMc4feabk+WL99YyrV9t0jXHcm6cztC&#10;9dn72AjjtYdAHa1g3SbVcS8NskWg5at7oRgWVrcLog6KytA2257rmKxyikAmFjajMs3tFFQ6Rh2/&#10;2VXfjVePu+87nNjKhxXC5+cG886JUj8ttp7JU6Td35/Gjs8chwsOXW8ahjGynwvD2TIuTLQepTk7&#10;PneM3qdomRNERDHM4xiXDXmwOkXrFeQRXwTwnmgea765vCPMS1/4xXW22+dw9yzeRmGcB7hGA1Vn&#10;Zrur65gm3kcXry+4/bTdPvH5LF6D53LE150PlgdrgPmZvnc+7hl29eBuwPvtrxd4d1EQr+8A/gPk&#10;iCvg28fFm/sc2+He/GI1g6sskr/dtni7bdsdYtFowi8UzheGuo1LBeuooA0/3O3iN8DvN0JiioT2&#10;ZybqyRP/2N2EYjJjLHDdyBgQ9yfbimB2uY3WY4GahNe5jHKv41AN7bob/zYPawJYQipUTbTSY+qJ&#10;1rRwnVuCKN0OCNe5xVU91uKah6BdWF3POr+lK5NOb3saivTl9Q1dUgSboFWBjmvwxbrvdV6Pwm5E&#10;4f1yHoOyGa2HjKed4NdXrq7kMlTv5sLqWZ+4Lr59GE/udsK274TE8ai70/j7fUJhd4rGk0pDCBOr&#10;PunryCbZZddAFuYERSirLIRA0nWZLH/JcmfbQkY/sfCrKNsqTtYhUgjX7wAKIb48st8ZgYJ1Pjtr&#10;+kKJ7SPXo/BcVzHl1hMwjige1nNsV5F8pN0nvmZb3ymME7dV41CRyfQAFVXMR8J8430SJ3wz8Hgc&#10;cwM7GBfj4b3mdta57DGiLwiR2HXcaMubrDpqDdtI9NvPP2LH+YT2h7Zl8O4zh2To9SKdWeGApSFv&#10;LO4MgTA7xF2Dq7u1rUOGx2SXGZxS89jCcJ3Qm5y+5yRZz/okn3cH64FNXXcvsbjcnXqwwL2lIF7v&#10;IrHRYQ9F6AHbCv9hitfjbdkPnb1VjokfbhNk/jZ/ewjd74ex39scd8fsIH5W3u8nMoLmNjBv4a6D&#10;RmmFRA3UOw7SdH9CkRkC+0LX4cG8jXGGQcZo8ggJw60wsWri1RecRlK8rocFK5iBYCX0uM5BwPpx&#10;KCtuyX2Mi+sZ0RwglF4HrguCXYUuhbeOy42vIREW2xUcsxxBbzMFLierMqHLe+CMrDjPk4bW1mxt&#10;YHl1tId6eu4T0u3XVoSOz0VIdG7FTuIIhTXMOHX5H90HtKvE1nG7EDbG32ZhLfydwro7tD0Ey1Go&#10;jDncPmsP8L8KSC3bKMfp+kDrAB+EC5Ndr9hvQg+Z24f1KA1uew6RlQO+YOOSYthdL6+Dz6B7QZfJ&#10;g+j6LN/Sv7eCYpnncGnj0p5pdx1cpzcVpw4e78MwOukVn2/WD2vriBv5E51Dr0nzlfUMliSqexZ1&#10;id/MTy+sj8Xhkw4TwnlWcd/5G+fQew/hbGnwRfQ7BcUv02XXZWXFx67Xwrhw2XVvVldl+526Xxls&#10;3gM8zMSvgx1RfYCwufDDxstwnVjg3lIQr3dIXLh9uD1uELcndLzF4dbdw8QHEA8lHni3xEN5myQq&#10;gQI7Ji0K3yniRvmdQwWrR1JkZaNCDY1VvvgetNwwXL5h0Tiisd8t1mAkkNC+EHFaffz0+b8D+zQO&#10;rHPpndc8liF8QZgWeGnxmku4UnASX6y6bU6skpn5FcWEaYYoDh8dNwvmFiGGtXsxw/LcBtNieOmM&#10;mMd+v5syPbsca6tgH7Hz2zFLKzcScWSMTYjZZeB3pTZPbibv9T5H+a/b3T7z6qpXKjK8yBrEU6ju&#10;SIB63AeHqRgJTfxCnEHl49oQNEWZ9a1hHO7FprU3flvmt21p4vYpDIU4rcGdCMxs3HVZWxe3e9yX&#10;7T3NBV/2srsou1JS2LFrp/McOnFEocT81/zG7zQ4XXB7PiTr59hIN4+deQCzjHNsJ/bblSOUQSx9&#10;w544cRD3TmBZ5LXyWVlAuc2HeZT/zPPC4/CcmOeQ9YDFreCc6j1FuedwBFfm+dtPD8NFYJ2izV4W&#10;+Wi9g/PbsASiXUd53TnyRuG+iFWUX80X5I/uwz3fABn7BnnNPM+kC1jemWCyZ5/pYFdb9fAh7RSo&#10;/v10zxzLoOudxm2cgG5ldT0RP+E183pC+b0Q1a+8b1b3hsjEtxqn0WAdxfSxDdXw+G37/DrNF7GG&#10;3dt8ccfF6+n9W+Gf07zE2+HnI+G25IuH3GSVlYhMd3vvft4prht6uM4J1ZsF7g4F8bpDsgttyEDI&#10;RS4DwO2PG+sYX3BuRcIgeh/jGw73C/aJkDShSvh2iEWhEW/z4XY1rmF4+KQbESNjtG+DiScz9P3f&#10;/vZc+4zt9ucN49mtuAIkBE5g/7Zslz403MHtEfQWWgOfNnxykRGm+UDjKxJ9JjR1DKsnWtOYt5XC&#10;1Y714/BFZi5ml108UwsQwEur6uFVQRqlYR77F/gbcZqHdwbC1xFOV+g8hsatRMZ7ZMCbEbgI40vh&#10;rMrpPIUB6pcDKwtWzg0TtW48brh+MPw6zK/TtsOMqsy26LcaWt66I9T+ALZtge8xIjiOyU/IOZHp&#10;vB2cATrj+QiEzRcbr5hpD1PY9vR+pjurKyXuB8dVu/vhRArT63cXNyye9PZ8cPczuu84H/Oc65kx&#10;6EwH0mOi1l+330SfcT7rJgooJHxsO6BQYFlFMdSyOs1nZPmGMsv1pc3Mb5/p5U2ZWtqQaTxfM4Bx&#10;uOc2egYieA6KPIqw+RWXLrYpvnhKsxxA48cxjMsJ2Bt4Fp2IZt1DgYxo3fVruxXduwB+Xjl4/XgG&#10;kd8qXFBu+HtJ8+iWLukBNSEZi8oIfeY3hGNcN1kuNjZQfm9BGLuyZPdXyxefjVu8z8z77HxYRP4w&#10;TveC4EYWC1EYXr9/nA/361J/I10oQyy/mWMz52De5b4P+eLf73ywfEtvZ1x+2VRYlj2S983B7XF6&#10;EE9U16bD+8+Kw933LbEyAezZ9mGZs3rBr39DYXPB+idUt6br1AK7Q0G8bkGyEPJ3WozmInlssssv&#10;C7l7k0w28WCFxKhhD9FuYA/me41gN1awk7DBCm8X4JthvtW1SRRIpmvidqDS3g7n/UmTNKC3Qg1u&#10;YMJoOyicjIwIM6IwPtogmcFvjVEIr7G6l/jXsx3W8OqxfHsevUFn2nkNofD+ue41CUGaYmEl5RlN&#10;kRGMESb40uIwFpFOvOaKyxeNueJKsi6TC+syMU8xCxHqpWMK2yfn18Cqwv3TELDEXycUtT6M15E+&#10;H89h4Dw8H87lxHOcH4lrM8GbMR63wLsvVo5IZpIqe4a4rkYatnt1RhC0H4Tj+2zSKp+MEY+wrP+x&#10;GgFjC22RM8Aj2C5puwWi37m8v9vBc6TbHmLtmbZtCEdBkAHptSXTjqrThUFesE5jfWh5krhG/HbD&#10;FdI44ZPJ64QxjTqPx2I7z5FOp2HX4bcf6TBErwuBaRir5xTheC/XaAwjDv++Z7yRntc0jJ/eHKSO&#10;ses1A5+iZhZlbxaCYgaCadoTq5OLZF3GsRxfAFhy3yzDsbzjGB6vwgjppbCbY3zYz5dF5j1ciIQY&#10;92eBc4eYVyBaAc81g/MurMTeOtZPjJ9ll/fbREsC5I91SU0S5wN/I+kaB+Pk+XjtUxDyU7jeKdYR&#10;+D2HtDJNmfThOnmfeJx6epGW1XWK2uQ9dkMEWJZ5/29pHRC6br0PqDuYb37dRGZxT+ZxrnnmpX8c&#10;81zrapZjCG9cT0ZwMzziZF2YOGYXsXtPQtvS27lUsQ2CZTtUfhV2d/d+I6xrnxB3hNatGq/d+1Tc&#10;Cs/p8OsBrSez4PZsXHnjcbjf0Tb7Prnee8L7z/uNdavvYlxZIBkbX+tU3/6PCWmOAvlTEK8RcaHi&#10;ekiQ5iJZINNx6NtgFvQAti/dGOaL36i+l7j7YjKCBk60TuNIz42KMEk8IU4Mt7NRuzuY8PPXc5FP&#10;GCMhrNAgmHA042q38BsVPTfOpefHkqSFqgmqAvmzo/yjAeBB4WXLXJhYM3JN0uSLV1/cZR0PQ2s7&#10;0erHRdSTS2DkTcLAHp1bk6HpZRmbg9GtrMkEmafIJW6dYWMgciFaCY1VI/bYMj00Lp2BGUqXdZfO&#10;wrumtGFnBp0t+ckh/x5kDPXUbyPLo8vnSJeoI4A+V/bbqzt8aOyxXqMBhSbOtU1qVEFgRm2PTnSH&#10;dWuzthJzNtNtbmjASeb8FHAJwQGSHpP4t+13Hi7X3dO2qdGaic9tt/rFwvhYt1WDhq+7J2YQ87lA&#10;3mKfTuyDeH3Ma+quJ3nNKlyQh1vB68IpkRYKDtxf/Mgiuu9Jw91bv014rfS88rnnSxDWDyzX9G7O&#10;4bl0ROUW2+mRVQHJ5xTlzsruLI4nczh+bvWmhqE3l6KXwo/dsLVsQ3TOKzw2H/hMUCTfhIi8oc8o&#10;BTHPTXHG880CSwvrEr4EWF1PiZwdwPJFcTqOumAc1zuBvJjE9UwuUsQCvgzjS6/lNYTD+XD/5leQ&#10;P1Fa2TODcXCMqXspAhvAu98qZnCvdVZihGH+876nYXxxHRSdW4GQ5X3R6+Y5UT7X3Dl5H5kWbuf9&#10;mInuXSj+3SWuxwxuD21zL+7iMp2oy3BvbXsQnIdk2jJs43ELKHOuvMTnciI2CcWqzn3gPe+50LpB&#10;w7oJ/3yRmrARN5ge123ewsXhce8Rxq8TfJJi1mH1bZps3ZA9lKNAbt534jVZWHwRuhXWuPvHxnFY&#10;YWTj7ovTNKHCvh1pYbdTQg9nFgx3G4TOp8IzIvEGzCNdITiS2/3wMdmGCjGjQ9923yFqEAa278Q7&#10;Sey40L5tQSVtZARfqtJ+J7EGp8B9Bo0BejFgCG1FWlimyRi3HmlB5wvMkMfVj8cXgHZ8RgDCaLQ4&#10;Yrgt8lTQqJxflfHZFRmGcB2eWYWAXZX+iUVlCL9HIWQpbMdmV8EKxO2KE7fzG07cKiZw6bWF8Rh5&#10;bump9eH5ZnBuXeL8IbYTuyH8vPQNsnS+ZfANPJ/M/fafycj4o7GI+oOeXr5kY5uVafdgYNOQoiCz&#10;LsxsX9gtkm0Xu7dySIHzGuJ4LCnUkh6LmLUbHDOKOCgscBwNPRr3rKdcOgHSwi6P6mWDIaoiJbqG&#10;FYRjXWd1mxMG1gUTxiavJcJfT5PJl+jlgG23brXaVRTnYV5ToNHLR6ZR9hZX15EnuF6mH1AsmHBl&#10;3W15lGzfXDjC9Nq6gt/MNwoa9mzw73MW0X2O72eEXc8uwbzgzMEsr9ORt1HFEn+nUK8r8oZilfeP&#10;woQePxXDzEPExbK8gvLBa2f4WVznDK6Dx1neGrN89rFvVn+7MArSRdHGl00M54QShRHvk4PlxcoM&#10;vZN8bvgCg0JW20KsO3EqIBK2SCu3E6bXlnxOmeZxPO+9U6syjHpihC/DUA+MzS5juYb6Y1XvCwUm&#10;X4pNLTIvKNrpHXYCn/lHUYXT67kohNQuiewoN6bZCSquaxnIPO+8Pif+eC/Yq2QcTCAfxheYNtZX&#10;K9i/rveLzz/PyXA8L720fPFg5Yde8O3BMUpgH+JKoNv5goN57eW/3rvoviEfmHbXzds9UyQWvO4a&#10;/d+3C8uuXxZYDrhk/uu9jZ7zLWE5Ae5ebY/Zk4S/4/o1HIcLG99/E7VWb/ikBW021ismpDtIcsbz&#10;mKS+eT/xnhavscD0C4GPX1BCMB4XhwlUJ1JjQXq7otTwG8Z8CHolM+LPyBZ2Dhyv+Ov2+/4nS+Td&#10;RXzRmBaO/G37ffyw6WMMC+OHzQs08FxmGTvvVtA4bYXfJTMLNLbvC3CtobxJEzrWtvv70yI1F77Q&#10;SoswkvaOWvzpc/jx8Ld+99Xi8YRvmmnFCUkKylEVrksQrTHDM9imQnZF+seXpHd0XgYmuR3Gqe6j&#10;0OXvZRnB8WkodGmkpnHeW+fBjXG/KXozbCNwiRO3aUz0Gl6eeFgXZrce5WGUj8TP88zkVrDkVyFk&#10;2e2X7R+nzbW2kEKTHgcaXRSv2p0NQWgsMSi7PeqMqBlcvRP/jtsVrquHz8ofDGR6MSlImQZ6Pikc&#10;6NGaAFO417yn+oIA+TIJI5heL6YZ1SbiuqmGM71xzkDFvhAI4xvLNn5yO9wxFFFRWmiE49zMxw1c&#10;DwW9G4KBNga/DV6Tm9GV14w6XvMg2b4afIFArxvFLfOE4nQW50l6PJ1wyZQB3s/UMx5K/04xUaHX&#10;HS0pzilI+cKGXfFZptUTifszjnUTtMwXO0ZfPgCNB/nHcbHTKI/0TPL+s/uqhVF4P/Qe8ZrxDODa&#10;yZSC8gBRRHj/x3BOej/ZndmJ4JjEuFyUiRkcy3AqopAGli3eExUo2M5zL0DALqAcWVrmsc77TC+x&#10;E57r2H5T64vuiVXpmViR3oll6Z3eQBlFmUXZHcHzPzC7IUMzTswyr3gdvHbmCe/fPK6fZYW2G0UH&#10;ywW9pFYu+BIDyXMvnhEngiKdKG98UYdnw+pD5jO7MPMe8IUbr2sBB/JeaN2E5TDSQ6E9FtVBzHuW&#10;GXcf8iG6diXX9u2ZwnmnllDfU4xHZSM3vP9OdOaHKy/ZMC4nWBPpYb2KdFhZz7wkC5AlZnNgLz7S&#10;dZ3aW0gLcWFtCbDPcMe4+oJk6hCUEQ5P0JeFqH/5MjBt/2eJWFTKnC/gBucNiOYOcL9Ny2Rjdfz7&#10;jfeUeA3dWEdalBpOxMbHWxyx+94Eaki0knRh3IqQGA3Bt+ZcpkWqdW9Ni7p8CAm0+xV2a/Urh+1I&#10;C0IjJDB3i2VUrv46ocAMCrUdwDgsPp/diDsfdCxkBtdok4SBRQMnB+n9i2h8FmCEpGeR3Y5sA73A&#10;7WBiJxcZD6hHWkgRX7CSaU6qhOVW51IjLTo+K24cmxatFq+JVxWuKkRX1MNK0To4BSZXsFyOWIJo&#10;XZT+qQUAY3R8QbpG5qRnbEEGptwxQSBsiRO5MSGhyzQYvuhNClwHx+Ka8N6KkNj1yeRTCv8+ZfIU&#10;+baE55VtGP7B/86gwb+ZbfQwsvfIBsSizZRqAnadopbPP55d9VaagQbseebS/22TXNFTxLqCL1Vp&#10;fLHdWliG4T+3rF0d6bFhl0yKJxpmOB3+ovaWRpl6hNFGYT8FgApZ1Bfm4dkeV85CUOxr2qNroQeX&#10;E35ROM4g/hnkJ9OPpjnTRiYMWPzmdnpiWc9b2+SH0XBIO7LU5RHqO1fnIX7cl+z76sSr/9uMdc1X&#10;zdPdxfKC68u4Fr5UoCAaw/lVvAKOf6UwcMLVCQgKAD+OKYg55iO99ItIq451Rb5wv4kJQ7dF8MWE&#10;E54QioubEGR4rvGcOFFLnKjNGxWluB6ch5/soQ2g5ZLpRjmexTkzL0mWGP6GTABeA8f/to+vSsf4&#10;snSOL2m6hvBcd4yjDsGSL8koUPlc3GJ5hQ3IspqGzxBf1HASOZ6fojUuE9E3uWGzafuN/XwJQvHL&#10;+mEKz+w0ywbqOra5DD8+u4T6ZVlGkTcDqMcGILJHIKCZVyME9Q1/j86t6PNkMC5eq4/bntyWCz+u&#10;EAzjXii4e5jvs5dN+Hm254Hrvqh1z4LbRgGbSPMixb7zlIfKnsEy4WN1WhDcoxBarpA2rUdS8Rnp&#10;Y/y6gbgXGywjsG89WEZCOoGkRa3vPCNOvxBf54QJld/3Au8a8Wo3wd0QLg1fjOYi+4Y6XByZwdUZ&#10;soVqqICl0QprC7RLUQCbJTazjspMu2554tPHF3ppTFDdDpl4uO5t0/GRhA9mAuyLsLGU2rhnhUth&#10;8W3BKiqUdPqI7VdPZERagL0b8UVjaJsZAsQ+H6K/aUTkiS8sMtvRcPhhcpE81uGMQyMZJg4bH2/r&#10;+WDh/bjeL6TzIET6mK0IGxMxIZEU4wxsN+FRJF5hgM3A+HUvJeK0hOImFpd6ElOClczBiOOS55iG&#10;IU1xR+GqntXIu2rEohUG3iSFq6N/AsAYzYDfPRCy7UMz0jk8C1EL4zQKx/AqglNwPK3hvLdGUuAa&#10;IwjnC1tf4IaIPbwQDJkxuysZbAIq7c4MQ5XdpR3Ib+QHx/+6lwY0fpFHnNkZ9wYaEG1jtpGCpi2z&#10;nePyluiZRb3C8XnYlPiMDYUs62Ya1CpMgRpnuo7tFAy4N0wHu+iyx456SxfRJsFwZzkZnlxUY40i&#10;9SbaUMbvEoc2mOdT6RoZYNjM5TLi4DkncW0c/0jjlGXGGaY8J41oGqzcR9HivLY2XpGiyxm13I9y&#10;irTl9t5y+00VruYFphdyiZPxIC2ZrthcZgxbtstoc9Hu+sauhXWihUa2SzPrZC5VqETnyIXuB+ZZ&#10;vxOSz2sA5I0+x8hnbVuQ/hEINRWSWiad0GZYPuPMe16DE/mbOs6czya77uo1slzwOiPc/Ypx6UoK&#10;FcJyO4n4KTCdJ5x5hPKueRLdYxWd2Uxgv6HbeP/xbPD8vA8LuB+MZwJp5thWHd+KMDopFbaPIa9n&#10;YZ8M4Lr78bzPIA/6phelZWJRGkYXpXNsASJTiyueCYd7lrDOkqsrDoahZ5XPJ/N9BoLKed9vwj5Z&#10;Rxmhh5iiVTS/2VayvLDb8xTugf1m+RufXdc6R+umKdZzyTovCfdR5C7rsWl84ZnGDzeONEzoM5e9&#10;n+vMR75scKKV98qhXe+3A/VMGt7rdJmlJzrhVfWwZ8T/nUk72h52AWc6OQaYz1467nR59MmuF1DP&#10;ec92Gpb3rDhZ/oHaYHhWjIyg9ePAfSasG23pcGNv06JWJ4hCHc16Oq0xVMhq2TT94+uZ7UgeY+3E&#10;u5X7Wry6THaVSH4kb4yt201LCtTcbz3yJS1ODYpQv1ByXcExnOhA0TfNjlzC1P+dFnF+OEIBaQ9J&#10;LkwUFUiBCsgqHZIWCtuRPi792xcS/jZbz4dcceRDJjwrYDQY8SdHot+BY5QorH9cTkLH3yVC3qcQ&#10;oWPJdvvvJSwnfkNn5SYUdjtyXZN1QU0TG7xJMiIVBoNPxmsIoydUBn3jIRSvgjTG8QMIF7+bMKFY&#10;GYEIdF2AnSFny5zi1ROufWOLSg8Ea48uIWTHliBk56R1cFY6RxakD/v6GNajnwI3GktLb64fv50z&#10;aUhmo15iigITuf56moCXdwQilt2kxxBPLHYNGG8QwRPIi1msU/zpf6l2MwNNbCzZlXhqflkQnD+1&#10;LXQeJbSD+E0BPDW3hDZiQ410CtkNtFfrgF5RtluTuE8UGuz5Y92SuX95HWUJ9efYzJLGxTRRjKmQ&#10;RxqHkSej0wvalZhjJylSeR3cTkHPrqEUHjTIVBQwXVgyoe4aXNdmnShJX+g62M4ybdTGGoiHYH2T&#10;be/KGp4lN2ER06svONXARVpRZmmE03DXrrP0liNvOU6VxqSruylUo3Us2d7y/PobxvwSrpdCn90C&#10;3bPEuE2wReUfv2lc+/cv6aWPtgEnGp24zAd7HkP7iO1PsOC207tKAclnj95wnn8I5ZrjP82j6SYF&#10;QvqxTpHI+8j7yftMQcZj3fPszudfu4lllwcO89qZQAqJWr0viJPPvxMpyB/UA/nBrr6r+vzQWzy3&#10;tKpeUd5D7S6OdKuoQtg5gCKh9pvaibADb/E50oKPMoTt+nJlG3Coe46iskdo9/E5o0eYL3TM7mI5&#10;4TPEdpKiRcsynh32TuiBYO0aX9axuAMQpoN4LgjrEi7VC5uCPUwU7KdXll2wb5dR5DW9uWNIC/Pd&#10;RKNPSFTuNiwbW2HhxuaRVks7yuUY0sweFIk2Blj7ZuUyF74gDYlaYj0Q7JiwEEdcxOIyeLzWKaxL&#10;2NZzibqF61H5cEKWS6cTMhNKqZBNe2GdftnJN68Nc8wZoRee7ybuG/FqAjM7002YpnHh3bHuJrjw&#10;brsvUnnD057UfL2pRlqcZsMKya27yYUcGeEK+NufKTJNWpTyzR69jCpYo3UFD4U2oBFcv+ceSJwz&#10;wU72p/bZgx7atiNQecReyqQ41LdkecNjjXi7b6hvtd3/HcI/1giFS8CK0YSiTyhsHqQFnP3eitCx&#10;/n5DvWnRer5xb4XvpcuH2zmG+MepgWZGmq17ZMQXf3tx5INdF/Mm07ClMCFLrHy44+Ljc+Gfw37n&#10;gt9ltaWRFpNpmBa/zGbOExkMlmcuDz2xGsWfOH/qXPSkULjm8j5kidZIbKbFa+/ognYd7sOS6/p7&#10;dB4sSDdoHZqWpv4J9czydzfCUuhaWGIiuI/xkHEnek3kDkReXMVfByZ2Y2Lvrr/uhGzs3Y23GfSO&#10;RevYN4Yl38zTWr51ix7UZDuaIGof2T6M0bhH/o0jPk4Iwx4yrD/Gphd1O71eNKRoeE3AKKSnk2Px&#10;ZiFal1GX6idp0HZNQ+QwPIUnu+FuoH2leOgeW5GOsWU3nnBqUxqHlqUPBrl60uY31L7nP9pG39iU&#10;G7gGNaIoXKN2mjMfc2Iptu9Mt4lZa99vCz0WEeLkbMft+WFXwBkY4+M0/qcpbNb0czdLKNeLENTa&#10;HRph2JYsou7lOEcd54v99J6xbXBlmS9znADVTzFpuWb5h7EdiT6+iOALiVHkWQwnC8K5sW8KeUqv&#10;JsVVQnCmcMIzvC837rniiwc36zaFghML9ParBwk2BYWLm50bzzNnATaRjd9revOYhc6+4n2j/WTe&#10;aOYFBbzz2sbPso03VXFCQYo8oIhc0HYLYhhLZ/jjd9SW6W/kOb192r0Z0DOsAlpxnuIxriN9Qyhb&#10;PZMr0jnBbsAof3j+eS1IpqYXN9/BDXhesKK/YftHPQTwDLEsRuWQPQb0+hJ4hv8myzCjsDLGKCMR&#10;jHWOHZ9cWEa5WtZrUc/82rq+6GE8LFfMp3HmPcQKP5PTO+mGPPTjOnpRd/SAXo7J5RLbFX9dWcFz&#10;RlDn4Te7FY8ZCXGX/G15SE+67Z/g/QEmEPV+4f75wtH/vbuk4+Zvl54M0T6OTSZM9wieIQp37VaN&#10;Om1icUUml1DfeGjXbG2PUC6jZaKNAiY802REKJ4NW/J49hrQbt98zjU+R/rllQ97rqidx7rEa+O5&#10;zWxiE7FuCILDeWHduq9FVL+wLCqsR4kro04DhcmUYQ/TS9yfqDffBdwz8RpnomWWqwS2xz8uHYfd&#10;EP8GuorVx7/xufDFaQgaDOpJ5XoGvgVG4Qrgi9CMGMUDEIJvcSk+bWkkBN9tEo8zxANjD9FdxAzb&#10;XNtz7d8tGL8R2k/8MFmwsgltv8uYAHgn8MVEgXsD851l0W/M8sXKcP73Dg1shOvy63Ai1cdt49i2&#10;MDDW0eD7z4hfjgz/3P75fNjdLh0/PWAURmmx6uMLRBWRvmilN9UEqCdgSTeEq08XGZmTTtA2MCNN&#10;vZPS0j+jXtkuHNc14vZ3c/ws1n0yAjewHovcJBmRTdGb8uqmUWGrS/P08rrn1MCnraxtKto+bVdV&#10;xGbj2smoDcVBaBZ1yclu+icW1PsGu9rZ9AhzA4Y9DbxBdlucWZTlDQpOtKXYx/F99CQhWgQWCLJl&#10;qe2bk8ZhZzQ3Dy1I2+iSNA3MS2XvgjQjLyggqrpn5Er7rFztnJPyjnmp7l+QlpElGGmIlOe29EWk&#10;DSsS709eX76onYBzwSbMtLEUovTETs0h/cjjkSmUu6lF3c+X0Fq21fCMDFL8puDST/igHZ/mCx5c&#10;nz4vMK4NdgHmNopGilGWafXEa68BEPUeIPZywrqeq3cWz4V6HWGcK1wH7CJp0NOU/E1PFL3cDoq6&#10;7YkFDdNAUclP0fAFkwoFpJ/7OFu3emWnXd4QlhG7VooMppkCmB4l5ieFPosJ89x9L9jZbLwX+Af/&#10;R+UWAZjPbiZf5l/sXfMF1NQCx4VyPLcWfPXC03CnQc/7M4T71j0yqy+m2CV4CXYZJ83R8dx67k09&#10;XxqWqVB5I0nh6giF067xUMEsFzA/edW4ZtiTG7fcvZtdguhxdhi/1aqTmWGdM/jyHvCeT+LerSDv&#10;x5D37eMz2kuke2JJOiFou1BXdOdJD55p1hc6PlaFHcsDhKquu98GX6RQPFv5MnFoAtEtsY9EYbaD&#10;3ZAzaNlJgTjDXvOdwRcq7P49gnPq8xTB58ylPXk9adhlW+dVQH6ruEW505dOkZiNRW201HXWBWg7&#10;IT55Ds5mz2tmfJZfOgyBoNxyYq2ZZbR/0XFprN3ni5/QZFGEeoE6wmY/92eID5FdXp0mcs+A4cpt&#10;MlwMnwmf0HNzP7Er4tVdaPLCd45VNqzc/AyPsRuyCREZuoH5khamWxF3/XVvRbbq5uuTFqgcQ6ri&#10;NCItMoOkjFbDRFgIMyoNf5uObyR+eI/Edi+O9yq+wZ3+fa/xDf77kbTH7L2OeQl9QuF2isXFZyz0&#10;bN8u9sxaWfLTnC1SDWdsp0VkLtwb5tzPkJG83liw+qTjnoRBoGPwYMznJVw5SVNKvPZPLEMoLmWE&#10;KwkKVwjSEB0QXS2Ds1LXNSYNPRPSNjzvxGwgbC70HIjHxzy+FLg9iM/SlhHa3u8MMEYpxjmLMrvk&#10;bkZtLRpCwLbS4dpg1/5mdmfh2k8a2py4ieM7caiOSVXvLMxufo6kdxSiehx5DWN4DKKAIgChVNyq&#10;hwrh0RQqNMCHIbJ7kOeXWmfkVP241PfNyBwMsqbhOanqW5AmiNXmgTmwKE2Di3KtbVoF7eqtTYjJ&#10;bIPLSBtU/vWlrzG8Pc4XNPfqYdSXBihDKsZg4KuXcZHfDl6XQQpLiPYxlD2KdPbaMa+gdn2FMaoG&#10;JWCZ10l3tNzSc7kWtdUwWueXwLLMgkUcw2/IsgsrexdQIA5SYETl25Xp+EXFKLbFQoMCxESIj23P&#10;xjySsXctSSguzmTLPJla2ESacR2oR9iVeHxmAfuXpR+igM+Zjq3GfaUAH5xek0FsZ5dW9pBgF3DW&#10;Jcwzztys94KFC6DU6csVili35GYG4L29qWKZQpjdJSlytXyn/riFx7n7yTAOuk7dmG0XL+8zimim&#10;DHBdf+s2hIni9wmVvZ2CS9bJmDgBVQPKOvOavQc4czeFDPOaedU9in0oA+q9X6N9RwHLFw/8ZA/L&#10;E/bhGHph2/DMd44v5GARQNwG6MB+CtkBnHOIvTUgnrnUdb4oAfbSwl5k8P4p2Ga47vQeaCN0VmSs&#10;+1h3eJLed7exMp3pZh2JWOYlX+qYqPaFaxoTnrnQlyh4vgm/AWxidhLP9yjuF9OQyaMoH+28FP58&#10;8cIybp7bnONqI03ghCuXMdQdJlyNkKYxQmXUQLHUZyOxzcOeHff8JH8ncXWrI/lM3UsS4tU95NsR&#10;upidYnFFjWpGrLpKzTCRmq8HlYPlFa7bjfZu+lb442m0y2/UWNnnZBLCFAXNJibiGBArfAnQoGVA&#10;4SVZ4tTQ7gSOXF1WfdiA+utbgofOcONzHMGwEb4hutW+O2X34mM8IUJh73+hGMLEyL2E4+rSzKDB&#10;DYXNRTzpjDNyzGsxswMScdwzmE4jtH97gteC/GMZ9J/n24HdF9Nk9qXEbGayH14LljSUHLF4jLc5&#10;KCYzwOhiV8i5pQ1Xf3jPkk+4vHrXriB+lCM7L7sTstFX0UpxgWVatJKMcJ2gUM0WripYIVQ5MROF&#10;YgZPvIbEZpJ5aR+albahOUAhOyd1PVNS2z0hzf0zbjvEbQfCdAzNSMcwiCaE2or0eSw9igpcbpuL&#10;RK6ldR5idwZtyYaz4tE2UhTE7ScMByXVJsNY1zF8GUOe62hbMwaKi8cJV7SrMIymYNRyUig6RCEJ&#10;YLit4vxLEJ3zUtk5KSVtoxBy7C/p2mfGz3F6/TNr0g6B3waxOo3y1gTj/WrzqFR0zUp1z5xU9sxg&#10;CXqnpaJnGvtncT0UHYgKbbRvRPn4BpWhImQnwLDCYShja1o2KLL5eZSe8RXpw5KT4/TC0O+bdC88&#10;+nA9fRDvLJMUI+wuPbOw7Lr6Ic0Ts4t4FpbQXt/Q54Gzw3If9Kl2gV5Hmw8TSu8JM555zP3sJrq+&#10;geUiyvAE7inKZ+Z8unTleQSGN7ticzzzOPJVuzNHUGyHGOMnXWbXo988nuHZHXRdPXsUqON4nugp&#10;H4E4H8HzM4xnyV4OUdAPYptOlMXnG+ll/cDrZZdddqWn4KENwxcAFPkDkyv60oLdYXm97lrd9bpx&#10;eMSVM5Y5BeuxnYmwunRGNIqT/uYGt/DDEobXguzOkYlTN7nzKO4343O47RlbkuficdE51Cus23OX&#10;w7xA2oaQd+ebJ1DO52QKdW47X0ahfHE8N5ddKGPdyOduCNPu8XncqxUdA0tHCAWsvmBAOaVXlJ+B&#10;4RjdjhHUQyiP7Si7nYivA/fCsRikE2E7xiBgsd7OemQK5Qz3bpDDAuYotpzoI5wsLtPFmOKT21Jk&#10;hOJWwtSLI7g/Qq8vBxTQtp7xFkfrW6Hd8HFevgzqxbX26hLPE2APhHFcM8fxhqDX2YdiUwUv7mNI&#10;xBoZ7yqeDV6zpoXpxZLPHntL8PlxHlb22uDzH3U7jvBfOGeAsHWTxDl8D6xhMxbr8EPUNwa1S0gL&#10;pbHyymeAy+R+N7TSngc+O/b8GIlnL1TfRs9fNnEc+ZJdB8T44R4In3CnmPhMYhUPSexjJjJDPTRT&#10;U9tIMpOzSYtQHx1/ihsTd/NNEXlOfU9qyJvqe09tFt4VFDqONw2K0RxoAUaBTkMjM9f2raDBmP59&#10;J/jG57sLGtchQmGzMUM71/b7h1gIbE3o2J1DgzYIKvB8iIVRAYONGxsz9WBiuR2heoH4PSZ8QmEN&#10;rSNw3hmOCcLzwQlDCNMVi1W3zRevLFOh+oKknxkjWZb4G2UCuHzgOZ145oQxnLzH97SacZ0QrQq7&#10;3caC1VAPJkXruBOruboKO1GYFJIGRWYHRJiKMRWvjtbBGWnFsgXU9UxKdeeYNPRN4/e8Tv7UMoD9&#10;WJJ2hG1TsM7joyXJCN4UXQjTyXWcu3NoAemYl47BKRmbXnCGNv9hWxoZFVgFXFp76re/rlFHUIUi&#10;k5PQuO34Da0xObssnYPzMoB8m8B95steTqQ0AjHW2Mvrm5ba3lmp7ZuR8q4pOd84rhPDCOOEYKHH&#10;lO33IPKbHrphCKgqCNMrTSNytWVKrrZNgEm50DAsV1rGpbh9Ukohfmu7xtAWu+twRpRb+phQzYW7&#10;1iQqnBAXr5XXSZ1DDyDH+HbiHnWNLEvX6Ip0QoyzrLBbOrvqKhR1ulxVgcvy0QPRwK6eFBbMF+aR&#10;m3TLiTZ2m6U3hWJwGLgxxE6wcdwju42OQBwMQ0TypTftnPmVm9KO87cNL0lz/5xUd82oF/pi07ic&#10;rhuR4xX9cqJqQM7Wj8rp2mE5VTsiJ0lNtNT1YW+dy1E5UYdt2K7H1AzIiZohMCzHENe11lEZX4SB&#10;j+dsAtDeYfdWev3oTa3tnZHqvnnpn3LeI45FpWdJn0tcMz3IOuMwts9gfUTHRtOzzJdvK7K4vCKb&#10;zPuMURmvx/aef69cmBDxcblxYVEGU2UiRDpcupwRJEfj5f3JFSYf1mG58+UFrlBF6oW2ObnWOSOn&#10;UPbPtQyrZ5vfw+W4VBWhqKPaKDjVE7ukIpZdwf3PdrFczq/eQPlalKbhaWmCMG1F3dCKOqIJ5bMZ&#10;9ZVPC0F8LSi/us66bGxe+ljWIzG4E9JC0cd1T2e48P6t4AR1WSCenbGaYWjWLQfwXPZMsPs0Pc+o&#10;+yfmETeeddR1oyjLDpd262bPPA+C+JwHFSJe1yORi30UuRkBizZ0HPFwHDm7vbuxr847qx5aFbDZ&#10;hNplX8iaJzZbvLqXHRSxWeJVn+2wPjLS5TafMPHLKBI9q6hrbT0//Dpgd4F4TVYeW1UyuUke5952&#10;sYuvV4EwcyJCGZcPaXGaC//m8k1FQpgaOQSqfoaFnlOPkBDNoIWOSyuMYa8pDcf0b8P/TYPQX9+K&#10;kNF4J5ixGdr2/sV1c0zCfMk/b7LEn+EJvRgKHHrIkpj4KfAuBvfXvY1952DdpPUL6g9bsi5huZ6G&#10;MTEJI8rE6wQafy7TvRj8+sEnUeYzZTf0EoPidVm9ORQA7LJpwtXHF65pwUr8brb0uuYSrCQkWH18&#10;8WoCloLUlga9sc3qkZ2UyrYxiLJJ9ThyWzP2Nw84QZsLPy7SDtpwLM/TjmO7Bia1Zw//2B7Tynbt&#10;smtb3brfiFPUunUKOQTQYznTbh+EPj3GrRBxnJhqcHJBJyXiXxfEZ2nHlJR2zkpJ+7SUQ4BWD8zL&#10;9a5ZudwyJkWtY3KpaUw9Omh6VbDScFmGAKrpnZZJtHt9EDN1ELrNIxzLugiBBiN7BHlHDzYM9VZs&#10;b8D1NQHOZkz17NLqhLj/ht+3FULENoa7VsbF742OTS2o957jTMdRfimw1BOC8uygQYpyzHLJco4y&#10;7+D4TTdpE41NjrkcQ3nnBFYL+M1zcaIqfU74zGCdQm5+eRX2wybCYB3QIKUnZnrRfcKlC+WSLzYq&#10;uqeQhxNyGUL+TNOovFU1Im9cH5Vr3XMysrChExE19k9LZdeEVCPvO3CvumGE09PWhONJM2BchOvN&#10;gw73G+UNwqaRZbFvThpwn7vGZqUH+TELG4Z/9Aqv4To4I/DQ3BrEz7zUI1zj8KJU9c3KdZy3fdxN&#10;/sNvnTLvkGUyC7HNemoF9g27LHK8Jkwp/TM7MR/cvQrv2wlW9u3eE2xO4G+Pw/nlJsIrSy7+SOji&#10;99a4skti4x4HQ7QuIn/OtQ5LKe4DZwymUGX91T25JrV8LiBY51B+GJp2LLuXU1iNzNNrvqg2Jl/s&#10;zEIQmchhmdSZkiFmWoZxz3C/G3H/tGxwaXi/m1F/0TubHAu7iHsbdS3HPeazERKWuwUnl7Ouygki&#10;YZ4B2xg+GPY2oPeVY4QJu1dTxOqLAKYpWuYiLd6dgKV4pTfVtVV8YWWi1LWjaE+xrhM4cWgAlsZW&#10;AtZse18LGBkRG2kLX4NkC9mkBzYDCihnTk9rJ8MXp6H9hh/OiOthex799d3BPe/5xQvx6gI7wWm4&#10;hBpuf4wvRO9EjIYIiVHDbpB9B8mIu/xiv4pTLFPi1PC9qOz2mxmHysISFZogVrAikgWPvzdRKFGg&#10;M8QFNZvYEEwTMgpz4RuLuwPj9EXau4NsAWg4T9edkG14v7P4HjEj3zDp36Ft/u8CuwgaWD6zrC/C&#10;dcIugQZSz8GGUpfZ5wvVO47Yw6r1C9BZRPEs+fVOmlBdEr90cY2/I1nG6MkanMwhWifYzXI5LFph&#10;6IeEa8jjGhKqMRCsIzMQqyTkdU0KTROgFISkZdD9ru+Zkor2UTABMQdDs29GvbONoAnrpJGioR9C&#10;LoK/2Y22GcdT/Db2TMjI5Dysb/yPhjk23OOGnNvZRYvGtHobYTTT1biB3xxj1TI4LWUd43KldVyu&#10;0uMJcVoOYVrWPiVlPTMQoyPSA2N6eG5dTteNypm6YQieORUlUxAse8qGpGJgEb9g2KCd54uONRrr&#10;OA1nCN68SVF0S2oRV3n7GOKck4NlfVLSBhHcOillrVi2zzgg3EpaRhB2SseWIrpYBER2BMcGOg8s&#10;BYG/PcbffmsT50d4ekTp9aDw4MzJ9Mazm3P36AquJ5r1eHQJZcF1Lx+GoBif4+zJMEgzWLdBdgHE&#10;PhquMO5nlm9K/+icer455ncGaefndKa0ay3X0d6j/We3wXoIx8quKanuxr1F+agbXIDwn5HD1WNy&#10;tH4UgmMJ5WBBXrzSJY+eb5d95YNyqmZUjkHIHq8ZkxM14wDL6hE5CYqapnDvjGnlcstUxGSErU/J&#10;peYp6cXzMwIBVNeL8oM0TS8s4z4h01Au+FLoVO2onKwdw70elbONk3KoelSeuzYkj1/skvMtozo7&#10;79LKqt5XZKcex+8Bsw6gwWr2oZVH5rnD/XYvV5LbCIpq4vf2xGXeERKgti0bHrNdGCtHBsOzTKph&#10;jv2+ob4VWoYBkihFnRPyYkmvvIk8fr1qVPbXTUhxz4LUDy9KA4Xl0IJU9c3LZTyPdf1zOmEa/3h+&#10;zubdjfLZjXLKb85yvDXHAA/DpuEM3jpJEcKwG3ff1DyOn9I4G1A31SNe0sCXZiMcI+s+uePGv1LA&#10;GRwLi3oS9So9lZyMbRiEBOAQzsWXGLfDAI4lg4wDcQ3OxONtFQhIB+r8HTAwvYilTyoM9vcj3n6k&#10;oXuS4tXGACNfIWIHeU4d+xulB+FMQGvPC6RXx4Bjnd/OZZ3Al2F8mWVzPATJtKWoG9iusb3LIWK3&#10;E7LEtERaZxDnjU16Yp2IdSTEawQ1khHSWYavo0L7Q/jaL/1MhfSjET+LXE8K0Rjf25v0+qZ5wE/I&#10;doQu5HbwM8yw2Xz9TLdtCsP4IjXjRodY5RKVAsehpkUq8d9gkKA4TeE+ueIRFa40fgEkrPT99VyE&#10;jMA0IaNwt5hGY/1ewYTYvcQXJqH9zlAP7/OPLfD+gF3xQvXA3cCvj/Kpi9Kw7uEy3YhafWdhtB7J&#10;emFksOz7wjUWrzQQ2BWTIjUkXPs5nhIGSAgVqzTGIuFqv0Ne17BgdV5WI9RVOCRcTbw2909jyXUY&#10;jRSgKkod9GrVQLyWtY1BvI1KTfe0itn63ilpBA29k7pOYUu4TnHXBOHBsU40h024+o20GfRc1x5N&#10;MHKxCoN3A4JxXC42jEHMTEiRCp5JuYZtxa1jcq2FTMmF5gk5VjMohytB1aCcrR+RKxA+r5cPyRul&#10;I3Lw+oC0DE3r+dkVdBVxU7AuQRhebhyVa82DwtRRBB6vGJK3IMI4nrUZBvrFBsY1jvPPQHyNqWDl&#10;ywW2yfxTAYo2H/87wz8nuFa08xwLq9cXiVb+Jvo5E6SJ49rqKf77ZlBWFlAu14XjpDtQNmikd42y&#10;LLBs0VDlbLoExinSHgOD1VunQU1DdWHphvRAuLKreB+WOlsoyn0vhHB1B8R5+7h6kdndk9/HpGC/&#10;2jEl19oB8v5q2yxE65gcgjgtbp2TkvYJudo5JeebZuRIxagcqhySI9X98nZlvxzDvTiGe/E2OFo1&#10;hG1DcqZ+XC5BmF7E/fK5BIoiLjUhDGCX42vNIzqRTmXXmJyuG5Y6lCkKKsJ/Oab3IgRqFcpzLURO&#10;ed+clPbOypW2CTnfMI7lLAT4PJ7JNe12jTuEcgZ463j/IWIXYIRT4OlfVA41QJbYjGHZJKF9+WFG&#10;7u7jlzn9jWvjixq+ADJRmharhr+fdiz/elBnvVIxLC/XTMor1eNyoG5UjtTjXkGsVvQhfykykccU&#10;nOW9c3KqcUzKUC8sRCKWs1tTdPWOzeF5XpfJJSdWdQZp3Jcxzq4LcTW9siGTqH8bIGBrUP4bUAe1&#10;aTfkxYh44qYwqB/5UjASl2H4LLiJj3YKJ4kiJl5JLDLjcySE5xZQjJI+PNs54f4oDMPyE0KdaAds&#10;HDDH/nZq92m0K0gD08ExsvwOt/sk2ZL2tpig2IwEpS84fdLC02B7yM/BxT2NYF97AtYXsaHjDcaT&#10;1hbJ9pee2NgbGxKyGa3k42ksH1+LcUjBKnuoInwM9kVh7oS0htwePGtY8vm0bf4zG4eDeA2d8HZI&#10;Z04udKxpIpMidD/iwY2wSZKIClIs6VHlm1D+VjxxatgEShSf+YjUdGExzOBL//bxjb0QvghNkxaS&#10;uWHYNHhQ+IZVuXsCLsv43mJfen8Mt8ew6xbxw/Atl+Fvz4dQOt6raBfOO4Rx7IRQHCFCx2ZAo3Jb&#10;oBHMSR5hJ9GQ+rhtSK/lqZdGP5+3I3FtO4CTJlkX3fuNUB3FOo5vfH3hGqwbgY6Lo2Dls408mgbh&#10;Z3U5GkMIYwIihOPBYk9rtlD1SYhVGG3qZY1Eq/3uhqGynXAlsXjlWNRFiFWykFO4xh5XCleuz2Ld&#10;eU8NE6QqShUIWQjT8rZRKYb4u94xrpMX1fZM6wRQdV0TUtUxIl3DUxyWCksfwg2WMce4clZgX7wa&#10;NqkGJ5uZQnt3qX5YztdzfOk4xMiEXIDRfBEC6ErTpJS3z0p19wKEFUUPxFTjiLQNTqtxPLO8Kc9e&#10;6ZEvH2uW18sG5VzDqE5SxC625Z2jTIzMoy1+4UqvHITI6p9bl8PVo7KntF/2QoS9WTYklRBBLRCv&#10;5+tGcH6IZ8RPA43HqnGPi+JSxSeXESYEQlAjUTRTTHKMbP/UoqZrBRsXYLjxu6Ecn0px3ID8L+2Y&#10;kWJwvWtGuseXZRRGKbu+ahdFLGmc0ki1MdT8LA67w86i7We5G5pc1W7CHCpEDxe9U63DS3IU4vLJ&#10;s83Iv3Gcbx7ldB5Cb1z4cqAIQv0ChGMrymHLyKwKS45fLW6bxJKe52kpaYOQb5nSsav7SvpkX3G3&#10;7ClqlX3XumQv1t8s6dFtbxb3IC+x/zoo74aI7ZezyEtypn40iO0/1zghZxqnIVrH9GVFTc+4XG52&#10;XtbzEFAcb3wdZfAqytyb5T3SDxFE4UUbagrG8gSMbI6FZbvLMbA07PmJluaBSVmGPaZefgo63A96&#10;oTi5E7+nyS6JFJfYqfCemeiMNilJMZo/23lPHQzj0pe9b3vMEOY6hSu7Wq7iB+1YNYyxPV02mXdm&#10;62a2AXZ+OId7v68GeY/7frljCsJ1Si7i+bvUjnKA8lDRx5cH8yo6qwYWpAhl9m08p1e7pmUE92AF&#10;8bjJnBZkduWGDE7Oy9QS6lXUu+wtwO7FI2x7ALsocybydtRj7GLerpM0bT2Zk8Gu/DoWlvUunots&#10;wkJyAPsG8PwY/fhNWH8bCVGJMA73my+cdgt+A9cI7adA53VS2LehfWhjnY9r1ucfZVzHqaKt0u8e&#10;Y6mf1sE654GwnkcmNkNkCc+oPZxZZJu3nJeIzRkXsHY1jQ5NjHSLCdhsEQsdhIrXDZXczOgtE7LU&#10;WabDrCyT2CkYwzC+CLaJb/MZX3uveMAu5m5hGZHcFo9BTeN38SW8KembxW5DvgjdmtwFIssQi377&#10;pA09n5DRZ+QWo+Fur2ljT6EojdhWqELMTsHImERltx0TwJ/m/PahFyVEdtiJlJjIoEbtzgkJhPcy&#10;NK74BvZOGIfhx9ks8yUUx/3EKNK4c1aUZDzut+3LhX9M3qDxp6AL1RF3k1B9RUJhfWbQ6LJh1ZlS&#10;WSdyCfx608f2+8xhO8cX+t3u9ZlF3UADgp8HMaOnfxLLLYSreVY5oU5CuKYw0UpCgtVQwRrwtIZE&#10;qyMWqwa9fr5wzRKvvVPZ9EzK9fYxudo4KMWtI3K9c1z4zUH9i4xx2O5ZRrYZ6PbWmeKVBndx25i8&#10;Xe0m7DlZPQSxMiZV3ZMqmCmQS1ohbmqHkPYpGB8w9HGaTcR1Y3ND1xuGZuSN4l4Im0E5WNEnc2hX&#10;p3DvnrzQLV892iKPnWuV5ok1OQrR+vyVPjkNwXQKwujla33yMo6rG5iXJhjkR6sgqmoHIAQXVchw&#10;Qic08Ugn4Ft0GvhYZ5p5Hfyj9iH8Sdh7qgcGZimu4RLOc6Vl0nWbhQAsap4EXJ+GSJuSq+pZpjhH&#10;XvfP4/rmpBTi7VrLqLRinWOoOYMuy5Z2Scf6EMqbeltY7mBM90OwDnMc4vIahO6KnK8fkuKWEakZ&#10;nJPDEJD7ykfkR6c75CuH6iE0xuVQ+YC0QBxfaOY44EkIVqQJaemEiDhfPyzHK90kSUeqsF4zJE1D&#10;s2qn6B8uVIUZMsfgjeb1cx7pjU2Ou12XvskV7UZe0TUpF+oH5STie7sSVA3JSYjRU3VDcrp2UAUx&#10;OY3znKnB7zqErR3GPUAYlIUT1QNyvmEUae6Tpy50yU9Pt+kkT+yy2oTrY3mYwfN5Q4Uivdkod/hv&#10;Helqwj5OTMUXUXQE8N7xRqpAaxiUFy934j6MqpdSEt9Pjb2wVo4dtn87XHiWj3zZafgQjEMFqGcQ&#10;8xmzdQrWkGg1NAzuH3sqsDvvueZxOQ/Beh4i9lzrjFxAGT4PzqIcX2yb0nHGlcqccgZl+lTjpJR0&#10;oU5hHYQyRlHGGYf7JuZRTy7KAiKnfTiGumICgpbjq/k5I06w1oBy1jy0KK3DWI7MxBM4oQ4k8WRO&#10;7rfDbaPHmMKSn5lRQYr7npNIhN4uTlimRSzq8qmFaElsm/87Fqk9qF982KuAMzkTFbOIPyNqsa0L&#10;bQJFej9sXY5D5phf/XQOBGaub8G6b7R6YpPtYR6ik7022N2bti89uexZNIHz6MshxKHflGVcqXhC&#10;cRFff/htbdITCz0UTe6ULWId1jPVxxekPhS9yWPctlWU7xWW8SgcBbA+D9jnf8nFnpHMPv/3XeIB&#10;/wK2JscA4RR20SRLnK4hUyJBShKi1LynKbgvLEo90OhymWs2X+IXiBD5GnoUobbcCfqZChRqX4Ru&#10;JUZp7Pnr28G3cnxodNKJbRgHIYH0TsC0GKH9xA+TJhT+Tgmdx3D771xI5kLHYmXOFa9zfEwofEhk&#10;7RSbuICTKPhkZuWMyDoux/709nzJfSxnunSzXcbr7w7GZhacIEzVIfngH3M34CQ3xO/uS8M1VH8S&#10;G0Ob2BYJ1pxYo4yGmt0TbZyrigsaF9sJV4jVNGmxmiYkWonfTdifmCkkXM3b6jyusXDV8aueePVF&#10;qwlXW+ekTkYNqO0alepO/O6eRjtI6QJDH1a0m8HRGfE0ls04ThvPa3RL4o9jbQ+U98oRihuIldJ2&#10;enHHpRpLdiO+2tAvg2gL+GfjSnk8u4Hxr2dmVZ641Cs/Od8tr5X0yd5SiNjiQXnucrd84Ui9lPQt&#10;QKCNy08vtMnTRZ1ypGJYiiDaLrRMAAi3xjH9Bm4VhPL1tlEnRJE2NO2abtlcx3lhwKh+u6XGdisM&#10;7UuNEGLVEFs1IxBeQ3KuZkDF98GKIXkbwvhc47h6gZ0XeRTnYZflcbnSSO8u9mH/BWy72DAsF7Gt&#10;qHFYrndMQMRywqI53I9paRuYVi+hvhCBuOyHCOBycAx1B8pdF8pHXfeMTC3fVMH5/NV+9X6+dq1X&#10;XoMo31PaJ2+UDchLyJMvHa2Tx853yunmEXn8bJM0QLDvhyh8u3JQjkNUUrBwXCvHrF5tHpJJPEv8&#10;oyjU+4d8t3tp99DdB4hFbodNtY58WsFtoYeZk2lR5Gu33eiPnpNBpP8qhPMh3Icj1wc1z8dxrqKm&#10;ETmKcnC0ckgOl3ZLLcqYy3InvFxpYXpc3Dwnz800qBcf4TKfikEYrlO0bmysI8wmyluUZuzvHZ3B&#10;czer3cd1nCivg/cb5fcm9psnMyxOt4NpvPe482bfH7tnNMq5ZF4yD+h1zoaGugvDybEovMrxfJ/H&#10;/aI3dGBuHQIWdcLosrThd0n7pJT1TOsY9CqEYzfuc23jconP8ADqoZEFfckyvbwJ0cjxmWgLYIvy&#10;G7D6SRfUz+whwc+rsC5uGEZdg2eRE3rx+8oJUOclJneKaFZmdXKjbFF555iIdCRFZ0w6XH64Tw4B&#10;pN1NSLUknIWeY1htkjaOUefES248rn0LFvbFHGwptKv6HdaILBG7CBs9Eq8ZEZsSnIaJTU6Ixhez&#10;HAevL8eQp+al1m9IYxvhmFpO2mjCOBQXSWiTVHtLkgLW01CRrsqF02X0ziahbuN+jquN4/Ljyw6f&#10;L+qsjFjnb4O/t8IPy7omixvyQJbAzIfIK0oxStLeUvukDNfTXXsTwLjh52ZIzsmSvBsVz+jrSNxk&#10;ENpGQsKUpI05I2RI5sIXnPkSEp8h0qJqS/CgZrxmeGCMcTxAacYAv/12b0kKnwL3jowI5HoWuDcs&#10;DwGSAvJ+xHUTDBMKb4TCpwkdt1OWRGc5ZReiVL1xv8L60q9jjaAw3Yp03Yt6VbsVo/7jZwgmOBkJ&#10;u8OhnA3yu5smWiEyMt2DYewlRCvF6RbCNZdgNdpH+K1W+45rbo9rLFqnI2LhqgREK0l7W33xWtc9&#10;KZWd44h/Qg1+tZxh9N5CQ0xvnHYLxroZziYGdFsEjxmAgXSwrFv2Xx+QtyBkKGA4eVJx87A0DU6r&#10;sUHVomNHYVHTS0bhwm+m829PeY/8u2fL5f98uUo+sa9WXiqGgL3aK89DuF6DsC7umpHni9rlCMTk&#10;3tIhOVU3oZ7Js3VjWHJ87bCcqaMnb1o4YzHFDsfhMvpbN7COFdgeKqLYrft4xYAcQlo5tvNY9ZAc&#10;p3eQXSzBcZyDXkF6EvmJl/0QjPzcSwkEeDUMe06Epd/ZhaHP/KQBuAQhTAFF78DQ+Lx6NCi62B22&#10;E/ebAq6ud1I/WzQA43ZwcgWG+oKO/XyzuEvax5bVy/Wt4/Xy2MVueRmi9eWrXCIfivvl1Wv98syl&#10;dvnJmXb50ttN8tvPl8je673y7NUueeFym7TA8OenbU7hWk5U9ekYWX4flZnOdMA8iu6fE32+KDLD&#10;zIw52lLr4BbEPrstXm0Z1m/icvIo3Db9YzFBVPrHT0HtQTr2XevQz6jwbxHHczzkGsKp1zs6l5UZ&#10;837reGIYnvQUbvJ+MSzLBo7jGN7h2UUUR4SN7h/vJ8PRUKRIY5w3sIP3l/so2NSIRBwmfPW8OFdc&#10;fumFTQtVH760IUlRebdh2uz54lLzitvw2+6T5aPB/byfvGbdZr+RF2uIaIMvLLDddf1HPuP6XL4g&#10;wK1NvTcNqINq+ybQ5q5KK+q6EjxvpR0TUto1Kde6ZqWSsz+jfuucoMiBHYoyMTCzCDi53bKOhaX3&#10;TmfFRd05hXWK2jbEy8nDOK42P+alnhM/4RlhN+JeiD+K7p5J1LGRuEyKUROc+cJj8iMjRrfAZhDu&#10;mkA7gHQO0m5hHszSo4r1iHiGcQdnVtZPrkWw/nAzCScFbELEsvsv8MVrGl90uu7Crk1jD0Pe237N&#10;NydiB6cWVLQybt5T9cCm4vfj80VsRszi+Q61ySSkmXIJWXMqOmHqwvheVhOujvD42pV11DU4NgHq&#10;lXUsDdvOdXptM8KX63kSEsIuDiwjHsgSnsZqjInNzMy8KRKC1COUsbnI8pouuaUZU2YMhTADKbSN&#10;YtSW+QlThom79Gq3XhR4X3zmIik+sQ2FmctcXWSDInQb6IULCZR3E2FD/95e152eL532AsvqVSOh&#10;bTvFjyMXoePyIRRXmtBxO4XfgMx4NDP1ST51UD4wnjslmR7Wk1rXUnymCDWoJFNfR/h1sNXDnNBC&#10;60jUhxzawG+72nACGiD+Zwo4totjHukty3QLpnAd4Tc4nUjlJBxckpBg9VFvq35TNSlYQ8LV97bG&#10;4tXNCpzL0+qLVl3vg+CCeGqAWK3vHoeYAlivap+Q3vE55w2j+gI03G0GXjP6HW78K2yF2PuFsDQ0&#10;TtYNyuul/fIGOFoxKOWtIyivCzpWlMa0iRaCth6G+C0YEvGLZ0ShYe3vctuU7C3ple6pFTkL4biv&#10;bEgOVUFYahdUCs0YFZoQnSeqR6W8bVw6cD2zsBX0G6uA6cX/0gwRvR9x7qsYlsP0CoJDlYNyCEKW&#10;ExOdrRvVyYfYPfhy87iO2SzrmJTqrmmp6piCEB+Vis4JFbD0VNd0TelMuhR8+i1VgvxwAohCdhPG&#10;KYxxjidGHM2984hvQg5DXHJsbHXfjByr6JX2iRV5q7RbHjvfLk8VdclzRd3ys6I++cGZDvnqkQb5&#10;2tuN8sj5Hnm2aEBeLOqVF64MyPdOd8hn3qyQC0jPQ/vKZU9Zv3bBPV3dL9OwUfjH9FC86TdDYVRt&#10;bG44MYO73QdjthZlgxP08J5wXg863XlfYpxI5SdwvrS3Qj53uFG+cKRRPn+oSb56uE5+cKxJHoWY&#10;7oYxTJHM/1VM6T3Oj4xHA1i3PuYhJwVqhGBmApxIpQjLHbeVUfutn+aI4rNynHnxEoVV8Jv7Cffx&#10;egnX88EE527i4sY6lnZNll6um3An/B6y7efS8Pf5MH6GtXO5dWzHHRxEPXe+YUi6IMzoreVnXap7&#10;56SaswcPzUrX2LIKtelliCHUhyxDrvvuIkTSCmzuG6grOUs27Mv5ZRjyN3XCplrWUwOogyBk6zhJ&#10;1MCcThYVokHPtSD1CNPCepVjbiewxHmz8T69gzTnwsLYJ2t8OJ6adEGEUoga9psi2ra58bsuTeyy&#10;PEyRinygQPXbCm0vvG1p8Uo4WZt+im3aeWApZtnuOBucn4XjC+aUgPXgeG8F6wwzhuMofjm+1Ree&#10;bBMZDyfY4nk4jpxCOWPvs/1DHBnY4ynqouyLVz++RHvrtanpNpcknXzZGs0XoLlQLebHg9+heNK/&#10;/W322whqS+C3SdvD8J5YjnjAPhGThZdAX2QGgRHjLpYX7X6rGPXI2o4b4uPfnBA0gtK/fVEaYjtD&#10;T7vyprAZMXORKYw58EVmGBT+FGMzy0FCosnHN7ZD+9P44UOEDPA0oePeD4TywgiF99kqfGjbbuOf&#10;+17A8W8+oTDvfRa1PmCjx8ZqGnVHNtx+u2TXXQrrPcBlBu+c3GfwTbDVa9MLqFdXbmREqU+68cyF&#10;1clpeF423jYefgINPA0L3wjxsTfp7puE+D2zJoMwQDj2tTsSrFza+laY17UDQnWrbsIk9rQ6kp+5&#10;idlSvEII0FtY1zOh40+ru6cgyMaEkwnxj95JWLHaVZhdhs1YTnMD+ygk2NXzxsa6Gr1VPTPyekmP&#10;vFDcpcbv0iriwPYNxJc0nimOIHwDhsAq2vNNNPyw1+V6Gz2oM1IGcbivdEgOVI64rqmVAxCcg3Kk&#10;akSOVg3r2Npj4HgkZulB5RhTdl+u7RyGAX9Lv/9aB+H+5tUuea1kWN4sH4BQHJQ3wVtlfXKufkzK&#10;OANr25hUtIzoRFYUwGUe5e38tA/CQHiWI9y1xkG53j4OITsp5RC3lR3j+lKD5YDdpIubh+Qq4qpu&#10;n4bAnZUzOMeb17vl0XNt8tmDDfLZo3Xy6T3X5XjtsFRAxD56skV+erFLvn+2Wx4+1CifOdQg3z3T&#10;LU9c7JcnL/bK4xc7sb9Dw/z0Yo88dqFPnoS4/eyhGvneiXp5tbxXHnzjGoQERSRu4ybykd5miiAK&#10;PghR3hCOKX2zuFu+BUH8nRMt8rWjzXIF18M/itcN5L9OTmlikvcZgnf9xobez3KUmcfPNsvzV5ph&#10;zM/qcbjFzuu5gXBbiEsKSfVU4AAuM+IL66GxaDxhF0QL4d8mykjurnox/kSbJl6JK7tObNq6X64T&#10;4Tx8gepE5d0TrYbFb+nJAtvdtbolw/F+2X67lhA6CZSX/+4ebGI7nktmyq1NmYbNXIk6QsdoTizr&#10;95NrKGL7ORnYAkTQkn5Ch0s3s+6qcCIkzhlAu5sCaGRuAzYkBCzKFD1+HFPL8ej87i8FrE9awGb2&#10;QfQ2oY7sQltN0ZwlPiEis9AykwpHMYqlidAEDI/jdD0Sp3wJaUvOuMyhJEOo84fRBgyh7RwOkBaw&#10;1lZk2gxvn0GPq82xoOdAXo6z3UN8Dtc+UayqQEV+js4sKTrMjmGxL+MptWVAdLItnVnacHEhbtoA&#10;U0gXz8N18/qOo12kl1c9vZxED0I2FJ/BiaF89FN4aJuDIlYdh54ew9LvXpyGIpMvRrlMxree0W0Z&#10;NN6kPtwt6BzdCQ8kROhtkjBy/HVm8g7xjR4K0PTvGBOm22PeDzUkWRADaCFL/U7CWUkdvic0BCuT&#10;3R6XSELCJH/SAik2tJPbb4+k4b41/rnzwaU9mc5QOGOn8W9FLgHmi7MYbucslmlCYe8d6bQbcZhQ&#10;mnMTisvwz0tCYUg63P1MKP1GaD+3sQy6F2H+p2J2E8Z9p7Cu43LZNZArqIOj+ttnq7rcr59DUCT7&#10;wpXeAt+wGME+XaaMEDKc+k0xq13FIGb5Bp2zFPfC8OH3Wk2kEl+4Oq9rtufVBGu2pzU5vtXEa1qw&#10;GiZcFYg3Fa8QHzXdYxBUELDtY2roUCXo2FYYr258Kw3o2BBOQoOfHjB2n0J4HN09tiTPXGiR0vYR&#10;7eqp3RIhnChknJcVxjGOXaNxnBKsMZxFVuSlsg554nKLXOueka8er4eQa5afnuuUA9eH5FD5IJaD&#10;sr8C6xX0lrpP7Bwl/KQLxWzlMETjhHbhu9wyjn2j8lxRj7zEbrfg9eI+ee1qPwRxj85EXIIw/KxL&#10;cbNbL211nxIiZaAcv69zHQKvTEUtlxS7E1LcwpmMhyBqIWjByap+OYT00TusXtzaUfnxpV75l89e&#10;kYcg+P7NM0Xy2y+WyhcO1MrXD1ZCDMxC8HfK7754VX7vtQr5AoTkj850QOB2yU+w/PHZdvnhuQ7l&#10;R2c75SdnsR37foz8+P7pNojPRvnpmRY5UN0t87B1eB/59YObEDH0pK3yfuGG8UXEJIzWp881y1eP&#10;NMlTRZ2yr7JfzjSNSi/ELu83w/EemcAx8eqELATU+obrMocw9DDPLGxoWeXzeePGOsTnRiSEKBY3&#10;VIzGAjgWTnE5Sq4nzsslwXaquA48S3tK2mUEzyyKEModz7MNvJ7UuQnLI4Uhz6u/M2nAb0Bh7a7B&#10;hfcFJY8l6sX2tu8mJlr5LHDppy+NpXGDLx2wtPwmFsbPA+ZnMK8A7yvHEut44uhYep/pobvGF1xL&#10;N2R2eVOqUA9V8BNbEJZjuB/8lEs32hWWo/7pBemF/UNP58TCsiygTI7Orql3ch4G/TDs02rUS9UQ&#10;sLWot+iNrR2Yy6IuWlYPzkkNlpwJuXEI9WdadAbIKVAz2Ddmk6hHFfvpze1jO4nrycyxARtbQR2f&#10;rPd5bZxYjbh2wm8/crUdif2Il7Npu3kWKP5dW8J5RChQOfs9ZyenUM3ywGYEphOsHH/ssN++6HST&#10;N3Gd23UOGrR3bPsoZH3YJvJcBs/FlxEWdxyng21wCGuHk6LTkfCiGpFmC4lHwjDbxuPFYes+6Tjv&#10;Fg/4hogPEz2PytgR2pfcFiJkzKRJCtKYkAiNoRfBPBA+sfgMkS1IY09paJuPekg9QXqnwtQXYvmQ&#10;NpDNSI7XY5LbwgKEDE4sJQiFuV1cnFxm44fxj9me+NqSoMKLSIYPixHDjyP9+26QPv+9ZyEHobA7&#10;g5OKbMftHJMvibj5O42/PyLruO3QuLhMEqeD6yhHyFN2R0qKzfsXNpah+tsnVHdvCd8kozGemOMs&#10;jK6LMI0036hQwyIyNnYEDBGrE0cI1wEn5eiDcUThyomZfLHqC9a0cG3u5zdbY9Gar6fVoKe1oWdS&#10;OganpT2CEwe19k/CoKQUoBjZzHhbb7BLKZZm/Bo0fv11g99M5Qyk2Jwx7hkmNpo5Vo9ePb+LMAzs&#10;9fXoE3P228XVObkCUdYmn3irUT4N4fqNE+2yr2xA3irvk7d0LK1jf7kbr8oJlShmD5T3QzxytuQp&#10;FZ2DMEiLWyflHATqnpJ+efZSpzwL0fba1U45Wz+mn5UpahrWCZeuNnGm5VFH07hC7y3hN2k5Y7CD&#10;6xCukbAtw34uLzcP64RPFe04FsJ5T1mvPHGpVR4t7oRgLZbffrVSHt5fJ5/bXyF/8up12QPhvK+i&#10;Vz7/Zpm0T6/IH71xXX71mcvy269UyXdOdkOYtsgPTgEI1B+capXvneqWbx1vl0chZs80DOtnl5Zx&#10;v/SPeb15S1aQv8jyzLguij/eB76MoLB9u2ZAnr3SjbxtlofeqpfvHquHwFhz95xik6IF8bDbsMOt&#10;r68jfpQT95lA7/5F99fEkhtbht+6n/c/fyw+YuLSuu3qNeC6WDYeOVUrRchvXjl/0+tI4ZUQZdym&#10;aeDkTtni1TDxbOf1ceNFGVfkIeY2HINNiTgsvApaHKPiE3lo6zuB15rYljoX05rG9lk6La3+tTAc&#10;vdWZ/Nkh67gRuEVS2zcjJfrZJwjPvikdC1s3wM/n3NQ2pRv1G8egUvjRA8sZdgcguihax1CPD0Hk&#10;zUP88huxZaiXqlGvUZQa1aAK52A3es58XO2DffTasstx5ygF6Lx0oE3rHOM3YiPhGXlKY2x7ep/7&#10;3T6KuBBPD9LL76xSpNKzat983QpOwKS9bnBNTsByAqZV7QbstrH9gC29RRvCfdbDh59m6xhB2kYX&#10;9ZNEfPFJYcmJltxXOKgR3AtdX1CagI3FazaxyIzFK+Gx1vYRPZenM4j1iMqcC9qH5wvNTOwTErLE&#10;XjhvKT59KDix1JmLAdc5hl/j8tp/P74gPGcOnMd2C/IJEyCnePUJGicBQiLUCItQH4Yha946u7PF&#10;pMUosUIQ2pYBD0Pom5TJGVzdm5gEEJkkLTr937kw0bk1JmySwouD80lSiPlCzxechttn2wtshRMZ&#10;t08ozq0IxWHsJOydEjpPtI4GSsls98knXaG4t9qeDWcI1W9+Kvht6L6IzP5Q2NC+EH5YOzZf2PAl&#10;iYUr4kMejk4tugYpXQ/dIUmv6e2RjM+JV/tW3U7r+1y4Oh8NMfIg03jT2FCDI0nI6DAS9WmgTqWB&#10;E4N6VEE9iHqVUMzybTs/w8JP5LRRtHqeVgXiNCNc6WnFMpdobUiJVkXHtk5o3B1DztPbCuHaPjyr&#10;3iuYyxAJFK309LhxhjrWFUZryEjG5sz6BgRvAhjInCgnsz+D87YmxxJxfUOF1gZ+zy1tSBcMyZeL&#10;u+Q/vVwuf3KgSb78dqM8fbFD3ijukzeu9coeLMmbEKJvlvbK3rJ+iNpBiFp6ZPv0Eyz8nmkJxOWV&#10;5hE1bOt7J+VM9YCcq+csweNyvnEMYnYEv0fkIijirMFYXsK2SxCxCtaLsLwCIZuhaUSuNXN2YXpo&#10;+W3cCIjXkpYx9cCWgzO1w/KDwzXyjSMN8uVDtfKnr5XJQ29WyWf2Vcun99bK516rkNL2KfnKgSr5&#10;5SeK5CPPFkO0XpMPP18iv/5CmXz0uavyoWcvyyf3NshXj7XJV95ukMcvdsnLuOanL3XI0ao+vQcU&#10;q+ziSW/ZCu7XCtTdGrv2Mk8h6lZgPC3BwGM+8/5NL99A3vXIp/fVy+cO1MuPT7RI/1T03VuIVnoS&#10;cSsggCGA6EFFHHyxwONXsY3CeBWClPfOCc5YuNl9dr+dGN05Li4KThOvKuiQNk7mtHkT5YRlFCle&#10;WV3XdGK3hlUPr6bL0hCVMYszh3Czc6q4w1KvAWTCsDxH+/U83O8dY9dtx1nYhADNA7vW9Lb0OfJB&#10;0490m5A11KNu18wwdo3chnwl/rY0LGf844RNR+rGIVyndfxk/9Q8RNa8TC5tSveE+xYxhSsnBHJj&#10;TReld2JeZmD883MtA6g32QOA3VIrUD/pp3koTCM4o7H/OwvUgZzMqX2c34+NvxEbgt+Z1SXEbvso&#10;x6y67r/sVj+Eul7hmFOON8X6QAD7lmyWgGWdjv0mXgnF+SDjo4iNto2ibeH439HZdf3txptC3Edt&#10;O9sDa2t47ADsbId72anjhr02kWSJ1wh6ulVY5hSvSabRltL76gvY9LmUxPmwxDnS34kNxU/S4tVg&#10;Ox4UmRFp8epjva2y4sT2XITOcTdg+lQUY/2BtMjMl7AAzQceS4EaM42b6otPH95cW26FL0rT2Cdi&#10;DM7+le8MuGmDaSt8L5tP7L2JRWYIGr/p3zuFxvN7ldD1pgkdtx2heO42KsTySItt5+cf3kv41/yu&#10;uUabETfFAN/kMv3RdbCXRqiOuv/ghFIrbhxNSoCaCA1tN9JtQozrBcNvO4/rxCL8dAHqUyUWrPmI&#10;16y6les0bCIy+wHHNsWwexjqUGBjnYw+PFcdMLjofbWxrRSv1k04S7QCX7C6GYS5xPYeCNeBqUz3&#10;ZH4TthNLGuPs8JuZWRXix4SrIzKqPSOaS7cOIx04g5m/3X4axUpkINNgpveKYoJCyIkhA0Y14Gdq&#10;KI5ULCNO/o0sbECotcuRmlG50DghZxvYNXhIheurV7vkdX4yprhfoag9UNaHcOMQmBCtkff0MkRq&#10;bS/E+si8joE9XTcMRgGEKwTmBSzPQ7SehVDl8oLHRYhgtyTDmU/fUNj6ovYqzkGPLdevNQ/rfeuF&#10;YN57rUf+9IWr8omXr8qDe67LQ29UyB8+c16eOFErZxH+I0+clQ89VSS/Dj7y9GX5Dz+7Iv/ox+fl&#10;//7ZPfKLj1yQ33mxWB46Wi9fP94o3zjWLF85XC9fPtooXzhQI2eax1TA8RM2axB2FJTOM7opSxB+&#10;nCzHvpCgwKjj1xdwg2UMRua3D9bIC+dadUbg/SWdOvtxJ+qI691TchrXu/dapzx9sk5+cqRSHttf&#10;KtWd7rupG2sQxYgnntDECU2yin3xOrd79zgTPr73YfHqyg3LEcscBZwrbyij2Md1ejRvbohO6jU4&#10;Pifzy/Qa89KicswSjaWJV5Yr9UQijiwxxu1RelguWYb5TDANmXBRGee5LW1azrGuApCeZqy7Z8KF&#10;0zDchmVakPq47vnZotXgPjvfTrHr8+GkYUyvpZFhtupCnIbXy+eeL7kovs40j8ux+lGp6p9XUXzz&#10;5ibqtEWdcdqfJIn0Tq5I9/iyjKPupdeMIo3fg2WX43KUv+uo0yoAlwbHgGfRN6f7ylnfDc6hjlxS&#10;gdqm4nRB2vCsG/SucnImCmmKVOvuOzQbEKJgEPu2Eq8hAcvPBMWe1qj7MI6xz9+oSI3aZp2MyQsb&#10;w20UsGhP0CbZC00TsHwp6sajxr0v2a3Xn5E4LWJ9ARsSlLM6fnVVJ9zifeBL2+0EbHw+/F5c1nbZ&#10;F7Dh8ziCQjN6EZ0Wf1ms2LhWE7MQhyB0HhI6F7HzbUXw/ClCx6WxsA+EBeZWUHw6ppHhCtcpQlOk&#10;hWg+IjQLFDwK0LTXNASNRn27HwnP28GMoVw4I8p1MXWCFA9aHqRFST74hn2BnUMxkS+h40kobE5M&#10;5OwSrJitcr6fYNfM2yEUVxKGCREKe7cJpSMXdsw8nvUFN6blXcAUDI2QKE0TFqg+/CatfZcWdT8/&#10;g+M11jq8gkZE9AZ8K5Garo+dKEWd6wlWwzysITipCaGBYiLWhCw/YcCud/zGrH6WB88ux5RyQqem&#10;AYhXFamTsVgFnDFWP8PiUds9rl2D2V24FcZeK4RrN4Qru1WqH4WWf0a00mD2xauDxq6BIInfaaOZ&#10;Bi49ePTmURhzyTU9l/5RKNNgd+EpvDYhNG5urOtnUvjHb+3uL+2UE9WDcgki8zQM5HMNQxCTEJyR&#10;9/R03ZgcrhiQPVf5jdd+Fa70ll6OPKZFTdE3WJtGkG+LcrZ2UE5W98upmkE5XT0gZ7A0OIOxLmuH&#10;IGod5yF0YyBugQnb80wDuFQ/JEX1SCOWPPf1lnE5Xj0iX32rEqK1RD7xWrl8af91+eSzF+RjT16Q&#10;yx1T8oMTNfLLj5yVjz59UT76zBX50OMX5N9DuHL5ey8WyZePt8qn3qqRjz55Xj70xHn56FOX5MNP&#10;XpTff6VCvnioQT63v0a+c7xO+B1N/s3AmHujsl8+8lKR/MmhKulDmaNw48Qm6tFGnvLlAL0XvBvs&#10;PfX8mWZ5C/n2xuUO2XOxRV463yafeKlELjQPqQhhF9BZlPkp2CuMi2VAhSkEJrFuuL6Y88tErrKR&#10;RgUgMNHrhC+9xtzGfQyHuBA2LO5u6ecOVShqcXPjpd3LGCcKbzKsdlmnx9idw8SyCdc00GdOqDFe&#10;HM+ldU02IeiEXJwHdh3u2phPTgDb/mTatxatBsO4+G4fnt8+M8JeFu4FgbtfnEU8dEwaXsfGjQ31&#10;8nPCLp1oC/lX2jUhV7qn5UL7mJR1TyHMLQivVWkf4cRINkmSG3/ahXqsCzYmJ0zi5E5zuG/DUwsQ&#10;QesygjqZ3Y/Levlt2Ukp7YE47ZmS66jPyoFbTqtgVbiuYVH3DfLzYuxqO6/nZJ3J7r+DaDcGZ9De&#10;QXDSy5oWpDoz8hb4Yd23WBFnlnjlds+TajYE1k2oUsw6ku1JLqztYRzmgWWbQO9tqEsvySlglXWZ&#10;Qvto4jKXyKQ9MILr4/ltFuRxpFvHwiIPEueLzpk+V/rbs7nOFRKWJOMl5XpACCZAOMa13bm2ws4b&#10;2qbg3GEQLgf8aoHPAyGBmSTO2PB+l/m29MPZ71yEBGiauFtvktsRqWkRmv6dJu6Sa+ChukNBaoSE&#10;Ur4kjew7xxcYu0HoHLeLH18+8dt+C+sfk95W4N4S3yeuz0dLH267EyyeZJnYmlA8xlzEdvvitLMu&#10;4Uu0CSVcp901YAS47z2nCIWFAcKXkSGx6pMtVHPjJpvgB9vXXH1LIsNhSxDOBCnHs3LyDIV1MJfR&#10;vjRpwUoG+R1AHOcLVhOtKlxRj9sbe4pW+6asflcWRhongOob4yd6FnXsV+ugE7N13RMqVmuxpHCt&#10;6RqXZv2e6Kx2GVaPK0Ss6ypMI5/eqk0Yyex+mRSsRnrCJtixid8+NIbnlzblYFW/PHywRj62t0H+&#10;JQTa//CTy/JXf3pV/uqTV+XnnyyT/+XZMvmnL5TKF082SiMM3cfON8sjF5vkKyeb5OFDTfL5Qy3y&#10;laMN8uj5dtlfPiQXGwZVvJ5uGJUzELAKv+WKbecaIS4hJH2PqfOWcgmRWTekhm15x7gcKe+RY0jb&#10;CYjYExCwJ2vIoJyCsFVRq2KWEyzl5lwkaM/W4nx1o9IzsSyNfVNy9PqAfP71MvmDJ8/JHz9/Wb5z&#10;uErFMr27Nd2T0om2+Pd+elx+6Uen5NeeKpIPPXJR/vCFKzDc2W1XYITPyO88c0k+9Oh5+T+evKx8&#10;FOF+Dds+8jSWELD/x1OX5Y/frJaHD9TLZw7WyT9+7IL8V18+Jj/3o0vyx0fr5cmKPnmkqFHHHrPr&#10;sH6RYRlCCoYe/554u1J+6/ETcrCsVx5F+vZd7ZXj5d1yBnlCT+wPD12XLuQVXze4lxAbEI4QfLjp&#10;Dgg/bxKjO8WEncEyxKUTmVxm48QX04fyBoGK5GkdwLLKcZm3ICxDQtBnE8fTE03hGzoH99Hbiygz&#10;Ql2FKzZYXph4pbC2dBNeE7FttuQ2HIY4wy+IQtgLnt3A8trSTwHO337ac+GOQZ5jye7pKmBx/Nmu&#10;GdlTNSClndNyuXNOLnRM6BhUzl5Okcoxpf4kSV3jHF+K7eOo4xBuHvnPT45NL0KgoY69hme0BIK0&#10;DPVXSc+0lEAYk1JQDK51TUkJBDP3V/a7rsMtrA/RnqngpNjDOoXjoC653YnXtDglfdFxufAFLOE2&#10;jufVT+3g2npxLayvnUi19sF5Yg3us/30rgbblhQUkGwnEgIW1xQSr9QwW4tXela3F3n81A4/seO6&#10;OEO/AP/lLvFfeJt+MuyLBZlzLlI081M7TmTmIiEWA6h4BX73X6LdcrHd9/7a0sXNZYy7duYDJ5yK&#10;YbqTE1zFv0P2QxKGMUL7V+UB/2bdKWkDKfmJmNzbSXpsab74AtQnLUSNWIhaV94UKi7xcBJUBBlS&#10;4jPGjXlzXQd9wsJzJ4SM7ZAouC1goOVku/2GFx8NP36wXQ1AQiPQ2x8kFKfCOBBXZEj6x7j43b6t&#10;4HH9MD5J7wjCj2AbwfF93M54dR3hsT2T7q0InMcneQ0eXvpzEYrv3QLHFAbzK03qGMPfHob329GH&#10;RtpgA0coRGy9dxz3wcJATGbwjgvDMDFxfITxp4n3u2PmdPwrX6yNo0GdBFzeMYG6Mjccq5/9oi80&#10;bILhb1ekJnENzAxgY8WPtatoJSnDIY2JUNbXfl2eqa+5HoUJERKtA3ypGAnWjHCNBKuidSjq17HI&#10;66qiFfeRBMqeq9NY9rgO43B4XpoH2L14yhs7O6veV374nW4p6yocG8v0via7DVO4EjNiaejCftWl&#10;Gr0+9JBBWKxiObXsxibyr2d6Xf7j67Xyj1+oll/4WZn89acr5K/8tFi+XdolezjJ0vU+WUTcTxZ1&#10;yBeOtcozRV3y9MVuXf70Qre8fLVPDpR1yQkYyezaew7CVQUkPaCRR/Q8tulv7rd9gCL2HMRrReeY&#10;dis8XNYtR/kd14p+OYblscoBOV45KMerBlXMUtQ6QTug3tnT1SZoSeStxbaT1cNyGkL2atOQfp7n&#10;2/vLpQTnuKFX7P7oWTpX3auecr5UOHStVcM+c65dPvKDY/Kxl4qkqm8C9+Im6vkZ+b0nzsgH6JF9&#10;Ajx+Tv794xCxyjn5yE/Oyoe+d0w+/Ngl+ZUfnZb/8sJFee16t5R3z2j3Wf4dah2RP/+1E/K/PnZR&#10;xmGUbay6rsN0t7ag7f/VR07I3/jcXvlLf/K8/N6zF6S4Y0ouI28oBPUvWlDcUZhp91ncbL3vihOM&#10;xMrDbhKLPILzbAEFJrsAlCPPL+C6mXh2N+enNtilUAUi4mJZzRKuPBeyhd5YithV5BO/929dm4l5&#10;aTk5lX5PVtPkRKmhY2gjbBuvwQ+jntsoHbw2epPZ7ZbP1FYilp+g4pIvDvw88uE9MgGdC3tOLW+J&#10;phkJIvyt6UyFMewcKnaRHk7k5bbdkiWk/+myPvniqQ45UD8u19rG5XLrlHRAaFV0j8ncGu4F4u5G&#10;vcTPzHCsqROwZF7aUL+xW+8c6grWoZz8hxM7XYEAplgt7RqXUojZss4JqeqdkgbUX/zWK8VqK8G6&#10;MjyL5az0oG7tw/ExyzrzceI36l7OPu4mk+K+aHIpLNPClds44zDTzvT2ol5m9+OBaP8AvbDTsMUV&#10;tANRfT8yHQtXwt/+tuwuw9ltjg1f0ZeZaCtUwGLJ9sd0jH3WRjUNxKOPL1xVSKINdF5RJ9DSAtKx&#10;ocfqbPkQripg0S5rr6SUiOX4V//8SuC8em6KRMRvhM/tCInXXMwvQ8SqeIVIxrnZrt+PPOCLzW3B&#10;DZ5AIckiFW4cBY34InM7zHDJB1+M+gTFqOKLza2E6BbQ4NkBadFJ0vutW2hCxJDIcPK3+5jwcqIs&#10;QgXCnPREv9NLn6xjQQ8qKtJLvG29w/G+ENyfEy/+XITi3CndqGB9aHB2j3If48+mG+c1mD8KDKEg&#10;qMQTWDzp7YoXX2Cff97k+V0Y3aZxO7LDZW/PhcbHa90tEnFH6Ujtj691e/iNzh6UYx9uC4P4WbYp&#10;IHLA2UENX1iG0HFDBo+3pYcfX3qf7o/SFDOr4olvVbPF4+2jPUzyJixeKYK5jBvOZeE3YcNiNIx7&#10;cwqw7ibQcw0Ivbez9OCCacbP+tmMDc9oUMOBBOv6qBeM1eM0WPDb4jF8sWo4wepBo8QjKVpRb6YF&#10;aw5cOeV95b32wTbcf4pinr8fxg9fUNET5/7SwjWbkDFLz6pvEBMbp0qP3CrE79rNTRWxFE09MLi+&#10;fapNHr3YI89c7ZWnivrkuQsduNYVWdH4XNflE43D8o1jLfKzq93y3OVOeaW4V45A2J6pH1XxeZZe&#10;18YRFZ4HSrpVfJ6pc15Y7jtbN5gRrmeB885S6LJ7L72lQ+qhPls7IAfLeuRwea9yBML5aAWo6kec&#10;fcoxUul+c3kcnIC4PQnxfLysU2p6JqWxfxqitk8eOd4gf/T0Ofnkz07LofIOGMULmrv8+P95CFe+&#10;rDhW3ilvXGmXys5xmYWYXFxdl8X1W7L3chvS2iOj88vIb4gbHPcHz52Xf/rN4/LRJ+mZPSW/+u3D&#10;8qHvHpMPQuw++GqJvFHSIY9frJffeua8/ItvH5efnGpU7+MyxFwNBDK7S/LvlbMNEPW98sTbVfL/&#10;+f3H5F/++Lh8+VSr/PqrdfJLz1+XfwCR/P3TddI2OKdlmTfBCVRH+r7fTWLR50RpWqjmBEKQorAT&#10;eb23tE0OVXZJafuoCtQJ5CmF4ibKK3+rkEUZteu7QUHKiacgXH3RasJ5JbWdYtYJ0u3T51/XBgSy&#10;287nyWH77LpzwWuzuNKYoCT2giEXFp/95nkpYK37MzEBznCWNv8cxH3nF9cDbmA/n/t5hP8Jntfv&#10;X+qVA3gez7aMS+PworTBvrnSMobnYE0/q9SGuqdtbFmFYGJCJdRVnairpiBERmYXdUInistKiNUm&#10;2DXNqNtaQBvWKVRb0IZzW4g2xMMZg3l8L55DilLOdOwEa1KsOvjbiVQKahOpXOe+frRHhvPkeuA5&#10;S4yDRR3r6v+kcM1FPM412fakYftibYO1FX73YX6bVcUr8Me/hgSsQQ9rpp1MCVkKXJ1nB3FZO5xp&#10;j9mNOCNgcQ6EMeGaPr9/PopXdl2eRNwcX+ufbytCgjUNxSu9p5aOtDf4fuCBtIi8U7INk9yY6Mz1&#10;Xc6wELXxprcpQj18MbkdvggNkRaYudA3+EDf5qNiIH3RMi9QyYQE3E5JC773JL642o7Q8SQUtsD9&#10;Qeh+5YG+3AhsvxP48sh1a3JCS+u3aP0dh2mx9KCupdc1JFAdaODQIJLEpHpsnBM4EWtzIXCdDa1+&#10;xobGQbRMoPmzKkMQfGSQb761HoYRgTqW47WcseLCWfpNqPpQvOibcxofERlPKw2kyDAx/C7CvkgN&#10;CdlswRrDz/DwhaM71wrSPi8LMBzcgEDOLEzh6sbdJYnFq5s1ODaCCezV2LgGnBiHf5HTTlcQvXq0&#10;FmH0P3GhUx461Ch/uLdB/uSNFp2FF7YvRAWMX3p+GQfi5R+9Kq+X9sr+8n6IzkE5BUF6GiKUkyyd&#10;qR2B8IRxrKKU20fUW3qwtEdnGD7N/RCqTrRCrFLURh5YTsZED2pNz7R6bzhJ0QEI2IMQr4ciDl93&#10;YtYErYraCIrYo5X01vYJuy+TVy61ysd/dkk+9uQZOVLZK9faxhC2S7/verisS6o6J6V5cFYOlnTJ&#10;worzx8Le1zxbQb68DUFb1TEmxd0z8vGXLsNWWFVxNbN6U377J0flX3z1gHzwu0flc3tKZQ/E8/dO&#10;1MiHfnxCfvXHp+UD331bPvr9E/KLX9gn/+lrL8sMDEnkpHzjlQvyrz7xjPzjP/2ZfOKFi/LQkVr5&#10;Vy+Uy9/96TX5f375sPziMxfluxeb5bNHrst/fuGqfPKlYilqGULKcD9xD+61aE2zI+EK6AVcUXHo&#10;RCr/kIWyAqHIstfUP6Z5rT0C9BxxeeYx9LYaziMqCcFq+9xvNymTE7G5cdfgRKB/LopXuz6mMd7u&#10;4G97rvTZ4nPGMMAXkCG2E68hcolXomnnOsOlzkU44/Aq8ntdZxZf13twomFUXinrlT3VA1KG52xw&#10;Zk0n/zrRPCp1/bM6/rd9lB5SiFjUXZxMqR11FMfCUmBSEHICHs58y54hA6g3GwampXFoRmmCLdgM&#10;WoawHJqDQJ5XmoYXMusN/MwY6j6b3TgWqk60Uqiyuy8/jaOfx4F9a5M5GWnvq7Hb4pVsJ15NNLIO&#10;98UrJ/rLEo8QSWl8AelDL2xIvOp4TQhCHuu+ZJJ8mUx88apiNTo/RZqbtd+JWBOyyXPjdzSJlC9S&#10;d4oJV11nj6ylDU0DX3bTZtD0IP2WrlxwvxHavxX+saE4/O0PpAXl9qAAZOH2pcWnE5lp8YlC6THE&#10;MBoWx/N3RPwJDa5vTUhs5kNish0IS6IicyIWmxnGDArPNM4T5YBxHCQSndG6L0i7KSYz+7Kx/Rm4&#10;LU3CsOfvbLq2A5VZYt3ww+wyyTR61xC6xh3DeDxC59nV870DJPIvpgv7tmSY99Vhcfn7078z8JjQ&#10;9gAaB9MSIhV2S0LHb0Uojp2yk3iRJ5yWXxtH1oMZUK/dD8AIULDOF4VsBKyrbxI0ulhmCVVPxPoT&#10;9umkfQTHcW4EfQmp50N7kILbe1F/dsAoah+GoRPRweXQPOpc1PswPDhOS7uLTS0ALKOuYxS2zGN6&#10;3vSTRaz3DbQXvhFCUauTMaFe5zl7I9Gay+Oa6Q1AUJ9ToBJftHbi/nM2YcanAlnPsagGA817zibM&#10;mUJjsZom9rqawc9vQ+oShitscI1nYXVDGiDODlzvl8fONMsPT7XLd060yA+O12s3P3poGXJ4cV3+&#10;+FCD/M4blXK9b1bKu2bkQEm/Xv+11lE5XjMoFT0zcqV1Qt4q6ZVLTeM4flrK26fketuklAJ6cDhR&#10;05m6AYjYIedxhVilYKWIPQNxeqJmSA6VdYMeOVXDLsMc68qxqfTKQshC8F6o7Vdvz3GI0L0l3bK/&#10;tFsOQPweKKcABjC+nYDl70jUYv1IaZdUdE+q1/ZwRbd8FYLytx89La9dbJTzNb2yt7hHjtIrC6F7&#10;HCK4C3l/CWl9HUKxvmdM80wFCYTPTSzPNfTLZ/eUy4OvXIZhPi21PeNqOC5DBVB4ff/ANfnRyRr5&#10;4Yla+dAPjsmv/vC4fPSR8/IhCNaHXjwnp0rapKNrTIbxTK+uQUhwJk4YhRRz9kfPN4VX28S8zHKW&#10;neiP3T2ZFv5xKydz2qAHE9tMRN0xqXi2ipeeSCeauEwKQR/XbRfiENyIL8eVaRBpV/aG14m/EC2e&#10;5QUZR7nntVGcOoHqn59xu3Xu42eFYrHq0HNiH7tfM51cZ/6l0+vErXtu3L4YO5/77eJTQY2wbru7&#10;fq5zG+Hz47rnZotHRZ9Lt5/YOfKFzzLj0EmluMQ2fhbJfRoJ14j0sSuxfx6WL2xy21lueO1YZ1xL&#10;OO4onstnrvXLQTwLHB96HSK2rHNSrnZMyDDqZP6xzu1Bm0NxSwHHGYcdayrK5vEMTC+tqoDleNna&#10;QYjSwQUIUydOGyBe3dJ+OxqxvXEIQhZ0jC9JN+rZdhzfCsHcjuekk/Yv61rUO/3QAjYZHj9VQ/px&#10;bm7jcgD706TFqxtXy/o+fpnpcOKSuJeb9oIzl3jNBdqpCH6Kh/WltR2DiJs9mCYhIE0gUUQauTyg&#10;voi0bsQca5wWk+xanPnKCc7ji1f+jsWrw86bTot2Izai88bnRnsdeYD9c+8EPZbidXFDbQUbbhQP&#10;T1rOpMXf5m8P7QuSCucfn4iD6/5v8EC2uNwdVLjC+BjkdxAz30Ik+QlSIyQ6c5H2hmaA+GRXW8Vb&#10;N2FqY5vywQz9e40vNrpQoWTh7/cJhX0nCKXtXcG0R2h/fnTCmAptN4L3+S7S7dHpkRZlfprsGvzw&#10;W9ExkorvPUo3rpMNrAo1bVwdrjtsCBcuP0LHb0WuOCCuwRjEofOY5iYzUUPkVXWkwqAhIfZGlI1b&#10;xrsb5YNPRsyj4aZQbY9EbBuMoq4R1MMTML5QJ1Mocmxp3xgFqROjalwQtgfEfqOdYf2u4hVtTT8E&#10;bz/amrjezy1YfawbO0kLV/tN8crfTrhSGMOAx3WqkU9PZ06PawQMURr7sFnlFoxVfpaEYgG2K/5u&#10;oo2clROVAxBrw/Jm+aA8cr5bfny2Q5qQR/xbwYmakD+vQfh9+kCD/PorNfLx/bXSBIOSXtMD1znO&#10;tF/24tjvn+qUn12GeKwYkb3XR+RN8FZpv1yGgK3omISATXK9Y0rKsb20bQJhOEETJ1AahJh1Eymd&#10;gUjlhE4nseTETIcgOjk5Ez+No4IX6/xkUH3/rOy51o5z9erERfvAfojYgxC/9Mgq5d1ykB7Y8n6p&#10;6Z2W05W98sy5Nvn9n56Wn+wvk9NVPfLS+RY5XN0vR6/zXN1ysb5fONvpnqJW2Q9xzC6O/OOYSnY1&#10;PoD0fP5Itfy1T78sR6sHdd8aP22zvK7duTnGcnN9A/lND+wt+f6RSvmVHx2RD37vqPzL339MTl+q&#10;12OWV2DcL0PswnhbWYmFVgyEBgTIqn7rNRYo6mXbgMiKlqs4n6Hnxn0PCZ3dxgQaMeFGr6SPXQu/&#10;20rBStG9iGsqa+2XZ87WyONnm+TVq+1yurZfqntGIXRmpahpQF4qapeXr3bgnvcgzydwPuviugHR&#10;BRGGdfukj6WF27jOZdLb6oi9rUwX969reMYde1PtWoiFN9x2dw4X3l0n89ylgedwY2w39fnjiw4V&#10;jBSZEbx/t+Nl3Q52v+ZngvjixEdnlY6ui70CFhDm86eb5UU8C/wr6Z2Tr51qkROtYzLFfEAdUdI1&#10;KW8Ud2od0DKyKPXDS9KEepPCh5UQr43DMigUKQL7UB+7MaTsmkvhuKgCdm5lTSdzah6akXoKWNS/&#10;nJypHksK10aCurkWv/n5nLKeGSnt5qzE01I3QI8uxGlU/7JeTmP1tf97pzC9sWgNs5V4HYZgj7sP&#10;h3DilV14+Uk1E96s24expIg0wUhsDKovXnMLWADh6s8O7AtDHsceSDZ5k48O8cl4YGMvrKWDYs5f&#10;UrzmSkc82RKJ05JOTy7YZXgW8OU12/ZR2A33Gw9kJifKIiwmDV80brU/1/Y0GYMjQMb7CfxtNjY0&#10;Mz6UghT423UfjA7f00nMU2qi4W5jAuCuggqJ3xikyIixbWDwHrGDc3UwjUi7ih2sx7jvJnZC+Ma4&#10;cNlgX4Qdp8emtoXCpPfp/hz4YcJYeu4UnC+VpnC4Au80vE89MPBMuN7P8BNfE3PLMpMRpvSkpkED&#10;54lWjo2dml9Wz6oJVR82nmxg+WkG620TOreCPHKeVQpcGFYQp50wwOhNdRMuEbQTNCam3H5OjqUi&#10;ks/AIOtS1Nus49GWUPD20QMKIymrWzAEDidoSwtVI9MbwxOoPslnz0HRbR5X9hqiYczuwvS6wvYN&#10;i9YIClVOZMPxbDT4b96CQQ3B2zrAcsTxZ4tS1QljsXMGAmxEXinuk+eudMoLl3vlsYs98p2TLfKD&#10;M13y/dNd8gd7G+W7F9uktG9WnrvcLYeqhuRg5SgY1nGm5xrH5XzzhArLt7HvAETkqZohKWufyRKu&#10;5e0TynVlHOuE26cgZqekuG1SLjdD0NbxszfRxEoUs+BYBURqSZe8fb1fztUOSDvuwcmqXtlb2idv&#10;lXVCxPbJvpIe/d7pWxSyEK+HitvkRAWFLEXsoHxzT5l84skTELHd8tSRCnmrpE8OQdzSY7sfQrim&#10;d0aud47Ka5db5FrLqLwBYfXipRZ54XyDvIb1Zy53yj/65n757/7L0/LPvrRPPvCtg/InP9qvZT39&#10;dw0C4C9/7Bn5Xz/2vHzgt74jh85UCT9ys7q2IgvLEFbLG7IJ0boCkbq0BgGrYisWfA5u24iBKFqG&#10;mKVXjftVIAIKFPftXYZ3osyJqRxCJyPQslGRHCAdjvH4Yo9C24k6J+w2UP6IiTyml57knuFp/a4r&#10;x1Lf4DUxbHQMh3Jjk/6+ifhuYBvF3yrKMGddVrEY5RHXGb/FzbxDkOi87hopJN0+h4laE7YcE8tw&#10;9Pi66+D1hLBrc9fC39qLQc/B83Oby1sVr9iu3YWxbi8cTLzaPdhteM6QeCXLyJR19QK7a+2GaPqj&#10;gzXyyeMt8pkzvfJ/HmyUjx3vkM+e6pY9eK4XEQ//+NKLL0zrBxelZXheuwTzxRnHZvPTOT2oVwcg&#10;4PpmUVehnuXndfrwm17Ofoi+eZRvfteTnrra/mmpGkK90zcn5RCoxZ0TUto1LZX4TfFKEatiFiK3&#10;MfLSNqO+7sSz1aMvCpPC1aAATf/eKWmxyrbB/721eHVQwNoyhr9j7yt/O2+xnRvCKBKNvnAkto3c&#10;rnjlOFU9b0C82pwVucSrwXaXwtXa3zTBNCnYh7RNIU0K00Oh6qXPUPHKoUNYUrzyxXdIQPqkw4SO&#10;sZfouWEYI7Q/5gETg0bcHYvrjnSYbaEYTQtSCk8lKUYzAtNbT8Ltjh4YGjGxNzRD1P0rMTkPSQnJ&#10;3SQoInNCERSJJRUnxDeQkr9jYRVj2+4m7YPTedOhArTA+woYO6R9yANlsy2C6znBM6ME9jHuzIsW&#10;gm07KfOJlxv229uuz94dYmm16+SLFn6aICjW7hsoLpdlFA0CGzy+TQ12DwYmSrMxEZuEjenoDHva&#10;ABoVhN7XaF27euHcTpTiNwUst+mbbidUDfWmQpD26xhYrEdLxTOGKHb100RjszIwNqfe5PmVNVmB&#10;YUovEMd88m9+ZV1fUPqiNdNGAHYTDglX4tfDfHHWw5mucV56hPkydJEWPf6cx9X3urrfKmYhJG5h&#10;I5c0OtmtmClbgABq6JuSq80jcqlpQrpG6YHmJ2cm5WL9EATjtNR2zYBpud4xq5+l2Vs+LN883Sm/&#10;9UqFvFE5JKeaRuSHZ9rl9bIhOVw1KocqhsCgekOvtFJwjkspBGlpK8RoGwQqKOMyh3i13wxj6La2&#10;cayPIx0Qt6AclLSOyZVGCFoIVnpoT9eNyBEI2EvNw1I3MCtvQHRzzCy7D++HiN1f3gFR2iOHIXbb&#10;0Kafq+3X76B+8vEz8sypOnnjYq08drhKJ406XNKvHtpDpR3Sjnw5BlF7vH4EArhPfnYRovVym7xc&#10;1Cp7IJp/65mL8pd+/yn5qx97Tv7tw6/Ig08cl6+8dhHiv0f+4OmT8rc//qz8lf/yhPzF339a/sJv&#10;Pir/y298R15+84osQaTehPhagjG3vLQqqzDmVYRBaS1DrS1DQK1FYup2MQHnhNm6LKN8OoEVixsK&#10;TR9/WyKcjxeek3KZh9H9TgrTEE7o+SLQnWN5/RZEDbs6R2xQ5DGsi9PFS1EbiWCsq/cWgtaP03mn&#10;Y/zz8mWPg/uYv7FwZddiE5lu34ZeG9Pnxx+Tvc11G+Z2F4fFx23MG/5eWl7T9Fg67jYuXVFeABOv&#10;7sWGSwc/m8T0VQ3Oyd7aCXmjYkReKR2Qlwie6adKhuTxom5pRTvDPwruZgjLhoF5CA0nMIZQllvH&#10;IGj5MhD1bt/UqvSijtXxphCwvTNr0suXgYiD418XUB456Vtlz5TUQJjSC1uP+OoH5rCewroRq6d2&#10;Xtphi7Mu1Ho4Eqd+/WwC1F+/HVw7EQvWNK6XT1i4kqRo9QVrErZJNksyz0vP9fi8E48J4Yh20ITr&#10;1kKR22PY0ykWhvwGOtKm3teUePXQ78Fi6QRsjHWntTTpby89PpYefmZH2/bodxonZEGmy7ErUypg&#10;OVMyzuEEI22JsKjky+uRaYe/HsbFZS+7/Rfe/rYQ1quX9sYD8echKCb99e0Jic1c20NkC8/obbiJ&#10;TgpQ3UahmF7eHmFRubvsxOD2UTGY+n2/0jYwpYT2FdgZ6Xue7713x3CZBwjfhmVrhikPf/vWMI72&#10;wams+JNxb42JXBLanyZX+Fzb7x5+njl47YOoUP3hEtthYXOxk7D54eJx4jUsQpMwTJrscJNzHIvC&#10;BofClYYE34YTt06B6kRqLFD9367rb5KMWPWZANjnZmdfUq9rP9qP6fklCEUO1FPVqOJQFSS9odg6&#10;NLkgLX0T0tLP77FOSyfbAAjPbhhfnSOLwIlX19ZQqLLu9kRrBMPQ6NNPMuGYWRgG/MsWrhFIkiYD&#10;goJJWsGSY8OquqfkSsu4FLVMypW2SbkKYVnUNA7xuoAyPC/VPbNSBcFa1TUl1aCic0q/r8oJk47X&#10;TcixmjHk37K0woi81j4r11qn5FzDhLxdNaJezGPVQ9g+pYK1tJXClWJ0CjhRGgvWbGx/QrgqEL9B&#10;xtwSgrsM4UpwTFHdIPJqXk7V9MuT5xrlhQuN8kZJt7xV3i9vFXfI/mI3Dvbpsw3yyadOI7198u2X&#10;z8lrFzvkaFk/BG+X7Ctuk/O1fTp5zNvVvXKisk+eO9skL1xqlucvQbhebpUnzzbKf/zRKfngNw/I&#10;r35ln/zyw6/Kr33rLTkOUfy9QyXyvz/8snz86dNytWFA6nDvqzrGZXUZIgFKbH5hQRYXliBaN1zX&#10;4PV1FZcUtBRRHINpxMIqf+w4CiTfM2jdYimgKDRDQmfH3HDCzI2hjkWSL+goNDfZPR0khJSJSqSL&#10;wpUijx7VXtQTYzC2+bdCEcjrYtq5TiEbHe9jcZtIDZE5H9Yt/cwfE7tctzxkOJuV2MI6MRrHZ9di&#10;12lwm4pr5If9tjynIF5e4YsEd48s7ruBdUde1WUsWg3tsg2YVmhYfenGuoSfTmkfnkLu4zfqsZLO&#10;STnbNCmnmqflyWt9Utw9ofemGiKzsndeJiGGONaR3YSvtI1I9TDqx8k16URd1Q4h24HnUSdQonCF&#10;iGWPFvaAYdfhBeQvP6lT0z8ttSZgM1C40sM7K3VDbtmgQpZdi1GP0iHF+jqAic/Qtp1AgZr2uPrs&#10;lngl/WhrTbwSjkFNf/uVIs73vKZFYk5C3lekPSRaCdNj68luxCRbvIbSlCaYrgAUuRyb67odu98U&#10;7X7PKreeJj/bJ0S2vZIfD3DCIfVkooHOLDMN+p2CQh4iJShDZMQgHpQgtt8HxryR9rokfme2Zxsq&#10;xBcTOyUtMG4HE4b3mlY09NuRT1g/jK0XuA9g2doFQmXW4HlC23NhadPfEIIUwQr37TLpc98uFLKa&#10;RqSbYoiexVDlen+xgIYuW4BmQ6GabLS3go0wxbsvUPNBhar2yMFSsXUuDbePglWFI1+MYtkDKEB7&#10;xrAOA60Pwo+f6XEzowIYffSgsR3h+Fl29R2C4cbZgSmE2c7xBYwKW9A6gPuK9qoDsEteuh3g7PAq&#10;mnHOocl5NYTVo6pki1d2EeZ2qFtZgmVaAfF0BeLuWvuEFLeNybVmMiFXmyEssW0MhlY3xHQFDNVK&#10;iFaK18quWbnY6Lr+nqyDyG0cklGEq4GgZXfe8vZp7QZc0jGlXX4pdBsGF6Whf1aq+S1HCsrWMQjY&#10;MYhRek8hShGO3lgTqNuxtXhNUobrKm0blRoIdHr6L7Jrce2A7C/rlnONgwgzKm8Ut8qPDlTK998q&#10;k8PXWuRLTx2XQ9cZpkv2l3fL3qvtch3XXob0UwC/WtQsT19ok+cvtkIIt8pLV7vks69fkw9+fT/E&#10;6kH55c++LL/8uZflWYjkMzVduI80+l0RoCill20Rhtjq4oIsLS5jHduWVlTAUExyIqdliFqKWG7T&#10;MbIR+YhXnQgKS797Lte3Er88jxNTYdGzU0wI+6IuhL/fiTuHphksQcCurK6xyEoDnplPvHJJzjVz&#10;xmR6+iAoN3GdeKZMhBqM05bOm7m9iGU+cJ1pd/nAuBi388YmicfROgHr8ns7eF2WL1zS8+3G1Dqh&#10;7URstjd8p1jX4zQ2GVMaO04ndopYRYXB7ttY1S7NzBOur4BiPIMn60flBATs8Xo8k30zcg3Px56q&#10;ETmMZ6wBYnV4cUPq+6Zxv/hSbEpnGe5hd2EIA5sN2KcH9eA46njei7llHAthygmc6nKJV12fEU7q&#10;xLGx3M9Zjd3LRNTTnkjNF1+k5kJ76gREq7GdeCX5itfBmRWdQdnOzZex9HT6bd3tild6NjlZlonX&#10;maUN9aryBW9atBL77TyvAfE663o8EUtPGqbVT2Nmu7fNcB5il1YTrPQWx+vIP/Wuwo5AHsVDfO4N&#10;/H5+iAfCojMJxaKue+JyK4LC0sO94U7SNcLJYUJhk8IyFzQy/PV8CRmnu0XCMPd+b0daDN47eG4Y&#10;53kTiuP+JJTPBe4v8nlG7Fm62+R1roFJ4ezjYbF4P+HGkMTdf60rcBi/wTb8t72ZbbMUhNnCVJmE&#10;QQDRyHUKVbcN6+Nxt+BYnDojKBdOtDp0vCu7/6p4jVGPKj2kaH/Y9YlGANsCvyuw4bcXPE5nMEaj&#10;zPNwWzsMNtZvTT302M648yPdnE+BogjyVD2qadFKKGpvwfJkp2Iaxnw5fJlCtdV5Xfnpl/JOTm40&#10;I80wChshNmnEcJkRr5wluGVCTkG0nqoZVa/mIAwwzhBc3DEtxZ0UpxCv9HoS7K/vm5PWwQWAtCPe&#10;1iF+u3FBWjhWDfvoyS2DiKZ4VlFrgjYDRGjURTgjdkFIqBKKVUN/c3vbiFxDujtwDxphTPMzOkWN&#10;w1LaPCoXW8bkh0dr5fWLTfLU4evy5efPy+GKftnHcbFlnXKguE2akOYyxHHoer96Z1+40CTPXWhR&#10;j+vPzjXL7zx6TD7w7YPyka+8Kf/6T56Vb+67Jq9DBP/KV/fKB755UH7pq2/Jr3/jTWnGs7sJ0bIM&#10;Q3EFAnZpeRXidQ1C1QlKE5dpssQrx79iuQgRtQQRRfHD3zT6nSh0YkzDegJ1KywsjzOPpeG66UJM&#10;UVBCLG5ChG1EYzfpqeOstFx3QIVp/wJxY/bwbFEU0cvnx7kV6v2jqNxYZ98F/bvW1Cd//EKR/Prj&#10;5+UXf3hGPvzTC1ISefvSAtSuw4fbLP5YkNp+99t5Rd3ncxgfw7ptcRiLy3BiNxLbUTpiGI8Tue63&#10;i4tQIPMYu6+WPi7tPmfOj+d2DUJSPaYRviANoUIUmCg1nDBPomFTx+tvbOe5GI+Fozedgwx6IDZf&#10;LOmTo3UTsrdySK51zUhZ/7w8dmVInise0h4cfKG3iGtsHZ6XCuxvHqagdKJyQOcOcKKMcwjQ88p1&#10;diGegujlhFGsK2v6IF4HCIWqL2KTQpYTPDnmpRP1opu8CeeCyNDzABOo22FCcSu2mrzJiVef5DhY&#10;zl6fFLBrOsOwicQYF4Z5ZVA40wvuzzxMrH1MC0FfrJLENh1nupL0vkIcMs08vy9gE3D8K1HR6gSo&#10;zvobnZ/4afPxw6iQBTo7MZcg3eanoWDN/EZaOUsyX1Jz4q+QjRESnSFCInQ7dCLGAA+kxaJP57Cb&#10;TCe0Lx98cZoRjLm23wFmTPrrOyVtJN85FExhIXU3aelLQw/D/cx0gHdSwO8WvIbbIRTXux8+E6Ht&#10;uch+nu4+oXRsBb13AxBU8Uzq9yecEI+ND4Uru/r6jdydwCn/E4LVw7oBc/6EtFhNkyVUaRTxtz8B&#10;U4qgeI0ICVZCYboVrv0gTsB2DLlJmuix5XfF+VkgyoVbt8IeV4cb10qjpAX1f8PwshRBvBa3DEtt&#10;H4QlDMRWCleI4waUudreKb3WJhiIFK/sWlzSPqljV0/UjElN9yyMqSWI30kIXwhX7CuGcC3toBid&#10;VE9qVfc0hPCitMCoZJfiFgpXHxW0uKahOe2eTFHbACO1Guei8KR3tqR1QkWyjpNV72wsTNOC1V9P&#10;hsFx7E7cNgqxvSJNA9NS1DAkF5vG5YeHK+VkTZ98d1+xPH2iSa7hek7XDuqET6cqB6RzbAkif1Be&#10;udIC4VonP7sAwXqxXV4papYfHKmRD337sHYT/uUHX5bf+NZ+OVLdI//50cPyK1/aKx/5xiH5yLcP&#10;yK99bZ/8T7/0efm3H/6MTE3OQ7yuy/z8siwsrEDEUoyGRWsulnQJgbMMcQGBtLqJ32v02rn9vrja&#10;KRbHRsYDCtECdCZaCBfoNKmDfVTcPCCzSDtdohRl/NTKEozfMQiPbxyplo88dk7+088uShXuL8sd&#10;48mFfbIlA+Ji1+N55NMX95XLL/30lPzOc5flheJOOd08Ii9dapaH3iiWf/aN/fLGtWbEHgtYg9cS&#10;i9MYbjehbdes4i36nX2MC88wFm8Il1cM44RvjPPIxtfLc5l45QsGfjLJeV8Z1gnl+D5ofClhmQXT&#10;RrxtKjQ9gbodFKjp403Qqnc2SjO7EbsZsm/JDMrc+eZpOVI7pl13+U3WIjw/bzeM4z7NSFXvvI6h&#10;bx1bltJuiM3+Wenm8L+USEyKx2Wtd+ZZjlEOWlH31aB+onjNFrAmXjn21YlXbuf3YXUIB8SLfR5n&#10;J+KV+EI1jX4+B8uQcCXbiVcjnmXYSItXJyA5pMXNcO8EPrcnRCDqf/+3bQuJ1wQ6QVJSvOpnc+zc&#10;0fndMloH5nl134VNnjdzfg8K7eTvneGLV59J2A08P78RHBKRW6Hik3COCoJ6mfRh29YwjBHYjrge&#10;8IWkLybd77hRv5ukheR2+3MRMkjzx4nNnQtO80Ka+PA9k/nhi7n07wJ3zp3kKY3MndKUOs6/19ul&#10;pRk0QcAzDo0H680wdlt4LNYV/HbxcN3KXTKe7LJo20Jl+N0Pn+HQ9rsFu5ty6MFOvkf9TsI3uK6R&#10;ujPxyi5LRD+NwzeuNEBS0OAIiVQbu0pMrOocCQQi24Sr87A6IWoT9PniVOdHCAjXkGA1fJGahG2M&#10;E6oO97sdhhr39yA9TMvQ2Kx6Q25CRNCgvAV1AfsSJEUsdqlhVdM9oYKRHtGiJhidMAxbYBS2wLBs&#10;wvPbCGhklneM63hYCk9OiFTRNS1nYZQerxqU5oFZ6UKeXWqhcJ2FaIWYaZ9SSiPhWg4R2wRB3KJG&#10;bSRWPejdNVpxfvXKDkPE4nyEYtd5bOc1XdVd7CrsugCXYqkeVYrVSLCWtmI7SIrWmOvYzlmB+2Fo&#10;TM4syPn6IXn0WK2cbhiQL7xwUZ4/0yRXOBty3Yicqe6Vmq4J6cH95rdp+SmcV690yr7SXtlX3C57&#10;rnbIl94olV/52l758FfflH/98acggisgbmvl33z+Zfng1w/IByGsPvjNN+XffuZ5+We/+S35hx94&#10;SB76+osQmzdVtLLrMCcD0i7CkVDJh5XldVmHcKUIYpfZ1TV+4xX3eNN5Y0PC6nZgupzX0QkuFCG5&#10;2jwkX9tXIl+H4P/6kVr5xsFqFQoUsAzDCXdev9woD711XT76zDV5cE+xTrjCicHW1evoRJBP5pM+&#10;HtxGwfvsxXr54BMX5TefK5H/8FyxfPjpIvnDl4pkGMZw5g+ikZ8mYpopNn3hyN92Pb4gdeNWORmR&#10;E+TMV39/CJ0USvODxztPqZH0lDK8eVp5vTzGx3UHNm8sn9WN6CUB4Trj4LmsbKwynyIhmSbkXQ2h&#10;wjNa5sIErN4XpE8/r8T7gd+absL99AIj/IbOTn5LKtHeN+L55UzDlzgpG+qBInCtfRKCc1GuoD64&#10;3DaB9SV9nrtRPztxGRaJ7EJMz+YmzsPZcWtgN9SiTkqTFLLmgZ1DWlA/of5lnX83xCvZSrwaucQr&#10;r53jfXUWZj0fBbHzyKpXVj2xDno5KSTdeZ33lWI2Pe7VSAhICLwtBWwkXtMzD/NYm/CIM/GyTaVI&#10;NPGqAhbpSnYbzpfYS3s7QtaHApZCmp7T/imIT48+khCaKaydT5F5Qe399mGbm96W5oGQCLxXZAvI&#10;u4Mz3p3Bv5v4YuEdoxeGNGgGTXnSuEuE4s4F03cnBK/9HebO0+bG3GXDOI3tttl6Gj+8EQoXExJp&#10;BcIwvyiidGb28ftXvDJtOt5V36CGG+J84EfB2ZBOwEDg+ggaWx2zakYIwflUpPIbrZ5opffS3vQn&#10;YCPERsr3qo64JceqJgQrSYlVIyRWjbRY5bjW9uF56YTx1QFDsINLD3pc6alsGZjWuJkWDpmZW3CG&#10;vI4Lxjo9cjpPFMe30k0G5UpPFj23/H5pUcuYelMZF0VqB9LCyVFahykUISYpXntm5BKEHLdxDNn1&#10;ThijzZNyrGJQP53D7deaJlS0ssuwAkPVCVcIWBirNC59gZoWrLbNaKVgpdilkIY4dt2MHW24fsXW&#10;saSgpcCkKC2BKGWXY46dpVBNe15LIcTpdS3BtV+BAOPMzGeruuRYbZ986pmz8tzZZrkMIX+W34+t&#10;6pG2YRjjyOerzcNyuLRDDpW778MeLOuSvSXd8pmXr8iHvn9MfvU7h+QPHj0upZ2jUtnSJ3suNsp3&#10;3rgk//4bb8i/fOgl+We/9xP53z76Bfmf/82D8tHf+rr09k/oiwYKHhOjZFEF0A31pK6srOI3tkMg&#10;rUO8bOrbB5E1DjTk7YSqW17eVLHajjL6Nz+/V/7MJ1+Uf/L9Q3I2Ggu6AVHEOFcofhg31xGn/oaw&#10;4hhS/a3bt4aiZg28WNQsX95bJd88VANq5evga/sr5UeHqqUG18VPW7x6tUV+98Ur8tEnL8nvP38Z&#10;QrcM5WRYRRDFqIpt7UYLQYY0crKl1Q2kA/u5rrPdUihBOPGPE2d96Kdn5NefviIP76uQp081yjPH&#10;6/CMzmMvyjXi2FinR5DHIF5OskRhubauHmkTkMS/JgpD20ZhikNVcFKUpkVrGiRVScfJ+0gRS9FH&#10;kcju0xR8TpTyN4Uje0ZwkionYp2QjTyaWJpotO3OK8syEnl/CeK+W2iaovOnRbIPvewuze44vjSj&#10;5/d697RcbJvRLsOXQREo65rVz9lUo07h88mZgzkRnBMGrG9dHWzYV0U4kdP4/JJsQBx3IHx177zU&#10;ol6o65sBsyhzWPZDMAP21mjAPgV1QwPOx1mPbU4C1xakPbxbkxarIZJilb/dtmG0QVt5XClUKV47&#10;EiyARX1hyO7WQzh2BO2b84DyOBOwDnpqJ+bdDMEmVg0TrfmIVxWwaDdmljiDr4P7RtGW+mJ1xFsn&#10;OutwNPMwuzGHRConTSRO/OaG7Xaobc8F4x7LQPHK++yJTpSrkKj0oQg1QvuJH2Y7ukfnMjwQEnv3&#10;iqRBaJ6h3cUZ7WnRcPfxhddu0NQzsS2NOyB0/E4JxZuL0PE7IZQn735YThxx2WF5HQdhgZmmGeGz&#10;4fadEIqDhMLmIj6uhc9dRPr3doSe4dz49YeDM8uG4t0Nmgdwfai3mqPzcAKfxOfA7lvQ4KCR4NLg&#10;OCWKWn+WQHYDHkcjTs8qG7oEbMxm1yBe0YgjDD+DkxGqnlhVQwaNGr2sffytoJFj9192A9Z1NFow&#10;lNw2t67eVIpRbaByExKoIdKi1eDETBRm7EKbhmJNu9cCel9VLPMFxfi8wI6EONmQTsRdD3HKj8xT&#10;KOjncGD4UcQ0oazT6OOY1cuNw2og9SAfGmD4UQQ20BDEsbXdExCEk1LcOi4X6ocg4GbVeOKSXtpu&#10;GHVNMAwvNk7JtTaIwjYK2Fm52jGjY16vdfD7q5yNeFqacIwREq++cM2gwjVbvIZQIUuYPzwWcTbi&#10;etjl2PfEllLcQtRx3F0HDIsybDtZ1gYDcEm++eoleexEo1xrHJEzdQNyDtC7XgGhe7llWPaXdsqL&#10;F9rlyZMNsudKpxyvHpCH9xTLB350Rj7wzf1S0TGmImsdYnAJwoZsQjjBvoe0uiWzNGrxXC5C1EAP&#10;6NhWCiATO8bKyrreM/5NY19595j86GS1fPTxE/K3vvS6fOlklfz286flv/rPj8m//vFRGJwUfxQ7&#10;mzKF4//dT96W/+bBN+W/++I++W8ffFl+/cnTes/4Rw/j/OoNWYD4XaOHcM2lld5HX3zlYh2ijp7O&#10;14s75PNvXZevHqyT7x+ulzcvt8rBK+1yrXkQ5W5Ofu/5YvnoU0Xyn352Qb7zdo08d65Znka+/exU&#10;jfzwaKX89tMX5UlsG4VxzD8nGIGKS4omiCddJ05cMk/eruiRh18t0riePF4rTxyvkUeOVMlL59nF&#10;e1QmFlYEWl7LO3MdhyJejgXm5GixB9Rw10XPtROLzosai860WDUSeaIeUidK+RKA53Pily8EGBc/&#10;p5Pt2STsvk8PphOosWjkPv+3875y3Y2DdeeNj7kT8oknJFoNC+OnmXXNEvKX3fMvoa642DatAvZq&#10;yyiEJ8XlPISmg3UC6zAnLmPokeSY1/7JVcCXiu57sXOgHjZILZ5v9bqiLuNQB4pYilcH6jHESziR&#10;U8PANARiLGhCAnUrfKFocAw3v1Frv93ETfSaLskgBOsgBKvDeUgZjy+GMmnBsd343Y56mMKVQpY9&#10;adgdeWSW31t13lYyjPaNDM2seeniPgpTE4nZ5CNgdcKmgOd1enFdxaulwRetW+GL2JBIvSvgWnkP&#10;/PwlOxWfPr4QvR0eCBmA+UFPjREblL6AC3spXXfHbMLH+fhhQvjCYKt9u03GwxgQXfeSkGjMRcMu&#10;EIo3F6H0vlPkuoch7/JO2A0P805gubbuxfnB7sghQmFJKGwuQsfvDL+r9W4TOt/t0gg4Q602kO9C&#10;rOHRdTZGQBt+NCjEtiX2ATWE1FBZgLibVkHTAUHTCcHCb5Vy9l+KUzWQdBlBoZrC96Lyd1qkhgiJ&#10;VJ+QWPXRISgQpU6IsQutW08LNorXblwT08XjZpfcTMZdaDCvd01LHcQnxwzad1tpUJTwe6qdMxB1&#10;MxBznP13RoZh/HDmfgraRrSNHJdGOJkRjUJOynShaQKiZEoNgxO1Y/qdxjKI0uM1w1IEMVgGsVrZ&#10;57rsNQPO5ssuvByjWgtjVcvkgJv8KUSWcOW2HYjXNJZ3zEd6sTmGloJVhTlEe1PfBITrkJxF+kvb&#10;R+W5tyulAdd3sX5YztQMSnHzsM4WfbFhUC42jcrzZ+rl8VNN8viZZnnqbKO8VT4gn91TJh/48XH5&#10;pS/vk0ePXKcGkzVO5APjehWidRnQy0mRyk/cLK6uyhK9nRSo66uykhFCzuvJ7fzObhPuxc995jn5&#10;M3/8gvy/PvOK/LmH98lf/Mwb8r2iRvmjF8/Kn/3PT8oHnzonvwxR+n/9xEvygSeO633ewLnpTeUf&#10;Pcq/9sjb8ve/cUT+0hf3yp//3D75Sw++Ip96/YoMohxQ2C1ybOUyu8ni3EiDL6Bzwb8fnqqW//Ds&#10;GTnXPCrPnKyVI8VdsudSq1R2jUsp8u2nhyvkT9+4Jh998rx89Oki+c2fXZaH95bIYxCbT59qkB8e&#10;qZb/+LPz8mGI2w8/juVjZ+XrOOYi0jwOY3mNghPi3h8vqp+qQV6xiyoWUlTXJT85VCY/QVxPH6uW&#10;7x6GuH/inPy7n56VX/nxOfmtnxXJL37/uDxypkHTvLmBe4I8NuEXFqMUke4bsC4MZ/11v8PhY2IB&#10;yP3Om6xdbTU8lxw3TIHnPK2EXnN63nmsYeKPWDfmJBTjJpJdnPeCkGg1uJ9p57XwuvhbrxF5x2tk&#10;H4Em1AkXOMswP43VPon6hS/JICwpNFHH8HNgcX2cFLH94xBo40vSPQFhArG2gbi7xub0k101KmCn&#10;Ig+sCddYwCqoS+pZh+AcnKmXn5vxhWk+aI8dFaixWKXo5IzJXagnutDuEBM8bI/48tUELT2lmcmY&#10;Zty4Vcbl4qNQX9beL11om9QrbG2SgjQgXK+eD2GBfi5H41hV8crZdZ1QzPa8GluKV2+fhTdByK7C&#10;o7MgEqU7QcUurl3jAAmheRegyKaX2xefIUIic2dwEkVOtLg9D6RFHnHj7rLh9lD4EGZc5yJtiL9T&#10;hMTN3YIiLiQCdwYqqB4YQXdAPQygJJO3SSiu8Dl3Bq8xdO13j1wCOxTWCAnY9wPpeiGfMO8peid0&#10;2IM1gr4wvB+JG2sHu0v5YtUnIVrxm9/g7oVBo9126R0FXRBYFGD8PENDijo8v6SeQLTU4Vkm9Xym&#10;8dvKRgsEVysMH3rz6A3txHnoqeQYKjVYcG73TW82aNsI15RI9VGPaoSO96QIo+jyBJmmBcs2GII0&#10;dHhvKTqZJnpdaexy3FAD0l7VMQkDBCLlFmUrZ3pdkqLGEbnMMWicURhGZH3vLMoIv/+7gvQv4LjI&#10;oMR1t0H0UeyVdVC4jsv5pkm53j6FePgNxmWpgQAsakI8bRC37XNyFVxpn5VLLdNytnFcTnKsKERg&#10;WdtoZJTBoICB1gdDtGdsSQUlr4dwzKwTsQvSjHxujq63bdDtbxuIh+7oMZo/DltnPtkEVs4jzRcW&#10;vG+xkG1FfvHFACdpbMH5a3D9zbjuZ0/WyVPHGiBwFxD/pFR0jEgj9p+p6tGZl98q6ZYDZX3y6qU2&#10;2XOtS16HWPvsm+XyoR+ehHB9C2Lsupu1mUJl1Y2ZXOIESkvrsgjDcGF+JcPiIkSridVViluIwuV1&#10;nU2Vfw0o8x9+/LT8t596Vf7i59+QP/Ppl+STR0vkCweK5b/+/cflzz+8R/7FD4/KMu716NyG/Paz&#10;Z+VXHzkuH/rxUalGfvFvFedegXBijG9XdspvPnVS/u0jJ+Vvf+OQ/PcQsn/2U6/JL/3gkIwsbah3&#10;c0O/JbsGcY3jVGhvuq7KvIYVpBdLTgq1hP03oJ7oDfuFL74qH3zspDQNLcpbl2qlpmtELtT1yYWa&#10;bhmkh2xpVWYWVtFejcvRsk4IzEr58aEKeeRoLURsnTxxolZ+inz/zJ4y+cjjF+Tf/eSUPPRmmbxV&#10;0Y04p2QWebXK7swUfsjTWAS6JSeN4l/3+Bzu3XV59O0q+cHRavmD5y7JrzxyVn77+SL5+pFK+dqB&#10;KilpH8ezQWHoxLAvOk2MWry8N66rLsO57RS09P5aeL1/COtEdTyLM0UlxaUTvM4DSwFuQpOsb2xo&#10;128TsWnBmoZh0tvWcTDj5EsHnj+9/26RnoHYWMX18DuxXGc4pvmGXh+EK/KCBXER6byCuuRS67hc&#10;bpmQSghPCld6S+k5bcBz3Y16gS8VexRXVySFLNuDRZlcXJd5lMka1NPVqLNqSBQPPbE2mZNN6GQe&#10;WE7Mxk+XMZ7+SYhLX5yqiKSX150rLXK03sdvFagI0wvhyLG48TFRu8X9BCKU12EvU/Wb3TyecWKb&#10;f128Jh6bNQ5X0+mEcz/EKgUr63Gec5DdjQEFrMN15R3npEUUjhBxIxCcrssyYPdlhd86X4R4XlIP&#10;sXVtdt2bbUxu7GXdiac1F0xXRlxGItbHF59bETo2DIQ+bIGk2MwmJDRvF3/upTQJ8RoSd3dC2qC9&#10;a1BI5CAkOnYXCq3bJZdwyyYsHt+7hPPGJzuP8iMUl7GT8KGwuQiVm+0JlvX7GBN3oX35cqfH3xNw&#10;byiaEo3rDkiLy7uJL0ZVkBI09IrnCSXqVQUUrEokVn0oJFthzDsvIgQsDJ0QNXhGHNMx3ewyS4FL&#10;7yV+d01KdSfAsorr0bKqcwKMY984whB2s8WSdQPibmIPHxhMpJUiCoKIok09wEgjlxRZndjmdwl2&#10;AowTADqx6gtXBUZZU/80ws84r+vIjEzNLctNWIyz/DbfovvA/MYNWNK3YEDDaGbjPzJvhgQ/ibAm&#10;00trEBgQVDCEOcaJ31Qcn1+XyXn3+QEKYRo3/TCMevmmH+VoGXFx3JIabjMrakBxUhGdYEQ9AEC3&#10;c3wXJ9HgOfh2f13GeH4YFnwTrxOM4Dc/dbAII3xx5YbMIc1z+D2HtHBmWc6arLNIYtsUjucnM/h5&#10;IfdtPwdnwyS8Xguj4ZAPLryxDkG0pt1S59k9bm5JZnE8XxBU4T5zvBbF1ubGuixATLpxZqvqxe7A&#10;vWKXanpvaXiWtI/JkdIuOVzcKaVdYzqumuNKbyC/N2GxZ8Y10ltIbx6WOnaQXVF9sYJ1vlwYw3n3&#10;lnbI9041yGMXWuWZa23y9MUWeaW0UzomV+RkxYAcqe6Vs03DcqFhUK4jvWfreuXg9U452zgspxuH&#10;5Exjn7x0tUVevNKsY18Rvf7djFaGcb3lnaNyprZXXivpkNeuNsswjGC+2+D3OymI+A1PCrzNTedJ&#10;5HhM/q1DKHMM6/g87vsMDPGpeanGM3OuqQ/5MaNefQWR3cBBNyBiHG7SsBu3oojwx7GQw9PswcCu&#10;onMygbKoB/PvJvJHxRqOQTh68vibYojjQw2mjQKTApninx7s2s4xqcHzyK7ufDHd2TuOMr0mmzw3&#10;4uW16TdKLU2M084R4eKPxWJ63X6zq687NvI2Etxzt56KH3mbjMvFw7y6ydnAdUZww3UjToLkp7ZR&#10;GHLpp81NyHb30GvichuYFnbZZrr5ex3Xt66vUW5qN9L2iRWIPye4+Mxpl1IVOKgj+Izi2bPuqqwD&#10;5vAc+8yD2WXUachHtm2VrK/R1lVTuPa6et5/SckJ5yhc61FnUthywrnO0UUdVsEXkpkXhax/h7mP&#10;ItMJVSdY8fxHdUBMFE7DOkEbg7ijdYpWFa/Rbw41UUE8DiawXYHAxXPYi7qV9GGdUCB3I65u7Oex&#10;PE87RFIb0t0KQcSZnHXOA4PtCMKYuHVil5+MiYW5emhR9w6hvvKFqi9cfdGaJiRM8yYhLrO5PZEa&#10;wn2xoA953AUbIO4NRW5HsLoXzyFRmoafXuM9SvNA0Di7R4QM9juDcfoC4/4iJNIK3D3Cec5GeBz7&#10;7teyszvPReh5u9fcTrryDUf8eLc7Jh02ROi4IAjLiptvdlUMBmDX2pCY3DnxONXtccdQpPrbsgQs&#10;GmMTryGBGoQCgwIRBkfjwJTU9brurj7mZaXn1RetHB9ZBQGqwpTfMc0iEq0elRSwHY7K9vGYjnGp&#10;wLbrWCflnDBIJw4albL2ESxHpLRtGLj18vZRHTNZSTGMeGuRNo7rYtdvCtVm9TjCSIEh1gKDjF4E&#10;GmC85r7xOTUaFyDeWvvnEXZO+rCPhvISxBNnAC9HWso7cY2Im0abej4hfvn5CHZlo3ezUwX2vIps&#10;huF3Vy9DGBU1jSPNU+o1aEe8LcNLUtk1o5M7SgxJAAD/9ElEQVSuVKu4Z965dW6jR5PrTQMw2uiB&#10;wL3QMcL0QOBeEm7PAGOQtHNmYaTdPKfduDaOSeYngDima5RCGevqiWCZZtnOwPKCbQTGqX2+SD9h&#10;BNSQZBiWJaSH3fb4WaBXzrciT6Y1vlmIXD4rYxDw/TB+KIaqu2dxf3hvR+V656Scqe6RIhy353IT&#10;jOVJOVLWpXmrLwnWb7huwhBUizC+6WUl/HYrYZdedl21brr8e/Zyq/zlz+2Vv/7FvfLlg9elHkbQ&#10;rz12Uj5/olJ+eKJWfh/rD71+WR58tUT+6Plz8sqFBogCPVT2l/XIX/nim/K/fe9tefC1YvkM+KVH&#10;Tshf/+ph+R++8KZ89KlT0jG1qGEbBybljYsN0ox7XN4xKl987ZoayTchuFfVc0hv7U2IhhU5Vtcv&#10;51tG5GOvXJG/gXj+xtcOyt/+xn75/KEy7SbJGazpVVyGaLyBMubGdDoht47f6yiLFMMUwio0sU1F&#10;loo9bscxiIOC7wbFPC6InjuK+RsQmJwQahnXiKzSlwBuTChfCCShLp1Evj51olqeQV7tv9Qiey+2&#10;Km9capc9F7A80yDlrcMqn/S7tDo22IlITQeumULYbffjd9v5XJlYdl5SP0w25o3lugvrxCuXhsaJ&#10;+EzgURhS8JnoTeMELMJ62zQOitcofn/f3YLnzAcNr+nluGF2bWbuC4Trkjx7qUuO1kzI8eoRHQNb&#10;2sHvQLtJ3SrxfDWjDmCvCNZBrA8UiMqOkSUsF5U2rLtxmRtSxa7DqGvKcSxnM2aPkkvNo3KhcVgu&#10;No5IEdY5zpb7SnAezpLOyeBY/7UOT+M8MwmhYS8XM8NMorqJgtVQ8WuwXkNbpeIUbZhBEevELOJC&#10;/cR6kz1ZOCSiCfUbx6A3oF6uB1zS80zcdu7PHlpBksMr+BvCW68FaUe91m+CVXHfO2W3ZPXWos7j&#10;GNwhCMRc3lYTm7sqXElQaO4cm/HYZj/2Z0GO90O8w6agoAwL0hA7EKnALzMGy1KIhHgNGXS7D88T&#10;MtrvDdliJkkdjCwS2vdOY2l7PxC6/t3GnYtL/ub6eICxXYfi2We7/VsRfsbChI5XuK8H6cB6Am4L&#10;kQ7nwXgScFtEKE0+jagbQnWR35PCxw/jw+tpgLhiN093bQgfxZsdt/tty62w62nqHVfxx7eQme+X&#10;3QdQbDksbZ5gxe9c3tQ0FDddaLh9OnUcCj2c8ypUq5FftURFFsQqgUjlMuNJxW8nXLPFqUGRqkI1&#10;Wq9QceoEarzuhCpxwtV9S5Rcj7BZb20GXH8yoRIIBo615NKtk1HddrVpSK42DsrVhgG50tCPbUNI&#10;/7hUdY5CFM7quDJ2hWLaGil2YaCpx31sTgZm1qQK4pKoAUZjB8YPvQD0dlC00kDUrtEK9yMu5Fkx&#10;J1+CeKPhU4Q0Ha8ZhNGzjnNDoLK7HsVqJGKNGhiUtT1zur0W5+SYtiZ6LnEeGnKcXbRbBaWjG0ag&#10;jSt23gp6HSIQlkak807j+EF2++V4IxhqMIbV0ztN44ge5TUYL8syAOOR4tNEbQ/KBCf+oqeHzwO9&#10;v63Y9zpEztnaIY2H35HsgaHBcfH8mP3UwgrqEDdbcUXriDSiHuYY39rBafnKvlJ5+UqbHKjokUeO&#10;VsjazU0Vca6r6YqsrazKOsTp6jIE7PyKE66razpbMMfBrqwuqzG/v6JXfv4L++Tvfv1t+TvfOiIf&#10;/ulJ+dQr5+UcysSXXrksH3/unHzu9RL5/Csl8tnXSuXBly7JOQhLzsB7prZP/vSlywh/DaL1mnxu&#10;z2X5zBtX5PNvXMSyVH798XPy975xRP6/n31ZXilv0vP98UsX5D8+eUY++0axPPjKJfnuwWvIm3kI&#10;J92tf/0zK/Kvf3RKfv7rR+TvfveI/L1vH5G/9Y235Z//8Ji0Ty5DkHDiI87k60Rgpistrs0JMxNq&#10;TszlxkRpWtxxPRQ+DNOzCCH43YMV8v3DdfLW5VbZc6kZ4rVF3ixqlZ8er5E/eemafPfAdZlZuaHX&#10;yuMoMrl05zYRmzy3bdtQEW3HOOGbDOvCEeaFHUMo5ngOg78plBmOk2w5kRcLxFykxathecdlaP9u&#10;YOf2BepW8Jo49l7XkS5cKo7flCWI2BeL++TNyiE5WT8q5xtZf01IGerU6xCx5RwLG9UTrRByrDeq&#10;+mbkOp891K0l7agLUYdeax+WxsFJWVy7ifppXM63TMjVNn6aC/UVlqX8vjSXoIzbOes56mMOgeA3&#10;pzlZFOs4N7cA6kQKEgoQPP/tFCaob4gvWNtAC7Y147hGCk2OpUVdwfG2NWjDqzOMa5vD3hxVvXyZ&#10;Zy9H6Rn2wbF8kUoPMQVrRHpiu2zxSi+rw4lWB7+JTa9sH+quWLCuqGh1whUCNRKsPtuJ14QATbET&#10;UXunHtW0WN0SfrcVdkZIpPKltnrSI0IidCtC4tSndYgvR2JaBqfkASfqaLilCRlwoXBJkgIhabym&#10;SRrt/J3G358PPMYTQHh4lcjblnV+pDdE8hocdSFwDnaneSdhd7rQ9p3guuYlyexDPm21//1IurzE&#10;+5gv2WSX660Ilev7iG4AEfd+pbZnTJr7J5yHNRKwaa9rBlT0IXwv6J2QOT+Wbp3bIiguUqJUQcOS&#10;Acf444/ixsi9LfVh48TuQhRhLPPVqP9UqEYCNR+h6mOiNVu4cukwwZqmvANCNaIMhpeSEqy+aE1z&#10;DYLVUOEacaVhWMpwDNNDQczP4sB+Rh0IIw6Cl57f8tYx9WByHOehsl45UTWA8zP8CNI2KpUdozBm&#10;lrV9qOpEHjGfYGA19E3CcIJhNjDnPnWDeCjumpCfr5YOCycqYpc0egcoTGmcuTw14RoLWjXaaKgx&#10;rBGNTavD9nrAiVs4wzG9yvppIBiJFLC5oSd1CeWCwpbd/+glocHLFxa4/1p2WLbo3XdeW17nDEQW&#10;Z+MchSHHbopvl3fIW1fbIYRnZBb72HWQsxNT+FIcs9yN4ThOQFTFa2tHfsLQ/cmxevnR0Xq5iPv2&#10;4Bslcgji1/V7vSlLEDKr67cg7m7K/IIb27oG+C1WJ+5c/9gixPlvfnBMfu7L+yFa35af/+Yx+eff&#10;Oyk/ebtGrqFs/O7jJ+V3f3ZBHoQo/ezrxcrnXi+Vz78OofpqCcTqVfmdZy/I3/7mUfk73zgsv//C&#10;JfnSnivy8MsQsy9clB8cKpNv7b8in3i+SL7yZpn0jC/Jt45Xyd/66psQowfl733zoPz9rx+U33jy&#10;onwCwu7vYfvPfeE1+ZVvvyWd7K4+uSL/6JuH5W9/7aD8na+/Jf+/R4/J7z53WX6IeCkUoUdUsPkT&#10;OTnWIMrcJEKxsLt7cJIqpmMTYhE6EWV9Vo6VQLyeq5FXzjTIS2eb5bWzDfLaaU4q1SqzuAfs1puM&#10;x4lRLikCzcPqfrswJkZtnUtfwNrS4G/3HVgnXgnj5JJeak6UtbTGGZCdx3e3BCw936H9u4Vdy3bw&#10;etTrjpUb2m2a65v6gu2Rqz3y+NUumVzclOevdMie671ap+wtH5b91wflTD3qR9Q7lewGDpu/to/j&#10;YomrLziUox4041ldRV6z9wknVON3Y6+hrioGHONc3M6Zz+ltnZayTohY1NslqC+5neKSdQ5nVGe9&#10;V4V6k5ONVYByUAZ72SjH/nIsK0Al1kkV0hWDNoZAiHIMro7Dte38jSVxYpWYeHXC1Z8VuTESqCHx&#10;6ntbM92GDYpX1HttaBPZnvuTShnsabKVePXFqq1ntrHXiydEFW43YTmzvdC9XfEaFKc5GIZoJSpe&#10;J2EDjNCrPgOR6rzSOxGsIWFK0uI0DcVqmgeCBuo7AoxDFOQtoXAwAvt9gfFOExJ8uahl2o1AXCR0&#10;XE1n6ljgxofFuO14yG0bKhse51ONCo3jy0K4/YRh4nDpOBIk0mnpire5NHHp8PfFIIxeeywOud3W&#10;Q6TjiLc79Lxe+F1H8zlAKGxOmO6xOyb8jN17NC0U8GkCwjAXoRdPJBR21+F5DAjX2u4RrTjZmFH4&#10;qVCM1rOgxyuECckEiCOAerkQV06i/c6rGvKsMp74twnVbjQkIZGaCxozHN/C75NW4zlSYQVx5gvS&#10;EL44DUHB6pYQq2nBCsPpOowiFawQH9fbsOQ6Pa8mXD3BSrG6tWiNhWvG40rRivUr2MeuvNfbh6QC&#10;9RyNII5tXYBIoje2id3N+mGsIX6+8GX35dN1g3K+YVTO1Q6oIC3BPt5fjgm7BrFLz2op0us8GzDy&#10;WnnMiOwp7pNSiNByxPOTk83y0ME6eXDvdTlRP4xjZxHniFxpHofRiGNwXLl2y6MXdhYGGz2vnBRp&#10;Tg3QDL0Qr6Auop5j1SBqaaA24HfrIO4/xSnKq++dZVdgB8taGgpaLAG7CVO8sgyoqIWh1wbjrxOG&#10;H7uTTy6s4PqG5aULbTBEZ3QMr3sOYMxN4tjxRR0n14y84XZ6aSsh+Nk1cB8M7YchIEvwvH3n7Tr5&#10;8oFq+eqBKvnC/lr5vRevyn9+9QoMUDdpEsviI69dkBdOV8rR+j55paxVfuOpc/I3Pr9f/iaE4d//&#10;5hH5H791Sn4eAvF//upb8uTxBrnU2Cef+tlJ+a1nLsgfv3JVvnWoQr6575p88fUi+dwrl+RzL10G&#10;F+WzL1+Vf/Ldw/LXvrhX/vH3jsiDr1+WhxD+u4cq9cUQhaT9PXepUT724ln5OPaze/E/+u7b6q39&#10;wmtX5KHXr8inIZB/8XuH5JkLzRqeY3fnIdy+c6hUPv7SFQjnUv00zYPgj549LyerulSErEN4cawy&#10;z8UJnWIBS8/yhhOJiGsVca1BZLCLr8ZPUUhxlyUibx92L97g53Q2NlUs8c+NwaXQdjNt37hFkUdR&#10;mj7eCU/2bOXSCc+kGCVuYiTb78QtRSPXQ+EtHoYxUUeBSXHPcboqXnHsMsVyFCYztjQH6e7D1tXY&#10;ie17J155Tbmw/ZyYiuObeU9uYcl7xDvz2LUB+dzJNr0nZyE636oclnONE3IW9dOZ+lG5gCVfFrF3&#10;DMUfBSZFK72wOrkT6pM6wBdlcytrMrO8jrpqQI7WDsrR6n45XNUvByv6IIQpintkX1mPvFWGdfze&#10;j+1vgberB1TEsl4uRR3N2cbLYQ+S6wqHCIypmK2ErcNlLF7RTqCNrerB0lCPK0RqH8RqBNNeTXGs&#10;XleH73k10bq1eOXs7DNJoQrU0+qt89vbLahvKF5ZTzmPKz2vDnpdyXbCNRchUUnGdElRCgKC1edu&#10;ilcTrT6DgKI1JEyN7cRp+rcySIEaFqkGP1PYEsHPFj6Q9hI5Qkb1+4e0CFIhhIcvTQ0MqBoYXLcH&#10;jzdC+wnjT7NV+HxxYtTEpglTF7c7T7Wdy8KgMiLJtGTHXc24YbBl74vjrtFzbUXo+K1geKYztA/3&#10;FEY2qeucCopJvb+pbe9deK1pQuG2IjuOO/EaZwRuWjjeC/TcEYG0+dQqo9otisZsRjBiGY8RhMHO&#10;7bovFo3vFBQWaSF6O+iYFCw5URPHr1JwZgtVhz+O1Reqht8dmKg49fAFbGZMK4SheVdNsJpY5e9c&#10;gtV1D3ZcaxrJQLHqQ+F6RcUrRDKMLnanpdeP3/ikYIdNLLCZdUIxjq+txnWUQkyfh4DVb5y2cPbf&#10;GR1rWtyM30gXjTc14iBauZ9i9Gh5rxS14BmCGH7uUod853SbPHSgQT59sFYeh/BjV7rTtUNyGgbn&#10;2YYxOQP85dn6cTnXMK5G6dn6EayPqGF6sWlMilTwQkS3sTvgFAzFaRiFELww6uh5Zbdhikn7vq5O&#10;0AVBStSrGsQXuI7usWVhV+TZxTUZmFyBUbMi/HbkK5c65Wxlj0zMLunYYoroFhjG7KrIT0txEhf1&#10;8qA94TH8fEQFjNGPQzyeqOmTYhzz3IUW+fbhCvnSvkr5/Js18k+/f0b++0+/If/gj5+TP3nkqPzC&#10;7zwqf+t3Htcut3/z62+rl/TvfvOQ/I/fOCh/9StvyS986Q350zeKdYwr/yixOAaULkR2vb2xuQlx&#10;wu9l4maq8mOISIjpEQiIv4OlnfLJ5y/Jw69dBRwbe1n+6MXL8rEXzsqjJyvkK6+XyBdeLZY/+FmR&#10;/AJE8j///nH59KtX5SGI0U9BbD/0yhX9fM7HXzwvr19qgiE+Kb/3zEX5uS8fkF99/JQ8/AYE7suI&#10;94UrcgXl47P7SuQXHn5F/vDVS3KxtR8G4rTwO7NrSCIlMyeAYiJd6kSm55flbF2/fHFvqTyE/GvH&#10;vWKgXONYdwOKzLSo8gkdQ6G5nYAlFib22DJ81A046jLshzePK72RbtZhCNbVGyr8KWDtc0lMlxOw&#10;Ye+qsaX3NYojtH+nMJ40fh7mIg5HbyvyA+WYHnI3oZPIkyXd8ht7auRY86RcHZyVr51qkRN1ExCd&#10;IxCXQ/Im6p0zdazjUGegnjtXP4T6Y1hhHXIedcdZbDuHuodj8JGNcgp122uI900I1b0Uq9chUsGB&#10;6/3Kfi4r++QwhOvBin45VNUrV1EXlsO+Y3dkdicuRz1pAlZFLNoOUgHBSszr6jyvnnCNMA+roWJ2&#10;C+FqmHDNiFcVreZxTYpWH7/LMLsLOzi+dlF7xljX4VyC1SchVOdMsPqEhOf2gpWMzRo7E68hkeoT&#10;Eqw+Q1Mck+wEvS9UTZQGhWlESJBmQBvhQDjgPnEIkarY7yQQr2nD9P4lISZD2/Gg1HSgcKfES1gg&#10;xdTiQYvFKH5j3f+9Nelz3Q48F8+J6/Gw64q9nsRdp/PqcRmROtbI5A3jgfGdwYuzqmNUqTZgdBlV&#10;EfrbD4Nr9+PwzxMEYdTTqumPfnOZDmdkwnkE824reIwjzhP+Tt9DkoyfYlfLUpQev7wV2A2YpxCP&#10;yFvDbUO5iAiKzTzw49iOUA8OEk4z941JJ8Rrbg/q/QE/MRMSoT7pCRO2hg3TrNY7ldr9zBetJkxt&#10;uxOvvliN1x0JgRphYjWzjYZQhIlXE63G1p7WIe3ua6QFq08RDLqrOEbT1jqsn0SwP06IdA37ZlfW&#10;INoWpBiilZ+eudI46Lyr+F2DcjEwuYz0UMgCCFxF0+fSfaFxDMJ0EEbSnLwEofezyz3yxaON8tDB&#10;Jnn4cL18/lCDVA3MI74JGI4jTqx6nAPnIVzPcwnheh6GJydPuYh4L2KbLoETs6BxHOtjcgXCnZOv&#10;1HVPqedFgVCsp/elB8YeaISIbIGhwJmkOQaW4p1eVjdedt51g4+g57ZvYlnGYGhx38Tiupyv7ZcL&#10;VT3SM72iY9faB1xc/A5lUx9EKwxPPuMci0evD8es06v9elGrfOK16/LlQ3UQcFXy+b1V8q0jNfLM&#10;+WZ5paRVziC/aCTdgHJb29hQQ51d66aW1+XRM3XyRy9fwrJePTKcoIh/61B7FDj0nK+ur8sKBR2M&#10;/o0NeuPczMTOq0YPFuK9sSYrOHZNwzgJe7q6Wz79QpE89Bq7FBfLpyFGv7Lvmrxa3i3/5PtH5G98&#10;9bD8w+8clj96/oJ8AWKZIvczEK8UuZ98rUgefAXrOObTr1yGqL2MYyC2v7ZfPvDUGfkvL1ySz7xS&#10;hGtvlCYYdZ9+8Zz8yo+Pyq8/cVr+p2/sk//m0y/Jn3vwZfl/fPo5+b994nn5rz/+vPyZTzyD5XPy&#10;f/kvz8pfw/ZuGJrTq2vyTQj9P3yxXJ44WYdroMAxEXgvcXmZvZ3bHNaFOLeAdWGcx9V5YynWwuH5&#10;24lXhuFvfn6HE2Op55XrUP0cN6zhEIbCcSsBm+V95TqEoYvflRdfcBIWt/S2NE5wxoTCGOmwhu23&#10;CbCYH+p5Z0GXm9KJ5/Dnf1okf+GRC/I7b9XKR9+olb/5aJF851yPPH+lV54p6pOnLnfJmxCbZ1A3&#10;nEadcZZAtJ5DHXK+YUhfwl1EHXimYVhF4iLOwa69rxZ3qnDdB/GbFq/0xB6AYHXidQD06kROFKlO&#10;vKIOx/NOseoLV1+8OgHL7sAkKVydUHXwZViteWAD4lW7PwdEqxEL1+T4Vge3mWDld6vj9XbUf3wx&#10;1AH6IFIpXn1v61aiNRabXI/A/pi0uOSswEmRaiTiU+GbPjY/QoLVyBKq0TUmWdaXGxSjdyRWUzRn&#10;BGsYvjROb9tV8ZoQH7uEL5AS4MEwnLjB+RX77QNxovjr9tthglW7saa38XcqXbtKlHa+zXfwunlt&#10;vE7DE40w7MwTmoTbk1RxeyIekh3udgjH7eA+n3B6nXBO3FcYgcE8uh2ifFVQYSZ+g4zAz8BjUrB8&#10;ZeGlFwTPvQWhZ+d9D+6PL2RVzBqR0M0b/9hMHIFz7hSksQFLTmAUi8SkaHynoIfVvosaEqppKEht&#10;mRcQ7BQjrJ+ceMUS+WGi1GGCld/0NKEaC1cTpSZSM0I1WvehULX1UohTE6++cDViwcp1B7sIX6Ug&#10;tS7CpDEsXOl1vVQ/IMUtQ5pOvqhbWoNhSG8X/nrG53V86xAa+NH5dXm7ogf11KR+HodjyOixpeex&#10;CuVMhSsFLNOqQhbitRnXg+0X64ekaWRB9pTCqLzcLU+eb5eHD1WDBvnc4Sb51IF6ea24F4JmVk5W&#10;0ztC0ToqZyBCz0K00uN6rmFCv/fqBC3EaZMTqCpaG0edsMX2i00TTsDCGFVxTSOPxh5ErAnW+mi9&#10;AVBQ1kEAZmaN5pK/cUxdl8EJD6fxDGA/nrMaHNMBI6Wpb9LlN+5BEQzhln43zrWhf0l0FmcYjG2D&#10;CxquAcc0YZ2fk7neiXvWOiSPQ3h98rUyeRjC9Yv7rkPE1sgX91TqmDjegtXVdVldW5fltVVZgzjh&#10;J2IgL7CHktZ5VFchSldg6FNkbPCbnzD2V9dct9T1SMws0eiPPHKr2Oa+b+pYWUVYbLsJ8TcwuyT/&#10;4pFj8g9+8LZ8EiL0s69flU+/VqIC9QscLwux+hvPnJFf+dEJ+RSE7WdeLYIYvYT1yypYP/nqNe1C&#10;TA/sp167JA/i+D9BuH/43aPyv3/rgDz06jkp6+yX2eUNKUEePHuxRv79EyflVx89Jf/+sTPyr75/&#10;XP7y516WP/fQi/L/fugV+XOfeU3+wmdelT/74PPyL/7/7P13lB1Xlt6J8r/552mWZiQ9taSZXlpP&#10;0ozMvJlWa72RNFK3uru6qlj0ZFXRVBXJIqtYnkXvvQMJEIbw3vtMJBJIg/Tee++99wkgkYlEAiD3&#10;+7594tx7bmRkIhOGRJU61/ryhLtx40acOLF/sffZ57MoOYj69+dv7JaPEirlYE6rvLAnWz6Lrdbw&#10;bPAWzoELel+HDEAGrwvLeFcXBliCN2XWEdzMb+H1itye6zg+LMeONaDLa0dv60XMT2vYtUl4xWtr&#10;wZniMRAITT0xy3QaywijfpgNJb+CgiAzaH4xLfQ5K3p5jXhM9LDi2HHMl/D9s4BVlnOo13NciL/2&#10;8Vk5DHj8sKBT/uSzNHk6uklejWuQP9uUL0+gPdmd2yXbsjplY3or2pFB3HOjkljVi7aDHlgT3WFe&#10;jLHtMF7YMrRtvWNT0jx8AW2V53l14DWq2OhEGdUlMZ7n9URZDz4/IMVo8w28ov2GDeXCqwutFKE1&#10;7Hl1hXYYpYVXDtuj4Io2aZ7XtduECVt4ZWbherQ5zD5sZQGV8ocNM1sxQdUvQquFV5bd9LgCMDVJ&#10;E0qK8/PBld5TB1ghLtPl2MYvdqGwntTAfrAU4VW3D4ZSvzjMmJXO+0FVBfiGXHClZzWkCGhlngMO&#10;c2ZeWDIJVxNtAh+wLh9aI72rdrjFMKSaofHc9XV4jnC0gDuCjOu/09LlQkxIhJsAUDOaD4Eh4YaP&#10;UNA2f+Sq1DLovBnQZRZQ//kOui5/jAoEqttePO758ofkUmZd0D4W0vz9UkH7vlmq7RzRPqO2z6np&#10;1xdWqC+qs+xWyPRFxDSOhf1Xl9qHNRBMFxDDo60Irwzr4ZAz1sOq/ZU8MC2l0GYRWCPhFdBK4b72&#10;e1ipheDVitBqAdX1uoaBler3Sh+4qky/Vk4vBq4UIZnHyozUzLZKMmJAadvIjEQX98gIjAjYnJLX&#10;OKChw4TV7JoBaaKxg+uQY8OFm2C4sY8rQdYTQ5U5xmBC1YBshSG5N6dDViW1yEsnauTVmHp5HfD6&#10;cmydvBdXoxmNs2BYJlcPq8GZDBjldCoANTUErmY6AzCbygyjMD7p2SW4ptcRXAm2w5IJYC/F9WBS&#10;E5OUxYArx9mlQiCrntgAEV47CLQQS8IrltOgqu4YEobJD0zOSmxug2yILgaMwlDF+SmE8ptwrQCn&#10;BY19wuFzMip6JL+uF9d0UL2pW2IrZOXRQjVIV54qB+gVyAcnSmE4MmT7K5kBsFxUuLwMKAFgXmR2&#10;YdP304aKGk+U8bCxtImNuI59RQ3ALC6OGTuD/RB0OA1mkgNFbfIvXjss921IkjcO58rLB3I00dPL&#10;Bwvl6R05cu+aBHlxb5a8tC/DhAnvz9WSocMv72Nf2XRM58jvAbwv7stSz+2LB7Llt7uyZFd6vcRV&#10;98oDq+LkAez/Qej7G1LkoY1n5IH1CfLQunh5aH2ifH9jsi6/f8MZufcLaG2i3LU2Xr6zOlbuBeh+&#10;Z+Up+TyxVPJwD+06UynDMC6B3zgXFvJuJxlANCBJL2LwcbqeYwu7eo1wfSyAchtTBwyg2u21nzCW&#10;Uf5pK25vjiH8OVt3DLDie3GcYW8t5rme23O5B6F+GL1ZusQIAL6MwcFchL5ktMFV1M05Qryg/FKj&#10;3RvHLsgT+0rlnh2l8p3dpbKrsl/eSG6S3xypkTdia+XVk7XyQWKjbM1qle2ZrbIlu1O2ZXdIXGUf&#10;2pM+EzIMUE1BO5Na40VvoD3kNPMJcJzU9tEpOVXZKwcLO+VIcThsmOHCYXgNiyHEiVX9JlwYzwLC&#10;60LeVqsygiqe5ZHgasODjZh/QMG1G9CKdsyAK9olJqjr8fVvJbhCxstqIDVIYXB1vayE1CCdl9bh&#10;cyF45XiuOiyOJwutBlQBmAEaPAtIhCIgM8I7O+vtI3LeQK/vc0uQ/T772XnwimUh6Hbh1Qes88Uu&#10;J3jeATwNvM4H2CBIna8xBdMwpFrvqqderPdEeLUjRVi4pW46vH6TMOGHmpsp63VTwLohsMT+5mmh&#10;de7nFle5KtLbqSLwfa0KOAYo6JiN/L95sW0XEL43KJT5WgqqQ38sCoa9+QptbxWCwODtb45uLWDe&#10;KrG/a23XsIZS3mo4DZKbFbgDcElgjYBXPISDgNUqCFCD5EKrC698iHDM1BCYevDqgmqQCKguvAZB&#10;ql+EVsIkgdVC6nxoDSdgMuA6pImScmGE0cvKciFgtcqCIWfhlZ7dIrQ/DJtl/8GvoCtQJvZ5ML8L&#10;98mYejtKUYcTKgC7HEOxfVIHxc9v6lNvK4/X9HENgyvBmeMr5uHcbUltVq/rntxO+SihSV48Qa9r&#10;nbwS2yCvxtbLi8crNdNuDQywxIoBSYIxmcIQYoIsoVW9sWF4TQespmEZQ4WNzDINGYZhmgX4LVf4&#10;XBhcqznsDtdbYPVksqmbbV0xYVUDh64AFE9dvCrxRa3y1o4MHUKlpIWZlHkOoGbCKz2/OAc47xn4&#10;XbmAeBoeXPbx3gxZeaRQNpyqANzi2dEyqOeX45wy4dPcpVn1NhFgpzk8DuSHESsLKgZywiBjAfVa&#10;sn0kVQCjq/S8429k6hKu6wCAs0bePZwlz+7MkOd2p8srBzNNaLACa7YCK2GV8Pri/jz5HWD17UNZ&#10;cqqoRXJqOyWmqF0+AqhH5TfJhtQ6+ddvHJJ/8fZB+ccv75N/8OJe+Qcv7JR/+fp+uXtdgsLsAxsS&#10;jTBPmP3B2gS5D0B7/xcJ8oN1ifIfPjgqf/LCHvmXbx6SX+xJ1ezPhDKO5RqGsttJBE8LjgZeg72v&#10;BmAX8r4SaPmSIfKam+3sPGXrBT/HcnrGJL+anuHyOWwf9gCbcFxmTDbAynUEVQuUBnSN7LJbJQuv&#10;CrAQE3Rd4XnAd0/hN9b3j+tYvesApd/bWSIPHqiSe/dXyUO7SiWzbUJWp9bKizH18kpMA9qXRtmb&#10;1yFbMjtkZ2az7MhskdiKfkmo7pcz1QOSzJBh7X5gxC4Iqbg/2a61jQDuBickHW3qfnpfHXg9HuF5&#10;NYop75EYtIlxENtBel5LYE/44bUMbUcYXI3X1XpfbaZhk5DJAKxN2ESArQK8muRSaLNQcmgehddA&#10;cA0KD56vSC/rfLUOX4BYnpOuMeN5JPC58BqGzqXDq/ZVdUBVxf2E+sOGt70eufDqB9d58OqB61Lg&#10;lZ9jvg+F175IeA2G1PlSKCWweomXIkAVquuxArR6cqHV6mvzvAbBw+0gF7x0GQFoHkxRDiw5MtDo&#10;V+R+/1BVBmPCKmj91y6e14Dz7b9W4ZcLkdfNvIAYxTWmsMxVG4Xtr0NB9X25uln7uT7xu+33+0uj&#10;YAhdrpYCx+4216Ogfd4cVbQRXkcAklPfGLwGQelSFASpQQoC11Y85Al09LiVMfsvgRT3Cz16mkUS&#10;9w+XRYAqDJgQiHpyl4XWAXKoiGVQgcIovawEQAKsgdOwd9XKZBEO9W31QoQXg1YDrH2SBSMus9rC&#10;a7d+N6GLY+Kavy91GJBTpV2S0zwBEMO9gDqQXNUrCTDWkqq6pRoP8AJAWjb2X9A84nmKw8rFMRPy&#10;2E90d3ar7Mxokx1ZHbI9q1PePtUgL5yokZdP1gJe6+XVkzQ66+WD+FqpHZiSdBiXZ2r6Ja1qEIbm&#10;iHpYU6rpKXEAFrKwavq4OvCKMrcB97EHoAZWYex50BqCVxiKfnBlf1jjceVQcZxmvzPsA8sauhni&#10;PyhjMMrKce0/AqitOJwnZ8p79Rwa77P38gHi+cnEuc7CbyHEMnPn8bQ6+Xh3lqw8VixrowqFic/4&#10;N6sgQegAgAA8NAQUwDE9bcA1rEhotSL8KIxiOgSjS5QLsArQ2Acz+BpouSpfMSYXf6P43i/iyuS3&#10;O1LkeWYX3psjr+zJkecBsy/sz5Dn92bKKwDajvEL2BogAighhH/JFyIAj3MzV+VkWZs8seWUfOez&#10;WLl3TTKANVHuXx8vD3xhgPU+6K41cfLdz2Pl2ytPyt+sPCXfXXVK7sEyrrv3i3i5Z12c/M0nx2Rb&#10;ep3MAbq++hLfMRf2XN5saZ9hlFcBUQQ9HVKHQ9foep4nTl+GuC7oOAhoHhzinNoXDX4Zj6sBXMKb&#10;hu5iW34Px8GdAYgSRi2Q8lpzW9aZ6ZlZHS+X9YXjALPuzExjW8xriWUXOD4wPsvfMOeBK8Vjsp5X&#10;F1Q5b6dvtWzYsJnH72WdQ72pGJyS+/fky127KuSZY7Xy08PVctfuMnnkQIW8Fd8g69I75HBBhxR3&#10;nJXXYyrk9zG1sjq5UaZwLtPr+mR9WptsQZsTU9ojyQDXJHpeAawM81V4re1He0GgRdvJyAg8a5jh&#10;uxDt+4GCdu3zGuWFDIf6vPrhFfd/bEWP5KEd5HOBYf8GXDGP56cCawhWTcZh9bpSEX1cCavGy2pC&#10;gx1PqwKsr2+rA6zGsxoMqq4ssC4GrwZc6XU9D5jHM38M8AbADEEfpRC6sFxgNV5UC7rUjAyf5/yN&#10;w6pVBLRSXBaCVgOfEeAKGTBlmPD8UGG/FF5HpwCuAFHYBhZeAyFVyzFPAE7AqlUYWDk/4UHqmA4p&#10;p7CqwOp5Wj2ApbjeKgSvfoP8j0mBIHRd4r78Ctru9pYLpTdDQd9xeyjoekGAWjttvLW3V/13ofH2&#10;E4/Pasg3PV/h5EjBQPiHJP7OemeM1yDAjNCQ6RPrl81GbD2m6jW9hq4XXIMAdTG50NrSN+EJD3vM&#10;E2RceA2VbaOhcGA/uFog9MOrBVoLOaHlCn/Gw2pChF1gpbc1PB0a9gZAqt5WC686/M18eCW0Kriq&#10;CK5WvVjeo0PxFDUNSN+YASn+tcGAOZgHeAVEt8GgYWKJOsAb/2gws68xkzkxiZPt45rfOIJlBHAc&#10;I46pb/IiDMh+2QJw3ZbZoX3QNmH6lRPVCq8vwdB8+WQd4NXo98cr5TSOqa53ShIrYWiyLxrDhlWR&#10;8Eql6VAYhFgjk7yJ/WOHJZfAreAa9rT65YdXnSfwqjx4RakZhAGv2o8KRtjkzBWJL2yVd3dlyBfR&#10;hQB4XmcPXL3rqNcSxnB6ZQ+uTZ/Wk1oYmSsOZMuaQ7lqmIDnFHoYnklQYGiwBRMVQWUevEZ63yhe&#10;D0KPnXfB9Hrk7ptgxMzThJo5rONf48CEfHQ8S361NUme3Z0mv2fo8N58+e3OTHnncKaMTc/Kl8wM&#10;S68e4JL7YGIhhibPYp+XASbE4bHpy1KN85DXhLrb3CeV3SPSMXpBxi8AxC7RGwgE/gqfAfwNT12U&#10;j+JL5PHNSVKAe487mLvC/sAc+xbHdgs9r+Qo9o1eeaJI9mY0yNgUSJnfj3XgRSMAl0mOFQymBFie&#10;Cwuv9pq5wmk24IZ1PHemb6q5JtMAUNYHWzfC14fbmnPNz+kLD8Irtr/oTdt5O80wdD/A0vPqh1cm&#10;blp2iDAI3yi8n+XIQCzOOU7GZcDrypQmuRuwetfecrQRVXIe531NZqu8HFOH9qRVNqe3yNqkJkmr&#10;G5KTtYPy3LFKeQ3tS8fIBe3rvS+vQzZmtMpRAGhanRcyzH6vtWxPUO/Qrmc3jgJiBwGvQ+ptLIEN&#10;VYm2/2B+mxzzgasfXk9W9KrnlfCag3aQ3UiK8Mz0w6vxrhJiRxRYXbmeVg0RdlTVY8DVn5SJihy7&#10;NRwS7MqGB3M6GFa5LLzceFsNtFp1jl2QPgdeDYASPudDq5WFSDNvoHVYPazTCq6UrmebehMUglZP&#10;A5OuxzUIWpcnwmsP2qalwCul3lUtDaw2wn6i1MuKst7nYbWAyn6t1sPqh1arO4KM5z9UBQPMf9/y&#10;Q6Y7fyvk//5vUq7X9VoyMOt9LqBufd2ysOifv31lIdavyO0MCN5aD+nNlj12el7Z2GoGVgKlA5Y3&#10;U35wDWs+nF5LQYAaJBdaw5qQZjx8mnsnFV6rYHQwLHQevLaacOAgcLWAauE1Alo9Wc8rS4JsGFyH&#10;MU14NQp7WyMVChFWeMU04NV6WS24Wo+rhdcMelw9eM2w8IrfUwh4HYdBwT8ajczAeawQRllZr4Jg&#10;fsuEJtXg35WvvoQxNa7GHgfx12MHuDIElsrBcdnhhWKKOmVbRrtszWyXnZmdsj6tRV704JWeVwuv&#10;r8XW6/Tbp6qluv+8ZAIIU6sMvKrXNQBeOU8vqwkfptd1VMU+ssyGTM9rELRSGgpMQPXDKz0dug7L&#10;OrjduEn4BKOUb+ibeiZQ/00SqMwaE95dyD6uHrBy3k7n4dplVHVLFq5PFdrZ7qEJALDJ5sy+hPTo&#10;EXwuqpeNSXjoQfPDK/u6hmEySDT6CTCc9oPocuXfd0j0BONgOc3tcPgK3xcuzmnmzbzWfqnqGtas&#10;t/xd/C0ENm4f+j2Erov4HiybA6jPzAGusB0BbFYTRxF06UnEcfD3oOTYpbOcxj53p5ZJ/+i0fIXp&#10;i0ziw+PC9jOzX+I8XdbvM97Qmyf2Bx2empV3D+fIswcL5NVDHK82T7an18gUwE49lgRAbIufF7gP&#10;ozAYLgSvFH6alpcA5RrKi8/MODAaOo/87d61sPDKz/Hccntua+H1Ao6fn7eanr6IujXrHQv3YRJ9&#10;WXh1AXZZwm/kCwf+LRt6rfDdV/kigCX2szGzSe7aWSSP7C2VAkAg/9amNsmH8Q2yDW3K+swO2Yz2&#10;ZT2WFXWelXVpjfL8sXKpHZiQEdTXl6MrZXVGhxwt6lJgDcGrhgzT+9on6WhL0+v4smlUWlC/chr7&#10;AI0TcqSwQ+GVwGoBVrMLO15XwitFeM3GvU94Lcaz04QLo4Q0TBiQaryukfBq+7cacKXn1UvG5IUI&#10;G80HV4VXD1wb0V76oZUK9WulAsHVgKpR2ONKYG0HqFl4Zdiw9bxeK1TYBUhmrrfgajQjw/ichddh&#10;fsYHodcr93tVXHYz4RVSzyuBFTaBH14VVCnPTppBXR49e0Ha+5lLYkhf/KpXVcF1MXj1wLVrPrRa&#10;XXfYsGto/yHLhR0jLMcDf54c0HE1//N/uIocHgcg2mzEweR1GsvsNrpdwD5uqnh+XSlgzlfQdVlY&#10;/MytA9Sge+WPQX6Yc+evR8sZnuamqH0sWEHbLiDCOBtoJkuiZ7VjxPGy3gIRZCM8tHj4WgWBql9B&#10;kBqkYHCdlJY+QCuMA8Irva8EmJLWsXB4MEuI4EogDYLXheTCK2WB1nhW6cE0ioBXACE9mSGPKyDX&#10;DoETChuGgsCVpQkX7pUMGGqUneYwETm1vVKG4y9FOzcBo5Z/7D94prYfBl+fJAIgGSadVNEnKZV9&#10;CnX1OD+xMNxo6FS0GWCj94Ihzxyephzbd8H4Sa3s13A9Jmra5oUNr01p0ezCLxBcY+sUWFUMH8b8&#10;88cq5Ag+U99/QVLK8Z0euBJQQ9AKWWhloiZN5qRZh43nlR7YouYRHKsJvwuC17DC8GqXWXi1Jbtd&#10;EDq7Ue/zcL668duKAO3pVb3menleV/MSYsD0dwXQ5sAoTqvolDbU4a++AuxxCBsPYihNhgNaITxM&#10;AwINiADGPEBxw0Ot/PMMIyYYWfBkeSOK3PdiuqxQOQsjjUPtqPB7Zvl7FERM/9t5wufsdNB+jZfW&#10;iOHLs9iOGbDnoCkA6t7UEhjS00y4LBdwvFMXZzVU9/KlObmA80Xo5fi2DOvV8F5VJCAuV4Q6hkBv&#10;T6qW5/bnyycnyuWNo6Xyq125sjejXi7gOPlnvgvbQpfpPVWYxTIcqwUyQh33yXOnwxWF6gK9uABQ&#10;0DIBjueQ9WXu4iWZ4ksMgOiFWYYDsw5ckmnA/xygnb+X+yDcsy5duoR107O6vSbkssDqAbBOz2Ab&#10;r24RGBVeURKWtW5imsu5LAIsHeHUa8l+qfSUXgHEM0Nwek2/7EhvQHvRI6NTl9RrzethwqZ5Lhll&#10;QDi2yyL3a76Tvwm//0uRQezjV4eL5N1TzbI5vU22pTXJOrQhv0I78f6ZerQtLbIebcva5EY5nN8l&#10;BZ3n5fdHSiS+sldfrryeUC1PH66Qg/kdaNPYHWEQMqHDZqxXAGydCRtmn/1WwFpyVae0jFyQE8WE&#10;3k45zozDDB8uZd9XE0as47sSYD2Ija3olgzc++pthT1kQocBqyrmSPBKK4VY2GVdsLHpeUU7QzFa&#10;hDLjRU9IDYfC0azCAFZ6X63wbAp5XlEys7n1whJqG/GsbMKz0IhhwiZUuMUqBLCYxnPdqhW/uw3t&#10;WzsBVuH1PNryKQ0TNtmEA0CVUDtBhYFRoZLAenYW21yUQX4GwEqF4BXSzzuQSQ1Bw544HbFPC6uh&#10;z5jloXnsz92G/VlZDnvr+z2PrPZzjRCHApqvMMDOqOe1uQ/AinPPsc3phW3S+TEVo5PqAandw+e0&#10;vdfKz5KTqIznpy/BhsI16hyW2o5hLzSY1xPgCqBV4fMEVNcDS90UeP06FAQHX4fmjwGK5Q60qQhA&#10;Ou2C0fVpHrT9d6Sg87F88fpA7Ltqp3Ue+w+4vstRUL38Q1UQkFFL2ebmit9jw4nDCkqSdKsV2V92&#10;AfG86PkZ1ka624NX6lb2fXW9ruqVxcM2CFKDFASpQQqCVorhws14CKnXlQK8VhFeNWzYeFktvKo4&#10;7ykIVv1SwPHJeOoMqPrBNQyv4XBhTtPb6sKrH1itQl7XReC1FKDHe94OkzN16UsYdn1yrKhXv1tB&#10;HcfOPp3st5kAw5Dw2o0HOt80t8MAorGVxbBhAFv32LQUwZBLAtxFl/QBXFtlO8CV8LqG8HqiRl50&#10;vK7W8/oKyhdP1stbJ6qkHEYb+9qeqaKHxAevAFQFVwdeNYmTB69M4FSE61UNEA3BKw1BD04j5cKr&#10;2UahlV7XzjGpwm8nrPaPX5SW/nEpxrXqGj2Hcz4AeO1Rg9eCK8WkLfko6UUvbew3YMPsqTivc1dh&#10;mHseMkKqHxoJFJy2AHuB/RV9kOefJ3gQkMLz4X1ej9x9L0VMAmQzIdtjoexxslxI11o/BSCdpbcR&#10;wMaxcfkdl3AeXz2WKw+vOSkt49Pyk90pcsdPVstn8eVqJLLvJ4+DoasXAUH4iJ7vG5N5yUAYqofB&#10;eiClUo5k1cvu9EZ5+3iJ/Hpvnrx1pFDiStt1TMwpQOM07qGxC3NSDjBZFVMuq6JLpUf7AtPTztB7&#10;1AMANn6mlibcGN9xZU6+4rhFoT/P+sUf+w1/hd90dQ5AeAmf076uBFOA6AUAK+GUHnKUFwGwF53+&#10;rhZcXWlIuhdCrB5PektRWpDUUGIu8+ZdzV01EPrVFXOslYCwgznNcrTQjI0ahXJ/TqekVPdqvf/q&#10;KgHZQiv7DluI9e+XEI/vnTN16QrJH+eA3sldaQ2yM7dTXkAb8fNjNbIlq1325PZCHbIrpwMg2yE5&#10;reMSXdErq5IaJaqgC+eWV43Hd1bHes1C+0pl477NRXuV2zSqfVVzm/BM7ByVrvEZyarr0wzpbANP&#10;V/ZLQvWAJAB0rRIJwNhXUu2gZkVPqUf7hDa4qA1tDkDDCG1LD8N9CSZGdXiu1PaixDOG/R11jE+v&#10;r6oRwIZD2nBomwEz7iqBk1ndWwGfrSzxPAyL83g2ok1mmHQbns/tFOfRZoU1LZ3U2AX1okYI95AV&#10;swqzTad6cR5UmKa3cgSgyb7+Y+dYRmqUwvrR87MyotOz8zR2/hKEcgqlX7rc3XZWxj1x2t3PtTTi&#10;7CdIPL5gXVpcOH7CO72vfDHL+sHnAs8hl1HMVM0X+0MAaNZaDmz2FW7ar77EffIVxXvF1Ef+nZ25&#10;BPuCYcT+pE3GE6seWA9eXQ/tbQ2vt1p+ULluEW79Uqi6ncVjjJTxZAZAJtcFKHi/t0g4DnOcAeuC&#10;rgkUdM3/GBQMhMvTzdrP9co/pquO6xoEjjdJ5juCAXapYrZhvnE08AqYhFgGgefNksKx9b4uw/Ma&#10;BKqLKRhgjcdV+7wSXtvHpJjwinvOhddiCvNBgEoFLXehNex1NRmEg8CVMoDq9HV14HQhr6sVl10L&#10;XtnntRJ1hUY6DUiO51eE33yipEcKGC7dguOAkcdQWYZEZdcNABaHJB4AmwVYzYHxxnFwS9BO0VPZ&#10;OjCJdd2A136JKelSeGWI307reSW8QoRVBdeYOh0y53UA7Ov0xkbXyCZ8pnHogqTCEE2tMbDqel45&#10;n0554Br2vHI5gBvHHeF5XQheuTzI8wp45TjnNFQYAp1b0yV5MFQr23EfYFkODFwDr2Fvul7fZpyr&#10;+h6pxX1DQ51hpew7+KXnUaM3kWBGcPNDo4E2htwSZL5cEryacFHsN2Cfy5W73+sRodv1HN+4+Pv5&#10;mwlZAK4ZQDqm+bcioUL+h59vln/40l75J68elP/hNzvkwQ2nZYbgjGOZxu/hUCsGpoOAdOmiF3UO&#10;wHgZkPkVQGxi6rIkFLVKEyDjZHa9bE9qkLePFMsLB4vl+cOl8tzBQnluf5E8d6hEfrcnS2q6h+Tc&#10;7FfyIqaPF7YCjnoBKGdlglAJ8O8BWNT1jOKe68e9OCgHChvk//Xwu/IXb+yV1+Or5O899rn8s8fX&#10;yZ/+bpv878/vlD97da8msvpddLHE5DfKJAxrmsTMFj3Lc+Z5XkOQugC8qgD7PKcEVYVXByQX87wy&#10;RJiJuEYBz8cKmmUvAJKZyfcX9sjuvE7c932SXDUkh/PaJa6sS6ZhzbMfNIEVl8bz7obhlXXYeKVx&#10;zbT+4/cAeHnO9RoCALBaCpoGZU1Kg7wb3yQb09tkC9qJTYBYhg5vwPyu7HYpATiuT2+RPTiWD840&#10;y6+OlEkM2qOqnnNyBm2SDq8FcTzoLLSvWfWj2o6UoA2sR5tzpqJfx3pNqOiSaLRf9K5qmHBZj5xE&#10;m3eKCZq8kkPwxGOfcVW9CsRlaHNMmPCklgwd1pBhCoBPlXczTDgcHuzKZhOu7T2nqus7D7E0HlWO&#10;3WoSM4XDgSN1Tph0ynhVL4S8q+HwYIrLTJhwG6GXXla0aVQHoKxjbEbhzIAvwGxsSj2nIU+rIxMK&#10;PKPAZueNTHjxMAVodL2thEVmHbbzQ+ft9o60fyyFdZ4ndakKHRvnJy6o6G1laT2w7BPrDpUzAHB3&#10;w4SD1Itt+HLbZhtuZveikBg+PKEhwf1jTHzIl07mxRPr7QW0Z4M4j239gFTUgTo8b+p7JqQRsGr7&#10;wqoAp3YIHQur9La6Xtg7ggxLv/zG89elICCxCtr+9hOO1YrH3IplMPQ0460Fr+WK3kX1MP7h6LqG&#10;FrIvAWA4UZVU4Dm+tapqG1PZ62bEYzLXdLn1Mej++jtdS5EgGlbQtsGq9FQNGKEqO4zUo4qyAqr2&#10;9lvJ/n3OZ0PCtoS6LjwcOz11DQBkB6nwspstwmrnwHn17AWBqqsgMF2K5oMrEzUZeLWe14r2cYVX&#10;BVUK90I4jJjLIRguCqgAQZV65MLzxZQFHUCqhZ5QX8lGThNWGT4cls0qrJmFQ2JyJoAqlAugyoMR&#10;xqFY2Nc0uxbrsSwb81mY1wRNrgCsWRD7vuoQLgBbwms5rv/lKzD6YUx3DM8Ih21IhmFWjDagkBmH&#10;GwekE8YOE4fkNPVLPn5rQcuEpFT2Swa+Mw/ngkmfRmauSCbALhnGYnI14LW4G/DaAnBtlx3ZHZoJ&#10;9OXoKnklxozJ+IoVoJVhw69j+i1A7ItR1Tpea233OUmoZKKVMLyq1PNqh8nxjFEPXjMA1jrGqwev&#10;1Z1nQ15YllYGVgm1YYA1Y7pOom0bxXngS5Rzkl3To/cBDYcqPNP4EofnjX2GiwEbBl5xHTVUeEAa&#10;eyfUsP/SAwKC61XMayZhD8z84GiXWxA0y7mMXs0wILrbmJBhA6+c5jL/fpej8H6XJwPcxpMc0Wf3&#10;FmjaE/+iKzrknwHm/tFzu+Vbq+LlLz89KX/98UEZOAsYA9TPzF4KA1EAlF6vNPwVAFZc1yWjMJL5&#10;l1uLep5cJ5+fqpLXDhfJi4DXZ3dlSg7uG/4Rqg9nN2o0w/ozNfKzbXny7I5sSagFAJV3SjLqWHJd&#10;t4ZsPn8sV/7lCzvkL97cI//yrYPyT3+/U/70mS3yJy/slX/64j75X5/bJf/0tWPyv65Mk3/71Cb5&#10;t9//WP73Bz+SH7+2T0oa+tXjPDNthlhi2DX7AU9d/Ar3Ns6J5411RbjVcX6/DPKyBi1j2LAxzntg&#10;0B8ArB7I65Z9ANjjhe2S0TAqeWjf8tjvG20a71PeJ5dA2Bp9wIRO2IeGG6PNIcRe4XLMM3w66JzT&#10;O02Ixd0kw6hju7PaAKuA1sxOCBCbCYjF9BdpzZpROB3fvym5SYo6zsqu4h55LaZSWkcuapZ0ek8z&#10;cZ+mA1wz0MbmcGxotJnMMlyD9uZ0Rbc04R5PrjJhwpqYqRSwWtarwEqdruhTxVcZeI0HvOagTdSk&#10;THheMqOw28fVJmWidPgblWmfqrps39b5Y7eaUGCW88dqdaGV40e3UgqukYoE1/PSBhlvrfHSuuBK&#10;aLWy8MpwWQ0Z9kEiodOFUgXRELwaqJ3v4TTgqtMsdRrbAlaHz7r9Y410uf97lyENWdawZgOtQQoD&#10;rFEQuFK9OCctBNWByPFdXTFRU/vIeWyLa0KvKvu6Akpt31gCLsOOLaC6qu+2Y74GrQPIou5QS4LX&#10;W6Ug455aaF34cyjnAQWF7QA88+XfbjFxH/MVgkbOK0xhW5WdX0ABv+NaCgGvJ/+6yEQ4Bp7K24YC&#10;5feuWgV6UnGuwuJvDV4XWraA1FvL7ybYBRy/H/iCfmeggs6vyl4LNI7udQq8vmFVwfC2shmH+T32&#10;+HTe911VrHsQPTS2Pv6dFhHO55Kl59SoGg+6sDi/fEWGJQ/BGGeJ66jiNUR94XVGfa3Duh4Y6G0D&#10;k7jOZrv5GlKoi4TXSNC8lQqC1evRtcDVwivDhsOe13O4RwGvuFdC3ldMq+cV0/SeWu8rp5l1tqjF&#10;iEDDMT+LsayE26GkOKaqZqdVaIVgQDFDL8sgiI0AV2ynXlWAqcpbrp5XwKnxwHLegGwWlnGoFirk&#10;eQV0EV7ZZ5NJnnj8DJm7CIPy3MxlacTDkn2+aHzS68rfVY660TN2QUr5mxpNqCx/G39jHsPvAHPM&#10;Ekuv6xka4wDfpKohOVHSJzsy2mV7Zodsz+6UNalM2GT6vL4ISH3pJMOF6+U16FUd87VB3oytlddO&#10;NcrbKMvxoM9uGJYkHe91RJIglikUQDUEs5hmoiaKQ2AwbJgvY2wfMqrCm6/SeU4bMeTZTvNlTnn7&#10;GH7HWfW68vzxJUEltuGLDLbxHDIqE+cuFYBurlE/zgHPfw/q66TCCoeXMd4serCuyFUALD2q9IgR&#10;+PzgqGCm4BeWgdNwSLABxVsDr+F9Lk88Hh6jC+a3Uhdn8L3QhdmLGpJHj9YDa07LPesS5aEvEuXu&#10;NXHyFx8dkcah8/IVYIhe28sKsDdXlwBT6pkkdOEafIXry2GGqtoAQwDZBtRbetyxWvuCEtBYHxj7&#10;O4r75HRRq3xwJEee3Z0jP9uaBdCql08SKuWJbUkArRL5p7/ZLP/hlX3yX1aclP/6UYz8P68fkb/8&#10;IEb+4/vR8udvH5b/+FGs/NWGDPmPz2yS//CjFfLvv79C/uuPVsuh1GpNEDPjHV8d6vSfff9d+Zf3&#10;vy9F9f16PBpe7BMTPXGdH1INVM6XC67MSn4kv1ujIQqYuM2LJGH7kYO2LAfLMgGHTH7HMaQZGqzn&#10;A/sBM+M7jNeV/cFN+HTA+cY69jumJ5YOrdbRc7IxtVm2AGC3ZrTKFsDspqxOBdqdGS1S239B9hV3&#10;yVbAbA3u2+z6PikBGBJs6XnNbEA72DCiUSNMqMaxXpmIh2N4J1T0SDOgLrmmV6JKDbzGlhlPq4Jr&#10;eZ/EEVzRxiVUDej4sYloU3NpAwJe+SJQS9RNdzicCixjP1ZmDw6Dq/G2LgyuYXh1EzG54Eq54cQW&#10;WIPAlVJgvQa4uvDajXZf+6z64TAAXoOkntWIef96Qi+mA+BVPbAhYT8QYXTesSygWwOvkyEFAaxJ&#10;4AToJKiqLLhGqgHXeyFQXQhiqW8UXr9OzQMhGsshr1oQCC9NLgBFKLTv4M8tV4vti57KIOA2AoB5&#10;YvgXpfMKi1ZYdrOk+w8+zhtV4Hn2FLS9lW7jXQ9my3SP14JJeN7Ul7/TcsVzZ0ExrKDwW79q8Fkq&#10;CEBvlniM+jKiFQ/n7iHpGzkrUzCMYVd5f2aiZ2QShvkA6skQ6jIEI52lzuOzYXg9p0Cp8OqF8hoZ&#10;T6mG9kYsD8u/3M6z9Cu0TT8ewARNBzqvV35IDQvzzjLT35Xwiu/Guhqcw1IYJmXs60/oh4FD8WVi&#10;xIs8tC/MzEzZc8eQa3rrIoT6UaHLjej5NuHdo5h2Xl50hVUD1cIACmtcxT4x2i8GD7XQtM5T7E9j&#10;pymGNcEQohiS1gMjCL+zA4Z+L4xBGpXs99o3OikT05ekE8YNhz1qGT6nhirfvrfwRQA94QA427+K&#10;b/JpNJ0DfDWibhTjN9CLwbC2KpzL/PYJ9YAwG2hW67icrBuRU/UjcpqCARkH4zaBAqSegdGbACBO&#10;gNEbX9crBajDTPzSwmuI71CvgatR1DsYWCHBwGgfhbEx7r3Vh0E0MgnRMHIMIb7RH+U63WZay2Ea&#10;RTBmxqcuyhQgky91erF/9uHtHWGY/Fk1ds4CPtgXm8fUjeXs59Q2OC4XvJBWQoB6W3E+Ca8MXyW8&#10;0rNkwlgZLhkOmSQgGNGjZ4CHJb2Z9jMKbh4shsFxDtt8s/DK42Np4fLrEKMDNJMuRABqxnV6jGPF&#10;ro2XH3yRJPdtOCN/+eFhKcF9wpcIMzMA2CsEs0ggulERSs21BHhB9BpexbXiMc0x2RLX6zSAjCW3&#10;xXWdUw+nAVn+EdjOVHTJX390VNan1siG1Fr563eOy50r4uR+AvmKGPnWRyfk/nVn5P41CXLP6jh5&#10;dEuGPHuoWB5447A8+OZB+eE7h+XO1/bJh3syJa+8Tc5dMHXxcHKl/Ju735U/f/RTyavq1r5387yv&#10;F1CPUAdYF3mMrHu2bvrF+syogvzmQdmb3SpHCjplP8D1RFGXelk5tFYupP30QzIe2Mx684KP54p/&#10;2YDGg3kdch71mPudBZia4YHC59iVZnTGdeQ5vnDpS9mZ2yUb01tkW0YHAJZe2FbZlt6mCZ0y0JZU&#10;o+1JAahuy2yTtBa04c1DUgqY353bIWeqzXEVtY0DYhk6PKD9PvNaBuRMZS8gb0pS6vo0SRMTMllw&#10;pQitBlwJrf06JjWVC3uUQ+JUoP2z8EpgtRmF6W1lf1jjdfWHCodVF4LW+fAaBK4aAkxQtWJ7HKCQ&#10;x1Wh1CRlMmHCRgvBK19a+j2v9Kq6ABqkQG/rorqEz12aD7AB0rBjT+5x+XVT4RX1gy9nXXhdyAtr&#10;obWJXleGA2Ner6EPYFWop0GQupDuCDIm3X5oS1HYM3EjCjKIbx+5wGO9bu4y14Oky2goU3Zel1HW&#10;0AtQAHj98Qi/3Srot0cI27jnjcI5n7fMiuuc9f5rZ2W3C1r3hyv+nvkKvq+/ARFgrXxAeaOy0OtX&#10;0Lb8fvYbnYLRFwGsMKb5Fpxiv7zJ6VnTD+SsKzTkk1OadW/k/KyMwyCiYU+NTWHeCsa8neZyJmEY&#10;xUPIagQPGxUeJNTwpBUePngosB8KNTQe1iAemAMUHqAs+1H240HaC/VB/Vhmp/uwrg/GRm9I5zF/&#10;HkAO8PDEPrQMAWU/2i7V2bBwfswQQAARwpnCroHcNsBzbdeEMINuOe7nctzH5a30zqHE/VqGtq4U&#10;0FoK2KdxVNYEyKVgwJXCYKNKoGIAGZMYUYUAtIL6PlVRQz/Kfsn3lFcXloYG1/apV5NlWL2SXdOr&#10;4b+ZMJoYDmy9qunVvRFKq+pRpVZ2S4on9iNNgZIquiWzukcTMRGmOczJufMz6llm0pAaGFw5dT3a&#10;R2dwAtcO159Amgtjj95WzY6M6Zy6QTXIBmB8pFcPypG8VkmEwcfsxOw3uyW9WfumcazXz5Na5PfH&#10;q+U5Zhw+USsvURzv1dMrMTVeH9gGeYP9X49XSBwMxNr+KTUWU2s4ZA4zEA9Kaq1J5sT+t/S4ss8r&#10;Rc9rPoxVHeAfv8H0YV1AMDbVqGRYcQezPE7COLokxbhOek3oQYKRzeHQmDWY15sJULiOw+AwqVQh&#10;rhONJKLIlzTur5JL6HF1AdWAqQsCkeI6L4Ort50dUsVAV7gvqQuPpn8sQ5INgPqhdKly97lU8bhY&#10;umD5TYjj5DK08anNCQC8BPnBhnh5ZF2y/NUHhwExvWjtvtI+Z0yWxdD4SzclidNiiry2BEIuo7eW&#10;1zi8HV9SmBa5FKBz90dRsiWzTj44USR/+X6U3L3qlDwAYL1zRax895OTcv/aBLl3Tbzcu+q0PLkt&#10;W365v0jufnmPPPDWEXno7cPywPtH5bebM+TB1w7It3+3U/6/T6yS//OxlfLvf/Cx/N8/+UxK0dbw&#10;XOh4sS68QvScm+tpYNzUQ4rJlUxd5l/H+IwcyW2Wg/ntchjQeiivS44XdAEAmW18fp997cfPtsLr&#10;JpHTNCpRRZ1yGJ/Zk9Ml+a2mX+go2parOE8EWELq5TkznNQlnDAmbdJzCs1xiF3cH4N4rjx1pELe&#10;Ot0k23M6cN46ZWtml2zKatW+sMeKumUS9ZrdGbanN0pm86h6UjvHptB+oG1sHNWolSwAbEbDmBQB&#10;PPmCLhltShLam5bhC5KM9jO6rEdirce1ok/iKvtD4EoxczHHo05C25vPl5doKyvw3LXwqpEdDqha&#10;WA1Po53tmZQaAEykt9UOgUN5Q94AVF14dUODrYKAtW0IoIrfE/K2eoqEVSYhsjLLmLxKX9yNARDR&#10;Jobg8Rqg6soCZtA6v0Lb2u05j9KF1khhXQCwLqYgeHXlB1lXfTg3DM0mtBJiW3At+DKXIdsWZgmu&#10;tgySBVZ3eiFpQq8QtIYB944g448KNES/bqnRS8PTr1GID2OjGk9muU98i7+AgmHg69e1oMtoDGCM&#10;0pF6PEIKw1ukAraxHhJMz9+ft42dD9jOVWhf3naRMvvQbQN+kwXOoHW3u7TvpFv38BvNyxyvzvrr&#10;8m0m9x6vwXFb+beZ1x7cJAh1972guJ27LR6CoWXQvH16qu6ar1p8vhafpxHPOlfdNijN3cMyNHFe&#10;LsI4sH/dgwwbHsJ2fvF8DCnIaVY9gKBCIaZ7FhW289TtyV1mxTT8nSF5b4PxwKXHz3h5DXCGymGA&#10;pqcOT+0AUIKFX5qtWOVBqTdNOG3H72nvR+lNt1F9EygpPJzohe0dk1YaFu3MNuyN8+qoFCCrGYip&#10;Fm/IHJQmQZMJEbbJmlxpVloALUOGNckPSs6z76uG3LGE8gBQ6rUgQMHQMjJJm3ScV0CVKxMyHCw7&#10;zqsKxlkGoDcdRhwhmCHN9PQy7PH8NIwCgFhb77g+rDmeJt96XIRROXZhVsNmOZar6efJDMQwTLF/&#10;DonA4QPiS9sktphGHsdo7dN+YjsyW2RHVrvszmGftBZ5mWO8ap9Xk2XYlq8BVt84VSNvoXz7VAMM&#10;0waUmI6plCLU31IYukm1AFVm90TJTMMZLAGvlNvntUDhFdeO8Kr9Wjk9X1xXqwCL5wwMTXpkmcCP&#10;55fD3hgNarg0s30WtwxJ18g5XLdBfTlAA5gvZvg+iFliv9TMkpyh19VAgAGBa8Grkd2OoleVcEq4&#10;JMQGASzXEYTc+eXKfnY5Mt85HyS/KRGu2tGGPL0xQR78Ill+sClRHtl8Rv7iw2iJLe3QNm6aIcRM&#10;vKQAa87b16ewV5Mlry2v91cQwe17q2LlP713TPaUdMqv9qTJ33wQJQ8AVh9clyTf/jhGvvfZabkP&#10;8/esAcCuTpT7UN79+j75b49+KHc+s0rufPpz+dkbO+WdXcly56++kL98fJX8X49+Kn/+KMqHPpL/&#10;/OQaiQF08o+eaD+8sp4RWk2dADB6dZBh6ZevYBscJ+Fvf06rHC7sBnx2A2Db5GRpN9qtcSlqGDGg&#10;ijbBL+0GgZLjRbPdyEN5rKgPcAjgw/23PqVVwZB9YicA1qmN/TJxkdEKBH2GC6OO8tgI1d4z6xgg&#10;8t49pfLUsRrZkNktWwDCW7K6ZDPDhzPadYxWgk8a2gMmcmLfVH6SvWZzcU9zqJuspjHtp5qJbdhP&#10;tXnIZFJPAYxyyJwz1T2e19VLzlRhvK7G4zqgw+4QXOl1Ta7t12zDFl6ZM6AKbQ+7JIRBlaHBhFWO&#10;gX1W6vBs4XA3hFaTjInQGtmvtQnPpxAgQTpNSGVEjAesQdBqZb2tVtbrSgXBq8k8PKPicsJrH6YJ&#10;i3xBZ6HRD69URH9XzPvh9FpyIdeCrNH8ZdcLr66C4DVIBNdBB155Ldpgc+g18K7NQrJQGyQLtK4I&#10;rf55v+6oRcWar/FvQPze0QgxTC1SME4dhWAhJM6H4fRaqoFqASG1gA8VpmsoB0oWFQHGt89AKezM&#10;B6Dr1bz9L6Kgz99qBR3HchW4X2qBbdWz4FPgNVuGgr7LyF/vblz+uu2X/964UUXsn/NeSGYEDDrb&#10;BO3Drzqccyp4nbcexvGy5NuPK64PWm5l98HpGpa6vxFVPZbVo92pg2pgrNfgGnDcMSYWYHtUD+Ct&#10;53ZOWYfzwLBdZlk1IGpSw9PbEQSuFlb9CoJX1Rhl9tmNByylnlI8lEMeUwoPCrcvrCsOp2NDjRVW&#10;vTKo7ysVEVIMI8GEFftDiyGU1V2AVxgmTNBkgNVMlzEUTYVlzQRYwmuALLR6MuDnASyMOoVAC66A&#10;UNPnlWJfWFOavq8WXK1sP1iTKMgqCF4pDgGRAQOUSZsyALBpgK+smh4pwfeX4/ddgAE7dn5Gzp6f&#10;1rElabhe/cp4P3SaXhsYkPRE5tJzjN/C8V35UmRw8pKkVPbAQMWxto1LYnmfpNZ0A2IHZQ8Myp0Q&#10;h7PYmN4urwFc6W1ltmFC6+ux9LI2yJunGrV8B8veAbS+dRrgGocSy1Ym1EnD8JRk14/gmIcVYNMJ&#10;rLXDko5lafUwQlEqvAJomTBG4RXXLgharXif0UNb0TYGQ2VaGrvH9bxyuJvQdYKxTcOcibL4IoEe&#10;fwKuydbcI+cA/IRVJmjSRE30b6Ekw9okOBYGXFClCDJMzGSSM9GLeUmnDewYmGBJYLReWMKaHyS5&#10;zs67YLoUufu6lri9PYbbSUzi9CXOA0Msf7I+Tn4IiH1sU7L8aHOa/NVHUbIvp0mhh17HOfwG8Kue&#10;t69buI0MKOL6MqR55MJl+a8rouXv/36P/Ks39svqtDp5CGD6tx9FywPrk+S+dQnyLYDsvZ8nyP1r&#10;AK0A1/tXn9EQ4u/8dpN899H35b6nPpM7n/hYHn1jrzz8yk757mMfyd1PrJD7fv653P34p/K9H30g&#10;d/58jfznR9+TQyfz9DxMX5jVRE1W9kUJPa+EVwPXDIO+Kv2TsxJd0CZHAawE16OFZiicrDompmPb&#10;Ze4X9nflfTJPTaNoKwiufClHiGUEyzAA6aLE6pipfbIltVGyAMDtE5fkiaPV8uDuYtme1yFzOFbe&#10;J5cwoZ5qAO34zGXNWP7ggUp5OqpGNmd0yVZA9VbA6zaIbUxq3ZiMXpiTyt5xeT+uXg6XDADCphVE&#10;MuoHJQrwmg3o5rFko+1owXOG/V0TAa8ZdQM6BEpipenrehrQyqzC1ttqPK4cL7Zf4ZVD5aSizeDY&#10;rpVoTyiO2aoRHb6+rRyvlfBKaHUV9rh64cHMJoxnmnpYoYiwYE8LgysgSxUGV8KqC6+R4BoEr97w&#10;OYTXCQDjeYb0MmuwLcOwqiHEAEoLnq44PI2JxLrWUDXBcoHVVQii7XwAnC5FQbDql8IrSgOv5tzz&#10;5bgOXRRwbYIgNlKwK7zpIKgNkgu0d4SMxCXIbxT6ly9d/IxfQUB7cxQaAgCyfaQo80Cfr3mf98GM&#10;Czi3uyKh6+tR0HF8k1ra8XG5UXD9vBH56//Nlf9+vJ1lO+EvtDxI/vWLfeZa+1qOmMbdfhfFc02w&#10;68GDzACrkYHZpcv9rLuPLsIqFAJXCg/eriGUrgAvXSN4yKLswHwQxAZJ+8764NWqDetckHXh1Ypt&#10;Ib1+pa30/o1IqQeykV5Ybxlg1S+/13Uh2QROYZDl8Dnhab8IsAZqAZMwuFjaaRdmXai1JRMRZVYP&#10;qBe2sBkg3jwok9OXTL9VXPNhL4sqw2BN+CvlQRgMSD4vmOGY/dZaR/AAh7HFvmKJlV1yEgZpckWP&#10;pFZ3yxnsf29up+zIbJfd2Z0wLjvkTUDrKwwNPgVwPdWg5ZvQ25im3jkNweB8G/DK8t34RgBsrWzL&#10;aJJW1EF6RtJrmWTFeFpD0OooB4ZwFQGVzzw+zzpgNIagNZxdWD0juJ49YzPahzcf58UmzbLecDW6&#10;cd7aUfc4nAH73tZ1T+hQPckVg+pBUVClp4rJZwApTNajyXxwsqzoSXLnjUSBgWDowpjxuJqS0GMh&#10;MwhgrVfWzrtguhTZz11L3JbH4h7n7aM5mZ69xN4QGoL7oy/i5PGNKfL4phT58dZk+daKE7IhuVLr&#10;tL4g4Dm7KoKfpWGq5mWBeWFwKzRL8MLFvjo3p9N01dejbfl3r+6Tf/jiIfn7z++R+7amyPasevnr&#10;94/JnStj5aENyXL3qngDsuvobY1X3bPmjDzwWaL87RMA08c/knufWiXfffJTeeLNffLQbzfId3/8&#10;kXzvp5/J3T9bLd97EmAL3fVzTEP/7eH3ZPfRDLogZRowMXXhIuCVL6pYF8y5tNeb9/4siHHN4Tx5&#10;L6pMPjlVLR+erJRdaY2SUNYtCaVdkljepfd6WhW7MLBtGUIbwz6vo6r8pjGA6yjamDG0cZwm0I4A&#10;iC5qZEl8RZ8cL+4WjgG9J7tdctBe/iaqQp48XC1PHKyRJ/aXSB7uNT1gdnXB1MGyTnlob4X88FCt&#10;vBLXILtye2R7dgcAtlO2Z2JfaGdiSrslDsfVMnJR1qQ0yaGSXti+k9J/7pIcA3wfLuo141Kz3W0Z&#10;0+PJRHuaiHuabSvBLQHQyuRMCSFw7ZPE6j6FVguuDDNmv9oMtA9lsKcq0bZUo/2sxndVElq7DbQy&#10;PNiM/WqSMkVCa6S3ldIhbwA3ISDySndeQ4IjNKUhwsbbOr9/KyF1PrhGjvWqwOqN9Wrmp6Rv8oLC&#10;qoVUK5MvwBNA0sIpx3218Gnh1a8bAVmd977XPR5XQaC6mPzA6hdzIfSNTZmcHGo7mMiuhWSvURhY&#10;l6cggLW6owEVbKmqvwlyjcFrK9hYv3mKhNRryw8lVNB2wQqGpr/TUhV0Tpcv99qxDrjzQdvfDLnf&#10;4cpfH42C74U/bAXB4R+a+DuC4PVmyA+4FmbD3leUEIcnUbj11qsYWqzhxY788546sNwPrlYuvPoB&#10;ln1f62F0lAFcy9rGIUBqO2APZRlKemQVXtuwfgkQa0F1IZAlvNJ4IjT55UJrSIBHN3TYD6wWVt1p&#10;hhCbLMQGXukVKW0ZkrHzBIAr0tw7Lj0j57SPtOkTTWg1sHUF4MShN2BKakInZuLtpuGE6dKWQTlV&#10;0iMpVTDoKgGwlf2SUj0oh/K7NGx4V1an7ISB+d7peg0btvD6RihEmODaKO8QYj1wVXjF9HtxjfIG&#10;PnO4mJlApyUVxqQFVcKrqwyIRnRZBz0faEPRFtV0OvDaRXjFcojwytCvgdHzANdeGNS4LjjXBFaG&#10;BhvRAzsozMzOl3wco5Pe5jWH8uSzPTmy6ViB9MO4oWltk/QwMQ/PmenvaKRw603zXLreVTvEDEvK&#10;wqvxgtHzZIaiMTKfM55awkYk4FrQXKrsZxaTAeTbFVwpHOcMS5OMjqGhD38RL49vTpEnN6fJ49vT&#10;5d6VJ+UXOzPlnIIkgG12Rq5ewbnCNWMioFsJr7pv3j98g4G/bZkN8g9+v1v+5NUD8k9ePir/7+f2&#10;ypbMGvnF7nT5L28ekfsBqA99cUbu/CQKxx0rD6xNBrQmyd1rE+T+L1Lk7tf2yd88/K7c/fRncs/T&#10;DBv+TJ55/7Dc9fRK+c6PP0a5CsD6uXznJ5/IXYDbuwGudz2zGuUa+YtH3pXYM0XkZ7kwPYvre1E9&#10;wbzOPJeh66518qocyqiTD2Iq5TPcm0fzWyW+pENOFXfK6ZJ2lO0SC50q6fTUhWVdWNYZ0kkVl2N9&#10;QZvU4v7JQBu0N7MZIIk2IbNVNqa2yta0VilAG/t6fLP89mS17C/gy65uefp4pTx5qBIQ2izt05fl&#10;F1G18tihevnZkSpZk9mBNoWZzDtkG6B1c3YXYJYe0yE5ge8rAyzGow1iNuBs3McM/z1c3C/Hivsk&#10;vYH99gcBkfSEndeXbyk1g5pZnpmHT5V1hcKEXWBVbyv72wNaOUQX+91zvFiCq/WyqqeVUnhFe8Pu&#10;Jx64WngN920NQ2sT1DJwXvtTtmpoqgOtaGet5oMrhOek9m9FW2xlwdVA63z5wZVy4bUb7Vr/2WkZ&#10;ngoDpFta+WF0IWj163oglnJBdSnyw+pSNB9ecc5CtkQwtF5LfltjMenQRz4xSeAdDA9asrpcoWJb&#10;wRCnGrwyNI91S9XywXa+/KBsQgMjZcIXjeoBRH7VQUFAsbD8QLKYgsBmMc3fRxDU/SEr8vcFnQPq&#10;WusXkrvvxbVQuOtSFFQXvwnZeh+0jgoCslsvfu98NWCdlZ0PfSYiMyxTpbtyO+8vR/79WAVs6x6L&#10;I2awZdgwB9MPAtBbLUKrmSa8ElzDgBvy1HrSeTzoTT/ZSHi1uha8Whl4hZEB44ZgWkZADcErkzWZ&#10;aXpiFWY57wCsXxZgF/PAmnDi+eBKWXh1IdaEFA9hOux5Ve9rAMjOg1gPXvMBZhwSpw/n9SKgSR+0&#10;MJ5oZ3M4EmbLDXsKrUfxsmYIPQsDF4ulvm9cooq7Ja7MhN0lwFhMrOiW9OoeGKjdsp2eV8Dr7txO&#10;+SSxUeFV+7kCVI3n1fRzfZvwSsUZ76vxvDZo6N+H0JsnamA89kp9/5QmbWJ/NYYNZ9SPevAKoGUI&#10;MYxLhmyHo4zoQWf/VpQwKmtpUEJ8vg9NXlDvaTuguLRtUFIr6UmCoVreI3Gl3TC6OySmoENOFLRL&#10;dG6LnCpqw3Ufk1V7MuWDNafk/S9OSzP2wz/C6yXNLhsJqxZYrQgyJiFNGAotuFqA8Pd5deEinGDH&#10;LDMe2uV7X+32C8nsm/AcHov2dpQd//XCLEuQKM5NXe+E/GxLsvx40xl5Ykum/HRbqjwKmP0XL+6S&#10;D08WyQyu15eAV2bZ5rm77AH6jYqeXOPNpbDPua+ESY/4l4b74X97eZ/8zy/tkX/2+jH5x68dlT99&#10;eY985/NEeWpbprwVlSu7c2olqqRNdmaj7kflya92ZshDq04BZE/Idz6Ll3tXJcrfAlLv/NGHANfP&#10;5bs//UR+/MZO+fWnx+VvHn1f7vnpSrnnmTXyPXpkn1gh9wBY7ya4/mKN3Ivp7z29Wu58aqVU13Xh&#10;Hr4i05cA1ThGPZeatRrncfqSwuvg8FnJa+iX7elNsi+7BeDaLacBhXG4J04rkFKARSynFF59iuM2&#10;pZ0SXdiu4fn5zQOyOalWdqY3yw7o8/hq+fhUrXwQXSZFbUOyK6dVHtyYDWCukU9PVsnKuGr5+b5i&#10;eexAofzqVIv850058lfb8+S30Y2yLR3gm9YkWzPaALAMH+6UPXmdmlWYXlomKuILLHpIc9kvt3lM&#10;kgCkJwDgGjKMdrUTzzUOXZYEOE1Fe1jaPiFNeGacKutRcGX/Vg6xk4R9qLcVbWdabT/AFQCM+VRG&#10;vbSwm4INE6b3FW0N2pdaD1r98GrAlcDKhEweuKLNbe4/58CrTwDUheDVeFoBqsM2S/B8WVhdDF4t&#10;uFr1ANoGCIB+r6sPJgmhruwyP6wuJPuZ5Uq9vM5xLVVBsLqYONYs4VW7J6kdcS4kP6Bej/y2B6U5&#10;OQIUAa9NMNxcueu+SQXB7s0UoTZouZUfgJciF5KvpSAgWliErCBQu3EFwaVfQZ9bmq4fDq+loHNK&#10;BV2Xa8l/7f0AuJgiXpxcp/zfH6RGwJ5VQ9coSorzdhq/YxlyP3cz1NQzdt1qDFDQdrdaQcfRgHNM&#10;zyvHOWN/Pz9cfp2ywKqQioe2EeZhpFARYcaeXIgNwWwo/CdS7sPDel+Zyp7Zwg28MtOwkZ2PlAuy&#10;I0YAXe0r68CrqyCIpZYCsK5ceFWAdcCVocT+cGICLBM4EYJ5bAzFngVQ9Y/BQOqbUMhi1lx6Xl3w&#10;YggxuMes/+orGB+zklHVqeFzp2HwpVV2SkbNoCTD4GMGZCZt2klwhfbAuFyd3CavnKiVV2MArl5/&#10;1zcAsm+dIrg2eTIQSy/tO3GNgNcm+TAeAJtQI++frJfc9nGpwjGm1ozDKB2WrMYhQCxAtnZUUmuH&#10;5UzVoKTX4Dw2jwoTTDEjciYMzUwcTxoMVFVFpxoiqXW9miE5Kq8dMD+o4YQMfeb4sccLOuVEYQcM&#10;7y45DqO6tmdcChr61KsSk98qH25NleySdjWUL3N4FAXVr2SWYdYK+QSiMLxe8YCWY1ZewnqKwEtQ&#10;JLgSGiK9rwZcrfzA6QKsfq+z3gLqjUhhDMdhoZqy+1+Klrq93ffN1CXsl17YXRk18si6eHlye7I8&#10;uS1DHt+eKf/uo6Py957bJa9FFWld5rA1NwteuR/CoAIsri9dnOMXr8pfv71f/v5vtss/evWg/E/P&#10;H5T/8dk98k9e2iff/uy0PAg4/cGa0/LtT2LlwXWp8uD6FPmrD6Pkrz84LvetPoXjTpI3owpld2GT&#10;HMypkY93JMgb62Pk8Rc2ynce/UB+8vpeuesXawG0H6uX9e5n1sr3nvhU7gTIElrvgu4G0BJq6YH9&#10;9pOfydOvbpPRyVlNLDY7F3mt2C94ZnpGX7BsT6+ROLQTiWUdElsEEC1uV4ANAlXqNF/4eKVOl3bh&#10;cx1SiLauAnbt9uQG2ZnRLLuymmRbWousOl0ln8XWyEeA10YAXVnHpDy5M0vej62WFadroTpZFVcl&#10;n6A9+PmBUnl4f6X8xaZseTe2Vj5Fm8DMxZ8l1MtHBGDsZ1V8jbQB5vhX3j6s2YyjSzrlGI77BI6L&#10;mYaZ3ZfD3LBvau/4jJwBoKbUDaHtGJKWoRmpwXGeruyVBLQXSWg3kwCrKRTaTHpdUzGdhvaEfe0z&#10;GoakmHlgNDz4rFSx7DmPksmZmJDJJGayqvN7W/GbKYJrs9Mf0g+vhNRgcI30tC4kP7y6wGqn7XwP&#10;xFDqPsLbOQLp/H6ry4HT5eh6QNYNVQ6C1eUoCF45vizzchBW2W3JdF2KhNilKgheF5NrkzAS7A6G&#10;RkUq2JhbjiINWaNIw5ZwPB+WrVxw9c9fa3nYwI+cd5ddS+5nrldBYPSHoCAIXEhBn/8mFXQdghQE&#10;jQsp6PPLVVAdW1z8zNIUBKOUew8uR/57+e8UFq8NIa5vDA80PAT7Rs2A3SyvV70jF1RBgLpURQAs&#10;HiR+MdQ4DLieN5ZyIRZaDGCpFhgVVYRVDR228DoeIbOc05EA64KsyUhsgHVJXljAqgrTSwHYCHBt&#10;MPBq+8K60OoqC8ZYTl2fDhXR3DcpM5eu6JBHHfjdhC1mz9WwYUwbcIWB70EZ+8JegeGL1XJ29qoc&#10;zGqV6NJeACQgEkafyWg8KGcqB2VvTrvsyu6QXTldsjm9Q0OAXzvJpEyN8jbAlHonvkneim+UNxki&#10;fLpB178cXSsvHK+Q3x2qkGf2l8kT+wrlpzvy5NEtWZIKKM2uNhlQj+QCLnM75WhBhxzPh6Ga3wXg&#10;7JRkGKU8hrQaHhOBlvMwOiu7YUhOSHH3hBzJaZEoQGp0cYfszGzEdDuMUNT74QsA2mY5UYDfVdQD&#10;tctJGOEnsP/cph6pbhuWho4Ruqdlbm5Oz4fxvFLO+fLgleL54jJmUOU2s/TSAnIIpn74oiywUuFp&#10;AobxkFEEWC6juC8LgyztZ69H3BdL/zHd6H6/TnHcYsa4M2Pq87uz5cnNSfKznRnyS0x/f2OK/PN3&#10;j8g/emm/HC5pV9hhSLyF0OsVLgnuCZS4vpmVXZLbMiT/+a298o9/uVP+5KWD8uNdmTKGc+j+DZ6f&#10;lu9+cEy+veKUPLQ+Se5elWDGdv3ijNy3Nt6M77o2Ue5bFS/feuxT+e4P3pa/euxj+esnV8ivPtwj&#10;m2MLZPOJAtkaUyhvbY6TJ97cIX/zow/kb3/ysdz51GcKrHf9fK3c/bP1mF4n33v6c7nzV5tlU0KF&#10;9s+eYX9XHJPWHYZfaxbii5oNubBrXJ47liPV/VNyCvfCaYYNB3hZLazOU2GH5ADwGC68I7VRdmU0&#10;yZ7MFtmN9mLDmQb59FSVfAroXBlbId2AJ75weAfg+sKxUlkHIP38VD0gFdvF18m6hBr5zaFy+eXB&#10;ElmV0KRg+2lcnXwS1yArUH4QUyWFaIP5d+7il7IppUmSGkY0bHhfXofsz+9Qb2tceZ8cyOuSCkDj&#10;yYoe9dzu0D6zjRr+ewKw+0VKrWzLbJYd2c2yJ69NDhahXeHQOdg+rrJHEgGxydh3JtqhcpwjRm+o&#10;p1XDhE2ocK3Caxhc6XHVrMI+eDXeViZnMuDqwqtNyuQCq8470LoQvPr7t/qh1SoCXCcvqgy8zsiI&#10;gut8qAwCz1shftdSgJYAO47tqDFMW3G5VaiPrgeqSxfOxTjOHc6xVSeuwWIiqLrTN0sB8PrNyMCs&#10;lQVZ//LF1agC1AbIDVO0st8zHx5uXH5wsfPXC0ghSMN0EEjeatV3BE8vVS5k+uX+Rvc332oFXS+/&#10;3G1C2y6ioO0XUgMadx23qptjVxlpfQ3Y1ojr/OsDjjF0L9yYggDudlVQm7KYgvaxFLX0TQBYzXir&#10;CrCYNiC7HAVALEWPLoVtegi1LJejEYYzOyIUe2BsvbR2Wz50CKwRABvghdVlEOG1FSVDT63Hdany&#10;w6uVBVgOpUNItRAbAlkYQy7ERmYoXgxiucwo1CcWYKoirBJUscwqG8soZiFm2ByzUU9euCRnoYHR&#10;KQVWkzXX9N80SZsANc40DV9C25c6/5WUYD/pVQypG1bPZUrVsCRUDcrO7HZZldQiKxIa5QMYpI/v&#10;KZQHtudBuXL/1my5d2uO3Ls5Wx7Yki0PbsuVh7blyYNbsX5bPlQgD23Plx9i20e258gPduTLwygf&#10;BsDmtExIauWAHMptBbS2STQM1GgYqARYzsfD2GT2YSanMvA6pF7XgqYBzeSpnyG40rta1C0xAFQm&#10;e9kNo3VPZpMcL+6R4zBco4u6sK5bQ4fPlMNQL2hRY4Z/ly8DGtVrZ6GU5wggg/N3xYNVA688bzyX&#10;Zh3Po5YMLSX0ELY8r6sFRfsZymxHD6zZl4VIllxvPLUEWEJu2KvpwtxSZPfHaQurQfJ/7vYUvYg4&#10;VlwjesdjitvlJxvPGIDdmSm/2Z0nP9ySLv/81YOyM69Rr6e+gFAQNdfFhAGbPrEcqoX9Q21osNnO&#10;iODLv/5zM/JFYp18fKRQGlBHvr0iWv7hL7fJ//LGEflXrx2SO1cnywNr4uWFfZnSNWESo30aWyjv&#10;H82VQ4UtElvdJRtTK+W1Y3ny063pcs/KePnOiji5a02yfPtXG+Vvfvi23PWzz+WupwCkj38qz7x/&#10;TB74zXr5zo8/kjuf/Fz+5vGPAbgfyo9f3iSvbTwla6PyZVdSuXy4O0l+/s5eufeXa+Qvf/ShfP+9&#10;o7IuuUGah8/JLJOGsQ/17KxcYP1DGzAzM4vzd0lm8bN+sjNVtua2SFn7MACWntf54BrHkvOlvRIP&#10;+Dtd0qNhxVm1AxqGuyu9QXZlNcs+gOteaGdGi6yJqwGA1sinp2vV85qDto9/uI2krHdS1sVXy4qT&#10;1bIqrlZWxtfISsAqRZD9LL4en22UFZj+CJ//Ga5lXpsJ3+dfEeyYpw9WyPG6cUmt75ODaBticWzZ&#10;aE9jyrp1bNbzuGZnqrplU3qTbM5qkQP4bfX952QP2pAN6Y2yBcu2ZrfKtpw22Z7bLtu17JAdeZ2e&#10;OvQzDCk2YcQcjoxtK9pYvlBsHpTC1iEpaRuR8o4x7Qtb03suBLQcT5tjZ7PPrWYVHjT9VlmGdV7a&#10;AUDtQ6YMQSyeZQvDK6eZpMnCqgFUA7CArwk8G1H3DLgagO0BrNLj2svSg9d+jsV+juAY6XG1CoLN&#10;Wyn3u638AOsqBLGAz3lytnPlAq6V9byakRNYQjqP8+jJBdulwK1fQaAapDtsSJhfNNJuplzDMWjZ&#10;zZA1MN1po7BXdzmaBwWOlrINtRgELVf+fdl5SqH2NpEL5lbusbpyf9/XpRBs2uNw1i1Vbj2JrAsW&#10;MBeS2cZ8htM8B6yj3Oe15Nbp5ct/v/wxyW1rFlPQZ5ejlj4z7mf/LVYfHgpUCGgdhWD1OhUKNwbY&#10;qlcWxoALsQqyPog1Oi/1PZNSASCt6BiXShghQbC6mFyAtR5YA7HBY8FSfoC1EEtwvRbM5sEIVDUM&#10;GS8slqkAsJT1vGYznLZuQIrx+TIYWYMwcMZhJJyHAUuwolfVynpfreeVUhCDQT8LI5BD6sxiPqmi&#10;SzYn18r2DNOnbTcMVYb1PXekQp4/ViEvRVXKT/cWyt1bcuU+QOoDW3MBsQXyIGD2QQDqQyh/AP0Q&#10;kMrSivMPQ494ehif/cm2LMnvmJDk8m45lkOA7ZQoqhDwWtAB4OwCrA5rGHNGNcC6GmVVr3SOXpTk&#10;qh45lt+uYGrUISeKIZScZlbSfVmtchhGawyM8BguL2iVtJoeqew9L5Wtg2okX2bfVE2uRNg0HlUT&#10;DuyeI0KnAULTl5UAyNBgkwzJ9bASDF2ADUOpgSSzvfHEWpC025n9menrhUwLrvbz15L/87eTLl7C&#10;eZ3F+bo0h/lLOpzRyPQlefdInjy5LVV+vTtVfrkrV55CPfr4ZLFGHjDLLiHV1msDsfidPC+AWCsL&#10;s6RiAm8K6tP7hwvl5YNFsiGxRs7isz/aliJ//+fb5M/eOSbf35AiT2/LlJ9sTpbHNyXLYyi/vyFV&#10;HvwsQe765JQ8vClVfrgpRb7zYax855MTcs9np+X7a+PlN/syZGVShWyJL5F1B9Jlw+FMeWHlEXno&#10;d6vl4Ze3yY/f3i9/+QMA7VOfyX3PfC53Pr1GvgeoZajw9wCqd/1ynXzvmbXytwDbbz2xSh56fou8&#10;sztNTpd3AHgmUd8bpbRlQD2esxfxuwGw56cvah28fJF1WeSR/RnyX9YlSjXAK6m8U/u3EljneVwB&#10;rPHeMiZo4pBczYMX5EBmgyZmord1LwB2L4CQ7QM9qZ+dZniwKT+KLpd92e0yhXP3Fc45/xiW+9HJ&#10;ClkZB3AFxBJaP40zIriuiK+VT+KaZDXWM7mOyUksktM6Jj/dVywnqgakuntUqvAMo5c0q35IKrvG&#10;9UXTuek5OVnWo6C6E/d5HKbLAc0bcWyE2S3ZgFe0K4TWHVhP7QKw7qHyu2Q32phogHCGtqN92PdA&#10;SMzEThhXNaFNbkI7DRWi3c9vHpW8llEpaBnB/IgU4blQzO4lbcOAXA61MyaVsJeq6b0l6PadlUZA&#10;bhPgpRXPrjY8w7SPK9QxajyrLCkFJzxDI+AV67vHAKkqPEsBrCrAqvW+9kIME6Z6PXgdQOmCq19B&#10;gPlNKQhsrSc2yCO7HPG39oxPqbrHALBWhFjaFo78EHu9csHWXX4HY4eXqiDIXUz6tj5guTUkg9YF&#10;yTU+gxRkZC5XQcb+9Yv7CwKbv9PXKf+5d6/H0sXPWbnLgq77zVNQHb1dFHQPLlet/fPFsUTD4rxR&#10;0wDE8psU2r8mPfZx7e86gAehVRB83iwZz6zrtbXyvLZ4aF9v6PG8PrGE2ACQVQ/s4FnpwLrG/nOh&#10;cZQ5vjIh1q8gaLXye1/DILtwX1jKgqsdM3aeF5bGEI0iB2LN+IrheY5Nyn6fzKRLTyv7oaZW9sII&#10;7ZbEkk45WcjkK+2SXNYpTCLGTMMXAEMKrDD26V1lvzjXY+iHV2Psm/5+HOs0GwbntpR6GKxNsoeG&#10;YGqrvHQc8BpVLi9FV8uvD5fJfVtz5J5t9Lx68LojTx6iPFD16+GdBSFwVWGeXtgndmZKQedZHVv2&#10;aF6bRMGgtPAaDThNquhX72uGhgv3aHhfSfu4bnsC20XCK+cJvR2aIdUs7zTzXI/pE4VtcjSnWb3Z&#10;NPj5201mYEIjvZaEnfA54vlTqPUAldDKeWbGtYC6mAiI3J8fFA3Ichm/m8sMFHPf7vfZfbifXUgE&#10;V25rP7McBe3vm9YlehRxXoy+lGmCP6b5l1nfJT/dmgJ4zZZntmfKG8fyAbZ8AYG6z0ROOBf2hQHB&#10;lf2UjeeVofSo67j2HNtzJaDrjSMl8sGJSnn7SKkczGqU8UtfyWNbkuXfvLBbMx0/vSNLntyeIY9v&#10;TZMnN6XJj7akAWLT5LH1SfK9FaflMYAtk0nduSpWPa2PbgTUbjwj38f6H2xMkftXnJC/evgD+c4T&#10;K+RbT61S7+pdP18hL21IlLfWx8pKQO3aE/myPjpPnv/kkNzzy/WA1g1y96+oddB6T2t1+ZPrEmRb&#10;dpscRF3+zprT8vjGJEkAzDLEmqHWlwD8V3CuSOY7C5vlf3ojSv5iXZpsTK7BM2Fa74cIaFX1yGmA&#10;XFxpp3peU9HOtKB9PYDzsQvQSnB1tSeryYCsTrfJHgDibhzTxvRW+en+fKkYnBI0L3qPncb+PjxB&#10;gAW8AlItvH4a1wA1yopTNVLZf1bB9TIu70W0UWTYo4DsEoDquZlZ7ceagDauontKytGOsy8nM+gf&#10;AIiuSm2WrfjunEa0j2hj16c1AFxbDbjmGWildmJbwuu+/E7ZV9Al+9F+cAgdF1hZhqDVU24z2mG0&#10;0/nNaLcZcWPbdAArvbIUp4vxbCnGsVE87lIAbFnXJI53Qo+5ogtCWd5JwOVziOPK0qM7LlX4fQxX&#10;ruPQOwxHBuw2M/wY8NOG5x49stbL2j05o15/A64XtewDqPafnVFvK+GV4/sOnSMYzs0DxRvSBQAh&#10;Ne2V7ryjcepCwOeXoIXgdSEFASul61EydNjC60KKgNqFpLBrRdh14dcs77JygNXVHe0wypYqGjDa&#10;eda/DhXEqg2GpzsfXm7Wqbw+VARTO+2Crju9HAUZyderIKM9SEHgYWSBJ2jdYrKfW+izXP6HDcNh&#10;CFxI7jmggs6D1bXWL6yg6xmpmx8dcPMV/h0trgBZ8xVc15d7DzVju2YA3UJq6sc18RS0XoV2I6TQ&#10;cvYpDYLayLIVnwnSvJdtlLd94Lrlyvv+Pjzoh/BgG8SD7mbJheHlALEBWeOldaFWw5CvAbWhhwW2&#10;US+snSbI+gC2EwZA58B5nIfzoXFBawCqNTAYqmE4VNFwwDL2k3JBtqpjAsLyNhgboX6yFCCX860Q&#10;SgO1RmUtHLyfJcAWxk0ZVNqCkvMEXdWo9k8taBpWj2pGXb8aiclVvXKmvFfD9gij0flMQNQix3Ob&#10;FbTCapWjuewj2iaHPR3AskO5LWogMqlKP68FzjH/CK2UBVUmIbJwZJYZDxTsXS/hDae/Ut9HccuQ&#10;bEmul12AVw6L8T4MzOePlMmLxyvl+ePV8vCOXLkLAHvftgK5f0eBhhE/uI3wmg8oLYgA1x/uJLw6&#10;4Ao9uitfHttVII9i+6d2ZkgRrk9SWY9Ewcg8XtgNGS8sh+qg5zUN8FoAqGboHQGUHlbCagy2i/EA&#10;laB6orjbeFrV20qFh/sgvB4vaMP5bZE6tDdzgJwvv5pTL87lOY7xCjDFedIhhXB+bGImTs/MXAIU&#10;moRMhL2lAuwFGHCzF7E94IswFgIqwBn3YUOEDbCZUr9bPbGEZbOfawGmBdcbVdC+v0kxgzZFaNVz&#10;BU3jvDPMdxrLV58qlqe2pcnPAJa8l/jHFww8h1dZzwGiX2Kaf9PYXw7gY3VcubxzrEQ+PFklH8dU&#10;yCcxlfLWsTLNqjtw/rI8fyBX7v0sTp7ZRXDNkB9vTJf7Vp2W+1edkh8CHB/fli4/2pwk93waLY9s&#10;TpXHMH//6ji5G9v8CPOPbjgjPwTQPrwhVb7/+Wn5bxy79SefyL2/3SB3AUK/88zn8uzqWPnxa7vk&#10;u098Kvf8eoP87c9Wy68/OSqfH86Sb2P6nt9ukrt/u1Huwmfu/o3Rd365Vh77JEpePVYk8VU98ou9&#10;2fL4rhx57kiR/GL9KdkdkytXCer4nezLndkxIv/245Pygz250n9uGpABuEH7UNc5KUnVPRJb3Can&#10;cf8wVDgO7U9COQG2B+exXz2E+9HmKKgCBI3a1Ou6F+C6K7sdbUOL3ldF7SMSXdgqWwCue3LaZUtq&#10;nQ6Vg8uj3Rb6pq7IntwO2ZrRKZ8lNKv3dWV8k3ya0CTvn6xRTybJm9eM3Rn4l4l2cn1aI57H56UJ&#10;9/xx3PN5zSOSWjeskMC/AvyOV07Wyeun62VLZovUD16QGPwOhhFvo3c4BK1WHbKnoAPH1i370MYc&#10;wW9Pq+V41/0heGWfWnpacwCrCqxWqDcUPa/0tBahLS/GM6AEzwWr0g6jMjxTKrrwTIEIrhWUznM5&#10;vbJ4xmC6EtOEVg7HE1LvpEozHKO0GY7Vg9trhucxY8ue1QRZHJ6HocscW7YVz0BmXW/Hs57e3P6z&#10;s6bPKwB29IIHsT6gZKROkNxtXI1fABACTCfQHlpNUtOuZmWS2/G7/OI+sH4M640AmtQUhGON+D6C&#10;qTvviMc44VMk1M5AOE5ME157x2FnOOJ8WFMR80Fwu6gAtkactgqAX+gO9mm6YfGtvCvAp5UFXLsu&#10;Anoj1vm3mdDShdsguYa3VWh9wDo1wN3pW6RIwDByocmFqFsrPxh+U7p1v9l/nr8JBdWBm6Xrqatu&#10;nTef98+72y6kyM8sds/Zz7RRet8GCNsZ+bZxPkdIjFh3g/JnrLMK2nZpmgD4TS0In/7l1ys/yNpy&#10;MYW8sVC/JpXyQBbrlhJ2HE76NBWSzVxsIJZt/Xmpw71MUK2G9E03VM2S864UXhlebFTFvk6AXIYb&#10;8605M1yWY7n1yPINfEHTiMIo+4elV/dLMozABBjCcaVMjtIusQBLgpZKPYCQQhfLdokuaEfJaYa2&#10;mnmrqPw2OZ7X6onTRkcBrEegw9CB7CZAXLukwqAlzDP8jgTqwqsa87DhWRKa2A/WwKuBKdMXUDyQ&#10;vapek5JWD2CzWmRtUr08f6xKXjpWKS9HV2nm0Hu3Ziu83gcAJbg+uI1lvunjusOGCtPjavTozgL5&#10;0a5C+RHKn1BYRj28q0SeBAzTc3Gmok+OwdA9QQ9sQRdgsx3nsx/ntVfaUC84zm1UPs4XIPVEUbdE&#10;K6wagCWcRuEcHochfbQA8A+DN7GyR8fCpWHISIQG3MuFzf1S1tIvbYMAWHpZ8fsvEJQITISlK5e1&#10;76sNIbbnj/BqodR4TRkiHAmrfmk/WBhtBNhLDIPFd4QBlhBsQoldcDSJnAiwXM91i3tgbxa4Bino&#10;+74JucfE5ETT9Moy/hd/FV2j8ttdqfKzHemyKbFaGphNdGJaRmZmpa53TLalVKtn9b0Y9tEsk09O&#10;1cqK2Hr5BPD6wYkqeT+6EgA2rv0Jn96UII98kSzP7M2Rp3fnyC92ZsuDa+Pl0U3p8vjWLLnr01is&#10;T5H7V8bJj7dg2bYMeXBNvNwHeH0M049sTpOHsfwRbPvDL87I3z6xUr77kxVy78s75YF3j8l9bx6U&#10;X2D5b6Hv0pv67Db53i83ykPPb5ZdcSVy73Mb5XvPbpB7nt0sdz27Ue7+3Sa553eb5U4A7kNv7Zdn&#10;D+RLdGmXrEuvk+/ju146XiYvHcyR1Qll8hfPrJT/33ObZUVWo2wu65J/tTpZ/t7HCfL0iWLhmbqE&#10;ejI9dxnt4ZScAbBmNvZJJZ+leDY04vlShjatqHEAMHRW9mU2y3b2bwWk7svpgNplbw49rO2yG/fn&#10;/pwW2Z7RKmeqeuUy+9Zj/+x2kA+425neIgezW2QY9R6r9Hs3YF8fJzXK6jP1siqxXUOGt6fVS+vI&#10;eZPZG+KLI47dO/PlVWzfKierh6RxeFKN/hi0qQdw37fiWZDRNCzRJR1yqKxXXjtdJ2/G1Uk0oLtu&#10;6LzswG/fivaKocKEVRMq3K6hwnsB1PS4HiC8on05iX1mNw5LFuA1m4nxGuhpNfBKb6sCK8CVwGpl&#10;wHXYeF0B7SUcbs2DVguuLrwaYDXThFar0DPIAVcXVK2Y3djKjCsbznZsvLOAe6+k6C1vQv1nsij2&#10;f7WhxCrcE676VRxOZ1qGzs0YAfiGp4znMwIWAb8T0DnA6dkbkcJvWATX8Lyd9oBWtTDABikMs7Mh&#10;MeOwC67XLdorAepFu7EU9UB3hELFFpIaLJHSZbgpdZ6lC7JLEj9zDYW+IywLuhZ6lyIaxe14yIZl&#10;oLYtwMC/llyD/0YVBEDXoyCAc8HudpV7vF+3gq7HN6Wgenbr5AEm74s/IAXB5zepbgDeUARsElpv&#10;hoLh9VoKAtkgGe8sHj4EWigIYK0syNr+scxOrNmLB/CA59tsGgiqcZNVkkZD5wTgFIYFgJTjwRbD&#10;QCloYn9TkwyJYbpp1VBVnyRX9Oj4oVQipuOp8l4VM2CehjHFflfaZ4wq65aTMDQ53IQuK+nSgf9j&#10;OPao9s8ktLYbiKVgUFF+gFXBcAtDbKscyweg5QFgc5rlIAw1LosHMNf1TOjD+vIV9nWNhFd6X9UD&#10;i2mGwxJ6LEjR48o+gkxgRCYgONHwLIahtjWFyVpa5R0AwAsA2FejKrT8wbZcuRfQeh8g9fsuvEI/&#10;tP1cAakEWOrRnYXymAJskTy6u0R+vDtffrS7QB7flQegzZMnd+VKISAipaIfvw9wCsA/Xtil47Qy&#10;xK66exJgi9+P86FQj2mGA6cCbJm0qrYX7ROuf23fWcmFEX4G4EqoPQbj9ThfDBR1qReWsMsXCYdw&#10;TpOrumWO5+kKAFP7Vnp9WQmPHrwy3Jqwz+VhML2EeQNVbh/XQE1bgDXeVAutBmAJs9y32ZcJFyak&#10;Ge+hAViznYU3F+qW28f1Zsj9/luloO8N6zLO5SUFWI5tqomXropsTauWp7any//xyUn5Z++elP/l&#10;zeNyoKRPjqEevRdTIZ8CWj+NrZMPT1aq13VbUoOkVnXBqL4oHG4HlwcQWKHD8fx6T4b8GvXxmR1Z&#10;8otdGfKzneny1K4c+cnWbLl7daLcsyZJHvwiVe5bkygPrT0jT+7I1j7cP9qaCYjNlkfWJQFcP5fv&#10;EFxf2y0PvBcl9719RH688qQ8i31+9+Xdcu87R+S+94/L3W/sl62Az5+uOil3vrhL7n5+m3z32S3y&#10;3d8DYH+/Ve76HQT4fXZvnqxPrZFTNf2A4wx5/nip/H5frnz7hW3yrd9tke+/c1R+H1Um/+f6FPmT&#10;1enyp+vS5Z+sTZd/83mi5AC0+Mc+wUPnL0lR27DEos1KruiTeAAoh8Tiy68m2LAEwwy0f9WwO2r6&#10;xiUPMHeqvAvwyr6uLep13Q0o3JPbrLB4GvtQby/2zb862Kvrkhv1Pp1GXebfhtw2eWRfqaxKagbA&#10;1gmH0anqpQcV99Zlvizii7WraK9wfFNXZH16swIaQ8Ab8TzdBCDNbhyShuFp2ZxSLwk1A/juNnnu&#10;RK18BBAu7RyTLEDtFxlN6nHdBeBWrytgW8EV2q+hwt1yCG3KIbQHTNSUB1jNbewP5xlgVw20HYRW&#10;hghHQquVhdfRCHgt65yUcoYJh6B11JMJGfbDqwuu7jiyLrgyuzEVBK8WYClCa+vwBU8mAVQQvPbb&#10;0tHAJJ7dC2jw7MWQOGbsIJYxAZLVMMNyIfYrtcA7PjVnYBewql5YljMAV89LGwi1EL21gZq6iBJi&#10;6WkCyyewb7+YtND1xlLDk3yRHlY/IJIy0/MVBKiLimC7RN1hjZMbVeitvU92WAZ3WTeNINzYVp0e&#10;pHI7F1ZvtYJgd0HB+HfDoBWC+2BcL6BgeDAKAhcXaG6VIgBOhWOgkWLVg2WOuM5VRFgq5dvnteQ/&#10;nttF7nX4OhSKDEC98isIMM28/Yz93ML7WFDcDxRYvwMUuA/eN5C7zA93S1HQ5xe8R3Gv+V+A6bKA&#10;7ReU7/MhBW17DTFxwCAeZiHY5IMJD7JA4YHm1wCW+2XWeftbhiIgFvsIPVi9aX2gRkAuHzZo/L0w&#10;Y2Y09qsbYMs+Jezjyv6u9IY34f6vh6FQC6Arg5GRzWySmrW2H1Dab6C0egDiskGUHB6GmW25jtNm&#10;PhXbqDDP0MQUwBITBiUBjs5U9koiVdEjCVB8ebcnA7IKs4DY0wBeKhYge5J9VSGCLEUAC8Gso+jC&#10;tpCiCiDAFqHN6lhuixyFUXgERuXhnBYdv5H9aBkmdQEQRn/IVZs9l+DqAexlLONyzhOcLEgZmXmT&#10;jRWQC4DNb+iTHWkNMDob1fP6anSVvBFdI08fKNFMww8CTB8EqJqyQL6/PRw2/AimHwG0PrKzWEt6&#10;X3+8C0L5OOafwPQTuwuxrEihlp7Y7NZxyajuxu/CbwN4xuLc9KHe0OCrw3VtxfWt7BzV8WETcH6j&#10;cW6O49xEE/4Bq6FwYUrDh1ka72yMemq75SQM66TSdmkYmJJThc0agqpeTmZoheYAjRb6rXju2EeV&#10;4EqAIkjxXPnhykKrO0/A5TiwnLb9We0557w572Z5WNw/S+Pp1eNTj6MByFvpcV2OIo95eQra3/LF&#10;c228sDTcXziUI//6gxPyD9+Kkn/w0kFZn90oJ0s7ZHtSnQ5BNXjWjI/K8IQvCU+EYQ+yoopb5WlA&#10;6C/35MsvAIu/pHbnoiyQhzcmy0Prz8hTmP/ZzmyFWULr47uy5TEA6U+2A2535skPV8XJt368Qr77&#10;5Cq5762D8sAH0YDUo3LPe8fk9UMF8uymZPn+x9Fyz7vH5Duv7pX1caXy6l4A7VtH5P4Pj8s9HGbn&#10;o2h58MNjcvc7x+TO1/fK87tzFMAT6wZxLPnya+znBejzuHJ5bssZ+dYL2+W5IwXy9olyeT2mTu7Z&#10;UyD/27oz8mdfZMozR0rlOO6hkv5xuXtftvzpp6ckuXNc8htHJKGqX+IrmV13UFpw7g6iTdmVC9hD&#10;u0LtAgDu0P6srRKNeykD548gVodnSiGAOL6iUw7h/nvueIWcRNvIs/ol+62CY+vxfWsBmm8BLh8+&#10;UiX/fluRfJDYJMNYmY12ahQQon3zUa8Z6XDxqskqnd/GDOctMoy6zj687QCy47inawbO4ziaJbFh&#10;SNKaRmVDdpusSG6S3QDTtrFpzTq+M7dTh8bZBTGb8C60C8w+zH6uB9Tr2iOHC3s0ciOrYVhDgxVe&#10;AeuE1oXAVfu0erLQSpUBWssBzuzHWh7hcaWndRIllxFcJ0OqcoB1HrTCtqvri/S4LgSs1ttqPa5h&#10;gAXf8Lmpz1P2h53RaX2uYvpacoGVYv/ixeRuM+ibDwn3nN2fHcLGJo5ilmCGCGtIskIpoBPt5aQn&#10;gi09vpFeXy4P0mUALD7nifA6RO/yOGH1RhW2S1y54Hst3RFkvGh4mTdt38S709ejIOBdTC7sWgC2&#10;mmdMhpY7Rqkr3/ZLld+YDxRugLA4b2Qh1q5ToOUyfCYEHh7MXLewvyAY+0NS4O+6xQqHr3oKgWBY&#10;oW0XWbfYNoH75bKI5ZyO1ELe0Yg6h7oZuNyR+9mgbYPq+6LC8QYutwq671zhoRG4/KaJQ70YhbPj&#10;GtAkhIVSrHOcUy5DyflOhsR6MtsZtWOd3Ufos57Y1jD7oD5AbOkp6AF2I1oIWJkNN7wsAHzHzXYD&#10;aMvZR5dtsGlLTbvGlxjsB93sRULoOL9dI5p9m5Dqqg5GQy0MCqoGquwYheHar9l5M+sHJaN2IKRM&#10;zTZplinYeqWFVzvGKAe2twCrEEtvbGVYFmQjIbYbANvlyCRIsV5YSqcBtdYjGwSyCrOOVzYMr61y&#10;LK9VPbD04iYzCynO18T5GZjlps+ZhuS5EAaLkfCqQ+d4ABUkhg/PEp6uinoxN6c3ydsnq+WV45Xy&#10;RlS1PH+8Sn7A4XK258kDgFE/vDK78A+3owSgKrhi/rGd+Ro2/KMdAFps99DWPHkURv9v9+XLh6eq&#10;ZE9Rq5yu6pBO1Icm3BcpFd167RKq+7T/LSH+RCGHxelRODVgSo9qsNz1DN8OrcM5Z3biMzhf7O93&#10;srBVZnE+ZvC7Z+h5nTWeVds/eD7AhuHUQKUfqAy0utMuwPL8EloNuIan6TEn1Jl5Lg9/PwHLelot&#10;uLogSNnv++9OF/H7Z9g3lsnKjAfQ/fsKy776kpEHVzU09SqutZ5Lfg7Xj6Gq/NjLUYXyb1ackJ/v&#10;yZXfAQB/uRegCnB9YF28PEEv7N5C+Rng9ek9OfJTwOvjgMonduXKj1GHH8dnvg9Q/avHPpFvP7NW&#10;Hnz3MAA0SuH1gQ9i5AcfAljf2i/fe/uoPPh+lPxodZzsw327C6D2IGD2rg+i5F6A6wMfx8h9n8RB&#10;J+TeD47J+zGlsiWtWUoASTsz6uT1qBL5CBD49PoEeXJFlHz7hZ3yHCD7g5M18mZMpbwaC4A9WSFv&#10;x1TLm7GcL5a3sPy5Y7Xy7zZmyP+4OkUeji6UuoFpSS7rk/zmMQUfDlm1P5+A1ykH0b4cAPTtz+9W&#10;7cvrlH2EWgDhnrwu2UPvZlabbMsBvAIs0xr6JAEAPAhY4IlkH/orON8oZGV6u/z7LUXyH7aXyAvR&#10;lZKCdngQkFGD+5oJ4i5exX2CewCXRcZnrsgRtImd4xdxXAPSB+hhIqPs1mHJbBuT/fj+o7h/9+L7&#10;jxT3yob0VkkFzNYC4HZmNUlSNTOUo91m217XL2lo15PQfscB0pmZmCHXR9mdANvkNAFeFVpNeLAV&#10;wVUTM4U8rezfGgZXelltSWANglcLqoRX4231wLVrch64ElAjANZbpmPKenLh1Q+skeBq4LWHUOXB&#10;az+e90HPacq1A/yaB6Cehs9fipBZfi3I5XpI9x0G2YW/x673jtE7Xrue3l4dHsd6ewGqlAKrV7rw&#10;yq40Ny7HVlHZF/iRslDrTlvdEUS0EdksI2Tf2PsVtC0AeCS8H5s8ZCH5YZdaDGhdWXjt8qmTxiuM&#10;brueCjS8b4FcULiWCDQh8HXXedDrlwvE1ys/gCmEBWxHBW1LBW27JPGzViGQc8TftgzZ8xE+L0YR&#10;5/IWarnX219XbkiBIHfzxWQ9dtpkn7XCchWmeX/pfcZ7khDobmfvQbMuQryHb5JMm4D7H+oeYdir&#10;Ky6zMsv8Geys/NuFZdYPoMEdxoODGp1cukYg+zkO+B0WHiQEYexXSz4MMT2AdXzQMPOhPkDH0TaO&#10;4fjQPrptH+sVX1DYlx+RMvcZS83k7HuBZCMj3ARpjQq0ZkipMMgSbkcBsxOa2TcLhpPNLkllwsBR&#10;wdjJrgXEAlIzYdhYcbgIC7kWZNPUS0uPLT20DLfrDXtjq7pVZyq7JRHgmljeIwkA1nBpFM8MnwAo&#10;gquFV+uVdSHWVVC/2CivD6yCLCA2saxDKtqHZeTcjCa3YeyvAdUwgNHz+uVXnIaxD8PdBVZXxvtK&#10;L62oR35PZrN8fqZBXtAhcyrk9ePV8vP9ZXL35hy5f6vp+0o9sJX9XvMUYjl936Zc+cGWbPnFvkL5&#10;JLFGDuC3RAH2D5Z1ykYY76+dLJcnALXf34TPbDahxj/ckgWI7TNZonvOysakWtmYDnBlEif1RjOs&#10;uEu9LZpFWEGWsBqp6EKuY7Imo/A6hg7zsx2A2g71imfV9ADyAYCEdg0hNn1P/TIAy36oBpxY8nz5&#10;gYqQauUuI8ASZC2wUvacc78EZgKxfz2/m+HEZtxebms8tdynhdevS+7v/KYVPi7MQzN8uXCZod84&#10;ToKpytwDvBc02zBfyuA6m4RQAC7U8SI85//FhyflH793Ru7ZkiO/O1Qkj2zJlAe+SJKfo+7+bE8+&#10;oDVPngKsPrkzTx5H+ZOdORry/sSOXPnuczvlLx/5SL77201y/4cAT+i+j6Ll3k8Ar9jv994+Jnej&#10;vOeTGPkuplfGlsknMQXyF28elrsAuY9vTJbfHiiSZw/kycOfx8id7x2Vd05UyLa0JslqGZKjpT3y&#10;3olK2ZvTIceLW+WHa07Ldz46KW8eL5UN2ObDBAOrb5yEYqs8Vcvr1KkqeSeuRu7aWyT/aHWa/PWu&#10;fMnGvdWIZxwT/+xHG7K/oEMOok2hh5JJjfbjXttf0CZ7sWwv1u0F2FJmmBkAbT6W5zfLTmy/FWC7&#10;Ia1FonCM51E/2fTM8eULpsu7RyUOgLi3vFP24N47Vtwja9Ma5FhJm75Y4BBIBJJpXLMsAG1cbb+0&#10;waYvB9ylAz47xy/pkFoMV2Z/VYb8Hijtk005XfJFerM0w1aPr+7DOekCGA9KKtpz+/IxA/vKqO2T&#10;LCzj+Ni5dX2aTZ1RG7kMGW5iORwBrdbj6oYLB3pdFVyNZ9WVGx6sIcKqswBXI3+YsOtltWHCFlpN&#10;cqbJCHi1YcLB4GqG4GEk08DEFJ6/C8OrC5BWYXiMlF03zD6xnkL9ZAGR9KBaj2qQ+DyiQsu4vX6O&#10;Q/nY4XwuqYY92fnwcny/p9CykF1ixC4z35SCgTdSd/hp1sgf1zxf3C5oeVgMT8PF9uRC7aIauTbo&#10;UkGwa+WH3h6+PaFgKLvhygtJgdcnCwu3AoD98HVNOSB0c8RQUoaUwsj1wC8EgBSWBypgHzbR1u2m&#10;iPMdsOyWyoO+b1r6MmfIyD0+DvrdifuD6gAQWQXB4XLlvxevRxyypGeUOu8J07os6P7H9qHtXHF5&#10;kIK2DRYzM+p34JjYLo7hATJ69gLE0mo6ND2Ch9QIHgKmNBrGw28YD7shvlnEPqgBtJU2ssX+5tCL&#10;uUEmS6I4HVaElxht1lLlviRSmPVBrO2PbkoqnHDNgmwDpsvbRzRsMFf7NpkxVO2YqVl1hFkzjqB6&#10;YTFPEWqzAKpZDtBS6RpybDywYRmItSDr6kxFlyRVoAQkWSXA0IvjEBUEWXpjoVhVGGStCK8ML9YQ&#10;Y/aT9RQKK4YheSy3TWIBZRnVPTI6NQtj/ap6nOiJInCxpOFODxP7s4Jf1XBkCCXX+2WWsysbgyu/&#10;lK7xKalCW14Mgy23fUJyVOMSj3N0AqCZAOOwuBfX6+xl7ZuW3zEslf3jmmipouecpOJ8n8I5Y5+9&#10;xIZhSWoclZQmo1RON46ghJpGJA3zCbgu7KM1MHlJKumpYLbNgSlpR53TQf1pqPmF52wb1lHt2jZ4&#10;4vZYZ6YvSCel209LG5Yx3G1kak77cZ2bnpWrMKQJiBxy5Ut669gvFueL54TiOWT/PA3F9qBWl+s6&#10;A5oKuiGZMO3Q9oAnu8zu01VoOb6f32OX85rp5z3xOrG0HmIDuUb2OrrTt5d4/NejoH2Fz7krZo6+&#10;itKeP3Pd7DnBel5XzmM56+HBygE5WtuLOjgqWYCc3DYADOp5XttYWK2o/21Q65jkdJjxR89kN0ly&#10;RqNklHVJJuo324ZQ9AamUyp7JA1tBNexn3UN2rIqtElJlWw3+iW1slv7bqdgOokRHbiHGQrbiXuO&#10;oDAAQ51evBa0nfVoS+v6xrFNt5RhWRvqcDMAphn1mKG/LZivH7ogNf3nVZUAJIJgOcoKzFdh23J8&#10;N8cVHUc7UdgBQEN7WYxlxWgri6BCAJYKy4u86QIK86quCcnHdvn4TB7mkwF48dDpZgj37SD2S68q&#10;rwH/0jrG5CDu/1govmVUitCu5w2MSTZ+Ry+27Zq6IqnYJg/7K+gZkaELl6VmEADL9edncVxnpQHH&#10;3Yh7tgltC4GtEm1RF55NHAv1AOA7EaCayjwFfNmI80hotS8n7ctKTcyE66VD4HD8VoYJA2Kt13V+&#10;qLDXvxUqpbeV0IrjNOHCBl6tx9V4V73ETIRYvnjDvFVgmDAUCav0snJ4N1fzPa8LgasJGQbHoB3j&#10;y2MLqvpyGc9yC6F22s5bGW8qSwIqIDMEq9467NfKhv2qnWCnlyl3f8vRjewjCDwX0/V+Lkh3RLpu&#10;b44sBPejwViOBsYJudbzaxUAuJ7mAW2QsA9XdgwhFR7CQbKGYxc9MzQg6clBAxEkFwKsFBKwjmVk&#10;EqplyvlsuyOCSCDU3rDmQ5/KBdYIBe1jmQr6PijwfHwT8s7/fM2Hw4VkhhkJq8uTqSNGIe9kwDKz&#10;nNDirSNsOtJEOhQaW6pbS5+3UOfn1/WFZO+BoHW3QqH70zd/e2pKkwsQRM2QOba9Y3sFEMU5pyJ+&#10;V8Tnlyfux16PkLjME18SqMfbqyf++rcYwPpFTy0zUzf3Gtls4YTYRsw3wGBoxDy9rxyjrwCAVAhA&#10;Ypbg/MZhBdlIDSrYKtxCWTB4GG5s3uLTIHUMU8j0nYU4jXWUGqI+kE2q6FW5AJtY1q0eWYYTh5M9&#10;McTViH01TbhrJMiGvLE2rJheWC+sOAn7qgY4MnnF3BwAFkYkbUiFLRjqRoRSk314IRGuLAixLxoz&#10;sm5KapDEqgGoV3Jah6S0e0wycB63pjXKOzG18tzBMnl2f5E8f6hUXjxSabITH6+QV45VoMT88Sp5&#10;9XiNvB5FVRsdN3pNVSVv4TOv4TOfJzZKIs7pzsx6GPrn5XhOs8Tkd6rBnwPDVA1UnOuMml5AAcGA&#10;hqsnbzoL14svJrJV/ZKjHpgBLfVFRt2g5OH65gG82Sc6u6ZHWganpLB5EPfGeQ01peeOLwKuXLHj&#10;wDKs1/RHpayHVl8I4B/PlR0/VpM/LSCupyfVJmeyADpPuF5cx+vGz3GZCV3mZ8138BoxxPjSXHif&#10;7neZdX/sivRW0zM9h5Kwz3NgoZ+wymGSmKDsymVzH2xOb5Cf7M6XJ/eXySNb82R9QoPszmyQ7WlN&#10;6vncyjK1WbanNMtWlJtSm2QL9PHOdHljRbS8+0WCfHakSD49ViKfHS2WT6HPML3icJF8dCBPVh7F&#10;uqOF8v7BfEmp6pdjOQ3y4aFCWRFVJiuOY/vj2PY4po+WyKeH8iU6vwNwOigV9NhBMfltUghoTgbY&#10;MtIiFW3H4cwWSakbk9T6YUlD/U6n2CUCbVY66nYa6n5a7ZCk1g5ju2FJrgNgVg3K0aIuDXltHUTb&#10;iDb4i9R6efNUlbydUCtvJ0IJdfIW9Abm34ivkTficK/G18prcXXy6ukaeQV6GcteoRKa5IljVfK9&#10;vSVy54FyqET+cluBHAF8425APbwiF3HOu6cuyxPRlfJfsd239kMHKuRf76yQ/3SoQv4M83esypL/&#10;z85yeTER57gE9zNgMbN1GFA7B0Cd1kzBMeWDkoDfcwpwGoffxERTfIF1pnZQoso79Pdn1o7ob0+v&#10;9+5/TIfAFeeFsvDqDoUT5HF1va3XAlcjx+MKeLVJmWwZBK5UJLRyPtjbasOFLby60NqGZ7eOCYtn&#10;ay+e7S64uqDqh9UwtFp5sEooDIErIJHrztHbaUJ1rVyIvBXid3CsVh23NUChMV2d6eVIQ4+XoBHA&#10;62IK+oxf3O4OvkW4mQqC2aXIAq81AhfTtaDWLz/kLlUhjy2BABXZKmTUe5AwT2jEIiAXRqELujbU&#10;LyRvO7+3dyFFwNVNUBgaOb24IgAuYF+3lRwDnmGvKoXA+Qa+Xe6Xf7uQnO8JQ2VYrAdufXHnl6JQ&#10;XbqOzy5fJkR2vrdxPkjdrnKHgllY3M4vk3p9aeL208IB3bVE26Lf7y3zK/K7HbFN8gvL/b9JNYLl&#10;roan0e5ciIBXC7BBsqHcrmyCrIVA1nYLMB5ZlmdVjTQOYDQ0A145XdY2puBa2DTqlZHKbxgC3BJw&#10;2R8KBg69LzR4YPxQBCAO15JVA4PICzFmaLELs1YMJ7ZSkIXRmlxJef1kAbKUgizAlRBr+siGvbEK&#10;sza02OsjGxK9sOqNbUPZJtGYjips18RNWQC6fhgqU9NmuAowmPEewnA3Hqjw9EJeqy8BbGYbWPfY&#10;SWXPWVkJg/U4IHlHequsimuUdUlGb0dXyfOHK+XFo95wOi6swrh9A+XrUYBSwmo0jOLoaqhS9SaW&#10;U29h3VtRgNfoMnkJRu3J0h7ZmNUiD2zIlg9iK6VhYBpw3iUc25VDEmXAaA2FdLMEiNJrrrDK64WS&#10;18x9EaHDYfC6MlSQaoCxStGYheFPL0hL3xjayEl9YXEgrUbOz5lzwDBUhlFbICRAzl02IcMKTDDU&#10;2eeSww7xlJnQXxcgI8WkUIRNfob7onje50Es5nm9FMK4DT5ntrOhyuGwWet5NfBmwntZulD3xyvn&#10;3OKc2RcLnPfXcX15g+uDj8mG1AZ5cl+pfH9nvty1OV3WJjXJ3uxm2ZFhtCfdaHsGADa9Ucc3XRtV&#10;JG9+flLe+jxWVuzLllXRgNaoYlmpKpFVUaXy6eECAG2hfB5dinXQ0QLJaxmU3alV8jFA97OoQmxb&#10;ZLbXbYplQ2yZpNUMad2uBrRWd4/KcdzTKXWjcrKgVRJQ7z85mi+Hshsku2UCEMrMtWcBXCNa7/Ue&#10;YPQIgDYT9dxMOxElaBc6xwA6aFMLm0elDW1zCu6LDwGqHybWyfso30+olw8SG+Q9lO8CYt9F+U58&#10;PaDWUXydvJPYKL+NrZV7DxTL3bhf7z9QCZXLXbty5VXsawrnmOf+wtwco7LlrbQG+bMtufI3+yvl&#10;gcNV8vLpBsBvi3zrYLX8i10l8ruERtlR3CsbcztkdXarFOH3j8A+b0K7fgbtZyXa827Y2m14xlT0&#10;npfanlFpxvPiQG4bQL9PQ4wJrhn1/ZrXwADrUASwZjNMuAn3vWp+qLANEw6C1yBwpWx/1srucMgw&#10;gZX9W6sAtRZeI6AVzygmZ6I4fJcLqssLFTbQasWoFBdcXXg1kErPql8GWm0YsMKqG+KLzzK0d/T8&#10;XASw2mm3ZP9Tlt+UIsd6vTUi9AYtX4ruiAx5uz5FxkmHZeYj4VYBFxcwVBmsAoCWcqHWykKsG9Zs&#10;psNhyssNVw6CV1eBhqWjCE8u5+20o5CHDNKMy1YevC5FFmAViL3p65ELXzdbQd9H2WPW32JL3+8K&#10;bRu0jtN4UFCh78J0aL/2c2ic1LPpbbuY/P2kVWi4VM500PX8+sXjCGs+bFrR4+cquM6qcO8ELvfJ&#10;JnCjQvcN7ouQnHvJ1Txw8xTehp915e9PP1/hl1jB60LTi8nbxy1V0PdC7vGGhO2Dgdmcr6BrEiHW&#10;D5TaF9bWF3faE+sy672B2GD5IVbVC4gluNIjS28sSiZy4nA49MC6KoQxQ3gtgkHnwiwhNp9gAzHc&#10;OARChCMaRyGY7TPhxA68mn6yZlpDjAmy2IYQqwLApgBeKYVYiMmebMInP8QGgizhtZDq1DIWhi6T&#10;DyXhs+Xt4zrwO/tv0iPoh1cbQskyGGABACjZb+2rq1dh0NGgHoMZav5yYfytjm+Q9TD2155plFcB&#10;oC8eqwasAlwBrC9j+hUF2Sp55TiWR9WEZLyuBmrfxDRFoH2Ty7Cfj09USHbrqPzuULE8sbtMHttV&#10;gOkCqeu/IGfKeuVESY8a6lmUGue4JpjOxbS9RhHCtbMvJVzZ6x663g39muCL2albUJ/qYGi+vTdL&#10;didVydmLJqMtzw2N8lmA66XLAFhMc9ksSGhOMxVfAmASROn11o9o0iwmEumA0cnszTG59XI0q0kO&#10;ZzTI0YxaSSpt0b7ddmgRXiuGvF6+CsMfn6WXkImFCM/qNQSUWcgltLoQR1glxBLQ/vsAWeN1NufD&#10;vlww65jJFqv0xQM950xKzH7eHIKFl2ZVfLX8dG+hPHOkUn5xsFQ+PF0rGwBs2wC0TKREUN0FaN0J&#10;7c5pk02nKtXL+ubqU/LB9jRZc7xEVgM+DbCWyOcsjxfJpwcBpsfKZGU0PbB5sim2XArax2R9TLGs&#10;OgZgPYFtT5TLqhNlANcK9dhuT66THLQ/mWhPGvsIQWNyumxQxxvdnVIre9Mb5OPDuXKioE1ymkYl&#10;uXZI4su6FNKowhbTP7wGkFdEmEW9z2xEO9WItgh1nfcAAaYe7WBF2zBAjIntJjTs9nBBp+nTWtCl&#10;WXq/ALSvOAOgBcx+gPPxPmH2TJO8xzIRcHumQV5LaJLHDpXJQ4croHL5waFKeehQuTwIkL1zT4X8&#10;/nSFnJ1DXcb1wa0if4N7+X9enyt3A1x/g/P8u1P18lvoJcDw2uxO2VPcL9tyOiSxrlf7Ig9PwD6+&#10;cEmKOyblVAXa1+YRiQPUx9f26xit9YNTOlZtHto5jhfbh+3pTWZiq+wmtL0NvZKB+zmL54Ahws39&#10;ktOC6eZByQPEEmC1HWD7HwGunA4PhzMPXDsmQuBqva2mNAmZrPjyoabn3DyPK1+QNXqeVuNxDUOq&#10;KwKrnQ5O0OR5W4cuSAvsGXpf+QKauS1caF0KuIblASxkITVIBEU7turXo8jvY7i7O3ROSKgvrtwh&#10;cyamTAKnIAWB5q3QHX7X73UJAEv5oTbsCsYFgjhtE5RYkA1Db3iZX0FQ65cBW5aEVhOGHA5HtsAb&#10;Bl/KNbKXqiCwVcFQdOcDDUxPxrCMNCoDRY8vwcnx/KqRSo+vgpYHWYspAI79QxXNEwyNCIgkDPq3&#10;WaYigNF/fNf6HVjP8+BuF3GePOlyb72roG39CrpOKl7LkAAT3vVdjgL3u4hCn+V0hALqn10eIbM8&#10;VGfdz3ty6/TCcgErCBa5zN5L7n0Vll12u8l9GWYVtNz/ua9bTNAUCbN2Pgy01wJcC7Uu3Kpwb6h3&#10;FvenG1XgemH9Mh5ZI4JsRduYlMC4KwEcUcWYpuYD7ZAHN/TQwYhsGFAxQ6WFIhdiFWTpjYXojbVl&#10;Br0CNb0AWMoLMcbyVAuxFmQ9b6yBWOOF9WcuPl1qxoy1IKtJnwCxJ0s6NAFRVAH7vrZIQnGzFDd0&#10;40F/UWZmDbxaYCWoUvQOWlANgtersDjZ55MAy0RGDF+9evUyQGBOE2MdzGyXVBja7N8WV94pH8bW&#10;ygvHagysWmj1INYC7GvRtR7AAlIVVo3eiq6Rt0/UyhsnquTVoxVyKLdTYioG5dEdOfL0/lL56YES&#10;eXJ/oTy1K0/yOif03J8u7pHshhHPk8rxGc1LBko9KyFADcOpkbm25jrbEsYqvS2sC6wXKCth4Nf3&#10;TEj/uTkATa08tzNX3tyfr+e7j/YAbAAC6dmZORk/d0mmZi9J2/A5iStql12ADYaJvrw9XZ5ZmyS/&#10;2pwtz+7Iwz5y5IU9efLC7gL57aYseW5bnry0p1Ce250tv8B2P1qXJU9szJTd6XVyHoBKwtLrBdgy&#10;Y8+KXgt6fHmNCG0E1JD31ycLstzGBVkrzi/02dtZDAlmaX4XPXyct7+H05532qvX9LJevsr6bF5A&#10;FAJAXsa1zAX4vBFbLz/bVyqfxNfLPg4Lk9Oi4cLrT9fIdkDc7rx22RJfI+9tOiNvrjkt721LldWE&#10;1phyACjgE2K5BlpJMAWIro4pldWY/+hYsRzLb5dMgNSq44VYhs+crIQqZFUMQPdEtXplo4vaFDiz&#10;AaTst1jaMYJ2gWHvfYDaGlkFaF5zskySqwaloGVcvYnsnkBvYw7qLpUH8M1FfSao0eNYjO1qAbNV&#10;fecBUiOAkmlA1qhUAO4qGM6K+6isY1T6Jy5quPHevE45WNgtBwqZcdiI46LuLuyUrbltsi69WT5L&#10;apSPoXfOtMiTxwCsR8rkkSMV8tjhSkwDXqEHcf9+H+Vde0vkONrEEdSv/3QwT/7R+nT5q6Ol8u3d&#10;hbIP7RgTOw1MX9LswvsLO6Swc1gTDU1evCrto+dwjJMKZvV9Q9I0elGi2M2ibkhOVw1JAYCWw/Uc&#10;L23TMWk5hE9GHc8H1a+JmKoBjfQwc5+0XTkGdmErX0ICeAH0HFasMMDraqHVap7HlfAKuVmFjazH&#10;NTyGa0RiJoIrZMOE3VBhP6xy2qoZz7pm/NYW/BYrQmsLYNX279c+/hATNAV5XI3AMhGgCr4BUI0A&#10;Yt3ESEZhb6orC68uSAZJs//i2oYFeLPiugDp2K2LKDTuq47nev0KglfKAmbQupulO1ySXY4Ire60&#10;O++ut+tc+SHXgG4YZF0FwayVC6/++YXkGqUD4xc9zffYGgUZ9EvTPMhYREEG52IKgq+bqaUC31LF&#10;/bkh2K6Ctvcr6De75yPonFLuNq6Ctr1ZCrr+TEIWEtfrdOT2N1cGHP0yQIRGeZ4igelWyt5/rpay&#10;zfUo6P6/lm7GPq6loO/wL7MivFJ2bDmrXrRPFlr9CqrzQbL3kkKsDZPHw30hT6wLsCpM13WflVIY&#10;KVY2GYeFWQu0CjSeimAMFVCAJCqvkck+WIa9exZgmdUyG0YUDc9MQGtmLeVNQzrGLD2ygFZmLfZ7&#10;Y8OJnrolqRIi0MJwM95Yel7pce2UOIBrWk0PDKkRGDnnpbmPv42e5QFJKe+QlLJ2KYWBRmPkwswl&#10;BSFmDnY9rixtX0A/wM7BuLwCw3Pu6py3jQGCq1gGZsAfhxwhVBn3Yk3vpLwTVS7PHzXhwgRWhgwb&#10;r2t1yPv6GkD1NcArZcHVwutbDCk+WizxOH8fna6UJwB6Pwe8PnOwGCqXXx4o12yvJ6t6pQbXkVmb&#10;abTTO65hwI2jEcBa1EzhekJ6PQmnnsx1NiKslkJlmC7jenyuvH0Mxt+M1HUOydiFK5IBmPjgcIG8&#10;tq9AVgLUY8qH5d1DhfKrLbny+52A0S05suFMvSTVDsjz27Pk97uLAKoF8uK+fHkOx/y77dny/O5i&#10;eX5XEeYLsC5fXsTv+/3WTHl9f4m8Hdskr8TUylP7K+WprbkwyGFod45KWku/jM9elilcQ2baZFZW&#10;60knxBqAJcCFPa6LAamBWeOVZZ9QF2Qpd/p2kT1Ggqkf1uf/VtM/WOuw/lb8HoArX97QeX4or1U+&#10;jq2Wtakd8unpeinEdd6V3Sx7AK37s9plT3ar7M1ukb35nSY8+NNoeXNtnLy/J1s2JDXJ5sx22ZDc&#10;LKsAoJ+fLJfVEMN+PwW4rsay1acq5LNT1bIGcFrcPiwHsO9PowG4ANBVAOLVsYDXU2XyWUyVbIqv&#10;0LDeoqZx9fp3T1wAXA1IVsOoxBd3ad/N6KJ2WRdXCSgd13rKEOFC1M/CFoAX2q/cplHJqB3WBHN5&#10;qNMFFLYpaB2WbNwLjb0TMjjJIWfGATwEHQBh/5T2y6zoGNfQW0LWIUD2kaIuOQwdKuqWQ8XdchDT&#10;1CEALcsDgNl9xb3yQUqzPH+qQX4VUyc/OVYpjx4tlx8BWB/Fff+D44BX3OsPH6mVezH/zzemyxcV&#10;7AOLP1wX94/XpLb/nMRV92q/wKlLV6RxYFJDf7MAlj2wsecufYnfNSLxaDMTcW+dqhqQVjwLTlf0&#10;SZL28QW4Qplo6+hpzkabTO+qelhxjvI4jWUEfsJqDdpIgl4PznUfnlct+D5GWhBgGUJc5MAr+wa7&#10;4GoyDANaQ+DqJWhS+T2uRgRWqzCwWq+rgddIWI3s28okXSFgXQBe6XnuoiMMTOHCaxhcjehttSU1&#10;CqByIZXg6cKqH0qtCJtBy0LieKs67qo7NuvtollPQes8XTByoffshYsBmpVzU1i3RN0xiZO6VE3g&#10;AgUKJ9uVC68uzC5HIbBFBfKLw034QXYx+Y3HINFQtCXlN6iN19ZAbTAwXFsu0NyIggzRG5ELhddS&#10;0OdvSPw9S1TQubjVCrqOt1b8Tr+H8+sFzKXK3ivXUtC9ttC6Wyd+1+2ioOObL/c8UXreCbKU71qE&#10;6wqnUXexjGLY+EJA63pjtY8sH9rDJrOx64ldzBvbDGOpGgZrGYy80rYxT4AWllzmyPXM0ltn4dWE&#10;nQKYYBBpP1lIp2FM5Xp9LcNeWagGhhW9sdUWYk320VQmVcFyZiTNAJBRSRwvlv1gAatplT343n6p&#10;7R2XxsEJaWKSFUB4cSsAtaoDBm6LnC5s0X6vzFB8qsR4ZBlSHAfITQcAt8L4GT83o+O20li04Grh&#10;1QVWGv3z+lxeQ9q/ECX/6vsm5aVDpfIbAOfvD5XJ744CYmHMvgpj9uWoegBsnSZmegMQ+yZA9S0A&#10;K6H17RM18k4MdKJKVic0SFbruPzqQLE8faBIfn6wRJ45VCK/PFwuvz5ULr85XKZDl2zKbJKmoQuS&#10;Wt6rY1UWw3gtgiFvgDUSVCkFVPfaesus3HWlrTBY+WID+ypBWYxr3TdxUVpg9EelN8imU1Xy8bES&#10;iS7ukS3pTfLrXZnyLAD19zvz5NntGRJX2ytb0gDrgNNPAfPrYitka1Kd7E+skkMpdXIko1mO4HMH&#10;0xokKq9Togp7NVt0dE4XrvmAjAJWP0qokT//9Iz8+QeJ8n+9fFR+sD5FElC/WnCf7c9p1rF3wWQy&#10;h3/0yhJmCWpM4mQB1ICeC3bzZQDPiNPc3n7eQqP/M5TZNqyFli8kd1+UHfrHzltQpdztFhP3S3gP&#10;1U3oCuon/wpwf3+RWC0bU1tkQ3qbrE9pkM2YTsL91zIwJfuyAK15HXIos1lWHyuWt9afkbc2nJEP&#10;DxbKFwwnTm6SbZltsj29VbZntMqOjA5Zn1gjq44XyxoA6eq4Oll3qkZWnCiV6LwmhaCVJytlzekq&#10;wGeVrD0NYD4N4AXYrjxRqVESJe2A1iZAJI6Ndhr7pBa1TMoe1O3PYovlPQDu/pxWKWfWW4CVfdkS&#10;fumCEnWVHkPW04KWMclsALRChOBuAE032u/qjlGp9mBK+9J2jWv4MDMVd6EtHYJNfLK8H4DaI1Fo&#10;Q46U9cpRtCfHoOMlPXIUOgyYPVzaLZ8D3t9KapF3qDMt8vaZVsy3yutJbfJCfKP8IrZWfhRVIT84&#10;Ch2pkaei6+Sd7CbZgfbxxfhqeYt9aHEu34LWZrfLydpBKemZkNLOSYU1hjgn1g1KItpHZoPumJhV&#10;cI3HsgNFnVIB6CsFbJ9G/U9HW5zO0GDAaxamOQQOvdDZaAtyWyjAq6d8wHyEcH0KAKz59Lzi3NUA&#10;RAm19NT2Amz5fKkFlJa047y3DyvgVgBkqzpH1btKWKV3mF5sQmw1po3CXtc6KAyu9KrO78saAa4A&#10;6RZ6WSHX22pDhK3arHC8DBduh3jc2p3R87i68MrpcB/WmRCwWk+qlR9IryUXWCcAhBMz4CnA36QP&#10;Bs/N3D4gy2O5UUXsD5AeFuchgG+Q7ggi2sV1ESB7IzKuZALthCMXcK8FvK7H1lU4TNloeHJaFQS0&#10;roIMx8UUaFRG6MZB168gsPo7GQWdr1urSMC0191fJ0zprytLkb8+zd93WJwPRwqEZZbZUHpqoXrs&#10;X367abH7df79awFx/rhgf3iKvDbutbLXzlVEvcBnXVkPLmVDkIOAlrJhxSbhk5HfG+t6ZOt7xqVc&#10;jRGWABXCrPeW3WaWVDlQa72w6omFTFixBVoTUkyQpZj8JwSvUCY9CSxhgGUwtLgKRldlH9QreXX9&#10;OjZrYz+Mp6GzAPPzAOwJgNOQAm8SIDahvEsSsT3BNqmCHlkOvcOw4l6JA+jSI2vUKadLIXpnizvk&#10;DLbJr+9T4+XcBQ5fYcJQGTKs8sEr5ffALkX0dnHczNk5gIlhBf2bmr2iSVTeO1klLxwultdPVMhr&#10;MfXyJvRWTK1mKH73pNF7sfWa+EmNZwDpT3flyy8Bwr8GtP7mMID4SJn89mi5/O5Yheo3WP5eTIXU&#10;Dk5pYq0CAKx6zn1Q6lckpJrrO0+AigrUicr2ESmHccuhudjHu6VnFEbfnCSWtMvxrEaJymmTTFyD&#10;qvZJOZbdKgdS6+UIgHRfUpPE5rVIA4zR6Oxa2ZdSK4fTmuWQAmuj7EmqkYMZjRID+I3B740q6pL4&#10;0j7UuSFpgtGaCJBYDeBZA2P/HYD7nSvj5T++ESX/x4vH5b7P4mTdmTJZkdigHilcRc2aexHgxtBu&#10;Xj/tk3uJCgMhwc4CKufNGKe8ZmHwsxBIWe8sYdAAYfjzFogN3IY/4y5zlwcBsN2X+Q5Tsi5x3/pC&#10;REv7fYvrEr7rMkrz8gWfY52E+EqlFfc9+7CuT++QTRntsjGjTb4AgB7J58udQTlTifsWcFML8Hhr&#10;7Sl5fV2CvLs9Uz5BXd0KWN0NqN2R1S47oQ1J9bINn9+T0yWbcD13ZnbIzuxOWR1fB9gsl00JFVLU&#10;MSHH89tk0xmG+1ZgXa2sSaiGALan8fnUJvXylaF+FTSN6wupZtz3mYC7NLQF0fnNkot6ufpUlSRV&#10;DaAOjgKEUa8p1lnUT63nASrGuiLAbBm2HZ26DCBiUieAa/c5aQC4Mny1uve81PWe0zDWWpS1XaOa&#10;5KeoY0TS2Q8UUMexUqMBrEdKegGwvXIcMBtV0S+bcjrkw+RmqBVqkQ9SW+W9VEAs9DbL5DZAbZu8&#10;nQzATW2X11La5bmEZvlZbJ28l9Epz8Q3yZ/uKpV/sqNYHj6B+z2tTV6Mq5fTTSNSyeF/6oflcNmg&#10;HC0DeOOZMYsGK6tpQM7UDcj2PLRrNcPSBFshrqIL4Ir2EeCagTY4E21lBoA1GyXhNRfX0yoIXPkb&#10;KUJrMc5Vsbb3aBtwDkrwDCjCc6EI55Ltf03XhL4kHTw7qx5NvlxtBoRWaQgxIBYlXwaE4BXASnBV&#10;ePW8rUZhaKVcD2vI0+qBq4XXedCqsGpChMPT56UbbRPHV/dDq/WyaknGAIsspsW8ra4Iq7YMieG8&#10;FugCgO9m6vzFywsuv1Wamrm2zgNgrYKW3RFEtJS7UdB6V8GQG5YfXo0uyQQqAaXTuHgT2NbITBvA&#10;xQXGNpQB2uVDbWQoMt+aeILha4a7CJcL6VqJpVwZWAiHJFORcOHO3zjgBgHd7ayg3/BNy70OnOa1&#10;M9coDAR+QJgPDeaz4etsZOtAWPPrRniZH8ZuD+l9wNJO+zQYIXxmkftFtw9Y7sq/fyNGXLj38kJy&#10;7vEFFbStu49ImfFaw3KX+bcNa7F9LvS9/J38/UZ8eIZClwLOkytbH7VOUj6AVUVArAkzjvTMEmoj&#10;oy00rNiDWFcGYmEUYJoGB40PAqyBWMqArAqGC41AIxg1NHRgHJXA8Czi23oHYhlWXARjqlA9sjCQ&#10;GoY1gRAz1jLrbSm2q+2eUKOkG7+D4/42wFgrbYWxxbEJmcyJMFvNfrK9MKohgKv2j62iuH4AYngx&#10;+8diHtBkMxYTcDmWLIfeiS8jzHbLKYh9ZOl9rWob0ufTLGDSDRtmQiGOd+mH0WUDLGCDAEuAmmOy&#10;ork5TYwzi3VMMsSQZfCLJFb1yJtHy+R1emNiq+XdWEDryRqU1fLeqTp5+0S1pAF2V5ypk2cOlMpv&#10;Aay/O1wpvztSKc8eqZDnj1XKC8eZGIp9aivl+agaefFICeBjRJPPFMD4Zih4GUQwLYEhbyA1DK0W&#10;UHm93emQMF+J618FVcLwLweYVmB5DaZru/hyY0yNvIbuUTlKgM1ukZi8NuxnVJjleU9Kg+xPa5ID&#10;gNg9ABiGgtfCkD2aVqPLD6bVy4mCTokt6Zeogh45mtslxwu71Fs2cm5Ox/j8OKpM1jEZVnwVVClr&#10;Exvl0xiUMWWyKqpc3tiZL2/uzxFmM+U4puwHa4Y2MuAXvn4e3AEWDUASLA1ccjmTQmliKE/cTuHP&#10;A8wQHM6bN6UBTMrCJks7bepG5Dr7ucVkPhu8Lkisr6jH+lvwOZ4HQizqd2Jph2xIaZUtAKdtGa2y&#10;jZmDc1p1PNX0+iF9ybMf53fz4VyJxXXhi6jPTlbIxuQmOZTdLvvyumVPfhfKDjmY1yX7oU3pLfJF&#10;UqPsz+2WA3k9sofLs9sUGhnGn1zRA6CZQN3hWLATsh3gvCq2QtYl1kh6zQCgZ1JfjNGzz2dneccg&#10;AGpIDhV0y2cJdbI2uUZ2ZjRgOeshtmP9ZD1lffVesHFdKJQV31PG/qsQ+2vW907I2PRlANK4NHBs&#10;5H72Gz0vVd30Gk5oP9iGfo4VC3Dtn9Lxk9knlEAVXdotJwGpJ9iOVPVLFr43v2NSx13ekdsi76W0&#10;yEfpHbIivU0+AcRTH1Np7fJRaqe8h/I9AOn7qW3yAcD1vZQOeRPl1qI+2ZLfLS8lNMlvTjXL6gLA&#10;MEB0d0G7VAAE20YuSlbLhJxG3a9BG8m+m6gugMExSQTQ7i/ul/1FvdKOZ0p244CkqaeVwGqglSLA&#10;ZqFdzsF55UudPEAqle8D1hC4QsW4l02IMNp3hVdM45xSHM+61DvHFV5ZjmcGzz/HcOV55stSPv/Y&#10;d5RD1LQN4dz2jKnHlueZLwl47htUDBO2/Von54ErxT66VoEe1xCwhuGVY1gzXNgFVlehxEzgioWA&#10;1coPqfMFpkGpnlYPWidQ184C0uh5vBFwDYEip935myAXML9J3eFCqiuujJyGeBKcbYIUBLeuguDW&#10;VSToUpdUrpeWQDuuMkBrFQS0roLA1i+3722wAW1kjXSd9hmRS1GEoamAM18GhCLlAlbQ8j9e8Tcu&#10;9PvNOfSLD7PI7ey2YQB1wdOcd3NtwvtYmoKu8dclf91cSEv5zHL26UIXE65YuctvpYLuX6ug+/8P&#10;Re7vMMAePuf2+ligdWXX+WXrp1tfXYhlXyUXZF2YdUOLXY+sGWP4nOkjOzSlhl0VDBEjemGtPEOF&#10;wrpSGDll9L4NnJXxi5ekAsDJPpHFzQxTHQCw9us099PcN4ZjOC/9Z02SkKaeUalsG5TChn7Jre0z&#10;IcV1Q5INg4xDt9ikT+qdpVfWG/aFRi6zFFOa9IkAq4meOPQOMxeHkzxZJZX3hKTjxwJc2Sc0ATCb&#10;Wd2thtVFQAuz1169SsDxQofxz4BOWIQA7Q+7DIglnBCOQpADwJmduyIzWD6D72LfWIIW/xhq99HJ&#10;KnnnVL28F98oH8c1QDWyOqlBMltG5eXocvnNsWr5fVS1PBdVJc9H18gL0dXyEvQydaJG9Vp0pbxy&#10;slaeO1opx4r69ZozRLio/ZxUAlSreO3aJ0Jgal9U+KWw4ai6Y75qoEqoCYZ/D+pgc9+4jMF4S6vs&#10;lVP5bRKd2yxxJe1SB6hNKGiVvYDYA5mtcigDIHumCtcZENs7KaeLuyWmpEuOAYqiYZSfLOmRQwDd&#10;fNSBLBjhO5OrJbdpXPZnNgJ6AKzMxhpfJ/vTG2Vnar2siCqVpMoe2ZxRKzsSK/V8nr+M8zzLc2/6&#10;JVPm2pll9prQm8rSwihB1gy3Y8R5JumyXlDWAR27VvvYmnDc5YHlrRd/p4VWelu/+vKKnLt0Gee3&#10;VbZmtsuxkm5JqsE910gIHJfEwk7Zc7pCtkYVydaTZbIrsU6O5LRLTFm/VHRNSiW0B+C6PbNNtqS1&#10;yEGA1v78HtmV2SL7cts1qdHBom7ZltksXwByi7DP1sEpqUZ70TmCescXHKhTbD8q24cBjOaFRwUg&#10;kPWnDKDaMnBOumATlACqGLZ8BBCXiOu/BseVhraBob1BddQ/b1WB/fLlGj1wQ+cuaT/XJoBSZFjq&#10;eVXj4AWpAVjZ4VvqAFb0TvegrU6o6pU4tC+n0P7EVUNoZ05Vj8q23C7ZkNUlRypGJa5hVPajzq7G&#10;+fkUIPtZRhfUKSsyO+TTjHZMY3lGh3yIZR8CZLfi/B0HEB8r75OjKGNrRiQH54xhzcwQzAy5fLlT&#10;3j2i0MY2iX+dE+cktXFQTtQOAZw7pGF4Wqrwm9KYU6BpWMeBzUa7TGClsvH7c3Hv56H98MNrCFgB&#10;qlZuYib2bfWrHNetvHNUr6NJzsQkTQDXUB9XyMsszHpT3sUxecf1pWTXyFnYFdOaFXcIz8Qu1AtG&#10;0zT0jksdyjpcj/qBKVwLQis9rQwXBtDiOdXswWsIWIcBqUMXQqHCBFcXXvkydBDP4ECvK2yOIGC1&#10;0vFHWZJF5oEqFc7Qa8NkQ31AvflrAWsQTAbJhbxboQsXr6iC1kWIxxLSnFyYxWcXE7abp6DtoDuu&#10;vTG/0EgPQA+KQBt25VoFwexCy6kgsA0CXEKsLReTgq1XOZYLtmHNRBiPVkuF2mvJb1gGyTUyg8Rw&#10;wqDldtggVy4A+kHOXRe03tW1toncD0t+t5EFQVd2uRniaOHjt+v88zeqoPN+sxR03b9u2bp6I2Kd&#10;ny8Tkr9UufcQ762wgu69myPzXcHr/hBlf497Lm1/m6FJ1uXgMGOrINDVIQCc+yF0z/GeZVgxYFH7&#10;zeJ+9kNshEeWfWQhemLrusekpmtcamCg1MIIpFekAqok6MAAaoBRMonnhtpTzDUCjU/hOPA9PE4O&#10;/8QQssoOABNAtggGmRG9sUz0NAa4heEESKW0XywMMs1YDCPMZC4O94816tdkT1YZkMlWbAHWyIwh&#10;62Ut9gA27Ik13lhCLIfcScG2edjvIM49PaL00qnRD9FYtEmb/LLbBK0Lkh8s6ImdIdBe4pA9l2Ua&#10;wDSNZVdIUfhjeOR7J6vlk7gmeTe+Sfbmt0sSztfvjpbJc4BUAuuLBNWYWqhGXsW2r56skdcBrG9i&#10;2esn8bmT9fLuqRp5A8tXAxg7x5lkiR5TeqgsjI5FgiiucQ2WL6RaXPf5Ois13RxuaVT7srE+jeMZ&#10;7v7N4WSyL2p23bDUAlai8gCxmU1yOKtFYksGJLa0V+G6GfXvdHGXHM5ug5olHQZ6Eb5jBX7Lmngo&#10;oUq+AFQlVQ+ql3BjfBVgtkMO5bUBZmtlZWyVJFZ26Xd+het5EdA5fRHn+XJkf2X/9TPj0hqgNRDq&#10;JW7CdAhovRcQWk+0rrA0HlW+nLjZ8Gq/38oeR9C2VlzP32OBmvoSM0wyRu9icmUvQGZCMpvPyrHi&#10;Xtmb1Sa70ptla1qr7AOQ7k2plaN57YCzQUmqHZFUAFUaphMrBqQBUMEw0j153bIvv1s2pdTL9qxW&#10;OYzrd7CoD6DZLYdyOgFAAERAxpb0Rtlf2KVezJ4RgAraFQ57VAXALO8EhELVOCaGl9JT3g+4rEW7&#10;w/6pW1KbAMSt2q/1cG6L9ks1bVAYTglHdtoVf6dO43v48m34whXYKABUevbwG5oBSOrR8+DVevdc&#10;mOV29MCyv+cAnp/ZqJtx1cOSUDMoZ1D34mvGZE9Bj3wBeFzPUOmsblmfTXDtkM0AWsJoXP2oHCwD&#10;eGcBXtM75bPMHqhPPgHAbi/slFhsE105IMcqBgHCA5LXxoRSQ9IHG7dzlEP34J4E0NGD+KW+KOF1&#10;/ArLJyW/eUL72hbi/u1Em8+w6rxmeleH0HYAVtsMoOZh3sjOe+DqQasFWAuuRRCvcRC4MimTJmZi&#10;QiuVySxshsOJhFe+ZOA4uwwXZiKomh60HwwXxjk1odmAVHq68Vta+0ybMQSbhN5LJkviS1i+VOWY&#10;5E2QhgqjTrle14Xg1aoftlMQuPJ7/JmDQ9BKvsD3LyQTCoxSQ4EjQXUpwGoVglMfd11LFjQXhE1A&#10;pZVynvKenwODxeHIvindEXhArnCyrMKAGz4ZEdALGcDliXCmnflreW/9QGvlB1pXkRDL+UhFJJfS&#10;eaMgwA0CXddo9CvIwB+GceiG/oU1HzIoa2QutJxyDU13uX+9f95VyEBVaOQ2y9fgRDjcNeg7guSH&#10;zsWO0a7zb+NffqNa7Ly7cj/jKmjbmyENm/naNR86KX9d998Xt6v89/UfstitYpy/ySf394au0blw&#10;P/+QALUDfNmF9keB1ZVz31mZl0umndA+3SwhDrUUDi12IBZlF6CTIGuyDwNWmCESJUGWcMJB2smq&#10;EX+MsRWGXM5JJQwnJkphYp9wWCqXQZpMhSHFABIrL7RY+8l6yZ4MzNq+svNBNjT8Tt2AZNb2A2Kp&#10;AeOdBdCEAdYoBdBkpntgvJvQYoYwMlNxYlmXDtlT0tQPYwIPUmgOIPKlel+NZ03DRwEGKg8IKAUg&#10;Z/5ackGEkDrHBzdgg5qhJ5YibKFkQpaL+N6DBa3ydky1nAZAnICR+/sjFfIKYJXZd187USevx9TJ&#10;G7EA1NhaeSu2Tt6G3jlVp9D6bmy9vHcaABvXIB+ifB/rymDwMzM8+63SI0YAiABUGKP60gKlgimM&#10;z1Cp0yYrdR1D/6wIrtqP7Zx67esxfx72Bs6gnj+B0c0aUgBwPZbXKTGFHVKOutCA/SRWDcjxwm45&#10;WdwjUQCd/YChHFxHemA4ZAftiPaBSTmN6/R5XL18ntgiqwGx6wCwK+MaZXdGi2Sh7jDD6sbEann3&#10;RCUguY+VUhM2XcG15HA69D6yryuTNhE2Lby6kGdkIZcwSFi0UIplWgcIrQYs+Z4hDJhuGalwKPF8&#10;BcGo2edXIWAxHl4T0m6Pxf8Zit9jwoJZ4uDwmUuYroPxn1Q7LHsBW++ebpRf7S+XX+4tkjXJbRJd&#10;OiAJlYOS3TgiJZ3nATVnJa12CPfREO6nEUmH0nDdUuuHJLF6RJoGL0hGw7DsB7xGFTFZUZ9sAfju&#10;ymyXCtYBXLejuI6HCvskqqRfDhX0AmJbdTiX+gG2QxelDSBb0wu4URAdkR60VV2jZ6UcELU3u12O&#10;lgIK05ple2arlKKO1GoyJdsWEYgIRvTsmWkDSKi33Rz6ButwHNw3vbgTM1ekY4D9ZwGtAB12i2Dy&#10;o2avtNMGYDHtA9mG/nMyfH4OQDeO39Ol46om1I3KXvz2LQDXzfn9sjF/UDbkof4xdDq3Wzbm9soG&#10;aF12l6zFedmCZUdxjk83jMvB8j7ZBeg8UTksMbynoVMA4lwN0x2WYdjABC/2yeW57Bg+i2tJrzlf&#10;pl2VXjwj4uuxr9pBKQaYTwBYCI7lAMTSTsAv9lPQYvoqs8tAPtpdAiph1a9Ir+tYCGBdcLXAarIJ&#10;GxFWjSbw3ZMR0ErRy2quCdoLbSPwW1STOpYrNS9JE35rIz3ggzjvmG/Culbc98xzQPgcBTeMAhz5&#10;IqETy9pwXjRp08i0ZlhmpugOyL6A7WOXLWxLUOXLe40k4zMVXDGEc2i6+JiXxhZcF4ZXPLfx/Uy4&#10;NIGS/VcnZ5YGq64H1Yr5DqwWYq8Ioc0KFj4HTbtygPB6NfMN6A43zMXVTICCDvoCFXiSFpF38gPf&#10;AkB+oA3SUuE2Emz9MiHJrkxIcqQBSbnGYpBcI38hERT0hgiAlqVqIYByl7nbLKYg4/VaCtqPX/5t&#10;l/pZ/+9Yivyf/ybk91guVUHASAXVneUqqI7eDgq6t25PsR2wClq/FLn7cBWOEFkoUuRaCjq3rty6&#10;4NYtC7WRHtuw19beq+EXXR7IAmr9IcUGYhnS603DEGjqgzEKo7AexggND8JLdQdFj8aI1HQMYz0g&#10;pGdMh9uhoUFjjwlXNNGT1y+WyT0sxFLsG2v7yGqmUJWX8MkD2XD24jDI2qF3rKw31oCs9chyHFmG&#10;FNMr6/WNdcTQ4nne2Ipu/Sy9NDT2J9C2z165TOZS7ytFcNBwYYCNFSHHXR4JQcEy/RvDoqfvooLr&#10;VRUBi+UcIPYyYAQMrUN9pALoCB8vHKuQ108CWE8BVgGp7wBa3yWsEk5P1csHKD8A5H0AwPsosVE+&#10;9vQJtDKhST7E544DDobPXpJ6XMNqQqqCgZFCaIA0KyjBFGVIaogy8Qr7sznZQ3snAaZj0tY3ge+5&#10;gDoKKMD3NPVdkNw6GOuFnZJUMyZJMOgbYNzWAESO53fI4TyAC8fRzO6QehiwhF8wGc4/LgD+Woam&#10;ZU18jXyR1CDrk5plXUKDrElolA2Y/zye56FKohg6XtMrI7AJvryK84lzqP1ZAYnGK2mg1b0WFmT9&#10;12q+CKtGBhYNSJrwYzM0TyRQ8jO2tDJwahRe75c51qty9SvsE6U5Vnffkftl/WNY8BWeK1Tc7rHz&#10;sgaA/+zBMvnV4Ur5/fEGeeVki7wf3yzbsjslrWEC9yUBkt5FwJ5CCBPrnJOiljHUuWHJbBjDdqNy&#10;pmpAEquGJaURy1AXmYX3TPWwHASkxpX1Sj2gMKd5VA7ld0lUaT/qV58cU3F6QKLLh9RTuzOnXeJx&#10;39H7xr74AxOXABgzUgkQOlLQJ+vTWyS5aUB2ZDbjGACcfeelEe0LwacG03W9qJ+oW3Z80LDwG3rP&#10;oxwDLJkokT48k5kpuAUwpN65BcSwZkqnh8OyYEuoIuww1DgF9+CZ+nHZgzr6eUaHrM3qlm24J3fg&#10;PGwt7JYt+QD5vF7ZCm3J65HNKDeh3JgPmM0bkC9yumQHoPdM7ajkoX0sxj2R0z4hhWgfq/E7R2EL&#10;t/D7ccwNg2cVlvgC4upXX8ksKt0kni0EyoR6fB5t5zjs+OZB3J+4brzvGGJszwmH56rEuSB0ss8q&#10;+7GqPEClirAvem5ZWtn+rBZcbWhwOETY1JOwuAzPA553T3zRUMX2xGk7tF1QaA3Lgqvr/W71xBcP&#10;rkx/17NYd1bzMzCkmv1pdaxTnKcR8AG7LHQQXkfOafeUAcDqILax4nBaIYcCrqkfWhf0unrhwK6C&#10;QDVIgfAaAlZHAWwVxGg3JLRRpuQLUiP73HHFaJVrySQhtGJUyo3pDneHbPyCFLFeM99h3go3Q+Q8&#10;DhTLKP+JCDrZQTJeWuPGXg7c+oFW5YPZa0Mt18GgRKWddBRkQFKuweift3INyeUoCJRupW4WCH6T&#10;IHktMTFX0PBLo2icgq7B16WgevN1yV+nbzfZxG4qznuKjLCwL6A4HXRfL09ngxTQjlyXgvbtyD2O&#10;a4Mtr59V0HrTJs2rY169cyF2YJIKtwGUhdkIqKVH1pPCrAe0nGZ/2EYYI5rcBEZIA6dhqFD1mDZv&#10;1fl23Xg+CEL03pkQVBg07UaVmlglDLAKtA7IBkFssQexTPxUoAoDLUGWob5WuQ1mDFkLsiHPrA0v&#10;rokEWeuNtaIXNqWyG5/pkxYAFwG2F8YSn19qPHqA6kKsK10OhQHl2roEILmED6k8WDHP5y/l4mUY&#10;LvjqS3jOzs7NaYKW/qnLsiqxRl4HqL53qkneBaC+H1+nkPphfIN8mGBglZCqOtMoK1B+Cn12pglC&#10;CeBbm9wqq840yxcpDdI+PiNtgzMauslQRGtUBhmboWWsA1AjtnfF0D5KDVKW2LYR57IRdaex1/SD&#10;5dBN3TDO2wEKhQ2DEgeIji3r18zQ9OA2AEBOF3fKgZxWqeu/IBdxjuzfRZyEmKI2WZdYr+GqG1Na&#10;UbbK5pRmlE2y/kwdoLYWv6tFVifUytHcRpnBuf0SIOee3zA0hmU8sARYgmNkePFisvBr5s2LCH6H&#10;hctIULUKAzDnXRiNXGfW675xXO5n2Ud6Vn8T7bM5mcP3El6/xO9QL613zgg2W7LaZXNurxwuHpCk&#10;WgBJzwU9zwzZrCXw9ZwD/FCEwyksn5KanvMaussxVZOrhyQdZXbTqOQAeDMAbzlNI4CBGfVmJlQN&#10;afjxqfJeiSkbVFiNqRiUk5VDIcVWDEk0QJaJk/hHT8so4IIetvS6UYlBPdic1SwbM1ukoG0CsII2&#10;BXVHhfpD1eOYmBU4XDdNqdMQ+0yzPWpGXZ2AzdkDeG8bmpaOkRkIJdq09hFoeDpQbayXnloxzxcl&#10;HPO1HvWwD21nO9pDhlIfAKjuLe6TvSV9sg+AvrNoQNYBStdldciugm7Zg3U7qaI+QK3R9sJ+2VrQ&#10;L4cq+iSlflBS6gblTN2wJDSgnWsZ1Ezq52Fj9+J7OIRPC+aZ5Icp0K+i/rJ+jpyblq6Ji5LaNCaZ&#10;zSMyBtuZuQOqe8alzp4rqMYTpxl2XG+n+wGSODcEW8JmGbMHMxlTx6h6cBVc0X5HeFrVu2pDhOlV&#10;DUNrFc61EafR3uP8q/R5AHj2ngvmGqHN6GP7EqkgeG0ZiJSB2SlcE4gvHAbNSwe9bno9cW20TTmH&#10;63wO529KvaT0ajKS5iwaUj53+XxcCFwpP7BqeDBKJl86i2ux1HBgq0BoxTFFelsd4VnjZ6ylKghA&#10;rTRzutP+uSIHXkSD4hfzMWhbhmmVnY9YjvbOrrPb2WURsi/ejPzzVneYD2OGDamdVoUbWiuum6Ww&#10;rQrTfEDMO1AV1lMA2kgCxw/FxXC9vBQbJxdg5wkXkgqBrQ9oF4NaKghsAw1LT64BGaQJT0HGYpAi&#10;DMcFZEHGyvWYRAo3jzsPg3MYjdgwGiq/ggDum1DQsVE89kC5v8+TAcxImXOxkIL2cX3yXyP3ut1M&#10;LaXOuNvcKhlA9Oo5vjNSWAe50QrzYTJI5t5ZWEGf8d2b2M6d5+fc+T9GTVrp+TDnaQLz1FLg1VVQ&#10;faJ4v4S7O7heWTM9D2AjvLLe0DssYQh0DJ+TJhggFCGFXrV6GpM0SkLGiREBxHrwTOgp4LXTZKC0&#10;/dFsxmKbXMXOh7y0PqhVsIVsmHGQR7bAK/MaIZaQP8w4XQE2HFqsqma/2F5JBdAynDi1qlvy6nql&#10;G4YQQ3Zb+8f1+pBO1TsHY5LhewRW661zRYi1XllXLvBY6ZAlhCUFEz6faVAwZPmyzOi08exdwnMW&#10;m0j32cvyMUOA6VGNb5aPE1rkkwQAKpXYJJ8CSAmpKylA6iroc8Dd58nNssbRWsAeAW99aqusBthm&#10;NQ0DRC6rwUkIIHgy46pmAVXwxPXHtHrBtAQg9DPJipF/vgVqdcpWGKecJlQ09Y57/c4uGQ/J6Ix6&#10;5RMBr6crh+VM+QDqwLgai3mNo/L5acBoYrWGCH+R1CSbU9s0K+5WzY7bJtvTWlCa6a1atsim9HbZ&#10;mFwv65n9NaZa4nFt+cdw36uwcygNreV5vzofVHkdrY3kX+7KXUewVI857Bm/LaT2kLfcOgX8660i&#10;1sGgZTkDe0nlzSuwqj3H7zV14yrDowGt7cPnpR/tCJMinSjrlzP1E5LZCCDpILgAxHAt6wisfRcU&#10;VBs9NRBasbxO4RDCdSbYFjQTVCclvX5MUnHvlAF2OidntQ9rPe7tFgBETNmAwinBNbVuVMZmr0pu&#10;y6hElY/oNWW4eyxDZsv7FSL0bRBj8vFHAO9CG5MNoGseAIQAYvj9zSrzMsSIL0cAO5jWlyV22gp1&#10;jEN89aK9I9TxJUkXoZUv4HzqGLW6ME98WUcgagUQ1eCcVHWdA6gBngCydUPnTUIqwDl12CsPAGAP&#10;FvfLgZIh2VM6LFvyOmUDYHZb0bDswzKC7s6iHjlR1ScZgP4UAGti44ikNbHv+aj0sa3GM5eeRUJY&#10;C2CNUQMME2d7wgkOjcMXkcz0m9wyKYM4jyOA/zqOcQ0o1fuQwvmjTAiuOS8670GimWeJ88cSasCy&#10;OpxPAqiGH3eiHaY0FHlCE8hZGWgNe1j94KrAiuvmisCskRmewlmF7fGgrbCgSu+qB7DqDcd1NOKL&#10;iCl96dXhvWyw8BpxDUf43JqRQbQxmqjJe/4xQRTPKT2mJgyXYHtZzmJ+/DztP4jlBTw/p/FcnQG8&#10;cmxWACvHZ2Vuh6UCqivjYb1q4NRREIC6CoLQCOG+0aG8sC1BM0IAxhCEku+sLOd5YgI3/7Ig8SWr&#10;nY5s8+Yz5Y3ojqCFN0uXLvNtn3njp8KD9SLpXU+kK5xc38XwKxBoI+T1q/UBrVUQ0LpygXYhsI00&#10;tK2sxydSQYajX2PutGdEutNLkYUpA2d+eAuvN5peVCO4aa2C1i8u93sWUhg6wwrabukKOidL1VI/&#10;b6/RYtfG3eZ2kg1LXUxB9dcoqL4vrKB75nbRUl5YubLbX0vnL8x/QAWKbYynxdofv86qcEwqTOPh&#10;yHIS32sVdE0Xk7+OuPWYGROvlQzKBVkLs+Hhdy7AGIAxBwOjGYaGBZQmGCTGowag0ZKeWRgnEMfv&#10;MyALQ8aDWA69wyQqNpFKODMoIdaArIVYP8hagOW09pulFgJaD1w1xBgg6wJsLgxkzVxc26cKeWMV&#10;YjFf3SvJMDA5X1Dfi/NwXp9j7G/ZP8FxYAmtV0KeVj/MWBEmWPof9IvJfc7i0afP1rlLl1EaOOkY&#10;npQ9VT3yN7uK5ZVTLYDOdvksqVUhdWVSC9QKWG0BqAJIAaxroLWpLbIOgEqtT2uVDQC8jdCmDKpd&#10;Nqd36DAphNiDee1q8DEcj9euGcZsMwxNCw/mup/3ZOqANThDhifqiB0r2IoGKL1ldbjm7YPTgAoI&#10;RqjCBcRhLNgHuxOgUd01KQmVvVKE68tMpQml7VIPoKGnb2d6E0C1UccT3ZHZKTsz22VXZpuWfnH5&#10;5owuSasbVGN8Rybg/nSJjExdFFwWnG9eG1wrnHc3OZd7Ley8e104H+ltN/XA1gW7X+txNd5U7oMy&#10;89bjYV5UUHQWUO52PA5vf9gvqmDI02ql8Kp1g8dieJAhkdkA1ezms4BH9hfmPUfo41Av7MOJa4f7&#10;ltdVpcvYt9Ku96axHV9e1A/OSBUAjkNhsU8qPY/5jUOS38w+lITacWkdmZYa7PNU5YAkVA9qQqPY&#10;6jGUI5LI5EZVANjaMTlaNiS5uE/5Nw5AaBs8i/tsQMdKPVIyIKdw3xW19MsQ7rNOAAnhS8NFUR81&#10;ZJQl1Iw65bZDRpPS2j+hfT8ZgsyM5owe6RqfkS6AjJaQAVfUNQ9ig0WvJzMOnwOMcagcAGwPzhvq&#10;bT3A8nAxjrd0UI7g9xwFrB8BuB8hyKJkYqaDZYTYATmEZfsxv7WwTzbltMtJnJuMlnFJbx6TNIie&#10;U8LeGECmB21wK34z74EOQNqYV08ZAo5CsyR3Dp2V7slLUolzzb6fhDBGSpg+omiD8bkm7bdr+uyG&#10;+vJi2q+FlvNebeHnsb4JasAy7ZeMdpyhwRZWDaiaeQutVgZYUXreXva1rlN4DQOsH1z53aF2hNmF&#10;9dqbeZuIycCr523FdbDT1qNuX0Z0QoRWviBjP1nTpcs8A+ld5fMwUnxmmucwPaIEQ3adPH+Rz3Dv&#10;Oe15XCexjOJ0EKi6sh7WeV5WzAfxkIXScEiu4SsjvqwKA6lC6RUK2/F5AamjEvMuaPplnZnq0MQ8&#10;X55Stt3zt3eu+OLP3cb9zM3SHUELlyr/AS9Xfk+tbahDWuCto+1/GwyxkfJ7aWkouqW73FWEAekZ&#10;s34D1ypsvM836CPFbWFA4gawJeU3JheSa2TOE266sbOX5ikIaL8u8UYPaYHjC/wtt0hB53QhXc9n&#10;FpIb6hoh7N/UiaXIrUdfj4Lq+q2Se79RC92Ly1HQZ939/iGLD0QFWUfh/jW4ftAE2yMtI+E1CGBd&#10;ufcMw4v5MoteWTec2NU8mIV6RqY0eUbIyPCMS2tAWshRzywANuyJnVSY1dKDWfahVaDt5NiKxitb&#10;0clheOZ7Y12QNTAbVkkLwdYo1F+W4cWeR9aCLL2xuRyOx5PrjdWwYsBqlnpkCbQGZLPr+6WkeVCB&#10;4DyeTfTI8OWkAVh64UyYMEsLP1QIbLDc9cIGPW8XFMEEBgrYVTArozCG3o+rlp0Vg/JX24vklydq&#10;5PN0QCpAdW1Km6xJbQOoUmFQ3UjvIwEVMEdY3YJpFea3ZnbI/7+989yy28iydD3mvMGsNb/m3zzC&#10;/JnVs1aP6a7p8qWqksp1VZeRSt5QlKPoSdFlJtN775iZFDF7n4MDBOLGvXkzaQRSm+RHAAFzgbBn&#10;40QE/vWDyeqHH0xU/8+YBNj3zl3r1snJadjd946l826HexCgD2Bs+jeBh0EhC8Mf1/rq3oJ5TOgN&#10;mYaB/hCClWOpp2B0PgScGIwTkC2j/XyI9SUICH4b8c+XZqvXPnlY/fqTiep3nz2ovpxEHprbq/74&#10;1VT1Qzz7j/EMP/nwvn22pQie6V/fuVn9/etpSw/7g7Szrr00xGCvMK45c+tA/ANPz0jbNjwXrUF6&#10;LmmFq9tFw+2kQeK4/JodoFh5L7y3J8yIeMS7i/vVJxCUF+9u2ndPObHSnTl2s0R6Id7vIE3u4BjC&#10;Y9ktltCrSE8juQtuYd8kxAB7h6yi3aCQvXCHYyQ3q0/vb0MgczbazeqL+xv2Ionezk9RHt+6tli9&#10;e32heufGYvXnK4vVTz+dqn7z5Wz1e/DXa6vV23x5hPJJMfPWtQWb9OjvCP98Yh33t4965pG9zFjk&#10;izV2Z1/aMtHiYx2dVshQ6OB5UPfQI7kJYcAvHsywrsK59FSSGawTGwoBmmEROO6h4d10H64dQCQ+&#10;sji7TsFF4Yb4sm+9QvyzG/FtiKbfQpD+HoLcuLxY/e7KUvU7LH97eal6A7xOvoawJZcWq9cvzVVv&#10;IU0+QlzR0/q364v2KRt6E9mllcMzKJo5Sd4y6npLSr6QAPzDb5DewH0s7RwhjlerB6toA2AD85Mx&#10;PG8Odhifj3FC4WfxhGvfJShn6RjelroLbg7KaR7m13E4C/htlO8bc7V4TUQruYZ4M/FaC1fDuioP&#10;itYghDPT0sUzX3jVXlcI1Ca9QTqLcONpzZhhr0AKVtTb9GZzRuEYyzq6mzDyOlhDG+vs20zCnJDW&#10;xCXKI8Ul15uJag2uQ3NAw3REasOghknFak4uUoNhYjStV/J6I9/uOz+IxjKndPB5SSNqGPkbgEiE&#10;AUFb0+mOjIzAbc66uIsWPE/8EsO6HpOSsRikhnAY3bkhnlMSBl3C0zVICNyUksEZnCa6aFAZ9XFn&#10;pXONhIHr1zRh9bln5bznnZVhcV1OLz9+kHHS+tlRymvPizTfPwtKZetFMqy8l8LT7XT/sLBnQfz2&#10;MBqPbkK88Y31XNiWwgIK3SDKRFru2UshPLJdr2xXyNIL6yIWBh4NHwoaGhl8K94IWRggBREbxBjJ&#10;jqBNxGx0L6aYddYgaMMz2xWyg2K227044NjZi+GNBdadOIARXYLflnVhO1t9dH3GPtvz5b1FM2Zo&#10;oCyut2OpKGDoFePsn+QRjE5+E9Y9sxQWDicaIrm4DSK828YijKAdPYQN+0/v363+y28uV69dW6r+&#10;06+uVP/9H5PVP797t/qfEKX//O6kCdX/DVFKofp/IeooUClU+R3Pf33/vgnTf/twovrRh5PVjz4C&#10;XELc/eQjCMCPKPYmqp9+NFX9HNs/xrEcf7gIg+4hxMM9pCk9qvTWUJhOYL0kXu37wAjnd145+dJX&#10;iH92FZ6haIVRGcQkYQ0rEBcE6/y0EuN2E789CaP3LoQyv+nKmYl/89nD6lcXJ6t3rsyZEONYvN99&#10;NlP9GHHwM9z/z/FcPwM/x/ov8Rw/g+j9+cfT1Y/xrL++cK+aR/6nIHvjkykYzVsmDKwLceJRKOPp&#10;Q5smwgbT68VieQb5jxMz4fYtn1GYT6weVp9O1N1cFyBGIXqWdzn2k8KAs+4+tpcGdxYPIAzcg3Vv&#10;+QDiAUuUaX5WhN/mndt4BMELYTu/h+MOcBwE7DQnYVuvLk0gbSchYu9yRtr16stJlGOk99z2UfXB&#10;7dXq/duL1Zs31qp/vzRT/fX6EgTrSnUZ5fwWRNW7nHTs9jLClqoPbi7aeFLrQr6Begf1zxxEK787&#10;PbfhXjMyi3pnAkJ1gkLGqIUV1ifxTBsQB0vbzD/71ez64QAzEKWz6yTfF+G+b3LloLo9v2vfeb2N&#10;Z7+N+AtuAYrGe/gNdoH+M57rz9fpUV6u/nRtBaxW/351ufojBK1xdaX6wxWEX+VnazYg+terCxDo&#10;H99HfKH+Wtg9qZZQj9zFc7Hb6wrqF04Mx2+OIWmx4MaTahV1OkXh0s5xdWV61SZy2jx8bGM7H6Cs&#10;+LdMKfBQNlFWHyL+ZihmEW8PVpAHKP7jGFuWSUVhieI5KEsPOGs0lrwvelBvztYeVwrWGoaxWzKF&#10;Ko8JTLCap7ieMdhEN++5Fau5YA1SsRoec04gxk/rxMzC/hmclhXkT8eFbNCMb4VQTVk/QJtae1kH&#10;YRtwbGLzEOWRsLdp44CDaN1DOu2h8rYlwi1dUV7tk2iJeG16q6Igk1QzBbm2SuuiF01JWw6H7Rhf&#10;4JJ8vXss28If5I3jKHhS6QafhlJEpwwkDsI4zjYSz9eZqADilSI2HVProhaZJDJKSvaWwwVtyRjt&#10;Go4l47JkoJOSEEgpiZKWVBgFPGcQevJSMfZCQEPSMGp/aV8DjeWc0nFdYszfKLpxlMZfKa5fHKV8&#10;8Kwp5cVxyPP1iyDK2TYa321U9Ck7Ruzvls38/LPjb0XL+wrw2IzBN6fPjuI91KRdjsoN5iCjxKtD&#10;8cqy0/XOpiKWwxNSEcuGfxHGYzq+vRGyMPTogaTXw96Mgwf10t6aJ0I2FbHf1CKW3dyMWrhyPRWx&#10;wbUpemQpXNm9uPXG8tMuJREbY2SDVsC6J5ZcZNfib1oxW+SbeQcC18bPQsh+gfO+frBi8ccu4nxx&#10;N1d3p3YBRBHBcbBHaFPZCFNMdNtZCl16VEx0ZPuasHo/29CTk2PrzsU/1xCf//mNW9V//eON6g+3&#10;FiFWKVQnqv/z3sPq/34wVf3LhxCoH05VPyT0oEK8/RsFKvjxx1PVTz95WP30YzIJpiDqHH7m5Bef&#10;Aix/CV67MG2z/P6Gnz4Br31yr7oys14twHCmCJqCsUkRQW+Yi4kAaY975LhDzlJ7CfHPiVhmKArq&#10;eMoFKwUJDU3vms585S9J6PlYQN67i9+doWcW157E7/KzF7dmdyr7PuzMpnU7noQBzG9ATkD4shv6&#10;n7+agXB9YML1l3iOX12Yqn4JAfubTyerDyCmPrzJyYdWq4++War+dnXexs7Rt3WIBAvbJdIitlPy&#10;8LBnwlua7nueWH6q79NfkDCMn9L5FsLzkc38PIU44Sy+9Gyzx4R/4uPI45ZphfS8B5G2QLGKfL0A&#10;o/4BRCzLsKVp3TUzumj6ch9xv21l8jIEKwXy5xSvDyhmIabomUSa/OnrBZvc6YM7EGuI68sPlqsL&#10;KHfvM/4hZCl+pyGOl1D3LJloPajmN3FvtVjlp01iyAK7e1r9g7BpiiXkA+smivukYN2EEJiDOJ3D&#10;s1J4U/SW4f4aCFWjDp/BOidq8m62uxD2FPfON8SELD20BzZ+lt94/dvNZbBi/OUGWbYlZwDmOkXt&#10;m4iDixD5n6Heuog4u3CfnvBt2K2P8Uzs0oxygfqW467pZKWwefLkMcAG/q3sHJlwXUR9cw9pyG68&#10;W2gbXLi6gHuwwvjgzLoUec4Ewnx9B8+2Z11o5wC7Htv+5twQgNwOWlGYwmNzbB/iI7Aw/gby3gOk&#10;ET28/OTNzXmI1/mScKWXFe0IRWsiXO/WonVc4RrdwelN927C0Y7Ru9oVsPymaypaY8lJmdheNsN4&#10;QN7Wdtpn6BBOrpV2CzbbAev81JmL0Bqss8z6p64cltcD5N04lt/7puZpugLX0AFYqgOeNyYurY5h&#10;vdcl6hunbcdSvGdK4C9vc9r48LqL6z9oN1KGX6SE30TbCOcqOacUATmpgB0HbxS4HPTQtl5a73LM&#10;JWnefIxBx3AsGMxhSI+iJBZISXzklETQ82AdFVdK6ZiWEIQpL+5en5ZSPD9rSun9tJTy1vNkZ6+c&#10;v/O8P2y7DXfy8BK5kAu6x3RpBWVNoRy/dBSeP10PIs5L5A1rUBayXC+Pp03FLMf/uJDlGKFBTMjC&#10;IKDQYFdPGpIUAJOAXpGSiA0hm3plBz2yFLHuje0K2NYby8/XBI2QBamQLYnZL+5BwILUG0u+gJht&#10;qPel++0YbuPcz+4sVF/dW7T7oJGzQ8MGcJbPe7Nr9kY9GnITqXWbmYNm1eB6iKRh8PucbDPNiEUd&#10;/E/v3K/+2x+vV5+Yt3G6+pePpqsfQYz+CMsfU5hCfP4EIvVnn0yDGQjSWQjTaYg45zXwq09nql9f&#10;nIEwdV67OI3th+bRJK9/Pl29wc+afDFb/c6Yr351cbb6+9cz1v1uit4bpHOMVeVLDHpkmab8XA5f&#10;MjANH65SOEGQ1C876NXiMmUewsG+L16LC3q/aHCyLpmCIctrT1KgEhi4zHebyN9z6wyrRSuM40nD&#10;72ca59CDe2t+v3r/+kL12wv3rcsxZ7L95M4qBBSXa9XHEFWcCIozV2/uQywg7TpxX9sraViAQ22Z&#10;2jNxfLr+PKCdFXmIwK6FiD2pvuU+ZhXcHLtDX5/egTigUb9nHjK+WJhEmeSnsZa2jqo1xDHjk17o&#10;+8vucQyvOEXvxOojiAHsx/EOxQHCKR4hcDkEgN/vvDoNIftwq7pwbx1xyXK5DjFGUcrxpbsoOysQ&#10;r6vVh7f57dJVXHvHxAL3m7jgMlmnB9a7c3LbJ/Rid1jmEeY/dp9l92DeJ7vx81qWj/CbFC184ebr&#10;42HiHs9L4cpvzt6H4Erx7rXelZpCluNS6W18+9Zy9fY369YV+B94trfwjMGb2P478tYH9zfs27T8&#10;nvLnU9t4/jXc/4H1IpxGXp9GmVhDHWK2ORIT5rnB/5CUKBMH9ombOcTBNOreO8jb7KJ6f3mruo/n&#10;p1DkuOBJE3M1EI45k6soL4D7p1a3q1mI5kXYMPOI5xmkEb3c9Fi2ac11hCPvxDInjhlOXKvLBPIQ&#10;PcDWFRll+A6ELRnX45qK1gZcdwpQuDJvMP94ftqzfJR2ESapcDXRivYwlmnbSQba1wO0vbBBgryb&#10;sHta3cvqoF1/dFQds7AiXVuxFnhdYjoHdUcrWFGXgFIdcF68/hp8qRoaL9V+oRnTsGdP2x6m/KAU&#10;OD6lHwr8B/M3y7mQDUqROIxoCEbDsSD+lrMRs/VnfmJJN3ybeZw0rGhMNhzZMjUgw4jMt0dREich&#10;enIhNC4lofayUXquF0WeHmlalPadBif16VDIB+fB8lfmqWwoHF+CwjTNp528i0o3KuNORcweCgm7&#10;9ZKTFhgoG0GUk1eBtJ44K9Htp7RvNPxdp3M/SUMYpGmXkqZdB6R32uB2G+QQswRlEvl4fSfELIwp&#10;GIw2zh6NfIp/esoF7DKX2KYhzLf9NIqsyxqMi/v1234zPiByCIXsMDFL0cOJV1zQJhM+wei7CeOY&#10;3y0Mr2wIWXKZXYrNI9uK2FzIhohN4Yy27fbgMTaOtrNde3KxThHM696YWjXjZ3f/sDrYZzfHR9V1&#10;3AsnMuRYWBoJbCO9nUyNhJZ0vxsVg9Cb+/gE7R3WcaiNF/vlhanqytxOZWM+P56pfgLB+nPzoM6C&#10;GSME62sQqeRXn812+PXns9VvPp8xoWpiFfwegnUYf/xyBsxXb0DcXnm4bl5nTo5js5rinm5RwEz6&#10;pCwUmiZakUdMlNaiNQ1LWcB+jm+cx3IRhi2NQ3pfKbToWbWxsRAQgU3yRChUYbjSWJ1a2gLbFpYe&#10;yzG1sxAaixsuUDgR1MW7FLDL1Wd3l6tPIbgoaCcggmHWFNOAlGyVVMAOI7/OmeE1Ek7LUwGPmYXA&#10;58RKq2gHWLbp2aQXm5MB2ThjxAuZRrwQ3+aY0BZOcjQNUTuzcmjC4CGYgaClN52e2EsQY1882Kiu&#10;TG3aC6y7C7vVVygH7HbL7sMcB8tvglK0rOwc2wsyeznG+qReDoqK40FwLoUr8wkFLV9kskcezzEv&#10;G/b5zNXITwjjt1hjoh4TtDzO9h1hnZ5nF658WcKJfcxzWQshblN85d5EwsmUllFX3oKQfef2WvXB&#10;nbXq/Tvr1Xt3N6r37q1V72JJOJPwF4iTKygfV1CffYl8x1l8d2Grsgcax2OyazTre4qXVMyw3zCS&#10;0ITrLcTn9MaRicyJ1S174cB8zjG8HM/L3goxljd6MzB8ABwfY3870Ou7tlPNQehRzC7g3mbXUW5q&#10;AdoIVS7ZlZvUYQGvk4c5DC/sS67Lsca+7rNB20sWPJ8J2EyspuK1FcN+n/E9cvYKSj2sfOHXzVut&#10;YDXQBq7usQ2EDYh2sdtOwsZL2lDCtjXa3oF2um6/o31P7YJHLJeRzvlfhGNhS5bdXO+U6pUiODev&#10;P1hHeZ3BOiHXcc6zF6jxm+cH4pU3XKJ8wtk47aHbsT5R8TKCY3kW8sRMaVzyoOlmDFIPbQjaGEfL&#10;rsYNdO9jWRxPi4zaZk7fNg9QYjySXBhE2DBKImgYqfB6HvRFVJYoxcfTUkqHNOzMlMQlKR0LTssf&#10;aR5qj+uGeR7ksS0D4qWm8VQSviG0t4RZeAP3Y/kCaYVc97fT8NiXh6UMlOnTyI9Nzx8Tq0/QOHWI&#10;eiYPr0nPLz1HShofBtIoPNANab7IYN7JG1+SNs6tiHW8a3Hrlc27FodXluNkuaTnht0+aTyY8Qvj&#10;jkt657hOjwA/2UHuL24ZNltoJmBbIbsNuKSIpZj1sbGl8bGctTjgzMVXJ2FEY8luxpcnVluwfQWi&#10;NuA3Zw1+c5ZeXHp0QbreHr/aHM/1yzjnCsTrNRzzzcNVGNIH1Q7bl8Mjm7iOonpr/8SMkVRIxHqJ&#10;2G/GRr1sjA/ArqGPHx9b24nmzAQ1u0x+eme5+jHHp16cbz2rtUf11xCovwFvfD7nYP239KJCgJLf&#10;fzVvnzX5A9b/8NWcfV/1T5fmqj9/PT+Eheo/vl60T5z84pPJ6mcfT8CQPazuT29WlyD2byHtJsAc&#10;xM88jMbcuzUK75ruQnYDeY8zfppoRf7hxE5Bs70EA53iy8IoYrcgRpAXYbhO14I28iG7mM6vIe9C&#10;SPkwF3YNRFpBDLGbKT/3YwLszqJ1z4R51Il/ktoiERbC1ddHC9jUXintHxf8a34zJfJRCg1h1kMc&#10;a/wQYpWiZmoVAn6VIpRdRxFXBTguNLAwLEMg0QvLyYo4ic4klg/XDiEmDmxiI3oQ+QLqOsotu3Xf&#10;mV1H/YI6C/ewanEePbfaoQtNHUN2kT5DaIQGbJR1tNd7x9/WYgPtN8raBn7HZpFFvnPP7AhM4EIE&#10;I98xDiYbgeW0oqgVrikc17mye1zdQLy+f3et+vi+88H9LbCJsFXrFnxlbtcmeLoyvVU9WN1hdVCd&#10;oP6f53wC+G1OkseJf5CkSCuml9vmzIDsvcGJo24tUeSint2lN3q/2tw9MbE5BVHLfE1P6VSI0DGZ&#10;5rkdkB8Au0zzJVOM/WX3bJYRCnWWy1mcS3g/jgvw7na6n0BMl8D1KaYDnjuL36Nn2e6lXj7EcXw+&#10;F661B3aFHmSkD54/xDUF8DQE9yyE9TLOdeFaeilSFq8c18oJmUpiNSVsqmhfW21QU7fTbLtDuOa0&#10;QyKji/CTWr+4t/W0esLLPHv3cN2XKYNaj6S6LPB9ke9iOZxc/42idP7Z+EEUirNSvqGngdfsRp4L&#10;WyQEEySjlGgpaWMwjMgMpJmlC+EhaKPLcSNqYcDmFA3IIQwzJIcJkzR8FKnwelY8b4F4HvJnTref&#10;N2m65OmTb6ekx+d09qNxHXWOCceB/NQfr+Ye7o/fJgzS8vG0pOWtRKeM1qRl90XTeSlGIFzi5Vhn&#10;fx2eE8dwyedPG7Y8bsbicPC7cUGax5j38sa4JF5b/G30aeNkKWIpYG1mTxgVLmJb2B2NXT8nbEwk&#10;x0jGOEkYJAs71f15AmEL2K1xUMxuQGBAyPJzHQURO8DDdv/16fWWpBtyS7d7cnAtlhCipNk35VyD&#10;SOZERDew787MerUEo2kP6ccXoBT+d/Db7FqNphRtnQtTLmO9xLD9NFa+RRv2mJNbsKsTLkpPIj2/&#10;kyuH1ZtX6A2drV7/fL76LXgD/O7LBbBYe00pUCFOwZ8uzZtADZH6H5chSMFfIEzJXy8vVn8jVxY6&#10;/P3qYvVHnP/ahanqFxcmq19cZBflqep//PVm9fat+WoewvDezIZ1+3UxemSezvHhOGoYnDA82dNj&#10;zoQpDFvkn/AmNV6lCINI9smdMu8TmEMYBRPHBTKPrhHLtxRA7o3xvIx8jaXNpAtDfQXChrZDKgxJ&#10;2B1pGOzEkdvPksgfed4YBW0unAHD/RDiftc83xQonGxtA3UBvZGzjDsI0jkI2jkIUXafJVwn3DeF&#10;cmpey03EOYQsBc4W6hbO6EvByK7gE0grzk5LUbLGdg7xvoU6h0MT+MLOenYgjzTU9UmQDmUoi1cs&#10;kU6s7zg2kC+HeX2G89reK+jEjl3G9Sm42kl5WriPXlcKJnoQKeaYX9h9l0LpNFzg4hkhXvmC7GMI&#10;1k8fbBifPNjGcrO6zG/kQszfgHi9OutjPdmFG8lXrVi8I/8hPuklsz/WNTPGtz6xbqMUZ+wSzJm3&#10;+VseL48qzopMYclu+LMoM1xnekS9a+mDMsieCCXmSqD+TpmvycPpxaZoX4YtQy9whHO9tO1hQ8A9&#10;ngriiS8YuM5lwO1Ze7HClzEuXhkvMxvMpxSu0eW8Fa2peA3RyrzCmczX0Q7y263DhGsI1ka4wiZJ&#10;29imi3DSTTht00krVmEjZGNZCdO8mfE8lqhQSnUBoXbK9VROdPl1TReOxradORs8L7/+oG58lpxb&#10;vI6DP9R5GYwMJ7y1ELdsLBKiARlFKl5PIyZXyMfTmhEay8yQDiKTlgz9AZKMbpPIJAblaYTgedaU&#10;hGO+/SI47Rnz+PguaNIPablziHuqifTlTHMlmvR/ClLBGFBIlo4dh8i3RVAOjNK+AuY9ZOWMctKs&#10;s6IGVnaeEn5KKz6ndYiGwbbrMmrltCYNGyQt4y3xMuug0JAQhg/b9yzJ74sfGac4j7gkpbgfhvUe&#10;SXqQWF6FYZfm52iESw11wIY8F7btbMVkUMguwagI8eCfmhgUsuGRJRyfSFzIblcP5jdthtroWpyL&#10;WP/OKL9T6d2LfeKndNxsrHOfdz12Dy49ue7NbY8dTsyGzBlVW9gtNgPCl12ab0Is34Wwnsfzet6l&#10;J+jIPklCryBsDdin0V6i7bQZifP2sEtJjAT0wiJbmLeZhtvFOxyzuVL9HSLzD5cWaoE6X/2ZmEB1&#10;kfqXK4vGX4kJ1CUTpSlvYt9bVxeqt64vVv+4toxrQgB/wfGwU9WvPpuqXv9i1iZ9+l9v30bYdPX6&#10;Z9PVb7H/w1uL1iVzGfmBQolGJj+xQ6FA0vHSMVlKGkZPGD1R7EFCw5LitJm8qYN7AWO8rHVFpnFL&#10;sL9jrHMbrOHanK9hE/ezd/gt6k/OYBwvZZC3cc8OjzuArcEXBBAVSAeYOfUEOp5+eVoMGJU4xo3L&#10;wX3nhdeK3/6WXcjrsNOwvIR7py3Fz1vNrkM40bOGsslPEW3AFmE6rGNp5dZE0L51KebY1xmKV8D6&#10;gH9wuWoN8UWBZJ45wHqAonEfdS3bJZuUL2vD2XbSsLf4NhF24mIU66lopZe2BaIW55q4wLGst+ih&#10;SkVEW4+d4BjYLbhPD/NtilV62P1lBQUtRBfypc/Ai2cLkD84Pjc8kLMb7EqMpeHifBpxZ2CfdUnG&#10;s7BLsIHy/znqiEuoEyhab6MuuwXBz4mwOGkWh4TQM78HgcQXBsyTR0hHpo39Z8IVYJN1NselPkB6&#10;8N4oqrZQhy/jeTp5HdAzGj0XWiD6cJy9wKmPt3A8o3eZJi4sx4HHBrYNccqZoDnJFAVhvFxgubeu&#10;2byn+B2EueDEsj5/FMPvC+UYy+j+bb+D6/OFKeHvMMxfUKAewT3ypcqAhxXYzMF1exbfbA3S9i+I&#10;PGZ2IKEdmLCXaAGStttB2xvUBeyADQBKWmZUXdDqpVyXcd+48FpO9xr94LmK11F0BalHskfY8Ajs&#10;kp4bXY/b7sfPWtTGp3wOmJkSQ9KM6NoQDqO68QAh4zZdDgdwkXGq0OD+jNTQLJGKuihcY8HCmDQq&#10;JdLfGUbp2p39Q6417vXHYeTEQLifgXgdFudp+HdMWgnmsBJs1kmW3+KlSh4exCRmXZK8XCDy+7i0&#10;H9jHdk1XSHI7hFpyLMpf9IroUJfJ4VBcktK+Frt2FsY3nWPBe+X59bJ4zFOQ31fbyCF9auhpcNoG&#10;Mc0bKaV9lr+SBjfKSVp+Sw03iYY9FbEk7VZMwou1DGOF4oJGX9v10D2y7h1wYmKQGBcbY5l8gg4s&#10;YQB2gBDkJ1juz5e5B+HbAWL3HgQlPbnteuE4g/tr7Jh2nV0uWyhSCdYhng1uY3kH1+c9zq5sW5yz&#10;G9jWvouBiYVNtC9oF9ne2RwReRs4nFyQBGhkzQieQlxegYi9eGet+uLeSvXJN+smQP92dbn62zUI&#10;Ws50en2pevMahOnVpeqtaw6FafA2jnkHx7yL5Xs3VmxSo79C7FK0/vaLmeoN62a8aBM2/fD9e9Xr&#10;HP96aRFhD6v3cN6X9zerz+7xe6Ir1TWI+XXUNxx3xm69NJ6Xto9NsIZxaUIC2ykc08j8swORs7C+&#10;Z94Vn8SJQtQnYOkKU4QFEGbx+SZ2D/Ylvw26Z9ekMErzqn2De+fAjVdgPRdwz7vI74zzki2ThwUw&#10;VWqB2E0fXqdkfJ4Vzwfda8f1c4rhCON9bh48RpnkCwIXPjOrnJzJ4XjITQhA67q7d4L64LF5qilE&#10;+WkgnI5IOcHyW2t7GFdWR6FOOjg6Rp1DUNeg7vEhKYPweMa1eWApVmELeN2SCtYWitYNCgoczxla&#10;D1iHIX067XyA39zBfUV9Fdsb2F7BMy0BCih+AzW8d6fReP8Mhh2BYxOya4gremC/mNqqvoZgvczx&#10;+BCt/I4qPxPD2XOZLxknfOZDxCGF+yLyOEXYAeoGU6pWjJmHkKZYZ5ywizZFMnsAmDBCnHI9vlM6&#10;2AW6prQPUOSxvITgKx0TcCZjUtqXsphv2z24WHRvJss5rgMR6eOOa7FZoHsdD0tFatx3vi8NY9xQ&#10;mDb5h/nA8oJ75Rn3/t3WrnjN27qUtG3MPa1GwW5L2+e0Dc/b+ICa47TJmNK6IC3f5TqAYU5aR72s&#10;fGfidZBoAFhg80g/H0zAkpgNSpkhKApYkmUw/7i4kwrYMMhT4z0lxASJzE3STH8m6kJjDW1SiIqV&#10;OQgBmQrGNKwL9znpNZ416f2mz9BQeu4ekaZjYBVVktanQSFZuk5OiBATkfW5pXx2VloheTbMgCBo&#10;iLvg3l6Ql5JYhZ+V2xdB1Bl5PfK05L9zhDhmXZM+cytkvVFMG0nLf4WwoMlTp9QbpQachHgNchFL&#10;wiO7bh5ZGBQwEundoaFnXQ9rT4ALWC73GxFbwmawrb2zp+PeW5tlNlnPCe/uaeTfKx2H+xDADyBi&#10;Ce99ZmXH3tKzfdpDHC7CGJ5Y3LRJiNgG+gvZcps2jDBWuCQ0fNmLh+PiliAUOZHU1xMb1aXJjeqr&#10;qc3qQ854Wn9X892bEKVYvndzteHdW877N5arD7Cf3+R8B8fQW8txsL//2pf//vVK9frnc9VPPp6s&#10;/vD1UvWXK8t2zFtX5qov+Z3Pyc3qy4nN6tLEGlivvsL6lxCyfDmxARHET+NwQi+OZ6VAXd3hzLA0&#10;bulh5UQ8vr4CA9i6fcLIpIfVPEbIN/QULiAPGVwfySMcB9gNGecyL27twpjdQT4GXHe47sLI9mN7&#10;G/mYQo9KlF5ySydEMoVFbJdhmrTp0gHplRqfZyXPA+OS3gO3aQvxe63snj9vnsMjGPF4bhjm1n0Y&#10;cc2yyu7XHDPM+gKP5c+XxMcx6iKrP6wtQX2EdoFEDxhy8OjbTj0TWO8c1EcbqCfY3bdU17Rw/yM7&#10;/gjX3OPwmcI1A+/pxOW3BuspdiNmjxO+uFhC+VuE+FyE+DTq3gAdYl+Ni1Xv4ksxyzjzcdwH1Sae&#10;5c7SXnV5dq+6Nc9JnTiR0n51D3UXx2DS00rxxPHTfA4KFN4n68cjtJNuC9fxCxC9No6X3WRnN9xb&#10;TM8s0yG6wK5s7Tc9XFKia2xA0ZiHeTiXqJs3OANv9H7IXyC1L5WacmllM9a9mzZ/I7yaze9xWa9H&#10;GPdvIC35EoFdntN7Y5qwOzRn+E5/j929Uyhq2dW7tM/vzV9IMc/wO6wboJSnNnkfSIP4VivzSH5M&#10;KlhTOuJ1iD2YtrlklHilzjjG/pI9UKoH0vJMPO8wDwWej141eiRehxNvC9rBxuVKeRCe74kX5wf0&#10;0jYZIskcoxg0JIcTXiNWrqkXqWPw14IhKAkZ86KxALAwGN0Ccm6isI1D6fxXgE7lksR7UEqT8xBp&#10;SCg2vRttN+3HodNNlutJXhoPnBcwj6KCdC8mnhWkHj+SV6qnkZ8/ilKZeZaUyu+rxCPUYUGTBkcn&#10;qG/ote5CUZs3nkFaBoK0jFiXYoLGvQQb77SBHyVk+Uabb7ZptNA4iW6d3vWuxT2y+y5wa6zbIoER&#10;2CwTUu9tzmDX5DIcKxmT/hhLEL8QmzFz7cNFbNfrJWw/zjFBzDCea9dIukAzDNeehRFLQY9mCXUP&#10;jb5Hdq+ccAbNVdaO1W0ZDJPBcN8XPZB8iWMRzjFzvK91GIGcFIvdpX0sLpbTW9WVh9vVBYhYfs+U&#10;4vQjrPNzJZ98458t+fjOWvXhnQ0Tudat+CrF6WL1V3YhvrYCAbtgY1wpWN+8tlz97epC9eaVheri&#10;vQ1ce7O6MsWlr1/GbxILf4jfxvr1yfVqBfmEYyDnVpkfKARg+G65EczZisNjv3+I/I36imNfY/Im&#10;87LA2G68LQkRZsAYbrD9fs0tCLRWrA5iBiyManYhZk8Ut0fOagwOEa41nnbtMeMYp5Hu6fqp0JsP&#10;wcOhVmYD4XdRZcBo9y66O2gfKGA5SzA/kWOzhiOeNhA/FEr8a29EBp7Pw3gvVn/gOnsQqAdH/jI/&#10;hwI26p2YHNDGAmJJDySHMXBinPjUCMckp0KBopPf7OfMrE2dZeeXGbRlXMzSa8v8RU+cdSvGc9JD&#10;6GKV6w57BQwIWcLwwM6jgEW+3T0xb+6NuZ3qHvI0JyzjzMR8WcO4Zru/scdJpQ7NMYBHtmfYRF1A&#10;m5TxaZ58pE+0ZStb/P6qC+Vt1LlINoufmICKXbz5m6xDcqzXS7IMml4GSPOA4TyHQtK6+tZC0sO8&#10;+2+Q/kaJcY8jIXb5+xwrTaHJXoB8McS8xZdG/KYqxW96DtOPz+0gz2bwON7D1sHjQj4axF9wDFI6&#10;lsT+yFul/GcgfaO9jRfJuXBNbRfCNr5UF6Tk9UHg0TZYTl81XgrxWsIb6ZxhlXnpWOL7mQFSj2yJ&#10;3HgM8kxHaJw3BiWptztGexiXj46xxL60gk8ESokQRbYe1GEmllCwmvGPqKiJGaPY7iyfJ/wNNjS2&#10;bO9jHDpCsvB8zwN7QVCTis2odFJOG7M5LA1tQp4knbsvNVJa4RFQXA57UzcAjzFwLWwHxWNHkJ6b&#10;kub1Z0mpfL2KnKV+GZc8Lrt5B3k2yT+Bd+fjWDFf33t0BLhsywLx8tw20rl4JamAPV3IeldNTr5D&#10;8cHPnzRjrwDXDQpcLK2LaLIe+0P8jg1EL5f5mEjrxpzsS0mP48yz+f4uHIfZThrUmUyonjyIXWUJ&#10;w+bWdxEHO97+wKihYLJxaht7ZpxE+zS8XauhMKEhg3bxGIYL6y3GOWdvvgUjenEbhu7Wvk2aw7GK&#10;t+djjO52dXN2t7qC9Yv3Vu2TMJ/e36wu3Ns0IfvO9fnqrWuLEK/LLTdWqz9dXrTvu751bbV6+8ZK&#10;9Y+bS9XbOO7j28smTCmMr0KkEq7fQFjKTfzurZmd6jp++wYE9IP57WoL90wjfIHeLIoDpDc9LhQV&#10;NKwpbuilonhdhkhYwXHmdaHxXoAT3gxCYeyCmF0GW+8q1wdJxSvLEExC2B7n92TQ5vD5OpzWDol9&#10;xNMah9t6SoQTrqeUwkqYKEJcryI/8GUJherG/mMY4azbKTixZH2BezngfeLC/Os/0H2egEKYXYQ5&#10;rnUfbRyX6eyoXXwfnhLABQAAICNJREFUX6jl9UyE016gSEsFgokE1EO8R7587Zybi4UhcLhQ1Fd+&#10;7W8hJH0SJ3ab3sJv8HuqHD+6gjBOPmQTENmMuj6rLuFY7cDDkXe5RH7cxu/w5YiN6SeIY74UYP7Z&#10;4fhU1o38faxHTxmKWKwiLpEXnnj9zS7QFOnmUdyFgEWeZV2OZLHvRjM/8/eabrXY9pmWWzFqgnQP&#10;+X0AirrjBnbBtmV2roF7IyFGiY0zBht4hhIch7uO3yBNWL09QBwfoH1gObceDcDH++KhkQdpe7D9&#10;CHHNl17reB6/PzwDn8Oexe+R5TfNPztsu5iPkrasRCnv5LR2bnZemi9rOrYj0tvTvbXj+Fx5e54L&#10;1ZS0PniMuElB7dTE3avOSyteS3Qbg8GKe5A43rHKA8u0wYhxtHnmGkVuSAbMpE0lzsxbG5H0gAXp&#10;OEATPPV6GjaMkig7jc6EU7xGch3z/NbrZ7n+0GNRkElctyNSTyF9zvz6+b7TYTx24zKP56ciSU9L&#10;U+QJjmPxhptdPh3LD3U+4HonfzwFvE4p/z0vSmXg+8KouiEVp+eldN1xSNNnZN5K6qGDYx+bxkY2&#10;bXzzRprEzOmpMWhj5mtGCVkTBbY8hsFFYRUGWIxx8nFK9kmDGu/K1q53gJClwZiPe3K4XYPjuGzE&#10;cUII5/b4Vki3+xJhDVJhy29LptsOxS+7uJb2OeymuQyxevDoEYyPCnELMQEDmZ912Uc6ImignYu2&#10;zte9vUMyV4sQ0OxWTYN7A/XiA/tkCUQ1wphe/PzJLAS0zRC7ul99s7Bd3Vng93X3qjuL+9VVCM1P&#10;by9UX95fNc/oVXARgvb9G0vVB9+smXjlZ3Deu71WffjNSvUuBO579NjeWqq+xrE353arWxCkt7ic&#10;Z5fJYMe4zclqAmzfmd+tvsH+27jH23NbFcfo7qAuNo8P8wVEAT1fzBMMX9vxsWzLEFyrwGYExjIY&#10;NVutgeM3kLfYndrycPYChoSBy6Vt2zFH1m5FfKfp8OyJ9ObSQVIbadjoffk13ehle7sDobp7+ASG&#10;tk9MxZcCLjpZR3CiL7ZRrDeQp9B2PbGLu21Uui4Ft33iC8fS20rx6u3bOC/2/dvE9nmwGv4u74vp&#10;s231jtc9vD6vG8fZPcc6BfMQ9vBcuxCm5uXles0OzqMHdhvr24gLih16/JjPNrFNYcRv365C3J7G&#10;CuKUAnX7APkU92Uv3dbpJYRoxT3bs9jznJhncRv57whl9vCEL+s9XzGO2b2cz87j1rF08eyf+eEL&#10;AnYvZvdh8yxi32qw4xMLpfn4LOSiPoeeS07eFUsTroAvGKwdMJI2oUO0CXl4GaYB48s98sibSA92&#10;PaddRYcP2zamH7sTbx58a/fEMdh2n9bOeFvD3+RxTP9ceJ6JpB0kbf5zLLxwfPc45t+6jNT2IPO/&#10;tcsoP4TPlYvUnPTlVktol8Gy+arzSonXEp64aWKPgscPx7sbn8+4LFXkASv0Eo3HFufbes2AWBpC&#10;Ks6G8XQi8HxE99e0C+y4lJ5zGOxmNj64fk7TyGaM2ncGSnnheZLnx3T7ZSQvi2cHjQKW3ii0L618&#10;Xz2jeYFoMIbD+qIbdrbzW3B4sSHLKcXPaUS+sImm0MCal9YaWm9koyHOad46Z6I2xMAwuuPoWzZ2&#10;jqs1CA4jERsx4yjxsVQ03ACW3n3Mu4b5eCouj4wYH2VeC4ia1CPH7srOoAg2AYzrNEK6FsPNvhyI&#10;0hJd8UxcwObCOMTwIvavbu75uEqkN8cLcn4B/i4NQmvLsCNv21q4rzJvNrtY81Mmi6t75j2koTm3&#10;tmsGMeONHmKKZhfyR9XM2iMIyB37bNDdpf3qwapvX3+4WV2fcQ8pvakUqB/fWa8u3NuoLtzdqC7e&#10;3aw+haD9amIDwvQA5+xDCEMQQwSnUJjyG58UyXcXIabxG8Yyvwdar9fw9+9CUPOet2GY0kvKtN3A&#10;No1Um3QJcbLE7pkQtuZhqfNKwDgYBrseMh+meTaFxmcsBzk247kc/32lMgFqYrDwTBR3FI7RFnDJ&#10;uu+IbRMqHm6zLsuvSw8sL36CJYUFDfSoM0z01vVLOrSBwovwnNhvx9T1jglYnk/hi3be6xc3+rHZ&#10;XH9cQrSkgnUk+H2+tDABC/G68+gJhNpjy4stEG4Qb2s4xoWtC1xuUzzxBbV3aaVXFSK8vqb/xhNc&#10;k9f1+pX1esQt44HPS+83RZn9Fq7J8aCMW0Y3XzzQE0qxGnWi5X/cwybvG+engnMY9mIGpOvnhddI&#10;X1CmvzM+IT7PD73mxF4QANaZlseTNmsYXZE5SJ6vcsrXSY/xFzm57TeuYA0eJzZBSl42v0+88uJ1&#10;kDTxaWSm4nUUqUGaClqATNg1fNvKeRzCiMzJM7xlehD7o+JvYViOC7mXCR+T6R6hFBrZRwnx3O41&#10;aom4yrefCl6nvtbz8GyW8sXLSJ73ozyclShPo/Axfilp2Xa63fOejnJ9UqZ0/vlI6xo+j1Nq4NJ4&#10;H4cwKEnz0qzJ8152vFtx65FNSY2AgJ/hKYclgrcDx9TGW3N6Y+PtOQwiGHFBM1NkTUmc5DSiBqKF&#10;Sx/vxQmksA1RxO6jFl6vcxxkA8L5CQ2HIpmCKZlAKCMVwa1QbsM6QMgSE7sQt1xy/BrvgZ9i4aRc&#10;LAMUTDRY+SxIfhMMpbyG3IEl8gUOWofgW8N9bsHQ3sIzcLIhjkNkV2KKAf4+J6ehaI6xwuFJtu7O&#10;BsMPq2/mtqvLk5vVrTkIUHpIIVIvT+5UF+9tVl88QPjiQXV35RBCdL+6v3RY3V8kB9UDrDcsE4Th&#10;mJQJnDeB37AlZ7WN2W0hntm9eWZl14x95gkKSnbv5FjDpU2K+valxBqE7CaELMdmhtdlGGbUZnnz&#10;TCA9+K3FYhr0Cfxlmfa5FbhMPZZukEcvoLzt8brE17HA9Uj3+syL9BJ6r6K6FxG3szooFa9NOI4x&#10;YYz1Zhl1TtwLr4v4du+ki4C471F008uf3cfgtoJ9HEKYhbCloLUJfSBcOW414AsVilH+3j7uPYYZ&#10;NfeSXxv5mGXbizLiCs/P+QRsHC/O43dxOYkZl/QKe1w9qT2SnB3Zxa3/vovFXFA+bxqxn8F9qSjN&#10;9w2DXaOHk/5GG166TsD9aV4PmCaxHBc/14fVlL5aEPtaO3PwGML8HfnfXphbGRsE2cHa9pItk5dB&#10;8b0Ur4OkBqJTEq9BHBMZq92XGtaRIZtK+wzkwmYcwvAcAIWw402sGRZ+blDQG9Kwet26TeDZvGKo&#10;ty2sXOC7z1CThw+jPr4UTy+KUrp+V9AQLoUPIwRkKSwnzfNlQnCV9jmDZWo8hpfh0vH5MaeRlvl+&#10;kMdb2vCNS5qmJULMkrQ8ebkMY5VLlGOCfd1G38t1pw5IeATjwj8x1kKjj98PZhdBdtFsPLUkDKLY&#10;ptGWsUWhyyX2BxS4vmzFMInxtmelEcIpEK0p9CCvU+Q2orcMPYrNNteBeZUhXum54T2y+zDFKNPk&#10;8PiJdVvFZp3fXaxavrdtD+cBTGN6fMxQq7EuoVjCJrIeNhYXjCczkmEY1kYfjXzGNfdRvLuBTg+n&#10;e7xNvO/gWSkUaUxjubFLjxC7EnK8YO2dChDOT6vYODRes17SexVYOKAwCPwFBc/nGGz2gOD3LXEv&#10;WGe3zl3zYHGdS1A/A4+NZ05xo5X5GHm6fkFKD2GbzwH3AXr+Wtqy0ByL61DcddIB8e7bfcDvjcLH&#10;ugEDPh+XDEMxtmUK84zVKaz3zHhmviqI1volCfchSmvwG7wG6id6VXkNx+v8pt4BHo56LI6pw7xe&#10;8nglPKY5D/uPcS0uKXZ9G79r2y6YWRdxmRKiOsXGy9bLFq/L7BpJOI9jfRbnWt3Gl0AkCbdeW7gR&#10;fz7cF7ab/GN5LOCzebvCZ3TB7r9pz4HzvIddexxfGFodhzJoExnVdSG76JonnWXB8n4XE+tGLdw7&#10;2wEnvArS8PpYiv5x6JybgvLZ3KfH2+jjE045rrlWTXrtrtfTy/0oIu0Z71EHRFp4XqjbwJq0Hijt&#10;i3Y08u9o6vxOkJ+J2x5Rv4hRSLyOYND4HTQohxMZkZV0nUENr7RTARAZ/iyUBNOLJi+8Iymc/11R&#10;is9XjTR/lYh86AzmT8+37eQiTloenh1hBJb2OaXyJbppCBBWbiRHU8o/T8shbobQ69K8lIp15KUI&#10;43ezfZ37aHzQ2HEhwjFPreeChpCzd1CHxRKk3T85prERwEOEr3VzS9Zz6KkrhY1DSfy60OuGUQCX&#10;wgi//7i1d2j1JtOI3bn5SRCKMaZ9207lhg67HT+2CXk4Rphic3n7xLoJ8/umNCb59p8Cjl0RG48G&#10;1y3ujpslu3S71wn3ht/mBCvh8fEuepw5tRaoJmAfN+spFLj0jm7u4ngubZ3hfGYK1S70Mhm4lo1P&#10;xT3T+87f4qRb7BrNmYmdI1vO18tY51hiempXILjZ7bjxzuBZU0+NCd863wzCT5jUsCspx9jxWnh+&#10;5nHGN5VcN/6/ayxz2EsNiioKriMs7UVSU9ZarD1M20Ssd/NX99q8Lo/zXl0QXrh+c25GGPo5tAfs&#10;t+ttO7a+B2ujsfSeAnUZR7ybcEEaMN9ZPuFLjjqf+JIe0m530oYk3I6xY5H/kJ/Sly3h2dza+xbr&#10;AL+7hjzNyZjWEe7bzNM+jIEvdfjSDbcLAUob57iJVxM3GZ4GXs/FC/3o0cJ1tsuMe74MYJnkJGYk&#10;za8m0ErgGkVKxz5vsntIPeHPhfp3mrit02As6nYq8uFp5G1mbI8N0hc/Z4R9Uy5r4jQkXseka0yn&#10;dA3KYeASDa2oJV1RkZIWmrMQIu1Vo/SsfaKUhuPAbuel8JTmEwdGIlhqUemUu5vkYedl/DLh+dsZ&#10;LAsvB+kzpPgz5nHx4ol7rO/XtgdhHik2ohlNHk7WXxjIt+m2f17M3553PB8ZqYHUAEMpxQ2nAjSM&#10;KVxgEIZwi5nRY5IY9wTXYo7r9XbgIm6Q+MxHrLv4HSWGfcKVHB5Dcc3u1bCzLG0OHh1XB4dHSFvk&#10;Af6tBYWLFhxU5w16av1bj/TuwtDexjVhbG/D8Gb8HuCZ6Fmg9zy6cOdxZ9BgxrPa8TAUOdEdPblx&#10;TrxgiDhK4+F0GE9dLL6SfeaRx314t256Yp9AVJ9UyxDjy+w+vHncsLQR6/z+JYSrPfsh4jDSEfeL&#10;+4y0PxW+MEhgV07ei3l38Nx8CVAum98tyASeV1BGaMxTLKblKyW69abGOz1Apesyz/G4xutoxn9W&#10;dhPi2qMwb2pdB1Hg7UMA0qtq5ZsvsBDfjHP/VqvD8Z1WxmzbRV1Le1xLsh95IPJp+5KL4Qk4zvc7&#10;nh+8jrCu2Lhmxx7B/caLuojH/DlTGG98aWcv7rDNOLCxwCjCMU7WJpSyZ2ccsG5DngOpWCNpfdh6&#10;FH09PS6ne16Q7k9p9w2Gn4/h9xC03XFbeI6vp3HI4WSdFzA5uF4xfAjMi+eH53sZctgOo/ygMR49&#10;b4E4KxKvT0lq0LYkRuUAcU56XvcaIUZKImYYpUL4LHgZRONZKcXfmWFFVQo/ha7wbNO6my9KtPnD&#10;81273YYH5f28DnYZ2KxJfyMnPe4ZAzt7gNJxIC1vYjhMs8cwKpm37NMppN5+Xgw23oOUymAX1jGD&#10;9UzzJh3lw7on4lmsOxe2Y18YUj7pGoxIW7ZwBtQi3FcTBhvFWsyInk5kRwEXpNuNJzhZb4Vwl0b8&#10;5tQGspFsh7eY63ENetKQxBY3vEfWJxSuDDNQWL6FmEBmMKOJY33ZNXlth0K5FtJ7/t1eio89/N4e&#10;xLF1XQQxC3t0rSXWJRK/Q+htowfYu9bRe4t4NDEbXfbYBdG7C8bkKTkdkZDGQwPCIRbMI4pnt8l7&#10;EMZnsMlqzFv9CCKn/vbjJid1gojd4adKOCaZz8xu2Dge2GykuBYJLyt/p0k7EwZjQBGB49ttegI9&#10;DdJ698XS1o3MBxRAFEJMM8v7gOkcXXtzEfUI+SXElnUhxtLFJJ4F1/Lrex3M52SX2Dg3yqSdN4RS&#10;XZASdYj/vv82Bax1qcVvWb5nOiGv20sSLgOmJ/JH52VDTeORO4Xw5pLo3ko4uZLn57aOYI8HxqvF&#10;V33PLlK8PObPm8ZDkO73dt9fNjOOKb4OH8XcAp7P+Pkhg/sYJ/id0cRxJU4/li85UmdBEJ7yQfxa&#10;nTw1EubBlvY+8v3pOYPE73teaePe06Qbz+OS2mINSBufKKluW5Fevi9Z7xzDpdMtp+J5IPH6HHh2&#10;hn9cy2kLFtdR6FhYQdMAfI+JuHha0niN7RxPDzY8QVtpjUPJ2Ckd14XHlPLIy0n67OL5wXyDRYc2&#10;HSIvl/NWOe93w/nSgXopDRtGyWgYBY0SM6ZRDk/DDN8BYORgGV6RMLYcGk8tjZE6BApjGwtnAtlJ&#10;9zeipoAb3FwOYgKKBnoODfcMCiiKVj4vksyWJycnSJO2nmD60uDch0DlfeUeXxOHtTcXh5k45P1R&#10;jB/j+Y5PeD7iHXDd0oG/k6SLG7WId0DjkYYkvSFudLfxQS8ShYcJgwx7bgjLPNywe8J1sOQ98Xzr&#10;0slun3X3T/OM4dp4DHsu+x5s3fVzY49gf1yrvq55ser1wEWMC6I83dK05f7YTuGY7WGeyhcCvaxo&#10;S2KymMj7aV6nIHChiTTLKKVvC/MY9/v59IiWhNhZiLqA9Qi3O+UWP8h7IXxBkqbBIL4v0s3D/MVU&#10;LlKHEWPDO7DsZL/DOLR7r+/Z48vLYDzXuEQ9aOMbzUPOdPO0y2HZCqLr8TAhacKzhuu+ncQtSI9P&#10;r90BxxlJWHqNEswX+fYAeObIOymxPz1/6DWIned5JI/bUeCUGtaT8dKgrTfHJ9rKrv0mXjwSry+A&#10;wcwfBeDs4HL1NbtEo5CSirBXle7zdvG3Y2cXl+MxmAbDKadlfyjdM2mfN8/TQuR0y0YraLmebp+V&#10;kjFSIgzf89Ix3lIYDnHmwPAbAY3uVDh06RqcpDWSYVCTkkGdgt/geDnOsm4GNCLWJrvB9ZEEFveW&#10;HhWFB+4J4TTw7RuTFLB7EK4QsBTM9KQy3qIbHuEzMAyXPjXuI85So9OfCdfCtRvvrT3b4LOkkyrZ&#10;98WxpJjmkhOwhFDnsfTaloQ9vajcT488J7liN2sKdApedrNM4/e8xP0OvvBwsWVxhufOy8PzB+mP&#10;JY35NB24zvuyNrKQbl14DNtRx8ouwm3iJttGOIx9cjLiRW3TLTKF92jL9FjPW+k92GRMNeHNZE+A&#10;Ulq0IH2LDB7bvpzqpp+VVZzDZSPSGY4bYLnnvZnINNJn8Gfz9faF4Gl1FsMjXhjXNrkTf595qIbp&#10;lsNzYzmM/PjvA4xzZzB9zkpbpsq0x3LbbXDx3SLx+h2SFp4yUTjHA5fs4OGD1w1R1+XEx1Wi8m66&#10;Gqbrp+BiMfCGcJDS75Yp3fe4tHE8GCcEh/SbxwVKxxnDnl2Il4s8L+NfAvfXdQ3KwyBdw+Y8pAbg&#10;ecnFHDHvL26yRIjenNKx5k0pHBtjq/gMjCtEZQO3GU4BSU9TCESKMdtGOC6Le2+fP+KD1+T5bb1e&#10;Jo7PCUGQxg9J7z3fZwLimN5f9wDz3kwA455LhLAkPO6Y3jcL95cBqYg5L7x2rDMe7RNtEPz0hJkH&#10;yZ7J483z8outh62s2BLbdTkZOK4Oz0nPj+OctBy2z5OGWXgsh+wPYp/bAaPzUORnxm0aPgpPA3/x&#10;MgoK5CiXPCfd5/eS3bfRfbZ41hLpueXjWR79tymQeR+sM9L7aO9n0C4aRem3nwV5+jT3x7rhOYGf&#10;HQLjmLRh3fgV3xckXntIW3F0C+nzp1v5lu/pdNLzRjH8+WJfENcedvzLxOnPUIorIcRwWG66BlBq&#10;aJWNw6fFxdbzIQzscTg6OQHH1ePaw0VDto2X5H4hBGMsZA5+svNsXY+cXycFwQ1eZwWxvz2me10P&#10;T5ej4DH0ILtHu+s5y3FPVva7CM+vOS4Wv/jt2M7FlP1Oss10S+P+eRLtbLSN+f7zENcauHZCesx5&#10;eYKIy0n3xbp5e5P4fTrassXtqB9csDr4SdCNh5w8zs4CyxLHJcc9tb9b/q3vgtJ945aLlI4V4kUh&#10;8foSEJVKXtF04X5UKs8FXntcSue/avA5u3Gfp5kQ4uUgynNqyKaEsTkuZ7lGGNTjEt0LO8AotiU9&#10;T1haHQWhymeK52vuBft4nWYMHeC5uccpzvXzB8MsPIcjMLFswXUJfvMspPHDbbtfgo1R8Lj2XP4u&#10;z/d1p73uOBw/Ztfsx/UzpHEz6OWyY+zlAePZ24huXDwb7Ld4TzX5fYxLc03eZ4A4+q6we8q2CVYH&#10;0mUcYkylbdt12mvmUImlv13kKdIz/a1824jr1+vRXTtn2PWE+D4i8fqqEJVsBuq37wGs0Eu0lfxp&#10;eFevEoW4FkJ8j0jqA9YVTb2R1EEULDUULyZgYvukFo7PgNxITwmBG3TrNtaHvK+2XuRQkVaIdYXQ&#10;YBy0nLZ/XFBFmzhJYb3diW/A3xsqPsOziufN4yrA6cbAuefCxWPE0ygBGfH+LOD18t96gmdmGz+W&#10;+HpJSZ/3LOT5p8SweMuPK6XHODzNuUKI0Ui8vuoUKmeH+7oMir8a7jsLpWucidL9gqRBKcHnzbeF&#10;EOK7xwVUWs+5uKIoYX0VYb6dC7AgRFQpLMe9c37t8j1168sSA8fXhKeoITnmaSj+JsJO85x6/NX3&#10;jGOL1Pv9N8rEfor5PDy9n0EYHmnc4vHfnnsW4trFZzkjjUevgB3D3zk3uN8ipWNTvP9pvp1Sihch&#10;hJB4FUXaRhmNSjRwY9KcV7iuEEII52nqyahn8a9DiNp8vXQN4tfwY3JK9ftQcELp+s8CF4F8nvaZ&#10;HAh9eo3T+xhBG2ctT3DN8Unj/WyUniuldA4pHSuEEN9nJF6FEEIIIYQQQvQeiVchhBBCCCGEEL1H&#10;4lUIIYQQQgghRO+ReBVCCCGEEEII0XskXoUQQgghhBBC9B6JVyGEEEIIIYQQvUfiVQghhBBCCCFE&#10;75F4FUIIIYQQQgjReyRehRBCCCGEEEL0HolXIYQQQgghhBC9R+JVCCGEEEIIIUTvkXgVQgghhBBC&#10;CNF7JF6FEEIIIYQQQvQeiVchhBBCCCGEEL1H4lUIIYQQQgghRO+ReBVCCCGEEEII0XskXoUQQggh&#10;hBBC9B6JVyGEEEIIIYQQvUfiVQghhBBCCCFE75F4FUIIIYQQQgjReyRehRBCCCGEEEL0HolXIYQQ&#10;QgghhBC9R+JVCCGEEEIIIUTvkXgVQgghhBBCCNF7JF6FEEIIIYQQQvQeiVchhBBCCCGEEL1H4lUI&#10;IYQQQgghRO+ReBVCCCGEEEII0XskXoUQQgghhBBC9B6JVyGEEEIIIYQQvUfiVQghhBBCCCFE75F4&#10;FUIIIYQQQgjReyRehRBCCCGEEEL0HolXIYQQQgghhBC9R+JVCCGEEEIIIUTvkXgVQgghhBBCCNF7&#10;JF6FEEIIIYQQQvQeiVchhBBCCCGEEL1H4lUIIYQQQgghRO+ReBVCCCGEEEII0XskXoUQQgghhBBC&#10;9B6JVyGEEEIIIYQQvUfiVQghhBBCCCFE75F4FUIIIYQQQgjReyRehRBCCCGEEEL0HolXIYQQQggh&#10;hBC9R+JVCCGEEEIIIUTvkXgVQgghhBBCCNF7JF6FEEIIIYQQQvQeiVchhBBCCCGEEL1H4lUIIYQQ&#10;QgghRO+ReBVCCCGEEEII0XskXoUQQgghhBBC9B6JVyGEEEIIIYQQvUfiVQghhBBCCCFE75F4FUII&#10;IYQQQgjReyRehRBCCCGEEEL0HolXIYQQQgghhBC9R+JVCCGEEEIIIUTvkXgVQgghhBBCCNF7JF6F&#10;EEIIIYQQQvQeiVchhBBCCCGEEL1H4lUIIYQQQgghRO+ReBVCCCGEEEII0XskXoUQQgghhBBC9B6J&#10;VyGEEEIIIYQQvUfiVQghhBBCCCFE75F4FUIIIYQQQgjReyRehRBCCCGEEEL0HolXIYQQQgghhBC9&#10;R+JVCCGEEEIIIUTvkXgVQgghhBBCCNF7JF6FEEIIIYQQQvQeiVchhBBCCCGEEL1H4lUIIYQQQggh&#10;RO+ReBVCCCGEEEII0XskXoUQQgghhBBC9B6JVyGEEEIIIYQQvUfiVQghhBBCCCFE75F4FUIIIYQQ&#10;QgjReyRehRBCCCGEEEL0HolXIYQQQgghhBC9R+JVCCGEEEIIIUTvkXgVQgghhBBCCNF7JF6FEEII&#10;IYQQQvQeiVchhBBCCCGEEL1H4lUIIYQQQgghRO+ReBVCCCGEEEII0XskXoUQQgghhBBC9B6JVyGE&#10;EEIIIYQQvUfiVQghhBBCCCFE75F4FUIIIYQQQgjReyRehRBCCCGEEEL0HolXIYQQQgghhBC9R+JV&#10;CCGEEEIIIUTvkXgVQgghhBBCCNF7JF6FEEIIIYQQQvQeiVchhBBCCCGEEL1H4lUIIYQQQgghRO+R&#10;eBVCCCGEEEII0XskXoUQQgghhBBC9B6JVyGEEEIIIYQQvUfiVQghhBBCCCFE75F4FUIIIYQQQgjR&#10;eyRehRBCCCGEEEL0HolXIYQQQgghhBC9R+JVCCGEEEIIIUTvkXgVQgghhBBCCNF7JF6FEEIIIYQQ&#10;QvQeiVchhBBCCCGEEL1H4lUIIYQQQgghRO+ReBVCCCGEEEII0XskXoUQQgghhBBC9B6JVyGEEEII&#10;IYQQvUfiVQghhBBCCCFE75F4FUIIIYQQQgjReyRehRBCCCGEEEL0HolXIYQQQgghhBC9R+JVCCGE&#10;EEIIIUTvkXgVQgghhBBCCNF7JF6FEEIIIYQQQvQeiVchhBBCCCGEEL1H4lUIIYQQQgghRO+ReBVC&#10;CCGEEEII0XskXoUQQgghhBBC9B6JVyGEEEIIIYQQvUfiVQghhBBCCCFE75F4FUIIIYQQQgjReyRe&#10;hRBCCCGEEEL0HolXIYQQQgghhBC9R+JVCCGEEEIIIUTvkXgVQgghhBBCCNF7JF6FEEIIIYQQQvQe&#10;iVchhBBCCCGEEL1H4lUIIYQQQgghRO+ReBVCCCGEEEII0XOeVP8fPac+LBmSIRcAAAAASUVORK5C&#10;YIJQSwECLQAUAAYACAAAACEAsYJntgoBAAATAgAAEwAAAAAAAAAAAAAAAAAAAAAAW0NvbnRlbnRf&#10;VHlwZXNdLnhtbFBLAQItABQABgAIAAAAIQA4/SH/1gAAAJQBAAALAAAAAAAAAAAAAAAAADsBAABf&#10;cmVscy8ucmVsc1BLAQItABQABgAIAAAAIQBVrO4WeAEAAPwCAAAOAAAAAAAAAAAAAAAAADoCAABk&#10;cnMvZTJvRG9jLnhtbFBLAQItABQABgAIAAAAIQCqJg6+vAAAACEBAAAZAAAAAAAAAAAAAAAAAN4D&#10;AABkcnMvX3JlbHMvZTJvRG9jLnhtbC5yZWxzUEsBAi0AFAAGAAgAAAAhAJswne/eAAAABgEAAA8A&#10;AAAAAAAAAAAAAAAA0QQAAGRycy9kb3ducmV2LnhtbFBLAQItAAoAAAAAAAAAIQBMJ0f+PyAEAD8g&#10;BAAUAAAAAAAAAAAAAAAAANwFAABkcnMvbWVkaWEvaW1hZ2UxLnBuZ1BLBQYAAAAABgAGAHwBAABN&#10;J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13;height:39179;visibility:visible;mso-wrap-style:square" filled="t">
                  <v:fill r:id="rId9" o:title="" opacity=".5" recolor="t" rotate="t" o:detectmouseclick="t" type="frame"/>
                  <v:path o:connecttype="none"/>
                </v:shape>
              </v:group>
            </w:pict>
          </mc:Fallback>
        </mc:AlternateContent>
      </w:r>
    </w:p>
    <w:p w:rsidR="001E6EDA" w:rsidRPr="008849CA" w:rsidRDefault="001E6EDA" w:rsidP="00736C0B">
      <w:pPr>
        <w:pStyle w:val="Titel"/>
        <w:rPr>
          <w:lang w:val="en-US"/>
        </w:rPr>
      </w:pPr>
      <w:bookmarkStart w:id="1" w:name="_Hlk508737859"/>
    </w:p>
    <w:sdt>
      <w:sdtPr>
        <w:rPr>
          <w:lang w:val="en-US"/>
        </w:rPr>
        <w:alias w:val="Title"/>
        <w:tag w:val=""/>
        <w:id w:val="-406148064"/>
        <w:placeholder>
          <w:docPart w:val="EF9C32D80963429FB5347009C5C187E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B6706" w:rsidRPr="008849CA" w:rsidRDefault="00AE4CE8" w:rsidP="00736C0B">
          <w:pPr>
            <w:pStyle w:val="Titel"/>
            <w:rPr>
              <w:lang w:val="en-US"/>
            </w:rPr>
          </w:pPr>
          <w:r>
            <w:rPr>
              <w:lang w:val="en-US"/>
            </w:rPr>
            <w:t>Management Tool</w:t>
          </w:r>
        </w:p>
      </w:sdtContent>
    </w:sdt>
    <w:p w:rsidR="000B6706" w:rsidRPr="008849CA" w:rsidRDefault="000B6706" w:rsidP="00736C0B">
      <w:pPr>
        <w:pStyle w:val="Titel"/>
        <w:rPr>
          <w:lang w:val="en-US"/>
        </w:rPr>
      </w:pPr>
    </w:p>
    <w:bookmarkStart w:id="2" w:name="_Hlk508737905" w:displacedByCustomXml="next"/>
    <w:sdt>
      <w:sdtPr>
        <w:rPr>
          <w:lang w:val="en-US"/>
        </w:rPr>
        <w:alias w:val="Subject"/>
        <w:tag w:val=""/>
        <w:id w:val="-1253960124"/>
        <w:placeholder>
          <w:docPart w:val="F0F9B2FC7E29423E9AEF9025E47C9D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B6706" w:rsidRPr="008849CA" w:rsidRDefault="00AE4CE8" w:rsidP="007144DE">
          <w:pPr>
            <w:pStyle w:val="Titel-1"/>
            <w:rPr>
              <w:lang w:val="en-US"/>
            </w:rPr>
          </w:pPr>
          <w:r>
            <w:rPr>
              <w:lang w:val="en-US"/>
            </w:rPr>
            <w:t>Requirements definition</w:t>
          </w:r>
        </w:p>
      </w:sdtContent>
    </w:sdt>
    <w:p w:rsidR="000B6706" w:rsidRPr="008849CA" w:rsidRDefault="000B6706" w:rsidP="007144DE">
      <w:pPr>
        <w:pStyle w:val="Titel-2"/>
        <w:rPr>
          <w:lang w:val="en-US"/>
        </w:rPr>
      </w:pPr>
    </w:p>
    <w:p w:rsidR="00736C0B" w:rsidRPr="008849CA" w:rsidRDefault="00736C0B" w:rsidP="007144DE">
      <w:pPr>
        <w:pStyle w:val="Titel-3"/>
        <w:rPr>
          <w:lang w:val="en-US"/>
        </w:rPr>
      </w:pPr>
    </w:p>
    <w:p w:rsidR="00736C0B" w:rsidRPr="00712509" w:rsidRDefault="00736C0B" w:rsidP="00736C0B">
      <w:pPr>
        <w:pStyle w:val="Titel"/>
        <w:rPr>
          <w:lang w:val="en-US"/>
        </w:rPr>
      </w:pPr>
    </w:p>
    <w:p w:rsidR="007144DE" w:rsidRPr="00712509" w:rsidRDefault="007144DE" w:rsidP="00736C0B">
      <w:pPr>
        <w:pStyle w:val="Titel"/>
        <w:rPr>
          <w:lang w:val="en-US"/>
        </w:rPr>
      </w:pPr>
    </w:p>
    <w:p w:rsidR="007144DE" w:rsidRPr="00712509" w:rsidRDefault="007144DE" w:rsidP="00736C0B">
      <w:pPr>
        <w:pStyle w:val="Titel"/>
        <w:rPr>
          <w:lang w:val="en-US"/>
        </w:rPr>
      </w:pPr>
    </w:p>
    <w:bookmarkEnd w:id="1"/>
    <w:bookmarkEnd w:id="2"/>
    <w:p w:rsidR="00736C0B" w:rsidRPr="008849CA" w:rsidRDefault="00736C0B" w:rsidP="00736C0B">
      <w:pPr>
        <w:pStyle w:val="Titel"/>
        <w:rPr>
          <w:lang w:val="en-US"/>
        </w:rPr>
      </w:pPr>
      <w:r w:rsidRPr="008849C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162230</wp:posOffset>
            </wp:positionV>
            <wp:extent cx="2733675" cy="485775"/>
            <wp:effectExtent l="0" t="0" r="9525" b="9525"/>
            <wp:wrapSquare wrapText="bothSides"/>
            <wp:docPr id="66" name="Picture 66" descr="BREANOS LOGO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BREANOS LOGO V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6706" w:rsidRPr="008849CA" w:rsidRDefault="000B6706" w:rsidP="009E6E4F">
      <w:pPr>
        <w:pStyle w:val="Titel"/>
        <w:rPr>
          <w:lang w:val="en-US"/>
        </w:rPr>
      </w:pPr>
    </w:p>
    <w:p w:rsidR="000B6706" w:rsidRPr="00712509" w:rsidRDefault="000B6706" w:rsidP="001E6EDA">
      <w:pPr>
        <w:pStyle w:val="Titeladresse"/>
        <w:rPr>
          <w:lang w:val="en-US"/>
        </w:rPr>
      </w:pPr>
      <w:proofErr w:type="spellStart"/>
      <w:r w:rsidRPr="008849CA">
        <w:rPr>
          <w:lang w:val="en-US"/>
        </w:rPr>
        <w:t>Neutorstraße</w:t>
      </w:r>
      <w:proofErr w:type="spellEnd"/>
      <w:r w:rsidRPr="008849CA">
        <w:rPr>
          <w:lang w:val="en-US"/>
        </w:rPr>
        <w:t xml:space="preserve"> 13</w:t>
      </w:r>
      <w:r w:rsidRPr="008849CA">
        <w:rPr>
          <w:lang w:val="en-US"/>
        </w:rPr>
        <w:br/>
        <w:t>5020 Salzburg</w:t>
      </w:r>
    </w:p>
    <w:p w:rsidR="000B6706" w:rsidRPr="00712509" w:rsidRDefault="004D30EC" w:rsidP="001E6EDA">
      <w:pPr>
        <w:pStyle w:val="Titeladresse"/>
        <w:rPr>
          <w:lang w:val="en-US"/>
        </w:rPr>
      </w:pPr>
      <w:r w:rsidRPr="00712509">
        <w:rPr>
          <w:lang w:val="en-US"/>
        </w:rPr>
        <w:t>AUSTRIA</w:t>
      </w:r>
    </w:p>
    <w:p w:rsidR="000B6706" w:rsidRPr="00712509" w:rsidRDefault="000B6706" w:rsidP="001E6EDA">
      <w:pPr>
        <w:pStyle w:val="Titeladresse"/>
        <w:rPr>
          <w:lang w:val="en-US"/>
        </w:rPr>
      </w:pPr>
    </w:p>
    <w:p w:rsidR="000B6706" w:rsidRPr="00712509" w:rsidRDefault="000B6706" w:rsidP="001E6EDA">
      <w:pPr>
        <w:pStyle w:val="Titeladresse"/>
        <w:rPr>
          <w:lang w:val="en-US"/>
        </w:rPr>
      </w:pPr>
      <w:r w:rsidRPr="00712509">
        <w:rPr>
          <w:lang w:val="en-US"/>
        </w:rPr>
        <w:t>Tel: +43 (662) 276198-11</w:t>
      </w:r>
    </w:p>
    <w:p w:rsidR="000B6706" w:rsidRPr="00712509" w:rsidRDefault="000B6706" w:rsidP="001E6EDA">
      <w:pPr>
        <w:pStyle w:val="Titeladresse"/>
        <w:rPr>
          <w:lang w:val="en-US"/>
        </w:rPr>
      </w:pPr>
      <w:r w:rsidRPr="00712509">
        <w:rPr>
          <w:lang w:val="en-US"/>
        </w:rPr>
        <w:t>Fax: +43 (662) 276198-98</w:t>
      </w:r>
    </w:p>
    <w:p w:rsidR="000B6706" w:rsidRPr="008849CA" w:rsidRDefault="000B6706" w:rsidP="001E6EDA">
      <w:pPr>
        <w:pStyle w:val="Titeladresse"/>
        <w:rPr>
          <w:lang w:val="en-US"/>
        </w:rPr>
      </w:pPr>
      <w:r w:rsidRPr="00712509">
        <w:rPr>
          <w:lang w:val="en-US"/>
        </w:rPr>
        <w:t xml:space="preserve">Mail: </w:t>
      </w:r>
      <w:hyperlink r:id="rId11" w:history="1">
        <w:r w:rsidR="000C3CB5" w:rsidRPr="008849CA">
          <w:rPr>
            <w:rStyle w:val="Hyperlink"/>
            <w:lang w:val="en-US"/>
          </w:rPr>
          <w:t>office@breanos.com</w:t>
        </w:r>
      </w:hyperlink>
    </w:p>
    <w:p w:rsidR="000C3CB5" w:rsidRPr="008849CA" w:rsidRDefault="000C3CB5" w:rsidP="001E6EDA">
      <w:pPr>
        <w:pStyle w:val="Titeladresse"/>
        <w:rPr>
          <w:lang w:val="en-US"/>
        </w:rPr>
      </w:pPr>
    </w:p>
    <w:p w:rsidR="000C3CB5" w:rsidRPr="008849CA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65D31" w:rsidRPr="00A63E1B" w:rsidTr="00665D31">
        <w:tc>
          <w:tcPr>
            <w:tcW w:w="4531" w:type="dxa"/>
          </w:tcPr>
          <w:p w:rsidR="00665D31" w:rsidRPr="00712509" w:rsidRDefault="00D260F3" w:rsidP="00665D31">
            <w:pPr>
              <w:pStyle w:val="Titeladresse"/>
              <w:spacing w:before="60" w:after="60"/>
              <w:jc w:val="right"/>
              <w:rPr>
                <w:lang w:val="en-US"/>
              </w:rPr>
            </w:pPr>
            <w:r w:rsidRPr="00712509">
              <w:rPr>
                <w:lang w:val="en-US"/>
              </w:rPr>
              <w:t>File</w:t>
            </w:r>
          </w:p>
        </w:tc>
        <w:tc>
          <w:tcPr>
            <w:tcW w:w="4531" w:type="dxa"/>
          </w:tcPr>
          <w:p w:rsidR="00665D31" w:rsidRPr="00712509" w:rsidRDefault="00A63E1B" w:rsidP="00665D31">
            <w:pPr>
              <w:pStyle w:val="Titeladresse"/>
              <w:spacing w:before="60" w:after="60"/>
              <w:jc w:val="left"/>
              <w:rPr>
                <w:lang w:val="en-US"/>
              </w:rPr>
            </w:pPr>
            <w:r w:rsidRPr="00A63E1B">
              <w:rPr>
                <w:lang w:val="en-US"/>
              </w:rPr>
              <w:t>Requirement definition ManagementTool.docx</w:t>
            </w:r>
            <w:bookmarkStart w:id="3" w:name="_GoBack"/>
            <w:bookmarkEnd w:id="3"/>
          </w:p>
        </w:tc>
      </w:tr>
      <w:tr w:rsidR="00665D31" w:rsidRPr="00712509" w:rsidTr="00665D31">
        <w:tc>
          <w:tcPr>
            <w:tcW w:w="4531" w:type="dxa"/>
          </w:tcPr>
          <w:p w:rsidR="00665D31" w:rsidRPr="008849CA" w:rsidRDefault="00665D31" w:rsidP="00665D31">
            <w:pPr>
              <w:pStyle w:val="Titeladresse"/>
              <w:spacing w:before="60" w:after="60"/>
              <w:jc w:val="right"/>
              <w:rPr>
                <w:lang w:val="en-US"/>
              </w:rPr>
            </w:pPr>
            <w:r w:rsidRPr="008849CA">
              <w:rPr>
                <w:lang w:val="en-US"/>
              </w:rPr>
              <w:t>Dat</w:t>
            </w:r>
            <w:r w:rsidR="00D260F3" w:rsidRPr="008849CA">
              <w:rPr>
                <w:lang w:val="en-US"/>
              </w:rPr>
              <w:t>e</w:t>
            </w:r>
          </w:p>
        </w:tc>
        <w:tc>
          <w:tcPr>
            <w:tcW w:w="4531" w:type="dxa"/>
          </w:tcPr>
          <w:p w:rsidR="00665D31" w:rsidRPr="008849CA" w:rsidRDefault="00F514A1" w:rsidP="00665D31">
            <w:pPr>
              <w:pStyle w:val="Titeladresse"/>
              <w:spacing w:before="60" w:after="60"/>
              <w:jc w:val="left"/>
              <w:rPr>
                <w:lang w:val="en-US"/>
              </w:rPr>
            </w:pPr>
            <w:r w:rsidRPr="008849CA">
              <w:rPr>
                <w:lang w:val="en-US"/>
              </w:rPr>
              <w:fldChar w:fldCharType="begin"/>
            </w:r>
            <w:r w:rsidRPr="008849CA">
              <w:rPr>
                <w:lang w:val="en-US"/>
              </w:rPr>
              <w:instrText xml:space="preserve"> TIME \@ "dd.MM.yyyy" </w:instrText>
            </w:r>
            <w:r w:rsidRPr="008849CA">
              <w:rPr>
                <w:lang w:val="en-US"/>
              </w:rPr>
              <w:fldChar w:fldCharType="separate"/>
            </w:r>
            <w:r w:rsidR="00AE4CE8">
              <w:rPr>
                <w:noProof/>
                <w:lang w:val="en-US"/>
              </w:rPr>
              <w:t>09.11.2018</w:t>
            </w:r>
            <w:r w:rsidRPr="008849CA">
              <w:rPr>
                <w:lang w:val="en-US"/>
              </w:rPr>
              <w:fldChar w:fldCharType="end"/>
            </w:r>
          </w:p>
        </w:tc>
      </w:tr>
    </w:tbl>
    <w:p w:rsidR="009055E7" w:rsidRPr="008849CA" w:rsidRDefault="009055E7">
      <w:pPr>
        <w:spacing w:before="0" w:after="0"/>
        <w:jc w:val="left"/>
        <w:rPr>
          <w:lang w:val="en-US"/>
        </w:rPr>
      </w:pPr>
      <w:r w:rsidRPr="008849CA">
        <w:rPr>
          <w:lang w:val="en-US"/>
        </w:rPr>
        <w:lastRenderedPageBreak/>
        <w:br w:type="page"/>
      </w:r>
    </w:p>
    <w:p w:rsidR="000C3CB5" w:rsidRPr="008849CA" w:rsidRDefault="000C3CB5" w:rsidP="001E6EDA">
      <w:pPr>
        <w:rPr>
          <w:lang w:val="en-US"/>
        </w:rPr>
      </w:pPr>
    </w:p>
    <w:p w:rsidR="009055E7" w:rsidRPr="00712509" w:rsidRDefault="009055E7" w:rsidP="001E6EDA">
      <w:pPr>
        <w:rPr>
          <w:lang w:val="en-US"/>
        </w:rPr>
        <w:sectPr w:rsidR="009055E7" w:rsidRPr="0071250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134" w:left="1417" w:header="369" w:footer="284" w:gutter="0"/>
          <w:cols w:space="720"/>
        </w:sectPr>
      </w:pPr>
    </w:p>
    <w:bookmarkEnd w:id="0"/>
    <w:p w:rsidR="00561415" w:rsidRPr="00712509" w:rsidRDefault="00D260F3" w:rsidP="0010114E">
      <w:pPr>
        <w:pStyle w:val="Formatvorlageberschift1-0125PtLinks"/>
        <w:rPr>
          <w:lang w:val="en-US"/>
        </w:rPr>
      </w:pPr>
      <w:r w:rsidRPr="00712509">
        <w:rPr>
          <w:lang w:val="en-US"/>
        </w:rPr>
        <w:lastRenderedPageBreak/>
        <w:t>Table of contents</w:t>
      </w:r>
    </w:p>
    <w:bookmarkStart w:id="4" w:name="_Toc508728046"/>
    <w:bookmarkStart w:id="5" w:name="_Toc508728218"/>
    <w:p w:rsidR="008849CA" w:rsidRDefault="0001132C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r w:rsidRPr="008849CA">
        <w:rPr>
          <w:rFonts w:cs="Arial"/>
          <w:sz w:val="25"/>
          <w:szCs w:val="25"/>
          <w:lang w:val="en-US"/>
        </w:rPr>
        <w:fldChar w:fldCharType="begin"/>
      </w:r>
      <w:r w:rsidRPr="008849CA">
        <w:rPr>
          <w:rFonts w:cs="Arial"/>
          <w:sz w:val="25"/>
          <w:szCs w:val="25"/>
          <w:lang w:val="en-US"/>
        </w:rPr>
        <w:instrText xml:space="preserve"> TOC \o "1-4" \h \z \u </w:instrText>
      </w:r>
      <w:r w:rsidRPr="008849CA">
        <w:rPr>
          <w:rFonts w:cs="Arial"/>
          <w:sz w:val="25"/>
          <w:szCs w:val="25"/>
          <w:lang w:val="en-US"/>
        </w:rPr>
        <w:fldChar w:fldCharType="separate"/>
      </w:r>
      <w:hyperlink w:anchor="_Toc511312825" w:history="1">
        <w:r w:rsidR="008849CA" w:rsidRPr="00DB6A9D">
          <w:rPr>
            <w:rStyle w:val="Hyperlink"/>
            <w:noProof/>
            <w:lang w:val="en-US"/>
          </w:rPr>
          <w:t>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Change history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_Toc511312825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26" w:history="1">
        <w:r w:rsidR="008849CA" w:rsidRPr="00DB6A9D">
          <w:rPr>
            <w:rStyle w:val="Hyperlink"/>
            <w:noProof/>
            <w:lang w:val="en-US"/>
          </w:rPr>
          <w:t>2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Requirement definition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_Toc511312826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27" w:history="1">
        <w:r w:rsidR="008849CA" w:rsidRPr="00DB6A9D">
          <w:rPr>
            <w:rStyle w:val="Hyperlink"/>
            <w:noProof/>
            <w:lang w:val="en-US"/>
          </w:rPr>
          <w:t>2.1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Introduction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_Toc511312827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28" w:history="1">
        <w:r w:rsidR="008849CA" w:rsidRPr="00DB6A9D">
          <w:rPr>
            <w:rStyle w:val="Hyperlink"/>
            <w:noProof/>
            <w:lang w:val="en-US"/>
          </w:rPr>
          <w:t>2.2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Scope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_Toc511312828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29" w:history="1">
        <w:r w:rsidR="008849CA" w:rsidRPr="00DB6A9D">
          <w:rPr>
            <w:rStyle w:val="Hyperlink"/>
            <w:noProof/>
            <w:lang w:val="en-US"/>
          </w:rPr>
          <w:t>2.2.1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Exclusion from scope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_Toc511312829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0" w:history="1">
        <w:r w:rsidR="008849CA" w:rsidRPr="00DB6A9D">
          <w:rPr>
            <w:rStyle w:val="Hyperlink"/>
            <w:noProof/>
            <w:lang w:val="en-US"/>
          </w:rPr>
          <w:t>2.3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Action plan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_Toc511312830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1" w:history="1">
        <w:r w:rsidR="008849CA" w:rsidRPr="00DB6A9D">
          <w:rPr>
            <w:rStyle w:val="Hyperlink"/>
            <w:noProof/>
            <w:lang w:val="en-US"/>
          </w:rPr>
          <w:t>2.4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Effort estimation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_Toc511312831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2" w:history="1">
        <w:r w:rsidR="008849CA" w:rsidRPr="00DB6A9D">
          <w:rPr>
            <w:rStyle w:val="Hyperlink"/>
            <w:noProof/>
            <w:lang w:val="en-US"/>
          </w:rPr>
          <w:t>2.4.1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Annotations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_Toc511312832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3" w:history="1">
        <w:r w:rsidR="008849CA" w:rsidRPr="00DB6A9D">
          <w:rPr>
            <w:rStyle w:val="Hyperlink"/>
            <w:noProof/>
            <w:lang w:val="en-US"/>
          </w:rPr>
          <w:t>2.5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Risk assessment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_Toc511312833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4" w:history="1">
        <w:r w:rsidR="008849CA" w:rsidRPr="00DB6A9D">
          <w:rPr>
            <w:rStyle w:val="Hyperlink"/>
            <w:noProof/>
            <w:lang w:val="en-US"/>
          </w:rPr>
          <w:t>2.5.1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Effort estimation incorrect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_Toc511312834 \h </w:instrText>
        </w:r>
        <w:r w:rsidR="008849CA">
          <w:rPr>
            <w:noProof/>
            <w:webHidden/>
          </w:rPr>
          <w:fldChar w:fldCharType="separate"/>
        </w:r>
        <w:r w:rsidR="00AE4CE8">
          <w:rPr>
            <w:b/>
            <w:bCs/>
            <w:noProof/>
            <w:webHidden/>
            <w:lang w:val="de-DE"/>
          </w:rPr>
          <w:t>Fehler! Textmarke nicht definiert.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5" w:history="1">
        <w:r w:rsidR="008849CA" w:rsidRPr="00DB6A9D">
          <w:rPr>
            <w:rStyle w:val="Hyperlink"/>
            <w:noProof/>
            <w:lang w:val="en-US"/>
          </w:rPr>
          <w:t>2.5.1.1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Description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_Toc511312835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6" w:history="1">
        <w:r w:rsidR="008849CA" w:rsidRPr="00DB6A9D">
          <w:rPr>
            <w:rStyle w:val="Hyperlink"/>
            <w:noProof/>
            <w:lang w:val="en-US"/>
          </w:rPr>
          <w:t>2.5.1.2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Consequences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_Toc511312836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7" w:history="1">
        <w:r w:rsidR="008849CA" w:rsidRPr="00DB6A9D">
          <w:rPr>
            <w:rStyle w:val="Hyperlink"/>
            <w:noProof/>
            <w:lang w:val="en-US"/>
          </w:rPr>
          <w:t>2.5.1.3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Avoidance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_Toc511312837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8" w:history="1">
        <w:r w:rsidR="008849CA" w:rsidRPr="00DB6A9D">
          <w:rPr>
            <w:rStyle w:val="Hyperlink"/>
            <w:noProof/>
            <w:lang w:val="en-US"/>
          </w:rPr>
          <w:t>2.5.1.4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Probability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_Toc511312838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9" w:history="1">
        <w:r w:rsidR="008849CA" w:rsidRPr="00DB6A9D">
          <w:rPr>
            <w:rStyle w:val="Hyperlink"/>
            <w:noProof/>
            <w:lang w:val="en-US"/>
          </w:rPr>
          <w:t>2.6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Prerequisites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_Toc511312839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40" w:history="1">
        <w:r w:rsidR="008849CA" w:rsidRPr="00DB6A9D">
          <w:rPr>
            <w:rStyle w:val="Hyperlink"/>
            <w:noProof/>
            <w:lang w:val="en-US"/>
          </w:rPr>
          <w:t>2.6.1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Blackboard interfaces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_Toc511312840 \h </w:instrText>
        </w:r>
        <w:r w:rsidR="008849CA">
          <w:rPr>
            <w:noProof/>
            <w:webHidden/>
          </w:rPr>
          <w:fldChar w:fldCharType="separate"/>
        </w:r>
        <w:r w:rsidR="00AE4CE8">
          <w:rPr>
            <w:b/>
            <w:bCs/>
            <w:noProof/>
            <w:webHidden/>
            <w:lang w:val="de-DE"/>
          </w:rPr>
          <w:t>Fehler! Textmarke nicht definiert.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41" w:history="1">
        <w:r w:rsidR="008849CA" w:rsidRPr="00DB6A9D">
          <w:rPr>
            <w:rStyle w:val="Hyperlink"/>
            <w:noProof/>
            <w:lang w:val="en-US"/>
          </w:rPr>
          <w:t>2.6.2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Hosting infrastructure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_Toc511312841 \h </w:instrText>
        </w:r>
        <w:r w:rsidR="008849CA">
          <w:rPr>
            <w:noProof/>
            <w:webHidden/>
          </w:rPr>
          <w:fldChar w:fldCharType="separate"/>
        </w:r>
        <w:r w:rsidR="00AE4CE8">
          <w:rPr>
            <w:b/>
            <w:bCs/>
            <w:noProof/>
            <w:webHidden/>
            <w:lang w:val="de-DE"/>
          </w:rPr>
          <w:t>Fehler! Textmarke nicht definiert.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A63E1B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42" w:history="1">
        <w:r w:rsidR="008849CA" w:rsidRPr="00DB6A9D">
          <w:rPr>
            <w:rStyle w:val="Hyperlink"/>
            <w:noProof/>
            <w:lang w:val="en-US"/>
          </w:rPr>
          <w:t>2.7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Acceptance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_Toc511312842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AE4CE8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01132C" w:rsidRPr="008849CA" w:rsidRDefault="0001132C" w:rsidP="0001132C">
      <w:pPr>
        <w:rPr>
          <w:rFonts w:cs="Arial"/>
          <w:sz w:val="25"/>
          <w:szCs w:val="25"/>
          <w:lang w:val="en-US"/>
        </w:rPr>
      </w:pPr>
      <w:r w:rsidRPr="008849CA">
        <w:rPr>
          <w:rFonts w:cs="Arial"/>
          <w:sz w:val="25"/>
          <w:szCs w:val="25"/>
          <w:lang w:val="en-US"/>
        </w:rPr>
        <w:fldChar w:fldCharType="end"/>
      </w:r>
    </w:p>
    <w:p w:rsidR="0001132C" w:rsidRPr="008849CA" w:rsidRDefault="0001132C">
      <w:pPr>
        <w:spacing w:before="0" w:after="0"/>
        <w:jc w:val="left"/>
        <w:rPr>
          <w:lang w:val="en-US"/>
        </w:rPr>
      </w:pPr>
      <w:r w:rsidRPr="008849CA">
        <w:rPr>
          <w:lang w:val="en-US"/>
        </w:rPr>
        <w:br w:type="page"/>
      </w:r>
    </w:p>
    <w:p w:rsidR="00561415" w:rsidRPr="008849CA" w:rsidRDefault="00D260F3" w:rsidP="0001132C">
      <w:pPr>
        <w:pStyle w:val="berschrift1"/>
        <w:numPr>
          <w:ilvl w:val="0"/>
          <w:numId w:val="10"/>
        </w:numPr>
        <w:rPr>
          <w:lang w:val="en-US"/>
        </w:rPr>
      </w:pPr>
      <w:bookmarkStart w:id="6" w:name="_Toc511312825"/>
      <w:bookmarkEnd w:id="4"/>
      <w:bookmarkEnd w:id="5"/>
      <w:r w:rsidRPr="008849CA">
        <w:rPr>
          <w:lang w:val="en-US"/>
        </w:rPr>
        <w:lastRenderedPageBreak/>
        <w:t>Change history</w:t>
      </w:r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064"/>
        <w:gridCol w:w="1886"/>
        <w:gridCol w:w="4389"/>
      </w:tblGrid>
      <w:tr w:rsidR="0070007B" w:rsidRPr="00712509" w:rsidTr="0070007B">
        <w:tc>
          <w:tcPr>
            <w:tcW w:w="1615" w:type="dxa"/>
            <w:shd w:val="clear" w:color="auto" w:fill="auto"/>
          </w:tcPr>
          <w:p w:rsidR="0070007B" w:rsidRPr="00712509" w:rsidRDefault="0070007B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Dat</w:t>
            </w:r>
            <w:r w:rsidR="00D260F3" w:rsidRPr="00712509">
              <w:rPr>
                <w:lang w:val="en-US"/>
              </w:rPr>
              <w:t>e</w:t>
            </w:r>
          </w:p>
        </w:tc>
        <w:tc>
          <w:tcPr>
            <w:tcW w:w="1064" w:type="dxa"/>
            <w:shd w:val="clear" w:color="auto" w:fill="auto"/>
          </w:tcPr>
          <w:p w:rsidR="0070007B" w:rsidRPr="00712509" w:rsidRDefault="0070007B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Version</w:t>
            </w:r>
          </w:p>
        </w:tc>
        <w:tc>
          <w:tcPr>
            <w:tcW w:w="1886" w:type="dxa"/>
          </w:tcPr>
          <w:p w:rsidR="0070007B" w:rsidRPr="00712509" w:rsidRDefault="00D260F3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auto"/>
          </w:tcPr>
          <w:p w:rsidR="0070007B" w:rsidRPr="00712509" w:rsidRDefault="00D260F3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Description</w:t>
            </w:r>
          </w:p>
        </w:tc>
      </w:tr>
      <w:tr w:rsidR="0070007B" w:rsidRPr="00712509" w:rsidTr="0070007B">
        <w:tc>
          <w:tcPr>
            <w:tcW w:w="1615" w:type="dxa"/>
            <w:shd w:val="clear" w:color="auto" w:fill="auto"/>
          </w:tcPr>
          <w:p w:rsidR="0070007B" w:rsidRPr="008849CA" w:rsidRDefault="00A05BB2" w:rsidP="001E6EDA">
            <w:pPr>
              <w:rPr>
                <w:lang w:val="en-US"/>
              </w:rPr>
            </w:pPr>
            <w:r w:rsidRPr="008849CA">
              <w:rPr>
                <w:lang w:val="en-US"/>
              </w:rPr>
              <w:t>14.03.2018</w:t>
            </w:r>
          </w:p>
        </w:tc>
        <w:tc>
          <w:tcPr>
            <w:tcW w:w="1064" w:type="dxa"/>
            <w:shd w:val="clear" w:color="auto" w:fill="auto"/>
          </w:tcPr>
          <w:p w:rsidR="0070007B" w:rsidRPr="008849CA" w:rsidRDefault="00413177" w:rsidP="001E6EDA">
            <w:pPr>
              <w:rPr>
                <w:lang w:val="en-US"/>
              </w:rPr>
            </w:pPr>
            <w:r w:rsidRPr="008849CA">
              <w:rPr>
                <w:lang w:val="en-US"/>
              </w:rPr>
              <w:t>1</w:t>
            </w:r>
          </w:p>
        </w:tc>
        <w:sdt>
          <w:sdtPr>
            <w:rPr>
              <w:lang w:val="en-US"/>
            </w:rPr>
            <w:alias w:val="Author"/>
            <w:tag w:val=""/>
            <w:id w:val="-1244413651"/>
            <w:placeholder>
              <w:docPart w:val="ACEA75AF549D4011AE029EF9497D9D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86" w:type="dxa"/>
              </w:tcPr>
              <w:p w:rsidR="0070007B" w:rsidRPr="008849CA" w:rsidRDefault="00AE4CE8" w:rsidP="001E6ED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Eduard Bezdedeanu</w:t>
                </w:r>
              </w:p>
            </w:tc>
          </w:sdtContent>
        </w:sdt>
        <w:tc>
          <w:tcPr>
            <w:tcW w:w="4389" w:type="dxa"/>
            <w:shd w:val="clear" w:color="auto" w:fill="auto"/>
          </w:tcPr>
          <w:p w:rsidR="0070007B" w:rsidRPr="008849CA" w:rsidRDefault="00D260F3" w:rsidP="001E6EDA">
            <w:pPr>
              <w:rPr>
                <w:lang w:val="en-US"/>
              </w:rPr>
            </w:pPr>
            <w:r w:rsidRPr="008849CA">
              <w:rPr>
                <w:lang w:val="en-US"/>
              </w:rPr>
              <w:t>Initial version</w:t>
            </w:r>
          </w:p>
        </w:tc>
      </w:tr>
    </w:tbl>
    <w:p w:rsidR="00A07D3C" w:rsidRPr="00712509" w:rsidRDefault="001C7E88" w:rsidP="00F817CC">
      <w:pPr>
        <w:pStyle w:val="berschrift1"/>
        <w:rPr>
          <w:lang w:val="en-US"/>
        </w:rPr>
      </w:pPr>
      <w:r w:rsidRPr="00712509">
        <w:rPr>
          <w:lang w:val="en-US"/>
        </w:rPr>
        <w:br w:type="page"/>
      </w:r>
      <w:bookmarkStart w:id="7" w:name="_Toc511312826"/>
      <w:r w:rsidR="00D260F3" w:rsidRPr="00712509">
        <w:rPr>
          <w:lang w:val="en-US"/>
        </w:rPr>
        <w:lastRenderedPageBreak/>
        <w:t>Requirement definition</w:t>
      </w:r>
      <w:bookmarkEnd w:id="7"/>
    </w:p>
    <w:p w:rsidR="00E95620" w:rsidRPr="00712509" w:rsidRDefault="00D260F3" w:rsidP="00900B2F">
      <w:pPr>
        <w:pStyle w:val="berschrift2"/>
        <w:rPr>
          <w:lang w:val="en-US"/>
        </w:rPr>
      </w:pPr>
      <w:bookmarkStart w:id="8" w:name="_Toc511312827"/>
      <w:r w:rsidRPr="00712509">
        <w:rPr>
          <w:lang w:val="en-US"/>
        </w:rPr>
        <w:t>Introduction</w:t>
      </w:r>
      <w:bookmarkEnd w:id="8"/>
    </w:p>
    <w:p w:rsidR="00D260F3" w:rsidRPr="00712509" w:rsidRDefault="000C0106" w:rsidP="001E6EDA">
      <w:pPr>
        <w:rPr>
          <w:lang w:val="en-US"/>
        </w:rPr>
      </w:pPr>
      <w:r>
        <w:rPr>
          <w:lang w:val="en-US"/>
        </w:rPr>
        <w:t>Please describe a short overview of the requirement, like usage and the use cases.</w:t>
      </w:r>
    </w:p>
    <w:p w:rsidR="00E95620" w:rsidRPr="00712509" w:rsidRDefault="00D260F3" w:rsidP="007B6192">
      <w:pPr>
        <w:pStyle w:val="berschrift2"/>
        <w:rPr>
          <w:lang w:val="en-US"/>
        </w:rPr>
      </w:pPr>
      <w:bookmarkStart w:id="9" w:name="_Toc511312828"/>
      <w:r w:rsidRPr="00712509">
        <w:rPr>
          <w:lang w:val="en-US"/>
        </w:rPr>
        <w:t>Scope</w:t>
      </w:r>
      <w:bookmarkEnd w:id="9"/>
    </w:p>
    <w:p w:rsidR="004B3B43" w:rsidRPr="002D6536" w:rsidRDefault="000C0106" w:rsidP="00D87EA8">
      <w:pPr>
        <w:rPr>
          <w:lang w:val="en-US"/>
        </w:rPr>
      </w:pPr>
      <w:r>
        <w:rPr>
          <w:lang w:val="en-US"/>
        </w:rPr>
        <w:t>What is in the scope? Design, implementation, tests … Please describe in detail the use cases and the intended functioning and how it should be tested.</w:t>
      </w:r>
    </w:p>
    <w:p w:rsidR="00A0204A" w:rsidRDefault="00D260F3" w:rsidP="00235ED4">
      <w:pPr>
        <w:pStyle w:val="berschrift2"/>
      </w:pPr>
      <w:bookmarkStart w:id="10" w:name="_Toc511312829"/>
      <w:r w:rsidRPr="00712509">
        <w:t>Exclusion from scope</w:t>
      </w:r>
      <w:bookmarkEnd w:id="10"/>
    </w:p>
    <w:p w:rsidR="000C0106" w:rsidRPr="000C0106" w:rsidRDefault="000C0106" w:rsidP="000C0106">
      <w:pPr>
        <w:rPr>
          <w:lang w:val="en-US"/>
        </w:rPr>
      </w:pPr>
      <w:r>
        <w:rPr>
          <w:lang w:val="en-US"/>
        </w:rPr>
        <w:t xml:space="preserve">What are the demarcations? </w:t>
      </w:r>
    </w:p>
    <w:p w:rsidR="00CB1C49" w:rsidRDefault="00D260F3" w:rsidP="00CB1C49">
      <w:pPr>
        <w:pStyle w:val="berschrift2"/>
        <w:rPr>
          <w:lang w:val="en-US"/>
        </w:rPr>
      </w:pPr>
      <w:bookmarkStart w:id="11" w:name="_Toc511312830"/>
      <w:r w:rsidRPr="00712509">
        <w:rPr>
          <w:lang w:val="en-US"/>
        </w:rPr>
        <w:t>Action plan</w:t>
      </w:r>
      <w:bookmarkEnd w:id="11"/>
    </w:p>
    <w:p w:rsidR="004B3B43" w:rsidRPr="00712509" w:rsidRDefault="000C0106">
      <w:pPr>
        <w:spacing w:before="0" w:after="0"/>
        <w:jc w:val="left"/>
        <w:rPr>
          <w:lang w:val="en-US"/>
        </w:rPr>
      </w:pPr>
      <w:r>
        <w:rPr>
          <w:lang w:val="en-US"/>
        </w:rPr>
        <w:t xml:space="preserve">What is the actual plan to meet the targets? Milestones, and so on. </w:t>
      </w:r>
    </w:p>
    <w:p w:rsidR="005A1CC1" w:rsidRPr="00712509" w:rsidRDefault="00D260F3" w:rsidP="00A0204A">
      <w:pPr>
        <w:pStyle w:val="berschrift2"/>
        <w:rPr>
          <w:lang w:val="en-US"/>
        </w:rPr>
      </w:pPr>
      <w:bookmarkStart w:id="12" w:name="_Toc511312831"/>
      <w:r w:rsidRPr="00712509">
        <w:rPr>
          <w:lang w:val="en-US"/>
        </w:rPr>
        <w:t>Effort estimation</w:t>
      </w:r>
      <w:bookmarkEnd w:id="12"/>
    </w:p>
    <w:p w:rsidR="007248E8" w:rsidRPr="00712509" w:rsidRDefault="004B3B43" w:rsidP="00A0204A">
      <w:pPr>
        <w:rPr>
          <w:lang w:val="en-US"/>
        </w:rPr>
      </w:pPr>
      <w:r w:rsidRPr="00712509">
        <w:rPr>
          <w:lang w:val="en-US"/>
        </w:rPr>
        <w:t>The implementation effort is estimated as follows</w:t>
      </w:r>
      <w:r w:rsidR="00A0204A" w:rsidRPr="00712509">
        <w:rPr>
          <w:lang w:val="en-US"/>
        </w:rPr>
        <w:t>.</w:t>
      </w:r>
    </w:p>
    <w:tbl>
      <w:tblPr>
        <w:tblStyle w:val="Listentabelle4Akzent1"/>
        <w:tblW w:w="9697" w:type="dxa"/>
        <w:tblLook w:val="04A0" w:firstRow="1" w:lastRow="0" w:firstColumn="1" w:lastColumn="0" w:noHBand="0" w:noVBand="1"/>
      </w:tblPr>
      <w:tblGrid>
        <w:gridCol w:w="4848"/>
        <w:gridCol w:w="4849"/>
      </w:tblGrid>
      <w:tr w:rsidR="007248E8" w:rsidRPr="00712509" w:rsidTr="004B3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712509" w:rsidRDefault="004B3B43" w:rsidP="00532256">
            <w:pPr>
              <w:rPr>
                <w:lang w:val="en-US"/>
              </w:rPr>
            </w:pPr>
            <w:r w:rsidRPr="00712509">
              <w:rPr>
                <w:lang w:val="en-US"/>
              </w:rPr>
              <w:t>Task</w:t>
            </w:r>
          </w:p>
        </w:tc>
        <w:tc>
          <w:tcPr>
            <w:tcW w:w="4849" w:type="dxa"/>
          </w:tcPr>
          <w:p w:rsidR="007248E8" w:rsidRPr="00712509" w:rsidRDefault="004B3B43" w:rsidP="0053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12509">
              <w:rPr>
                <w:lang w:val="en-US"/>
              </w:rPr>
              <w:t>Hours</w:t>
            </w:r>
          </w:p>
        </w:tc>
      </w:tr>
      <w:tr w:rsidR="007248E8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8849CA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7248E8" w:rsidRPr="008849CA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712509" w:rsidTr="004B3B4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8849CA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7248E8" w:rsidRPr="008849CA" w:rsidRDefault="007248E8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8849CA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7248E8" w:rsidRPr="008849CA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8849CA" w:rsidRDefault="004B3B43" w:rsidP="00532256">
            <w:pPr>
              <w:rPr>
                <w:lang w:val="en-US"/>
              </w:rPr>
            </w:pPr>
            <w:r w:rsidRPr="008849CA">
              <w:rPr>
                <w:lang w:val="en-US"/>
              </w:rPr>
              <w:t>Total</w:t>
            </w:r>
          </w:p>
        </w:tc>
        <w:tc>
          <w:tcPr>
            <w:tcW w:w="4849" w:type="dxa"/>
          </w:tcPr>
          <w:p w:rsidR="007248E8" w:rsidRPr="008849CA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217B1" w:rsidRDefault="00566B13" w:rsidP="007248E8">
      <w:pPr>
        <w:pStyle w:val="berschrift3"/>
        <w:rPr>
          <w:lang w:val="en-US"/>
        </w:rPr>
      </w:pPr>
      <w:bookmarkStart w:id="13" w:name="_Toc511312832"/>
      <w:r w:rsidRPr="008849CA">
        <w:rPr>
          <w:lang w:val="en-US"/>
        </w:rPr>
        <w:t>Annotations</w:t>
      </w:r>
      <w:bookmarkEnd w:id="13"/>
    </w:p>
    <w:p w:rsidR="006E50A2" w:rsidRPr="006E50A2" w:rsidRDefault="006E50A2" w:rsidP="006E50A2">
      <w:pPr>
        <w:rPr>
          <w:lang w:val="en-US"/>
        </w:rPr>
      </w:pPr>
    </w:p>
    <w:p w:rsidR="007248E8" w:rsidRPr="00712509" w:rsidRDefault="007248E8" w:rsidP="007248E8">
      <w:pPr>
        <w:pStyle w:val="berschrift2"/>
        <w:rPr>
          <w:lang w:val="en-US"/>
        </w:rPr>
      </w:pPr>
      <w:bookmarkStart w:id="14" w:name="_Toc511312833"/>
      <w:r w:rsidRPr="00712509">
        <w:rPr>
          <w:lang w:val="en-US"/>
        </w:rPr>
        <w:t>Ris</w:t>
      </w:r>
      <w:r w:rsidR="00D260F3" w:rsidRPr="00712509">
        <w:rPr>
          <w:lang w:val="en-US"/>
        </w:rPr>
        <w:t>k assessment</w:t>
      </w:r>
      <w:bookmarkEnd w:id="14"/>
    </w:p>
    <w:p w:rsidR="007248E8" w:rsidRDefault="006E50A2" w:rsidP="007248E8">
      <w:pPr>
        <w:pStyle w:val="berschrift3"/>
        <w:rPr>
          <w:lang w:val="en-US"/>
        </w:rPr>
      </w:pPr>
      <w:r>
        <w:rPr>
          <w:lang w:val="en-US"/>
        </w:rPr>
        <w:t>Risk short description</w:t>
      </w:r>
    </w:p>
    <w:p w:rsidR="007248E8" w:rsidRDefault="00D260F3" w:rsidP="006711E0">
      <w:pPr>
        <w:pStyle w:val="berschrift4"/>
        <w:rPr>
          <w:lang w:val="en-US"/>
        </w:rPr>
      </w:pPr>
      <w:bookmarkStart w:id="15" w:name="_Toc511312835"/>
      <w:r w:rsidRPr="00712509">
        <w:rPr>
          <w:lang w:val="en-US"/>
        </w:rPr>
        <w:t>Description</w:t>
      </w:r>
      <w:bookmarkEnd w:id="15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Please describe the risk in detail.</w:t>
      </w:r>
    </w:p>
    <w:p w:rsidR="007248E8" w:rsidRDefault="00D260F3" w:rsidP="006711E0">
      <w:pPr>
        <w:pStyle w:val="berschrift4"/>
        <w:rPr>
          <w:lang w:val="en-US"/>
        </w:rPr>
      </w:pPr>
      <w:bookmarkStart w:id="16" w:name="_Toc511312836"/>
      <w:r w:rsidRPr="00712509">
        <w:rPr>
          <w:lang w:val="en-US"/>
        </w:rPr>
        <w:t>Consequences</w:t>
      </w:r>
      <w:bookmarkEnd w:id="16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What are the consequences, if this takes place?</w:t>
      </w:r>
    </w:p>
    <w:p w:rsidR="007248E8" w:rsidRDefault="00D260F3" w:rsidP="006711E0">
      <w:pPr>
        <w:pStyle w:val="berschrift4"/>
        <w:rPr>
          <w:lang w:val="en-US"/>
        </w:rPr>
      </w:pPr>
      <w:bookmarkStart w:id="17" w:name="_Toc511312837"/>
      <w:r w:rsidRPr="00712509">
        <w:rPr>
          <w:lang w:val="en-US"/>
        </w:rPr>
        <w:lastRenderedPageBreak/>
        <w:t>Avoidance</w:t>
      </w:r>
      <w:bookmarkEnd w:id="17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What can be done to avoid this?</w:t>
      </w:r>
    </w:p>
    <w:p w:rsidR="007248E8" w:rsidRDefault="00D260F3" w:rsidP="006711E0">
      <w:pPr>
        <w:pStyle w:val="berschrift4"/>
        <w:rPr>
          <w:lang w:val="en-US"/>
        </w:rPr>
      </w:pPr>
      <w:bookmarkStart w:id="18" w:name="_Toc511312838"/>
      <w:r w:rsidRPr="00712509">
        <w:rPr>
          <w:lang w:val="en-US"/>
        </w:rPr>
        <w:t>Probability</w:t>
      </w:r>
      <w:bookmarkEnd w:id="18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How high is the probability?</w:t>
      </w:r>
    </w:p>
    <w:p w:rsidR="00745D7A" w:rsidRDefault="00D260F3" w:rsidP="00604262">
      <w:pPr>
        <w:pStyle w:val="berschrift2"/>
        <w:rPr>
          <w:lang w:val="en-US"/>
        </w:rPr>
      </w:pPr>
      <w:bookmarkStart w:id="19" w:name="_Toc511312839"/>
      <w:r w:rsidRPr="00712509">
        <w:rPr>
          <w:lang w:val="en-US"/>
        </w:rPr>
        <w:t>Prerequisites</w:t>
      </w:r>
      <w:bookmarkEnd w:id="19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What is necessary to meet the targets?</w:t>
      </w:r>
    </w:p>
    <w:p w:rsidR="00AB07EA" w:rsidRDefault="00AB07EA" w:rsidP="00AB07EA">
      <w:pPr>
        <w:pStyle w:val="berschrift2"/>
        <w:rPr>
          <w:lang w:val="en-US"/>
        </w:rPr>
      </w:pPr>
      <w:bookmarkStart w:id="20" w:name="_Toc511312842"/>
      <w:r w:rsidRPr="00712509">
        <w:rPr>
          <w:lang w:val="en-US"/>
        </w:rPr>
        <w:t>Acceptance</w:t>
      </w:r>
      <w:bookmarkEnd w:id="20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Enter the acceptance criteria, test protocols, etc.</w:t>
      </w:r>
    </w:p>
    <w:sectPr w:rsidR="006E50A2" w:rsidRPr="006E50A2" w:rsidSect="00CC0AC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134" w:left="1417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CE8" w:rsidRDefault="00AE4CE8" w:rsidP="00624295">
      <w:r>
        <w:separator/>
      </w:r>
    </w:p>
    <w:p w:rsidR="00AE4CE8" w:rsidRDefault="00AE4CE8" w:rsidP="00624295"/>
  </w:endnote>
  <w:endnote w:type="continuationSeparator" w:id="0">
    <w:p w:rsidR="00AE4CE8" w:rsidRDefault="00AE4CE8" w:rsidP="00624295">
      <w:r>
        <w:continuationSeparator/>
      </w:r>
    </w:p>
    <w:p w:rsidR="00AE4CE8" w:rsidRDefault="00AE4CE8" w:rsidP="0062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9CA" w:rsidRDefault="008849C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9CA" w:rsidRDefault="008849C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9CA" w:rsidRDefault="008849CA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Fuzeile"/>
    </w:pPr>
  </w:p>
  <w:p w:rsidR="00D363D3" w:rsidRDefault="00D363D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837" w:type="dxa"/>
      <w:tblInd w:w="-854" w:type="dxa"/>
      <w:tblBorders>
        <w:top w:val="single" w:sz="18" w:space="0" w:color="115A7B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  <w:tblLook w:val="04A0" w:firstRow="1" w:lastRow="0" w:firstColumn="1" w:lastColumn="0" w:noHBand="0" w:noVBand="1"/>
    </w:tblPr>
    <w:tblGrid>
      <w:gridCol w:w="1247"/>
      <w:gridCol w:w="5216"/>
      <w:gridCol w:w="1093"/>
      <w:gridCol w:w="1094"/>
      <w:gridCol w:w="1093"/>
      <w:gridCol w:w="1094"/>
    </w:tblGrid>
    <w:tr w:rsidR="00100648" w:rsidRPr="005C6D6B" w:rsidTr="0001132C">
      <w:trPr>
        <w:trHeight w:val="304"/>
      </w:trPr>
      <w:tc>
        <w:tcPr>
          <w:tcW w:w="1247" w:type="dxa"/>
        </w:tcPr>
        <w:p w:rsidR="00100648" w:rsidRPr="005C6D6B" w:rsidRDefault="00100648" w:rsidP="00100648">
          <w:pPr>
            <w:pStyle w:val="Fuzeile"/>
          </w:pPr>
          <w:proofErr w:type="spellStart"/>
          <w:r>
            <w:t>Do</w:t>
          </w:r>
          <w:r w:rsidR="008849CA">
            <w:t>c</w:t>
          </w:r>
          <w:r>
            <w:t>ument</w:t>
          </w:r>
          <w:proofErr w:type="spellEnd"/>
        </w:p>
      </w:tc>
      <w:tc>
        <w:tcPr>
          <w:tcW w:w="5216" w:type="dxa"/>
        </w:tcPr>
        <w:p w:rsidR="00100648" w:rsidRPr="005C6D6B" w:rsidRDefault="00235ED4" w:rsidP="00100648">
          <w:pPr>
            <w:pStyle w:val="Fuzeile"/>
          </w:pPr>
          <w:fldSimple w:instr=" FILENAME \* MERGEFORMAT ">
            <w:r w:rsidR="00AE4CE8">
              <w:rPr>
                <w:noProof/>
              </w:rPr>
              <w:t>Dokument1</w:t>
            </w:r>
          </w:fldSimple>
        </w:p>
      </w:tc>
      <w:tc>
        <w:tcPr>
          <w:tcW w:w="1093" w:type="dxa"/>
        </w:tcPr>
        <w:p w:rsidR="00100648" w:rsidRPr="005C6D6B" w:rsidRDefault="008849CA" w:rsidP="00100648">
          <w:pPr>
            <w:pStyle w:val="Fuzeile"/>
            <w:jc w:val="right"/>
          </w:pPr>
          <w:r>
            <w:t>Date</w:t>
          </w:r>
        </w:p>
      </w:tc>
      <w:tc>
        <w:tcPr>
          <w:tcW w:w="1094" w:type="dxa"/>
        </w:tcPr>
        <w:p w:rsidR="00100648" w:rsidRPr="005C6D6B" w:rsidRDefault="00F514A1" w:rsidP="00CC0AC7">
          <w:pPr>
            <w:pStyle w:val="Fuzeile"/>
            <w:jc w:val="lef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AE4CE8">
            <w:rPr>
              <w:noProof/>
            </w:rPr>
            <w:t>09.11.2018</w:t>
          </w:r>
          <w:r>
            <w:fldChar w:fldCharType="end"/>
          </w:r>
        </w:p>
      </w:tc>
      <w:tc>
        <w:tcPr>
          <w:tcW w:w="1093" w:type="dxa"/>
        </w:tcPr>
        <w:p w:rsidR="00100648" w:rsidRPr="005C6D6B" w:rsidRDefault="008849CA" w:rsidP="00100648">
          <w:pPr>
            <w:pStyle w:val="Fuzeile"/>
            <w:jc w:val="right"/>
          </w:pPr>
          <w:r>
            <w:t>Page</w:t>
          </w:r>
        </w:p>
      </w:tc>
      <w:tc>
        <w:tcPr>
          <w:tcW w:w="1094" w:type="dxa"/>
        </w:tcPr>
        <w:p w:rsidR="00100648" w:rsidRPr="005C6D6B" w:rsidRDefault="00100648" w:rsidP="00100648">
          <w:pPr>
            <w:pStyle w:val="Fuzeile"/>
          </w:pPr>
          <w:r>
            <w:fldChar w:fldCharType="begin"/>
          </w:r>
          <w:r>
            <w:instrText xml:space="preserve"> PAGE / NUMPAGE \* MERGEFORMAT </w:instrText>
          </w:r>
          <w:r>
            <w:fldChar w:fldCharType="separate"/>
          </w:r>
          <w:r w:rsidR="00235ED4">
            <w:rPr>
              <w:noProof/>
            </w:rPr>
            <w:t>6</w:t>
          </w:r>
          <w:r>
            <w:fldChar w:fldCharType="end"/>
          </w:r>
          <w:r>
            <w:t>/</w:t>
          </w:r>
          <w:r w:rsidR="00A63E1B">
            <w:rPr>
              <w:noProof/>
            </w:rPr>
            <w:fldChar w:fldCharType="begin"/>
          </w:r>
          <w:r w:rsidR="00A63E1B">
            <w:rPr>
              <w:noProof/>
            </w:rPr>
            <w:instrText xml:space="preserve"> NUMPAGES   \* MERGEFORMAT </w:instrText>
          </w:r>
          <w:r w:rsidR="00A63E1B">
            <w:rPr>
              <w:noProof/>
            </w:rPr>
            <w:fldChar w:fldCharType="separate"/>
          </w:r>
          <w:r w:rsidR="00235ED4">
            <w:rPr>
              <w:noProof/>
            </w:rPr>
            <w:t>6</w:t>
          </w:r>
          <w:r w:rsidR="00A63E1B">
            <w:rPr>
              <w:noProof/>
            </w:rPr>
            <w:fldChar w:fldCharType="end"/>
          </w:r>
        </w:p>
      </w:tc>
    </w:tr>
  </w:tbl>
  <w:p w:rsidR="00D363D3" w:rsidRPr="00736C0B" w:rsidRDefault="00D363D3" w:rsidP="005C6D6B">
    <w:pPr>
      <w:tabs>
        <w:tab w:val="center" w:pos="4678"/>
        <w:tab w:val="left" w:pos="7797"/>
      </w:tabs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CE8" w:rsidRDefault="00AE4CE8" w:rsidP="00624295">
      <w:r>
        <w:separator/>
      </w:r>
    </w:p>
    <w:p w:rsidR="00AE4CE8" w:rsidRDefault="00AE4CE8" w:rsidP="00624295"/>
  </w:footnote>
  <w:footnote w:type="continuationSeparator" w:id="0">
    <w:p w:rsidR="00AE4CE8" w:rsidRDefault="00AE4CE8" w:rsidP="00624295">
      <w:r>
        <w:continuationSeparator/>
      </w:r>
    </w:p>
    <w:p w:rsidR="00AE4CE8" w:rsidRDefault="00AE4CE8" w:rsidP="00624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9CA" w:rsidRDefault="008849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9CA" w:rsidRDefault="008849C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9CA" w:rsidRDefault="008849C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Kopfzeile"/>
    </w:pPr>
  </w:p>
  <w:p w:rsidR="00D363D3" w:rsidRDefault="00D363D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Pr="005C6D6B" w:rsidRDefault="00CC0AC7" w:rsidP="007B111B">
    <w:pPr>
      <w:pStyle w:val="Kopfzeile"/>
      <w:tabs>
        <w:tab w:val="left" w:pos="2895"/>
      </w:tabs>
      <w:ind w:left="-851"/>
    </w:pPr>
    <w:r>
      <w:rPr>
        <w:noProof/>
        <w:lang w:eastAsia="de-AT"/>
      </w:rPr>
      <w:drawing>
        <wp:anchor distT="0" distB="0" distL="114300" distR="114300" simplePos="0" relativeHeight="251663872" behindDoc="0" locked="0" layoutInCell="1" allowOverlap="1" wp14:anchorId="5496EB77" wp14:editId="3CD425E6">
          <wp:simplePos x="0" y="0"/>
          <wp:positionH relativeFrom="column">
            <wp:posOffset>4707179</wp:posOffset>
          </wp:positionH>
          <wp:positionV relativeFrom="paragraph">
            <wp:posOffset>-41732</wp:posOffset>
          </wp:positionV>
          <wp:extent cx="1620000" cy="324000"/>
          <wp:effectExtent l="0" t="0" r="0" b="0"/>
          <wp:wrapNone/>
          <wp:docPr id="23" name="Grafik 23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1BEB116" wp14:editId="7B9C6C3C">
              <wp:simplePos x="0" y="0"/>
              <wp:positionH relativeFrom="column">
                <wp:posOffset>-570230</wp:posOffset>
              </wp:positionH>
              <wp:positionV relativeFrom="paragraph">
                <wp:posOffset>428320</wp:posOffset>
              </wp:positionV>
              <wp:extent cx="6899961" cy="0"/>
              <wp:effectExtent l="0" t="19050" r="34290" b="19050"/>
              <wp:wrapNone/>
              <wp:docPr id="6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996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15A7B">
                            <a:alpha val="49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8581F7" id="Gerade Verbindung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33.75pt" to="498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vg9wEAADgEAAAOAAAAZHJzL2Uyb0RvYy54bWysU8tu2zAQvBfoPxC815KM2rEFy0GbILkU&#10;rdFH7jS1lAjwBZKx7L/vkpLVoI9Di14Icnd2dme02t2etSIn8EFa09BqUVIChttWmq6h374+vNlQ&#10;EiIzLVPWQEMvEOjt/vWr3eBqWNreqhY8QRIT6sE1tI/R1UUReA+ahYV1YDAprNcs4tN3RevZgOxa&#10;FcuyXBeD9a3zlkMIGL0fk3Sf+YUAHj8JESAS1VCcLebT5/OYzmK/Y3Xnmesln8Zg/zCFZtJg05nq&#10;nkVGnr38hUpL7m2wIi641YUVQnLIGlBNVf6k5kvPHGQtaE5ws03h/9Hyj6eDJ7Jt6JoSwzR+okfw&#10;rAXyBP4oTftsOrJMNg0u1Ii+Mwc/vYI7+KT5LLwmQkn3hBuQXUBd5JxNvswmwzkSjsH1ZrvdritK&#10;+DVXjBSJyvkQH8Fqki4NVdIk/axmpw8hYluEXiEprAwZGrrcrG5WGRasku2DVColg++Od8qTE8Nv&#10;X1WrdzfvRy7lejZG327LMu8A8k7w3OMFD2aUwWCSPwrOt3hRME7wGQT6h8JG6XlzYe7LOAcTq2Rg&#10;ZkJ0KhM441xYjrOnlf9T4YRPpZC3+m+K54rc2Zo4F2tprP9d93i+jixG/NWBUXey4GjbS16FbA2u&#10;Z1Y4/Upp/1++c/mPH37/HQAA//8DAFBLAwQUAAYACAAAACEAoYjg598AAAAJAQAADwAAAGRycy9k&#10;b3ducmV2LnhtbEyPy07DMBBF90j8gzVIbFDrUKnBCXGqqhJdsaG8snTjaRIRj6PYbQNfzyAWsLwP&#10;3TlTrCbXixOOofOk4XaegECqve2o0fDy/DBTIEI0ZE3vCTV8YoBVeXlRmNz6Mz3haRcbwSMUcqOh&#10;jXHIpQx1i86EuR+QODv40ZnIcmykHc2Zx10vF0mSSmc64gutGXDTYv2xOzoNj8tDt6n69bSoXm+q&#10;t3e1Veprq/X11bS+BxFxin9l+MFndCiZae+PZIPoNcxUxuhRQ3q3BMGFLEvZ2P8asizk/w/KbwAA&#10;AP//AwBQSwECLQAUAAYACAAAACEAtoM4kv4AAADhAQAAEwAAAAAAAAAAAAAAAAAAAAAAW0NvbnRl&#10;bnRfVHlwZXNdLnhtbFBLAQItABQABgAIAAAAIQA4/SH/1gAAAJQBAAALAAAAAAAAAAAAAAAAAC8B&#10;AABfcmVscy8ucmVsc1BLAQItABQABgAIAAAAIQC+hAvg9wEAADgEAAAOAAAAAAAAAAAAAAAAAC4C&#10;AABkcnMvZTJvRG9jLnhtbFBLAQItABQABgAIAAAAIQChiODn3wAAAAkBAAAPAAAAAAAAAAAAAAAA&#10;AFEEAABkcnMvZG93bnJldi54bWxQSwUGAAAAAAQABADzAAAAXQUAAAAA&#10;" strokecolor="#115a7b" strokeweight="2.25pt">
              <v:stroke opacity="32125f"/>
            </v:line>
          </w:pict>
        </mc:Fallback>
      </mc:AlternateContent>
    </w:r>
    <w:r w:rsidR="00D363D3">
      <w:rPr>
        <w:noProof/>
        <w:sz w:val="16"/>
        <w:szCs w:val="16"/>
        <w:lang w:eastAsia="de-AT"/>
      </w:rPr>
      <mc:AlternateContent>
        <mc:Choice Requires="wps">
          <w:drawing>
            <wp:anchor distT="0" distB="0" distL="114300" distR="114300" simplePos="0" relativeHeight="251661824" behindDoc="1" locked="1" layoutInCell="1" allowOverlap="1" wp14:anchorId="3AF1326F" wp14:editId="522890E2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E429FA" id="Rechteck 102" o:spid="_x0000_s1026" style="position:absolute;margin-left:-70.35pt;margin-top:418.8pt;width:36.85pt;height:5.6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sdt>
      <w:sdtPr>
        <w:alias w:val="Title"/>
        <w:tag w:val=""/>
        <w:id w:val="251019355"/>
        <w:placeholder>
          <w:docPart w:val="317EE06D920647DA9B6CA8EA55085A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E4CE8">
          <w:t>Management Tool</w:t>
        </w:r>
      </w:sdtContent>
    </w:sdt>
    <w:r w:rsidR="007B111B">
      <w:t xml:space="preserve"> - </w:t>
    </w:r>
    <w:sdt>
      <w:sdtPr>
        <w:alias w:val="Subject"/>
        <w:tag w:val=""/>
        <w:id w:val="842515948"/>
        <w:placeholder>
          <w:docPart w:val="0121479842A44A5783AA9262049D625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AE4CE8">
          <w:t>Requirements</w:t>
        </w:r>
        <w:proofErr w:type="spellEnd"/>
        <w:r w:rsidR="00AE4CE8">
          <w:t xml:space="preserve"> </w:t>
        </w:r>
        <w:proofErr w:type="spellStart"/>
        <w:r w:rsidR="00AE4CE8">
          <w:t>definition</w:t>
        </w:r>
        <w:proofErr w:type="spellEnd"/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EAD"/>
    <w:multiLevelType w:val="hybridMultilevel"/>
    <w:tmpl w:val="FAE27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008"/>
    <w:multiLevelType w:val="multilevel"/>
    <w:tmpl w:val="5B7E5C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023802"/>
    <w:multiLevelType w:val="hybridMultilevel"/>
    <w:tmpl w:val="BDD423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1A1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BD2E5C"/>
    <w:multiLevelType w:val="hybridMultilevel"/>
    <w:tmpl w:val="4CA6117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E18B6"/>
    <w:multiLevelType w:val="hybridMultilevel"/>
    <w:tmpl w:val="620E1C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7A00"/>
    <w:multiLevelType w:val="multilevel"/>
    <w:tmpl w:val="694C013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D62210"/>
    <w:multiLevelType w:val="multilevel"/>
    <w:tmpl w:val="CD1E94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176C3B"/>
    <w:multiLevelType w:val="multilevel"/>
    <w:tmpl w:val="DA627E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845AFA"/>
    <w:multiLevelType w:val="hybridMultilevel"/>
    <w:tmpl w:val="CD12E5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7134C"/>
    <w:multiLevelType w:val="hybridMultilevel"/>
    <w:tmpl w:val="1A768B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B7B8B"/>
    <w:multiLevelType w:val="hybridMultilevel"/>
    <w:tmpl w:val="B68A82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E6A5C"/>
    <w:multiLevelType w:val="hybridMultilevel"/>
    <w:tmpl w:val="31E0E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1"/>
  </w:num>
  <w:num w:numId="13">
    <w:abstractNumId w:val="12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E8"/>
    <w:rsid w:val="000043AE"/>
    <w:rsid w:val="00005785"/>
    <w:rsid w:val="00006489"/>
    <w:rsid w:val="000066BB"/>
    <w:rsid w:val="0001132C"/>
    <w:rsid w:val="00012A4F"/>
    <w:rsid w:val="000156F4"/>
    <w:rsid w:val="000218D1"/>
    <w:rsid w:val="00023938"/>
    <w:rsid w:val="00023A70"/>
    <w:rsid w:val="00023DAB"/>
    <w:rsid w:val="000259D8"/>
    <w:rsid w:val="00031BA8"/>
    <w:rsid w:val="000346B9"/>
    <w:rsid w:val="00037E11"/>
    <w:rsid w:val="00040796"/>
    <w:rsid w:val="00041916"/>
    <w:rsid w:val="00044690"/>
    <w:rsid w:val="00047523"/>
    <w:rsid w:val="00050DD1"/>
    <w:rsid w:val="00052DC9"/>
    <w:rsid w:val="00055A95"/>
    <w:rsid w:val="000662CF"/>
    <w:rsid w:val="00066AD7"/>
    <w:rsid w:val="00072057"/>
    <w:rsid w:val="000808B7"/>
    <w:rsid w:val="00081804"/>
    <w:rsid w:val="00082C57"/>
    <w:rsid w:val="0008444A"/>
    <w:rsid w:val="0009005C"/>
    <w:rsid w:val="0009174E"/>
    <w:rsid w:val="00094F28"/>
    <w:rsid w:val="00095331"/>
    <w:rsid w:val="00095AC7"/>
    <w:rsid w:val="000A0174"/>
    <w:rsid w:val="000A0417"/>
    <w:rsid w:val="000A37F6"/>
    <w:rsid w:val="000A3C3D"/>
    <w:rsid w:val="000A4A50"/>
    <w:rsid w:val="000A5956"/>
    <w:rsid w:val="000A5C23"/>
    <w:rsid w:val="000A5CD4"/>
    <w:rsid w:val="000A788F"/>
    <w:rsid w:val="000B05E7"/>
    <w:rsid w:val="000B1C91"/>
    <w:rsid w:val="000B24EE"/>
    <w:rsid w:val="000B3EDD"/>
    <w:rsid w:val="000B4D28"/>
    <w:rsid w:val="000B4EE0"/>
    <w:rsid w:val="000B55B5"/>
    <w:rsid w:val="000B6706"/>
    <w:rsid w:val="000B68F1"/>
    <w:rsid w:val="000C0106"/>
    <w:rsid w:val="000C3CB5"/>
    <w:rsid w:val="000C3E3D"/>
    <w:rsid w:val="000D1191"/>
    <w:rsid w:val="000D3154"/>
    <w:rsid w:val="000D6C67"/>
    <w:rsid w:val="000E1C8C"/>
    <w:rsid w:val="000E781D"/>
    <w:rsid w:val="000F0A20"/>
    <w:rsid w:val="000F3526"/>
    <w:rsid w:val="000F7BD1"/>
    <w:rsid w:val="00100648"/>
    <w:rsid w:val="00100DE1"/>
    <w:rsid w:val="0010114E"/>
    <w:rsid w:val="00102B12"/>
    <w:rsid w:val="0010332D"/>
    <w:rsid w:val="00103FA4"/>
    <w:rsid w:val="00105ED4"/>
    <w:rsid w:val="001068C1"/>
    <w:rsid w:val="00113815"/>
    <w:rsid w:val="001156C3"/>
    <w:rsid w:val="001161A6"/>
    <w:rsid w:val="001226CF"/>
    <w:rsid w:val="00122A35"/>
    <w:rsid w:val="00122AFD"/>
    <w:rsid w:val="001230C3"/>
    <w:rsid w:val="00123D45"/>
    <w:rsid w:val="0012549E"/>
    <w:rsid w:val="001269D8"/>
    <w:rsid w:val="00130761"/>
    <w:rsid w:val="0013330C"/>
    <w:rsid w:val="00134679"/>
    <w:rsid w:val="001352E6"/>
    <w:rsid w:val="001401EB"/>
    <w:rsid w:val="0014104E"/>
    <w:rsid w:val="0014266E"/>
    <w:rsid w:val="001432F6"/>
    <w:rsid w:val="00143463"/>
    <w:rsid w:val="00146A47"/>
    <w:rsid w:val="00150895"/>
    <w:rsid w:val="00152CE9"/>
    <w:rsid w:val="00152E69"/>
    <w:rsid w:val="00155E1F"/>
    <w:rsid w:val="00156098"/>
    <w:rsid w:val="00160E6A"/>
    <w:rsid w:val="001647B5"/>
    <w:rsid w:val="00170032"/>
    <w:rsid w:val="001820F4"/>
    <w:rsid w:val="00182F14"/>
    <w:rsid w:val="001840CB"/>
    <w:rsid w:val="001855B5"/>
    <w:rsid w:val="00187BD7"/>
    <w:rsid w:val="001907F6"/>
    <w:rsid w:val="00193063"/>
    <w:rsid w:val="0019502D"/>
    <w:rsid w:val="00196E1D"/>
    <w:rsid w:val="001A6046"/>
    <w:rsid w:val="001A67E4"/>
    <w:rsid w:val="001B4DEB"/>
    <w:rsid w:val="001B7019"/>
    <w:rsid w:val="001C052B"/>
    <w:rsid w:val="001C11FF"/>
    <w:rsid w:val="001C1ACF"/>
    <w:rsid w:val="001C5395"/>
    <w:rsid w:val="001C5992"/>
    <w:rsid w:val="001C7E88"/>
    <w:rsid w:val="001D0171"/>
    <w:rsid w:val="001D22A2"/>
    <w:rsid w:val="001D4397"/>
    <w:rsid w:val="001E002F"/>
    <w:rsid w:val="001E0131"/>
    <w:rsid w:val="001E25E8"/>
    <w:rsid w:val="001E49BC"/>
    <w:rsid w:val="001E4C88"/>
    <w:rsid w:val="001E4FA9"/>
    <w:rsid w:val="001E5435"/>
    <w:rsid w:val="001E6CD0"/>
    <w:rsid w:val="001E6EDA"/>
    <w:rsid w:val="001F0F7A"/>
    <w:rsid w:val="001F50B8"/>
    <w:rsid w:val="001F59E6"/>
    <w:rsid w:val="00200404"/>
    <w:rsid w:val="00205ED3"/>
    <w:rsid w:val="00210BB2"/>
    <w:rsid w:val="002126DA"/>
    <w:rsid w:val="0021289C"/>
    <w:rsid w:val="00212D3F"/>
    <w:rsid w:val="00213037"/>
    <w:rsid w:val="002138D8"/>
    <w:rsid w:val="0021409B"/>
    <w:rsid w:val="00215E28"/>
    <w:rsid w:val="0021674D"/>
    <w:rsid w:val="00216AA6"/>
    <w:rsid w:val="00223490"/>
    <w:rsid w:val="00224A6D"/>
    <w:rsid w:val="00226431"/>
    <w:rsid w:val="00226AC8"/>
    <w:rsid w:val="00227D88"/>
    <w:rsid w:val="00232952"/>
    <w:rsid w:val="00235ED4"/>
    <w:rsid w:val="00241229"/>
    <w:rsid w:val="0024373B"/>
    <w:rsid w:val="00244E94"/>
    <w:rsid w:val="00246B7B"/>
    <w:rsid w:val="0024712F"/>
    <w:rsid w:val="00247E45"/>
    <w:rsid w:val="00250D32"/>
    <w:rsid w:val="00251C4E"/>
    <w:rsid w:val="00251F44"/>
    <w:rsid w:val="00254048"/>
    <w:rsid w:val="002560E8"/>
    <w:rsid w:val="00265979"/>
    <w:rsid w:val="0026610B"/>
    <w:rsid w:val="00271BB4"/>
    <w:rsid w:val="00273F7F"/>
    <w:rsid w:val="00275AF7"/>
    <w:rsid w:val="00277446"/>
    <w:rsid w:val="00281BE3"/>
    <w:rsid w:val="0028214E"/>
    <w:rsid w:val="002829CB"/>
    <w:rsid w:val="00284454"/>
    <w:rsid w:val="00284A86"/>
    <w:rsid w:val="00286B52"/>
    <w:rsid w:val="002903B8"/>
    <w:rsid w:val="002922C7"/>
    <w:rsid w:val="00293CAE"/>
    <w:rsid w:val="002A0DE5"/>
    <w:rsid w:val="002A1211"/>
    <w:rsid w:val="002A1440"/>
    <w:rsid w:val="002A2929"/>
    <w:rsid w:val="002A4F2D"/>
    <w:rsid w:val="002A7BD5"/>
    <w:rsid w:val="002B06F2"/>
    <w:rsid w:val="002B25BB"/>
    <w:rsid w:val="002B30E2"/>
    <w:rsid w:val="002B3A9F"/>
    <w:rsid w:val="002B5114"/>
    <w:rsid w:val="002B54C3"/>
    <w:rsid w:val="002B5883"/>
    <w:rsid w:val="002C6AC7"/>
    <w:rsid w:val="002D0A4E"/>
    <w:rsid w:val="002D3390"/>
    <w:rsid w:val="002D4103"/>
    <w:rsid w:val="002D5D91"/>
    <w:rsid w:val="002D6536"/>
    <w:rsid w:val="002D661E"/>
    <w:rsid w:val="002E15C4"/>
    <w:rsid w:val="002E2120"/>
    <w:rsid w:val="002E2830"/>
    <w:rsid w:val="002E5E05"/>
    <w:rsid w:val="002E7050"/>
    <w:rsid w:val="002E740E"/>
    <w:rsid w:val="002F2986"/>
    <w:rsid w:val="002F5B93"/>
    <w:rsid w:val="00302B83"/>
    <w:rsid w:val="003030F7"/>
    <w:rsid w:val="0030652A"/>
    <w:rsid w:val="00310CE7"/>
    <w:rsid w:val="003113F8"/>
    <w:rsid w:val="00313917"/>
    <w:rsid w:val="003146CB"/>
    <w:rsid w:val="00315F73"/>
    <w:rsid w:val="00321331"/>
    <w:rsid w:val="003245A9"/>
    <w:rsid w:val="003323BD"/>
    <w:rsid w:val="00332C6D"/>
    <w:rsid w:val="00333E97"/>
    <w:rsid w:val="00344290"/>
    <w:rsid w:val="003444A8"/>
    <w:rsid w:val="00344C42"/>
    <w:rsid w:val="00344D92"/>
    <w:rsid w:val="00346D75"/>
    <w:rsid w:val="00346FC1"/>
    <w:rsid w:val="003573D3"/>
    <w:rsid w:val="0036133A"/>
    <w:rsid w:val="003646FB"/>
    <w:rsid w:val="00365FE8"/>
    <w:rsid w:val="00367EA9"/>
    <w:rsid w:val="00370113"/>
    <w:rsid w:val="0037387C"/>
    <w:rsid w:val="00374F38"/>
    <w:rsid w:val="003757A4"/>
    <w:rsid w:val="003800AD"/>
    <w:rsid w:val="003810C6"/>
    <w:rsid w:val="00385D7E"/>
    <w:rsid w:val="00387B25"/>
    <w:rsid w:val="00391C71"/>
    <w:rsid w:val="00392478"/>
    <w:rsid w:val="003A149E"/>
    <w:rsid w:val="003A5C4B"/>
    <w:rsid w:val="003A5C8F"/>
    <w:rsid w:val="003A5F80"/>
    <w:rsid w:val="003A74E9"/>
    <w:rsid w:val="003A7DC2"/>
    <w:rsid w:val="003A7EDE"/>
    <w:rsid w:val="003B032C"/>
    <w:rsid w:val="003B12E1"/>
    <w:rsid w:val="003B1B34"/>
    <w:rsid w:val="003B2402"/>
    <w:rsid w:val="003B24E2"/>
    <w:rsid w:val="003B2EA3"/>
    <w:rsid w:val="003B6A0F"/>
    <w:rsid w:val="003B7580"/>
    <w:rsid w:val="003D0E29"/>
    <w:rsid w:val="003D4ADD"/>
    <w:rsid w:val="003D6C2C"/>
    <w:rsid w:val="003E0AEF"/>
    <w:rsid w:val="003E2186"/>
    <w:rsid w:val="003E3747"/>
    <w:rsid w:val="003F17C1"/>
    <w:rsid w:val="003F36F6"/>
    <w:rsid w:val="003F50AC"/>
    <w:rsid w:val="003F5FD8"/>
    <w:rsid w:val="003F6A95"/>
    <w:rsid w:val="003F7D5F"/>
    <w:rsid w:val="004018EF"/>
    <w:rsid w:val="00402A7E"/>
    <w:rsid w:val="00403553"/>
    <w:rsid w:val="0040543A"/>
    <w:rsid w:val="00406B02"/>
    <w:rsid w:val="004107A0"/>
    <w:rsid w:val="0041133D"/>
    <w:rsid w:val="00413145"/>
    <w:rsid w:val="00413177"/>
    <w:rsid w:val="00414F35"/>
    <w:rsid w:val="004153E6"/>
    <w:rsid w:val="004261C7"/>
    <w:rsid w:val="00431EA5"/>
    <w:rsid w:val="004367E6"/>
    <w:rsid w:val="00437841"/>
    <w:rsid w:val="004408CA"/>
    <w:rsid w:val="00441227"/>
    <w:rsid w:val="00442174"/>
    <w:rsid w:val="00443B10"/>
    <w:rsid w:val="00446F20"/>
    <w:rsid w:val="00450812"/>
    <w:rsid w:val="00451A1F"/>
    <w:rsid w:val="00451B28"/>
    <w:rsid w:val="00452052"/>
    <w:rsid w:val="00456F63"/>
    <w:rsid w:val="004573E9"/>
    <w:rsid w:val="0046166D"/>
    <w:rsid w:val="00463EB2"/>
    <w:rsid w:val="00466080"/>
    <w:rsid w:val="00470F75"/>
    <w:rsid w:val="004767CE"/>
    <w:rsid w:val="00476C34"/>
    <w:rsid w:val="00484FA2"/>
    <w:rsid w:val="00486388"/>
    <w:rsid w:val="0049004E"/>
    <w:rsid w:val="00493C87"/>
    <w:rsid w:val="00494943"/>
    <w:rsid w:val="00497390"/>
    <w:rsid w:val="00497BD3"/>
    <w:rsid w:val="004A1444"/>
    <w:rsid w:val="004B2366"/>
    <w:rsid w:val="004B24D3"/>
    <w:rsid w:val="004B2EA1"/>
    <w:rsid w:val="004B309A"/>
    <w:rsid w:val="004B3B35"/>
    <w:rsid w:val="004B3B43"/>
    <w:rsid w:val="004B4686"/>
    <w:rsid w:val="004B7124"/>
    <w:rsid w:val="004C2EC5"/>
    <w:rsid w:val="004C4D55"/>
    <w:rsid w:val="004D0FEF"/>
    <w:rsid w:val="004D3051"/>
    <w:rsid w:val="004D30EC"/>
    <w:rsid w:val="004D4F91"/>
    <w:rsid w:val="004D51E1"/>
    <w:rsid w:val="004E03DC"/>
    <w:rsid w:val="004E13EF"/>
    <w:rsid w:val="004E5F89"/>
    <w:rsid w:val="004F0815"/>
    <w:rsid w:val="004F12EF"/>
    <w:rsid w:val="004F2AE6"/>
    <w:rsid w:val="004F6FFB"/>
    <w:rsid w:val="00500099"/>
    <w:rsid w:val="00500735"/>
    <w:rsid w:val="0050459A"/>
    <w:rsid w:val="00504BFD"/>
    <w:rsid w:val="00506A7E"/>
    <w:rsid w:val="0051104C"/>
    <w:rsid w:val="0051632E"/>
    <w:rsid w:val="005217B1"/>
    <w:rsid w:val="005237D5"/>
    <w:rsid w:val="00527EDB"/>
    <w:rsid w:val="005329F8"/>
    <w:rsid w:val="00533D04"/>
    <w:rsid w:val="005411FD"/>
    <w:rsid w:val="005413D5"/>
    <w:rsid w:val="00541474"/>
    <w:rsid w:val="00543208"/>
    <w:rsid w:val="00544CAA"/>
    <w:rsid w:val="005514FC"/>
    <w:rsid w:val="005577E2"/>
    <w:rsid w:val="00561415"/>
    <w:rsid w:val="00566465"/>
    <w:rsid w:val="00566478"/>
    <w:rsid w:val="00566B13"/>
    <w:rsid w:val="005702B2"/>
    <w:rsid w:val="0057030E"/>
    <w:rsid w:val="005719B3"/>
    <w:rsid w:val="0057395C"/>
    <w:rsid w:val="00574489"/>
    <w:rsid w:val="00581170"/>
    <w:rsid w:val="00582EF2"/>
    <w:rsid w:val="00586049"/>
    <w:rsid w:val="005906CE"/>
    <w:rsid w:val="005930CD"/>
    <w:rsid w:val="005937C6"/>
    <w:rsid w:val="00594395"/>
    <w:rsid w:val="005A1025"/>
    <w:rsid w:val="005A14C4"/>
    <w:rsid w:val="005A1CC1"/>
    <w:rsid w:val="005A2C58"/>
    <w:rsid w:val="005A2FFB"/>
    <w:rsid w:val="005B1B4E"/>
    <w:rsid w:val="005B4BB2"/>
    <w:rsid w:val="005B5043"/>
    <w:rsid w:val="005C4D21"/>
    <w:rsid w:val="005C57D6"/>
    <w:rsid w:val="005C5FC2"/>
    <w:rsid w:val="005C6D6B"/>
    <w:rsid w:val="005D29BE"/>
    <w:rsid w:val="005D4540"/>
    <w:rsid w:val="005D6019"/>
    <w:rsid w:val="005D605A"/>
    <w:rsid w:val="005E29B8"/>
    <w:rsid w:val="005E4EDD"/>
    <w:rsid w:val="005E5ECC"/>
    <w:rsid w:val="005E67ED"/>
    <w:rsid w:val="005E6982"/>
    <w:rsid w:val="005E786E"/>
    <w:rsid w:val="005E7AE8"/>
    <w:rsid w:val="005F4561"/>
    <w:rsid w:val="005F56A8"/>
    <w:rsid w:val="005F6719"/>
    <w:rsid w:val="00600FDD"/>
    <w:rsid w:val="00601AE1"/>
    <w:rsid w:val="006025DB"/>
    <w:rsid w:val="00604262"/>
    <w:rsid w:val="00604FC2"/>
    <w:rsid w:val="00605492"/>
    <w:rsid w:val="00611E13"/>
    <w:rsid w:val="00612AD5"/>
    <w:rsid w:val="00614997"/>
    <w:rsid w:val="00614A85"/>
    <w:rsid w:val="0061560B"/>
    <w:rsid w:val="00616591"/>
    <w:rsid w:val="006206EC"/>
    <w:rsid w:val="00623973"/>
    <w:rsid w:val="00624295"/>
    <w:rsid w:val="00633FC7"/>
    <w:rsid w:val="006433CB"/>
    <w:rsid w:val="006435AB"/>
    <w:rsid w:val="006478AD"/>
    <w:rsid w:val="00651BD0"/>
    <w:rsid w:val="006533CC"/>
    <w:rsid w:val="00653C54"/>
    <w:rsid w:val="006549B9"/>
    <w:rsid w:val="00654AC0"/>
    <w:rsid w:val="0065643C"/>
    <w:rsid w:val="00656CC9"/>
    <w:rsid w:val="0066012D"/>
    <w:rsid w:val="00660AE1"/>
    <w:rsid w:val="006614DE"/>
    <w:rsid w:val="00665D31"/>
    <w:rsid w:val="00666EF3"/>
    <w:rsid w:val="0066767A"/>
    <w:rsid w:val="006711E0"/>
    <w:rsid w:val="0067336D"/>
    <w:rsid w:val="006751AD"/>
    <w:rsid w:val="006759D9"/>
    <w:rsid w:val="006840E0"/>
    <w:rsid w:val="00685304"/>
    <w:rsid w:val="006870D9"/>
    <w:rsid w:val="00687A62"/>
    <w:rsid w:val="00692B1F"/>
    <w:rsid w:val="00692C6D"/>
    <w:rsid w:val="006A0E5B"/>
    <w:rsid w:val="006A1E17"/>
    <w:rsid w:val="006A4F39"/>
    <w:rsid w:val="006A5BE6"/>
    <w:rsid w:val="006A6568"/>
    <w:rsid w:val="006A743C"/>
    <w:rsid w:val="006B2741"/>
    <w:rsid w:val="006B2954"/>
    <w:rsid w:val="006B5265"/>
    <w:rsid w:val="006B5940"/>
    <w:rsid w:val="006C0EDB"/>
    <w:rsid w:val="006C4FD3"/>
    <w:rsid w:val="006C5EAC"/>
    <w:rsid w:val="006C7CA9"/>
    <w:rsid w:val="006D0DA0"/>
    <w:rsid w:val="006D277C"/>
    <w:rsid w:val="006D2CA2"/>
    <w:rsid w:val="006D3F1B"/>
    <w:rsid w:val="006D4A43"/>
    <w:rsid w:val="006D73E3"/>
    <w:rsid w:val="006E36F3"/>
    <w:rsid w:val="006E50A2"/>
    <w:rsid w:val="006E54C9"/>
    <w:rsid w:val="006E629C"/>
    <w:rsid w:val="006E6688"/>
    <w:rsid w:val="006F17D8"/>
    <w:rsid w:val="006F5288"/>
    <w:rsid w:val="006F7A67"/>
    <w:rsid w:val="006F7CBE"/>
    <w:rsid w:val="0070007B"/>
    <w:rsid w:val="00700589"/>
    <w:rsid w:val="00703A4B"/>
    <w:rsid w:val="00707F5A"/>
    <w:rsid w:val="00707F85"/>
    <w:rsid w:val="007108A2"/>
    <w:rsid w:val="00712509"/>
    <w:rsid w:val="007144DE"/>
    <w:rsid w:val="00714C7C"/>
    <w:rsid w:val="00717A0E"/>
    <w:rsid w:val="00720683"/>
    <w:rsid w:val="00720C62"/>
    <w:rsid w:val="00721B7A"/>
    <w:rsid w:val="007248E8"/>
    <w:rsid w:val="00725348"/>
    <w:rsid w:val="00725FED"/>
    <w:rsid w:val="00730E50"/>
    <w:rsid w:val="00732667"/>
    <w:rsid w:val="007343B6"/>
    <w:rsid w:val="00736C0B"/>
    <w:rsid w:val="00741936"/>
    <w:rsid w:val="00741D00"/>
    <w:rsid w:val="0074593F"/>
    <w:rsid w:val="00745D7A"/>
    <w:rsid w:val="00746A37"/>
    <w:rsid w:val="00747CE4"/>
    <w:rsid w:val="00750102"/>
    <w:rsid w:val="00752429"/>
    <w:rsid w:val="00752842"/>
    <w:rsid w:val="00757100"/>
    <w:rsid w:val="0075741A"/>
    <w:rsid w:val="007666B8"/>
    <w:rsid w:val="007717F8"/>
    <w:rsid w:val="007729E8"/>
    <w:rsid w:val="0078031D"/>
    <w:rsid w:val="007805C4"/>
    <w:rsid w:val="00782D90"/>
    <w:rsid w:val="00786ED5"/>
    <w:rsid w:val="00793A43"/>
    <w:rsid w:val="00794F77"/>
    <w:rsid w:val="00797129"/>
    <w:rsid w:val="00797671"/>
    <w:rsid w:val="007A1BA9"/>
    <w:rsid w:val="007A374B"/>
    <w:rsid w:val="007A3F9F"/>
    <w:rsid w:val="007A52D6"/>
    <w:rsid w:val="007A6C37"/>
    <w:rsid w:val="007B0855"/>
    <w:rsid w:val="007B111B"/>
    <w:rsid w:val="007B5FC4"/>
    <w:rsid w:val="007B6192"/>
    <w:rsid w:val="007C2429"/>
    <w:rsid w:val="007C263E"/>
    <w:rsid w:val="007C2697"/>
    <w:rsid w:val="007C3DDA"/>
    <w:rsid w:val="007C412C"/>
    <w:rsid w:val="007D1758"/>
    <w:rsid w:val="007D2ECE"/>
    <w:rsid w:val="007D4989"/>
    <w:rsid w:val="007D5C8F"/>
    <w:rsid w:val="007D67E9"/>
    <w:rsid w:val="007E263C"/>
    <w:rsid w:val="007E5870"/>
    <w:rsid w:val="007E6385"/>
    <w:rsid w:val="007F0ECB"/>
    <w:rsid w:val="007F1696"/>
    <w:rsid w:val="007F2255"/>
    <w:rsid w:val="007F27C4"/>
    <w:rsid w:val="007F3526"/>
    <w:rsid w:val="007F4529"/>
    <w:rsid w:val="007F6A3D"/>
    <w:rsid w:val="007F7DEE"/>
    <w:rsid w:val="0080569E"/>
    <w:rsid w:val="008056B4"/>
    <w:rsid w:val="00810682"/>
    <w:rsid w:val="00815117"/>
    <w:rsid w:val="008155EF"/>
    <w:rsid w:val="0081668C"/>
    <w:rsid w:val="008175E8"/>
    <w:rsid w:val="00820133"/>
    <w:rsid w:val="00821666"/>
    <w:rsid w:val="0082213A"/>
    <w:rsid w:val="00834334"/>
    <w:rsid w:val="00835E5B"/>
    <w:rsid w:val="00836836"/>
    <w:rsid w:val="00852333"/>
    <w:rsid w:val="00852C09"/>
    <w:rsid w:val="008533C6"/>
    <w:rsid w:val="00856B5A"/>
    <w:rsid w:val="008575FD"/>
    <w:rsid w:val="008647E7"/>
    <w:rsid w:val="0087251D"/>
    <w:rsid w:val="00873467"/>
    <w:rsid w:val="00876B09"/>
    <w:rsid w:val="008849CA"/>
    <w:rsid w:val="00884C8C"/>
    <w:rsid w:val="0088671A"/>
    <w:rsid w:val="0089273B"/>
    <w:rsid w:val="008933CA"/>
    <w:rsid w:val="008947BF"/>
    <w:rsid w:val="008961D1"/>
    <w:rsid w:val="00897ED0"/>
    <w:rsid w:val="008A053C"/>
    <w:rsid w:val="008A19B4"/>
    <w:rsid w:val="008A3F3B"/>
    <w:rsid w:val="008A4617"/>
    <w:rsid w:val="008A5773"/>
    <w:rsid w:val="008A6E04"/>
    <w:rsid w:val="008B2405"/>
    <w:rsid w:val="008B696C"/>
    <w:rsid w:val="008C3F13"/>
    <w:rsid w:val="008D3240"/>
    <w:rsid w:val="008D46FC"/>
    <w:rsid w:val="008E0417"/>
    <w:rsid w:val="008E22DC"/>
    <w:rsid w:val="008E46B6"/>
    <w:rsid w:val="008E7384"/>
    <w:rsid w:val="008F3E6F"/>
    <w:rsid w:val="008F3FED"/>
    <w:rsid w:val="008F68BD"/>
    <w:rsid w:val="008F7D5C"/>
    <w:rsid w:val="00900B2F"/>
    <w:rsid w:val="00901A5A"/>
    <w:rsid w:val="009055E7"/>
    <w:rsid w:val="00911230"/>
    <w:rsid w:val="009114C9"/>
    <w:rsid w:val="00915F75"/>
    <w:rsid w:val="009177CD"/>
    <w:rsid w:val="00921D9E"/>
    <w:rsid w:val="009262C6"/>
    <w:rsid w:val="00930590"/>
    <w:rsid w:val="00940127"/>
    <w:rsid w:val="009432CD"/>
    <w:rsid w:val="00947294"/>
    <w:rsid w:val="00950516"/>
    <w:rsid w:val="00951ECD"/>
    <w:rsid w:val="0095680F"/>
    <w:rsid w:val="00957568"/>
    <w:rsid w:val="00965843"/>
    <w:rsid w:val="00967A89"/>
    <w:rsid w:val="00973242"/>
    <w:rsid w:val="00973F19"/>
    <w:rsid w:val="00977A74"/>
    <w:rsid w:val="009807CA"/>
    <w:rsid w:val="009814D4"/>
    <w:rsid w:val="009831C3"/>
    <w:rsid w:val="00986E3D"/>
    <w:rsid w:val="00991537"/>
    <w:rsid w:val="00992100"/>
    <w:rsid w:val="00993DC6"/>
    <w:rsid w:val="00995A6F"/>
    <w:rsid w:val="009A447C"/>
    <w:rsid w:val="009A6B98"/>
    <w:rsid w:val="009B0D91"/>
    <w:rsid w:val="009B6F3A"/>
    <w:rsid w:val="009B79F3"/>
    <w:rsid w:val="009C1521"/>
    <w:rsid w:val="009C5553"/>
    <w:rsid w:val="009D0165"/>
    <w:rsid w:val="009D171E"/>
    <w:rsid w:val="009D6707"/>
    <w:rsid w:val="009E083F"/>
    <w:rsid w:val="009E3294"/>
    <w:rsid w:val="009E42CE"/>
    <w:rsid w:val="009E4A58"/>
    <w:rsid w:val="009E6E4F"/>
    <w:rsid w:val="009F2395"/>
    <w:rsid w:val="009F3F1B"/>
    <w:rsid w:val="00A013D0"/>
    <w:rsid w:val="00A01721"/>
    <w:rsid w:val="00A0204A"/>
    <w:rsid w:val="00A05BB2"/>
    <w:rsid w:val="00A07283"/>
    <w:rsid w:val="00A076FC"/>
    <w:rsid w:val="00A07D3C"/>
    <w:rsid w:val="00A119F2"/>
    <w:rsid w:val="00A1583B"/>
    <w:rsid w:val="00A224E0"/>
    <w:rsid w:val="00A27C2B"/>
    <w:rsid w:val="00A352E0"/>
    <w:rsid w:val="00A362A3"/>
    <w:rsid w:val="00A37985"/>
    <w:rsid w:val="00A37F30"/>
    <w:rsid w:val="00A43087"/>
    <w:rsid w:val="00A43973"/>
    <w:rsid w:val="00A50C83"/>
    <w:rsid w:val="00A51F59"/>
    <w:rsid w:val="00A52D3A"/>
    <w:rsid w:val="00A53201"/>
    <w:rsid w:val="00A54272"/>
    <w:rsid w:val="00A5528E"/>
    <w:rsid w:val="00A566D4"/>
    <w:rsid w:val="00A6144A"/>
    <w:rsid w:val="00A62070"/>
    <w:rsid w:val="00A621BC"/>
    <w:rsid w:val="00A6305D"/>
    <w:rsid w:val="00A63E1B"/>
    <w:rsid w:val="00A6423E"/>
    <w:rsid w:val="00A729F8"/>
    <w:rsid w:val="00A73FB1"/>
    <w:rsid w:val="00A7474D"/>
    <w:rsid w:val="00A76A22"/>
    <w:rsid w:val="00A85AAC"/>
    <w:rsid w:val="00A86AE0"/>
    <w:rsid w:val="00A932C6"/>
    <w:rsid w:val="00A939C2"/>
    <w:rsid w:val="00A955D4"/>
    <w:rsid w:val="00A97A57"/>
    <w:rsid w:val="00A97BFF"/>
    <w:rsid w:val="00AA30A0"/>
    <w:rsid w:val="00AA79B0"/>
    <w:rsid w:val="00AB07EA"/>
    <w:rsid w:val="00AB1063"/>
    <w:rsid w:val="00AB70D0"/>
    <w:rsid w:val="00AC476C"/>
    <w:rsid w:val="00AC6234"/>
    <w:rsid w:val="00AC6389"/>
    <w:rsid w:val="00AD195C"/>
    <w:rsid w:val="00AD26F2"/>
    <w:rsid w:val="00AD4437"/>
    <w:rsid w:val="00AD5095"/>
    <w:rsid w:val="00AD5AD1"/>
    <w:rsid w:val="00AD66C9"/>
    <w:rsid w:val="00AD7AB8"/>
    <w:rsid w:val="00AE14D3"/>
    <w:rsid w:val="00AE1DA1"/>
    <w:rsid w:val="00AE3001"/>
    <w:rsid w:val="00AE4CE8"/>
    <w:rsid w:val="00AF0C77"/>
    <w:rsid w:val="00AF2013"/>
    <w:rsid w:val="00AF21C4"/>
    <w:rsid w:val="00AF6742"/>
    <w:rsid w:val="00B019CC"/>
    <w:rsid w:val="00B06DB0"/>
    <w:rsid w:val="00B07034"/>
    <w:rsid w:val="00B0744F"/>
    <w:rsid w:val="00B07BA1"/>
    <w:rsid w:val="00B12DA6"/>
    <w:rsid w:val="00B16424"/>
    <w:rsid w:val="00B24BAD"/>
    <w:rsid w:val="00B24C4F"/>
    <w:rsid w:val="00B24C59"/>
    <w:rsid w:val="00B25EDA"/>
    <w:rsid w:val="00B26016"/>
    <w:rsid w:val="00B32EF0"/>
    <w:rsid w:val="00B36AF0"/>
    <w:rsid w:val="00B3734E"/>
    <w:rsid w:val="00B461F2"/>
    <w:rsid w:val="00B50C0A"/>
    <w:rsid w:val="00B5255A"/>
    <w:rsid w:val="00B73D55"/>
    <w:rsid w:val="00B80945"/>
    <w:rsid w:val="00B84001"/>
    <w:rsid w:val="00B862B0"/>
    <w:rsid w:val="00B904CA"/>
    <w:rsid w:val="00B91A2A"/>
    <w:rsid w:val="00B93A10"/>
    <w:rsid w:val="00B952A9"/>
    <w:rsid w:val="00BA017B"/>
    <w:rsid w:val="00BA11B9"/>
    <w:rsid w:val="00BA3CDA"/>
    <w:rsid w:val="00BB0E4D"/>
    <w:rsid w:val="00BB1D78"/>
    <w:rsid w:val="00BB4AE1"/>
    <w:rsid w:val="00BB5BB0"/>
    <w:rsid w:val="00BB712F"/>
    <w:rsid w:val="00BC4FB8"/>
    <w:rsid w:val="00BC5797"/>
    <w:rsid w:val="00BD2047"/>
    <w:rsid w:val="00BD3E50"/>
    <w:rsid w:val="00BD64E8"/>
    <w:rsid w:val="00BE0A1B"/>
    <w:rsid w:val="00BE12AB"/>
    <w:rsid w:val="00BE3FE4"/>
    <w:rsid w:val="00BE5E8D"/>
    <w:rsid w:val="00C0067D"/>
    <w:rsid w:val="00C011EE"/>
    <w:rsid w:val="00C04263"/>
    <w:rsid w:val="00C07CFE"/>
    <w:rsid w:val="00C176B5"/>
    <w:rsid w:val="00C27061"/>
    <w:rsid w:val="00C3290B"/>
    <w:rsid w:val="00C343AB"/>
    <w:rsid w:val="00C43FAC"/>
    <w:rsid w:val="00C4661F"/>
    <w:rsid w:val="00C5350B"/>
    <w:rsid w:val="00C560A9"/>
    <w:rsid w:val="00C5731A"/>
    <w:rsid w:val="00C576D8"/>
    <w:rsid w:val="00C60649"/>
    <w:rsid w:val="00C6086E"/>
    <w:rsid w:val="00C665B4"/>
    <w:rsid w:val="00C678A5"/>
    <w:rsid w:val="00C72D25"/>
    <w:rsid w:val="00C746F7"/>
    <w:rsid w:val="00C81A5A"/>
    <w:rsid w:val="00C853AD"/>
    <w:rsid w:val="00C86192"/>
    <w:rsid w:val="00C9157A"/>
    <w:rsid w:val="00C915F9"/>
    <w:rsid w:val="00C9177F"/>
    <w:rsid w:val="00C91856"/>
    <w:rsid w:val="00CA5647"/>
    <w:rsid w:val="00CA5B0F"/>
    <w:rsid w:val="00CB0ED5"/>
    <w:rsid w:val="00CB162E"/>
    <w:rsid w:val="00CB1C49"/>
    <w:rsid w:val="00CB1D54"/>
    <w:rsid w:val="00CB7AA2"/>
    <w:rsid w:val="00CC0869"/>
    <w:rsid w:val="00CC0951"/>
    <w:rsid w:val="00CC0AC7"/>
    <w:rsid w:val="00CD188C"/>
    <w:rsid w:val="00CD3F20"/>
    <w:rsid w:val="00CD536F"/>
    <w:rsid w:val="00CE0B44"/>
    <w:rsid w:val="00CE2CFA"/>
    <w:rsid w:val="00CE65B2"/>
    <w:rsid w:val="00CF15AD"/>
    <w:rsid w:val="00CF64EA"/>
    <w:rsid w:val="00CF6E59"/>
    <w:rsid w:val="00CF7E3B"/>
    <w:rsid w:val="00D05103"/>
    <w:rsid w:val="00D06DB2"/>
    <w:rsid w:val="00D13D62"/>
    <w:rsid w:val="00D14817"/>
    <w:rsid w:val="00D1525A"/>
    <w:rsid w:val="00D156EC"/>
    <w:rsid w:val="00D20B6C"/>
    <w:rsid w:val="00D23E45"/>
    <w:rsid w:val="00D25212"/>
    <w:rsid w:val="00D260F3"/>
    <w:rsid w:val="00D264D9"/>
    <w:rsid w:val="00D3032B"/>
    <w:rsid w:val="00D30AF0"/>
    <w:rsid w:val="00D31FB6"/>
    <w:rsid w:val="00D32386"/>
    <w:rsid w:val="00D335C0"/>
    <w:rsid w:val="00D363D3"/>
    <w:rsid w:val="00D42ED3"/>
    <w:rsid w:val="00D47772"/>
    <w:rsid w:val="00D512C7"/>
    <w:rsid w:val="00D529F3"/>
    <w:rsid w:val="00D52FDB"/>
    <w:rsid w:val="00D531A0"/>
    <w:rsid w:val="00D57889"/>
    <w:rsid w:val="00D70827"/>
    <w:rsid w:val="00D736C4"/>
    <w:rsid w:val="00D774F6"/>
    <w:rsid w:val="00D81FB5"/>
    <w:rsid w:val="00D832B4"/>
    <w:rsid w:val="00D83804"/>
    <w:rsid w:val="00D84CFC"/>
    <w:rsid w:val="00D875C6"/>
    <w:rsid w:val="00D87DF2"/>
    <w:rsid w:val="00D87EA8"/>
    <w:rsid w:val="00D90D8E"/>
    <w:rsid w:val="00D92BAD"/>
    <w:rsid w:val="00D93828"/>
    <w:rsid w:val="00D93EB3"/>
    <w:rsid w:val="00DA1372"/>
    <w:rsid w:val="00DA19B6"/>
    <w:rsid w:val="00DA75ED"/>
    <w:rsid w:val="00DB24D9"/>
    <w:rsid w:val="00DB3649"/>
    <w:rsid w:val="00DB3A76"/>
    <w:rsid w:val="00DB4890"/>
    <w:rsid w:val="00DC0543"/>
    <w:rsid w:val="00DC1C75"/>
    <w:rsid w:val="00DC5516"/>
    <w:rsid w:val="00DC5C1A"/>
    <w:rsid w:val="00DC7BED"/>
    <w:rsid w:val="00DC7E75"/>
    <w:rsid w:val="00DD05EF"/>
    <w:rsid w:val="00DD1447"/>
    <w:rsid w:val="00DD444D"/>
    <w:rsid w:val="00DD4C4A"/>
    <w:rsid w:val="00DD5E5C"/>
    <w:rsid w:val="00DE2D8D"/>
    <w:rsid w:val="00DE5A7D"/>
    <w:rsid w:val="00DF0A3C"/>
    <w:rsid w:val="00DF1D07"/>
    <w:rsid w:val="00DF214A"/>
    <w:rsid w:val="00DF2FA3"/>
    <w:rsid w:val="00DF4B42"/>
    <w:rsid w:val="00DF4D86"/>
    <w:rsid w:val="00DF627F"/>
    <w:rsid w:val="00DF70FA"/>
    <w:rsid w:val="00E12A9F"/>
    <w:rsid w:val="00E13091"/>
    <w:rsid w:val="00E1458F"/>
    <w:rsid w:val="00E16049"/>
    <w:rsid w:val="00E23BB8"/>
    <w:rsid w:val="00E25096"/>
    <w:rsid w:val="00E32BEE"/>
    <w:rsid w:val="00E41D56"/>
    <w:rsid w:val="00E476E7"/>
    <w:rsid w:val="00E52596"/>
    <w:rsid w:val="00E56968"/>
    <w:rsid w:val="00E56B44"/>
    <w:rsid w:val="00E5782B"/>
    <w:rsid w:val="00E60A5E"/>
    <w:rsid w:val="00E63D07"/>
    <w:rsid w:val="00E63DF7"/>
    <w:rsid w:val="00E63EC9"/>
    <w:rsid w:val="00E70111"/>
    <w:rsid w:val="00E72354"/>
    <w:rsid w:val="00E760DD"/>
    <w:rsid w:val="00E77BF1"/>
    <w:rsid w:val="00E8229F"/>
    <w:rsid w:val="00E86DF5"/>
    <w:rsid w:val="00E95565"/>
    <w:rsid w:val="00E95620"/>
    <w:rsid w:val="00EA0526"/>
    <w:rsid w:val="00EA2A85"/>
    <w:rsid w:val="00EB147A"/>
    <w:rsid w:val="00EB2B4A"/>
    <w:rsid w:val="00EB354E"/>
    <w:rsid w:val="00EB645F"/>
    <w:rsid w:val="00EC088E"/>
    <w:rsid w:val="00EC1826"/>
    <w:rsid w:val="00ED3CA5"/>
    <w:rsid w:val="00ED6548"/>
    <w:rsid w:val="00ED7C79"/>
    <w:rsid w:val="00EE14DE"/>
    <w:rsid w:val="00EE1D5E"/>
    <w:rsid w:val="00EE1F6C"/>
    <w:rsid w:val="00EF36D7"/>
    <w:rsid w:val="00F01AB9"/>
    <w:rsid w:val="00F0398F"/>
    <w:rsid w:val="00F0462B"/>
    <w:rsid w:val="00F05482"/>
    <w:rsid w:val="00F055DD"/>
    <w:rsid w:val="00F07B11"/>
    <w:rsid w:val="00F07FC8"/>
    <w:rsid w:val="00F10A82"/>
    <w:rsid w:val="00F13230"/>
    <w:rsid w:val="00F167BD"/>
    <w:rsid w:val="00F16C18"/>
    <w:rsid w:val="00F21404"/>
    <w:rsid w:val="00F21DCD"/>
    <w:rsid w:val="00F24C3B"/>
    <w:rsid w:val="00F253C4"/>
    <w:rsid w:val="00F273E8"/>
    <w:rsid w:val="00F311C1"/>
    <w:rsid w:val="00F31C8D"/>
    <w:rsid w:val="00F34317"/>
    <w:rsid w:val="00F34533"/>
    <w:rsid w:val="00F34670"/>
    <w:rsid w:val="00F34D92"/>
    <w:rsid w:val="00F35689"/>
    <w:rsid w:val="00F35A6D"/>
    <w:rsid w:val="00F36CBB"/>
    <w:rsid w:val="00F4790E"/>
    <w:rsid w:val="00F50605"/>
    <w:rsid w:val="00F51022"/>
    <w:rsid w:val="00F51235"/>
    <w:rsid w:val="00F514A1"/>
    <w:rsid w:val="00F524ED"/>
    <w:rsid w:val="00F57407"/>
    <w:rsid w:val="00F610A0"/>
    <w:rsid w:val="00F651A8"/>
    <w:rsid w:val="00F66934"/>
    <w:rsid w:val="00F733D1"/>
    <w:rsid w:val="00F73EAC"/>
    <w:rsid w:val="00F8007B"/>
    <w:rsid w:val="00F80657"/>
    <w:rsid w:val="00F817CC"/>
    <w:rsid w:val="00F83EE5"/>
    <w:rsid w:val="00F871EB"/>
    <w:rsid w:val="00F87277"/>
    <w:rsid w:val="00F92BF1"/>
    <w:rsid w:val="00F9310B"/>
    <w:rsid w:val="00F93F52"/>
    <w:rsid w:val="00F95A44"/>
    <w:rsid w:val="00FA1EFE"/>
    <w:rsid w:val="00FA30A3"/>
    <w:rsid w:val="00FA3F15"/>
    <w:rsid w:val="00FA52A8"/>
    <w:rsid w:val="00FA5F41"/>
    <w:rsid w:val="00FA7D60"/>
    <w:rsid w:val="00FB15CF"/>
    <w:rsid w:val="00FB2695"/>
    <w:rsid w:val="00FB3C6D"/>
    <w:rsid w:val="00FB4B23"/>
    <w:rsid w:val="00FB58F5"/>
    <w:rsid w:val="00FB5B94"/>
    <w:rsid w:val="00FB5C5F"/>
    <w:rsid w:val="00FB69B8"/>
    <w:rsid w:val="00FB7F8F"/>
    <w:rsid w:val="00FC244C"/>
    <w:rsid w:val="00FC4742"/>
    <w:rsid w:val="00FC4B0C"/>
    <w:rsid w:val="00FC7264"/>
    <w:rsid w:val="00FC755B"/>
    <w:rsid w:val="00FC7642"/>
    <w:rsid w:val="00FD3CED"/>
    <w:rsid w:val="00FD5489"/>
    <w:rsid w:val="00FD7163"/>
    <w:rsid w:val="00FE24CB"/>
    <w:rsid w:val="00FE2802"/>
    <w:rsid w:val="00FE2CD5"/>
    <w:rsid w:val="00FE35C1"/>
    <w:rsid w:val="00FE3A32"/>
    <w:rsid w:val="00FE436D"/>
    <w:rsid w:val="00FE5513"/>
    <w:rsid w:val="00FE6B27"/>
    <w:rsid w:val="00FE7AF1"/>
    <w:rsid w:val="00FF2669"/>
    <w:rsid w:val="00FF3974"/>
    <w:rsid w:val="00FF3B69"/>
    <w:rsid w:val="00FF41A4"/>
    <w:rsid w:val="00FF4FD0"/>
    <w:rsid w:val="00FF5833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6954C"/>
  <w15:docId w15:val="{1DDC97CA-BA96-4CF3-BC78-9C23ECDA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6C0B"/>
    <w:pPr>
      <w:spacing w:before="120" w:after="120"/>
      <w:jc w:val="both"/>
    </w:pPr>
    <w:rPr>
      <w:rFonts w:ascii="Arial" w:hAnsi="Arial"/>
      <w:sz w:val="22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rsid w:val="00F817CC"/>
    <w:pPr>
      <w:keepNext/>
      <w:numPr>
        <w:numId w:val="8"/>
      </w:numPr>
      <w:spacing w:before="360"/>
      <w:jc w:val="left"/>
      <w:outlineLvl w:val="0"/>
    </w:pPr>
    <w:rPr>
      <w:b/>
      <w:bCs/>
      <w:color w:val="115A7B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F817CC"/>
    <w:pPr>
      <w:keepNext/>
      <w:numPr>
        <w:ilvl w:val="1"/>
        <w:numId w:val="8"/>
      </w:numPr>
      <w:spacing w:before="240" w:after="60"/>
      <w:jc w:val="left"/>
      <w:outlineLvl w:val="1"/>
    </w:pPr>
    <w:rPr>
      <w:rFonts w:cs="Arial"/>
      <w:b/>
      <w:bCs/>
      <w:iCs/>
      <w:color w:val="115A7B"/>
      <w:sz w:val="24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653C54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color w:val="115A7B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817CC"/>
    <w:pPr>
      <w:keepNext/>
      <w:numPr>
        <w:ilvl w:val="3"/>
        <w:numId w:val="8"/>
      </w:numPr>
      <w:spacing w:before="240" w:after="60"/>
      <w:jc w:val="left"/>
      <w:outlineLvl w:val="3"/>
    </w:pPr>
    <w:rPr>
      <w:b/>
      <w:bCs/>
      <w:color w:val="115A7B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900B2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00B2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rsid w:val="00DA19B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00B2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00B2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C5C1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6C0B"/>
    <w:pPr>
      <w:tabs>
        <w:tab w:val="center" w:pos="4536"/>
        <w:tab w:val="right" w:pos="9072"/>
      </w:tabs>
      <w:spacing w:before="60" w:after="60"/>
    </w:pPr>
    <w:rPr>
      <w:sz w:val="16"/>
    </w:rPr>
  </w:style>
  <w:style w:type="paragraph" w:styleId="Titel">
    <w:name w:val="Title"/>
    <w:basedOn w:val="Standard"/>
    <w:link w:val="TitelZchn"/>
    <w:qFormat/>
    <w:rsid w:val="00736C0B"/>
    <w:pPr>
      <w:jc w:val="center"/>
    </w:pPr>
    <w:rPr>
      <w:b/>
      <w:bCs/>
      <w:sz w:val="48"/>
      <w:lang w:val="de-DE"/>
    </w:rPr>
  </w:style>
  <w:style w:type="character" w:styleId="Hyperlink">
    <w:name w:val="Hyperlink"/>
    <w:uiPriority w:val="99"/>
    <w:rsid w:val="00130761"/>
    <w:rPr>
      <w:color w:val="0000FF"/>
      <w:u w:val="single"/>
    </w:rPr>
  </w:style>
  <w:style w:type="paragraph" w:styleId="Textkrper-Zeileneinzug">
    <w:name w:val="Body Text Indent"/>
    <w:basedOn w:val="Standard"/>
    <w:rsid w:val="004F0815"/>
    <w:pPr>
      <w:ind w:left="708"/>
    </w:pPr>
    <w:rPr>
      <w:rFonts w:ascii="Times New Roman" w:hAnsi="Times New Roman"/>
      <w:lang w:val="de-DE"/>
    </w:rPr>
  </w:style>
  <w:style w:type="paragraph" w:styleId="Sprechblasentext">
    <w:name w:val="Balloon Text"/>
    <w:basedOn w:val="Standard"/>
    <w:semiHidden/>
    <w:rsid w:val="00BC4FB8"/>
    <w:rPr>
      <w:rFonts w:ascii="Tahoma" w:hAnsi="Tahoma" w:cs="Tahoma"/>
      <w:sz w:val="16"/>
      <w:szCs w:val="16"/>
    </w:rPr>
  </w:style>
  <w:style w:type="paragraph" w:customStyle="1" w:styleId="6-6">
    <w:name w:val="6-6"/>
    <w:basedOn w:val="Standard"/>
    <w:qFormat/>
    <w:rsid w:val="00F273E8"/>
    <w:pPr>
      <w:jc w:val="left"/>
    </w:pPr>
    <w:rPr>
      <w:noProof/>
      <w:lang w:val="de-DE"/>
    </w:rPr>
  </w:style>
  <w:style w:type="table" w:styleId="Tabellenraster">
    <w:name w:val="Table Grid"/>
    <w:basedOn w:val="NormaleTabelle"/>
    <w:rsid w:val="001254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istaLogoGro">
    <w:name w:val="WistaLogoGroß"/>
    <w:basedOn w:val="Standard"/>
    <w:link w:val="WistaLogoGroZchn"/>
    <w:qFormat/>
    <w:rsid w:val="00302B83"/>
    <w:pPr>
      <w:jc w:val="left"/>
    </w:pPr>
    <w:rPr>
      <w:rFonts w:ascii="Arial Black" w:hAnsi="Arial Black"/>
      <w:color w:val="376092"/>
      <w:sz w:val="56"/>
      <w:szCs w:val="56"/>
    </w:rPr>
  </w:style>
  <w:style w:type="paragraph" w:customStyle="1" w:styleId="WistaLogoKlein">
    <w:name w:val="WistaLogoKlein"/>
    <w:basedOn w:val="Standard"/>
    <w:qFormat/>
    <w:rsid w:val="00624295"/>
    <w:pPr>
      <w:spacing w:line="180" w:lineRule="atLeast"/>
      <w:jc w:val="left"/>
    </w:pPr>
    <w:rPr>
      <w:rFonts w:ascii="Arial Narrow" w:hAnsi="Arial Narrow"/>
      <w:color w:val="4A452A"/>
      <w:szCs w:val="20"/>
    </w:rPr>
  </w:style>
  <w:style w:type="character" w:customStyle="1" w:styleId="WistaLogoGroZchn">
    <w:name w:val="WistaLogoGroß Zchn"/>
    <w:link w:val="WistaLogoGro"/>
    <w:rsid w:val="00302B83"/>
    <w:rPr>
      <w:rFonts w:ascii="Arial Black" w:hAnsi="Arial Black"/>
      <w:color w:val="376092"/>
      <w:sz w:val="56"/>
      <w:szCs w:val="56"/>
      <w:lang w:val="de-AT"/>
    </w:rPr>
  </w:style>
  <w:style w:type="character" w:customStyle="1" w:styleId="berschrift1Zchn">
    <w:name w:val="Überschrift 1 Zchn"/>
    <w:link w:val="berschrift1"/>
    <w:rsid w:val="00F817CC"/>
    <w:rPr>
      <w:rFonts w:ascii="Arial" w:hAnsi="Arial"/>
      <w:b/>
      <w:bCs/>
      <w:color w:val="115A7B"/>
      <w:sz w:val="28"/>
      <w:szCs w:val="28"/>
    </w:rPr>
  </w:style>
  <w:style w:type="character" w:customStyle="1" w:styleId="berschrift2Zchn">
    <w:name w:val="Überschrift 2 Zchn"/>
    <w:link w:val="berschrift2"/>
    <w:rsid w:val="00F817CC"/>
    <w:rPr>
      <w:rFonts w:ascii="Arial" w:hAnsi="Arial" w:cs="Arial"/>
      <w:b/>
      <w:bCs/>
      <w:iCs/>
      <w:color w:val="115A7B"/>
      <w:sz w:val="24"/>
      <w:szCs w:val="24"/>
    </w:rPr>
  </w:style>
  <w:style w:type="character" w:customStyle="1" w:styleId="berschrift3Zchn">
    <w:name w:val="Überschrift 3 Zchn"/>
    <w:link w:val="berschrift3"/>
    <w:rsid w:val="00653C54"/>
    <w:rPr>
      <w:rFonts w:ascii="Arial" w:hAnsi="Arial" w:cs="Arial"/>
      <w:b/>
      <w:bCs/>
      <w:color w:val="115A7B"/>
      <w:szCs w:val="26"/>
      <w:lang w:val="de-AT"/>
    </w:rPr>
  </w:style>
  <w:style w:type="character" w:customStyle="1" w:styleId="TitelZchn">
    <w:name w:val="Titel Zchn"/>
    <w:link w:val="Titel"/>
    <w:rsid w:val="00736C0B"/>
    <w:rPr>
      <w:rFonts w:ascii="Arial" w:hAnsi="Arial"/>
      <w:b/>
      <w:bCs/>
      <w:sz w:val="48"/>
      <w:szCs w:val="24"/>
    </w:rPr>
  </w:style>
  <w:style w:type="character" w:customStyle="1" w:styleId="berschrift4Zchn">
    <w:name w:val="Überschrift 4 Zchn"/>
    <w:link w:val="berschrift4"/>
    <w:rsid w:val="00F817CC"/>
    <w:rPr>
      <w:rFonts w:ascii="Arial" w:hAnsi="Arial"/>
      <w:b/>
      <w:bCs/>
      <w:color w:val="115A7B"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rsid w:val="00FB3C6D"/>
    <w:pPr>
      <w:tabs>
        <w:tab w:val="right" w:leader="dot" w:pos="9356"/>
      </w:tabs>
    </w:pPr>
  </w:style>
  <w:style w:type="paragraph" w:styleId="Verzeichnis3">
    <w:name w:val="toc 3"/>
    <w:basedOn w:val="Standard"/>
    <w:next w:val="Standard"/>
    <w:autoRedefine/>
    <w:uiPriority w:val="39"/>
    <w:rsid w:val="00561415"/>
    <w:pPr>
      <w:ind w:left="400"/>
    </w:pPr>
  </w:style>
  <w:style w:type="paragraph" w:styleId="Verzeichnis2">
    <w:name w:val="toc 2"/>
    <w:basedOn w:val="Standard"/>
    <w:next w:val="Standard"/>
    <w:autoRedefine/>
    <w:uiPriority w:val="39"/>
    <w:rsid w:val="00561415"/>
    <w:pPr>
      <w:ind w:left="200"/>
    </w:pPr>
  </w:style>
  <w:style w:type="paragraph" w:customStyle="1" w:styleId="cueparagraph">
    <w:name w:val="cueparagraph"/>
    <w:basedOn w:val="Standard"/>
    <w:rsid w:val="00544CAA"/>
    <w:pPr>
      <w:spacing w:before="100" w:beforeAutospacing="1" w:after="100" w:afterAutospacing="1" w:line="336" w:lineRule="atLeast"/>
      <w:jc w:val="left"/>
    </w:pPr>
    <w:rPr>
      <w:rFonts w:ascii="Times New Roman" w:hAnsi="Times New Roman"/>
      <w:sz w:val="24"/>
      <w:lang w:val="de-DE"/>
    </w:rPr>
  </w:style>
  <w:style w:type="character" w:styleId="BesuchterLink">
    <w:name w:val="FollowedHyperlink"/>
    <w:rsid w:val="008A053C"/>
    <w:rPr>
      <w:color w:val="800080"/>
      <w:u w:val="single"/>
    </w:rPr>
  </w:style>
  <w:style w:type="paragraph" w:customStyle="1" w:styleId="12-6">
    <w:name w:val="12-6"/>
    <w:basedOn w:val="Standard"/>
    <w:qFormat/>
    <w:rsid w:val="00651BD0"/>
    <w:pPr>
      <w:spacing w:before="240"/>
      <w:ind w:left="1877" w:hanging="1877"/>
      <w:jc w:val="left"/>
    </w:pPr>
    <w:rPr>
      <w:lang w:val="de-DE"/>
    </w:rPr>
  </w:style>
  <w:style w:type="character" w:styleId="Kommentarzeichen">
    <w:name w:val="annotation reference"/>
    <w:rsid w:val="00E578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5782B"/>
    <w:rPr>
      <w:szCs w:val="20"/>
    </w:rPr>
  </w:style>
  <w:style w:type="character" w:customStyle="1" w:styleId="KommentartextZchn">
    <w:name w:val="Kommentartext Zchn"/>
    <w:link w:val="Kommentartext"/>
    <w:rsid w:val="00E5782B"/>
    <w:rPr>
      <w:rFonts w:ascii="Arial" w:hAnsi="Arial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rsid w:val="00E5782B"/>
    <w:rPr>
      <w:b/>
      <w:bCs/>
    </w:rPr>
  </w:style>
  <w:style w:type="character" w:customStyle="1" w:styleId="KommentarthemaZchn">
    <w:name w:val="Kommentarthema Zchn"/>
    <w:link w:val="Kommentarthema"/>
    <w:rsid w:val="00E5782B"/>
    <w:rPr>
      <w:rFonts w:ascii="Arial" w:hAnsi="Arial"/>
      <w:b/>
      <w:bCs/>
      <w:lang w:val="de-AT"/>
    </w:rPr>
  </w:style>
  <w:style w:type="paragraph" w:customStyle="1" w:styleId="berschift1-0">
    <w:name w:val="Überschift 1-0"/>
    <w:basedOn w:val="Standard"/>
    <w:qFormat/>
    <w:rsid w:val="00FB3C6D"/>
    <w:pPr>
      <w:spacing w:before="360"/>
    </w:pPr>
    <w:rPr>
      <w:b/>
      <w:sz w:val="28"/>
    </w:rPr>
  </w:style>
  <w:style w:type="paragraph" w:styleId="Listenabsatz">
    <w:name w:val="List Paragraph"/>
    <w:basedOn w:val="Standard"/>
    <w:uiPriority w:val="34"/>
    <w:qFormat/>
    <w:rsid w:val="00A52D3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9D01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9D01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AT"/>
    </w:rPr>
  </w:style>
  <w:style w:type="paragraph" w:styleId="Funotentext">
    <w:name w:val="footnote text"/>
    <w:basedOn w:val="Standard"/>
    <w:link w:val="FunotentextZchn"/>
    <w:semiHidden/>
    <w:unhideWhenUsed/>
    <w:rsid w:val="0070007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0007B"/>
    <w:rPr>
      <w:rFonts w:ascii="Arial" w:hAnsi="Arial"/>
      <w:lang w:val="de-AT"/>
    </w:rPr>
  </w:style>
  <w:style w:type="character" w:styleId="Funotenzeichen">
    <w:name w:val="footnote reference"/>
    <w:basedOn w:val="Absatz-Standardschriftart"/>
    <w:semiHidden/>
    <w:unhideWhenUsed/>
    <w:rsid w:val="0070007B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rsid w:val="000B6706"/>
    <w:rPr>
      <w:rFonts w:ascii="Arial" w:hAnsi="Arial"/>
      <w:szCs w:val="24"/>
      <w:lang w:val="de-AT"/>
    </w:rPr>
  </w:style>
  <w:style w:type="paragraph" w:styleId="Beschriftung">
    <w:name w:val="caption"/>
    <w:basedOn w:val="Standard"/>
    <w:next w:val="Standard"/>
    <w:unhideWhenUsed/>
    <w:qFormat/>
    <w:rsid w:val="00736C0B"/>
    <w:pPr>
      <w:spacing w:before="0" w:after="200"/>
    </w:pPr>
    <w:rPr>
      <w:bCs/>
      <w:i/>
      <w:color w:val="115A7B"/>
      <w:szCs w:val="18"/>
      <w:lang w:val="en-US" w:eastAsia="x-none"/>
    </w:rPr>
  </w:style>
  <w:style w:type="character" w:customStyle="1" w:styleId="berschrift5Zchn">
    <w:name w:val="Überschrift 5 Zchn"/>
    <w:basedOn w:val="Absatz-Standardschriftart"/>
    <w:link w:val="berschrift5"/>
    <w:semiHidden/>
    <w:rsid w:val="00900B2F"/>
    <w:rPr>
      <w:rFonts w:asciiTheme="majorHAnsi" w:eastAsiaTheme="majorEastAsia" w:hAnsiTheme="majorHAnsi" w:cstheme="majorBidi"/>
      <w:color w:val="365F91" w:themeColor="accent1" w:themeShade="BF"/>
      <w:szCs w:val="24"/>
      <w:lang w:val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900B2F"/>
    <w:rPr>
      <w:rFonts w:asciiTheme="majorHAnsi" w:eastAsiaTheme="majorEastAsia" w:hAnsiTheme="majorHAnsi" w:cstheme="majorBidi"/>
      <w:color w:val="243F60" w:themeColor="accent1" w:themeShade="7F"/>
      <w:szCs w:val="24"/>
      <w:lang w:val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900B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900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customStyle="1" w:styleId="Titeladresse">
    <w:name w:val="Titeladresse"/>
    <w:basedOn w:val="Standard"/>
    <w:rsid w:val="001E6EDA"/>
    <w:pPr>
      <w:jc w:val="center"/>
    </w:pPr>
    <w:rPr>
      <w:szCs w:val="20"/>
    </w:rPr>
  </w:style>
  <w:style w:type="paragraph" w:customStyle="1" w:styleId="Formatvorlageberschift1-0125PtLinks">
    <w:name w:val="Formatvorlage Überschift 1-0 + 125 Pt. Links"/>
    <w:basedOn w:val="berschift1-0"/>
    <w:rsid w:val="0010114E"/>
    <w:pPr>
      <w:jc w:val="left"/>
    </w:pPr>
    <w:rPr>
      <w:bCs/>
      <w:color w:val="115A7B"/>
      <w:sz w:val="25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CB5"/>
    <w:rPr>
      <w:color w:val="808080"/>
      <w:shd w:val="clear" w:color="auto" w:fill="E6E6E6"/>
    </w:rPr>
  </w:style>
  <w:style w:type="paragraph" w:styleId="Verzeichnis4">
    <w:name w:val="toc 4"/>
    <w:basedOn w:val="Standard"/>
    <w:next w:val="Standard"/>
    <w:autoRedefine/>
    <w:uiPriority w:val="39"/>
    <w:unhideWhenUsed/>
    <w:rsid w:val="00CC0AC7"/>
    <w:pPr>
      <w:spacing w:after="100"/>
      <w:ind w:left="660"/>
    </w:pPr>
  </w:style>
  <w:style w:type="paragraph" w:customStyle="1" w:styleId="Titel-1">
    <w:name w:val="Titel-1"/>
    <w:basedOn w:val="Titel"/>
    <w:qFormat/>
    <w:rsid w:val="007144DE"/>
    <w:rPr>
      <w:sz w:val="40"/>
      <w:lang w:val="de-AT"/>
    </w:rPr>
  </w:style>
  <w:style w:type="paragraph" w:customStyle="1" w:styleId="Titel-2">
    <w:name w:val="Titel-2"/>
    <w:basedOn w:val="Titel"/>
    <w:qFormat/>
    <w:rsid w:val="007144DE"/>
    <w:rPr>
      <w:sz w:val="36"/>
      <w:lang w:val="de-AT"/>
    </w:rPr>
  </w:style>
  <w:style w:type="paragraph" w:customStyle="1" w:styleId="Titel-3">
    <w:name w:val="Titel-3"/>
    <w:basedOn w:val="Titel"/>
    <w:rsid w:val="007144DE"/>
    <w:rPr>
      <w:sz w:val="32"/>
    </w:rPr>
  </w:style>
  <w:style w:type="character" w:styleId="Platzhaltertext">
    <w:name w:val="Placeholder Text"/>
    <w:basedOn w:val="Absatz-Standardschriftart"/>
    <w:uiPriority w:val="99"/>
    <w:semiHidden/>
    <w:rsid w:val="000A3C3D"/>
    <w:rPr>
      <w:color w:val="808080"/>
    </w:rPr>
  </w:style>
  <w:style w:type="table" w:styleId="Listentabelle4Akzent1">
    <w:name w:val="List Table 4 Accent 1"/>
    <w:basedOn w:val="NormaleTabelle"/>
    <w:uiPriority w:val="49"/>
    <w:rsid w:val="004B3B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7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2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ffice@breanos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dedeanu\Documents\Requirement%20Defin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9C32D80963429FB5347009C5C187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B05FA8-3BE8-4C69-8700-88C5438D2F47}"/>
      </w:docPartPr>
      <w:docPartBody>
        <w:p w:rsidR="00000000" w:rsidRDefault="00C25A4E">
          <w:pPr>
            <w:pStyle w:val="EF9C32D80963429FB5347009C5C187EF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F0F9B2FC7E29423E9AEF9025E47C9D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52BB89-AB5E-49F0-89D5-D80662EF282B}"/>
      </w:docPartPr>
      <w:docPartBody>
        <w:p w:rsidR="00000000" w:rsidRDefault="00C25A4E">
          <w:pPr>
            <w:pStyle w:val="F0F9B2FC7E29423E9AEF9025E47C9DBF"/>
          </w:pPr>
          <w:r w:rsidRPr="00D84875">
            <w:rPr>
              <w:rStyle w:val="Platzhaltertext"/>
            </w:rPr>
            <w:t>[Subject]</w:t>
          </w:r>
        </w:p>
      </w:docPartBody>
    </w:docPart>
    <w:docPart>
      <w:docPartPr>
        <w:name w:val="ACEA75AF549D4011AE029EF9497D9D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08547-8412-4C60-A941-73C99C684EFA}"/>
      </w:docPartPr>
      <w:docPartBody>
        <w:p w:rsidR="00000000" w:rsidRDefault="00C25A4E">
          <w:pPr>
            <w:pStyle w:val="ACEA75AF549D4011AE029EF9497D9D78"/>
          </w:pPr>
          <w:r w:rsidRPr="00D84875">
            <w:rPr>
              <w:rStyle w:val="Platzhaltertext"/>
            </w:rPr>
            <w:t>[Author]</w:t>
          </w:r>
        </w:p>
      </w:docPartBody>
    </w:docPart>
    <w:docPart>
      <w:docPartPr>
        <w:name w:val="317EE06D920647DA9B6CA8EA55085A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516EBA-71EA-4F05-A74A-9F8DE9594605}"/>
      </w:docPartPr>
      <w:docPartBody>
        <w:p w:rsidR="00000000" w:rsidRDefault="00C25A4E">
          <w:pPr>
            <w:pStyle w:val="317EE06D920647DA9B6CA8EA55085AF6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0121479842A44A5783AA9262049D62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507D72-2B4F-46F2-8E09-B7D92BA6CF04}"/>
      </w:docPartPr>
      <w:docPartBody>
        <w:p w:rsidR="00000000" w:rsidRDefault="00C25A4E">
          <w:pPr>
            <w:pStyle w:val="0121479842A44A5783AA9262049D6253"/>
          </w:pPr>
          <w:r w:rsidRPr="00D84875">
            <w:rPr>
              <w:rStyle w:val="Platzhalt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F9C32D80963429FB5347009C5C187EF">
    <w:name w:val="EF9C32D80963429FB5347009C5C187EF"/>
  </w:style>
  <w:style w:type="paragraph" w:customStyle="1" w:styleId="F0F9B2FC7E29423E9AEF9025E47C9DBF">
    <w:name w:val="F0F9B2FC7E29423E9AEF9025E47C9DBF"/>
  </w:style>
  <w:style w:type="paragraph" w:customStyle="1" w:styleId="ACEA75AF549D4011AE029EF9497D9D78">
    <w:name w:val="ACEA75AF549D4011AE029EF9497D9D78"/>
  </w:style>
  <w:style w:type="paragraph" w:customStyle="1" w:styleId="317EE06D920647DA9B6CA8EA55085AF6">
    <w:name w:val="317EE06D920647DA9B6CA8EA55085AF6"/>
  </w:style>
  <w:style w:type="paragraph" w:customStyle="1" w:styleId="0121479842A44A5783AA9262049D6253">
    <w:name w:val="0121479842A44A5783AA9262049D6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51178-F58B-47CF-8244-904C5F45F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 Definition.dotx</Template>
  <TotalTime>0</TotalTime>
  <Pages>7</Pages>
  <Words>260</Words>
  <Characters>2722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definition</vt:lpstr>
      <vt:lpstr>Anforderungsdefinition</vt:lpstr>
    </vt:vector>
  </TitlesOfParts>
  <Company>Breanos Software</Company>
  <LinksUpToDate>false</LinksUpToDate>
  <CharactersWithSpaces>2977</CharactersWithSpaces>
  <SharedDoc>false</SharedDoc>
  <HLinks>
    <vt:vector size="120" baseType="variant">
      <vt:variant>
        <vt:i4>1572924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_Toc286694153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_Toc286694152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_Toc286694151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_Toc286694150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_Toc286694149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_Toc286694148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_Toc286694147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_Toc286694146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_Toc286694145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_Toc286694144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_Toc286694143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_Toc286694142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_Toc286694141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_Toc286694140</vt:lpwstr>
      </vt:variant>
      <vt:variant>
        <vt:i4>1966140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_Toc286694139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_Toc286694138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_Toc286694137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_Toc286694136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_Toc286694135</vt:lpwstr>
      </vt:variant>
      <vt:variant>
        <vt:i4>7864391</vt:i4>
      </vt:variant>
      <vt:variant>
        <vt:i4>0</vt:i4>
      </vt:variant>
      <vt:variant>
        <vt:i4>0</vt:i4>
      </vt:variant>
      <vt:variant>
        <vt:i4>5</vt:i4>
      </vt:variant>
      <vt:variant>
        <vt:lpwstr>mailto:dominik.hutterer@wista-it.com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Tool</dc:title>
  <dc:subject>Requirements definition</dc:subject>
  <dc:creator>Eduard Bezdedeanu</dc:creator>
  <cp:lastModifiedBy>Eduard Bezdedeanu</cp:lastModifiedBy>
  <cp:revision>2</cp:revision>
  <cp:lastPrinted>2017-12-19T13:24:00Z</cp:lastPrinted>
  <dcterms:created xsi:type="dcterms:W3CDTF">2018-11-09T12:00:00Z</dcterms:created>
  <dcterms:modified xsi:type="dcterms:W3CDTF">2018-11-09T12:10:00Z</dcterms:modified>
</cp:coreProperties>
</file>